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1475"/>
            <w:gridCol w:w="8332"/>
          </w:tblGrid>
          <w:tr w:rsidR="00C45215" w14:paraId="754C46B5" w14:textId="77777777">
            <w:trPr>
              <w:trHeight w:val="3960"/>
              <w:jc w:val="center"/>
            </w:trPr>
            <w:tc>
              <w:tcPr>
                <w:tcW w:w="1450" w:type="pct"/>
                <w:tcBorders>
                  <w:top w:val="nil"/>
                  <w:left w:val="nil"/>
                  <w:bottom w:val="nil"/>
                  <w:right w:val="nil"/>
                </w:tcBorders>
                <w:shd w:val="clear" w:color="auto" w:fill="auto"/>
              </w:tcPr>
              <w:p w14:paraId="6C0914FC" w14:textId="77777777" w:rsidR="005F316D" w:rsidRDefault="005F316D">
                <w:pPr>
                  <w:pStyle w:val="Ingenafstand"/>
                </w:pPr>
              </w:p>
            </w:tc>
            <w:tc>
              <w:tcPr>
                <w:tcW w:w="4000" w:type="pct"/>
                <w:tcBorders>
                  <w:top w:val="nil"/>
                  <w:left w:val="nil"/>
                  <w:bottom w:val="nil"/>
                  <w:right w:val="nil"/>
                </w:tcBorders>
                <w:shd w:val="clear" w:color="auto" w:fill="auto"/>
                <w:tcMar>
                  <w:left w:w="115" w:type="dxa"/>
                  <w:bottom w:w="115" w:type="dxa"/>
                </w:tcMar>
                <w:vAlign w:val="bottom"/>
              </w:tcPr>
              <w:p w14:paraId="3376F2C5" w14:textId="5FA17B3F" w:rsidR="005F316D" w:rsidRDefault="007875CF">
                <w:pPr>
                  <w:pStyle w:val="Ingenafstand"/>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96"/>
                      <w:szCs w:val="96"/>
                    </w:rPr>
                    <w:alias w:val="Titel"/>
                    <w:id w:val="541102321"/>
                    <w:placeholder>
                      <w:docPart w:val="4B5940EC81D9457BAF464E15695D9D80"/>
                    </w:placeholder>
                    <w:dataBinding w:prefixMappings="xmlns:ns0='http://schemas.openxmlformats.org/package/2006/metadata/core-properties' xmlns:ns1='http://purl.org/dc/elements/1.1/'" w:xpath="/ns0:coreProperties[1]/ns1:title[1]" w:storeItemID="{6C3C8BC8-F283-45AE-878A-BAB7291924A1}"/>
                    <w:text/>
                  </w:sdtPr>
                  <w:sdtEndPr/>
                  <w:sdtContent>
                    <w:r w:rsidR="004F5F6B">
                      <w:rPr>
                        <w:rFonts w:asciiTheme="majorHAnsi" w:eastAsiaTheme="majorEastAsia" w:hAnsiTheme="majorHAnsi" w:cstheme="majorBidi"/>
                        <w:caps/>
                        <w:color w:val="775F55" w:themeColor="text2"/>
                        <w:sz w:val="96"/>
                        <w:szCs w:val="96"/>
                      </w:rPr>
                      <w:t>Log Recorder’n’Player</w:t>
                    </w:r>
                  </w:sdtContent>
                </w:sdt>
              </w:p>
            </w:tc>
          </w:tr>
          <w:tr w:rsidR="00C45215" w14:paraId="24066313" w14:textId="77777777">
            <w:trPr>
              <w:jc w:val="center"/>
            </w:trPr>
            <w:tc>
              <w:tcPr>
                <w:tcW w:w="1450" w:type="pct"/>
                <w:tcBorders>
                  <w:top w:val="nil"/>
                  <w:left w:val="nil"/>
                  <w:bottom w:val="nil"/>
                  <w:right w:val="nil"/>
                </w:tcBorders>
                <w:shd w:val="clear" w:color="auto" w:fill="auto"/>
              </w:tcPr>
              <w:p w14:paraId="0A41711D" w14:textId="77777777" w:rsidR="005F316D" w:rsidRDefault="005F316D">
                <w:pPr>
                  <w:pStyle w:val="Ingenafstand"/>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14:paraId="0B9D139F" w14:textId="780D0787" w:rsidR="005F316D" w:rsidRDefault="00C45215">
                <w:r w:rsidRPr="00C45215">
                  <w:rPr>
                    <w:noProof/>
                  </w:rPr>
                  <w:drawing>
                    <wp:inline distT="0" distB="0" distL="0" distR="0" wp14:anchorId="26E6B65D" wp14:editId="4891786A">
                      <wp:extent cx="5236728" cy="318643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5567" cy="3197893"/>
                              </a:xfrm>
                              <a:prstGeom prst="rect">
                                <a:avLst/>
                              </a:prstGeom>
                            </pic:spPr>
                          </pic:pic>
                        </a:graphicData>
                      </a:graphic>
                    </wp:inline>
                  </w:drawing>
                </w:r>
              </w:p>
            </w:tc>
          </w:tr>
          <w:tr w:rsidR="00C45215" w14:paraId="5D495C94" w14:textId="77777777">
            <w:trPr>
              <w:trHeight w:val="864"/>
              <w:jc w:val="center"/>
            </w:trPr>
            <w:tc>
              <w:tcPr>
                <w:tcW w:w="1450" w:type="pct"/>
                <w:tcBorders>
                  <w:top w:val="nil"/>
                  <w:left w:val="nil"/>
                  <w:bottom w:val="nil"/>
                </w:tcBorders>
                <w:shd w:val="clear" w:color="auto" w:fill="DD8047" w:themeFill="accent2"/>
                <w:vAlign w:val="center"/>
              </w:tcPr>
              <w:p w14:paraId="24139F1B" w14:textId="371489E6" w:rsidR="005F316D" w:rsidRDefault="007875CF">
                <w:pPr>
                  <w:pStyle w:val="Ingenafstand"/>
                  <w:jc w:val="center"/>
                  <w:rPr>
                    <w:color w:val="FFFFFF" w:themeColor="background1"/>
                    <w:sz w:val="32"/>
                    <w:szCs w:val="32"/>
                  </w:rPr>
                </w:pPr>
                <w:sdt>
                  <w:sdtPr>
                    <w:rPr>
                      <w:color w:val="FFFFFF" w:themeColor="background1"/>
                      <w:sz w:val="28"/>
                      <w:szCs w:val="28"/>
                    </w:rPr>
                    <w:alias w:val="Dato"/>
                    <w:id w:val="541102334"/>
                    <w:placeholder>
                      <w:docPart w:val="A7EE7AFC1A1C4682AD22DED13805E504"/>
                    </w:placeholder>
                    <w:dataBinding w:prefixMappings="xmlns:ns0='http://schemas.microsoft.com/office/2006/coverPageProps'" w:xpath="/ns0:CoverPageProperties[1]/ns0:PublishDate[1]" w:storeItemID="{55AF091B-3C7A-41E3-B477-F2FDAA23CFDA}"/>
                    <w:date w:fullDate="2017-06-01T00:00:00Z">
                      <w:dateFormat w:val="dd-MM-yyyy"/>
                      <w:lid w:val="da-DK"/>
                      <w:storeMappedDataAs w:val="dateTime"/>
                      <w:calendar w:val="gregorian"/>
                    </w:date>
                  </w:sdtPr>
                  <w:sdtEndPr/>
                  <w:sdtContent>
                    <w:r w:rsidR="004F5F6B">
                      <w:rPr>
                        <w:color w:val="FFFFFF" w:themeColor="background1"/>
                        <w:sz w:val="28"/>
                        <w:szCs w:val="28"/>
                      </w:rPr>
                      <w:t>01-06-2017</w:t>
                    </w:r>
                  </w:sdtContent>
                </w:sdt>
              </w:p>
            </w:tc>
            <w:tc>
              <w:tcPr>
                <w:tcW w:w="4000" w:type="pct"/>
                <w:tcBorders>
                  <w:top w:val="nil"/>
                  <w:bottom w:val="nil"/>
                  <w:right w:val="nil"/>
                </w:tcBorders>
                <w:shd w:val="clear" w:color="auto" w:fill="94B6D2" w:themeFill="accent1"/>
                <w:tcMar>
                  <w:left w:w="216" w:type="dxa"/>
                </w:tcMar>
                <w:vAlign w:val="center"/>
              </w:tcPr>
              <w:p w14:paraId="1FCB8210" w14:textId="039FDACC" w:rsidR="005F316D" w:rsidRDefault="007875CF">
                <w:pPr>
                  <w:pStyle w:val="Ingenafstand"/>
                  <w:rPr>
                    <w:color w:val="FFFFFF" w:themeColor="background1"/>
                    <w:sz w:val="40"/>
                    <w:szCs w:val="40"/>
                  </w:rPr>
                </w:pPr>
                <w:sdt>
                  <w:sdtPr>
                    <w:rPr>
                      <w:color w:val="FFFFFF" w:themeColor="background1"/>
                      <w:sz w:val="40"/>
                      <w:szCs w:val="40"/>
                    </w:rPr>
                    <w:alias w:val="Undertitel"/>
                    <w:id w:val="541102329"/>
                    <w:placeholder>
                      <w:docPart w:val="9C4BEB4A8982499FA0DA968E02251744"/>
                    </w:placeholder>
                    <w:dataBinding w:prefixMappings="xmlns:ns0='http://schemas.openxmlformats.org/package/2006/metadata/core-properties' xmlns:ns1='http://purl.org/dc/elements/1.1/'" w:xpath="/ns0:coreProperties[1]/ns1:subject[1]" w:storeItemID="{6C3C8BC8-F283-45AE-878A-BAB7291924A1}"/>
                    <w:text/>
                  </w:sdtPr>
                  <w:sdtEndPr/>
                  <w:sdtContent>
                    <w:r w:rsidR="004F5F6B">
                      <w:rPr>
                        <w:color w:val="FFFFFF" w:themeColor="background1"/>
                        <w:sz w:val="40"/>
                        <w:szCs w:val="40"/>
                      </w:rPr>
                      <w:t>Afsluttende diplom-projekt (ITU forår 2017)</w:t>
                    </w:r>
                  </w:sdtContent>
                </w:sdt>
              </w:p>
            </w:tc>
          </w:tr>
          <w:tr w:rsidR="00C45215" w14:paraId="7DDC65DD" w14:textId="77777777">
            <w:trPr>
              <w:jc w:val="center"/>
            </w:trPr>
            <w:tc>
              <w:tcPr>
                <w:tcW w:w="1450" w:type="pct"/>
                <w:tcBorders>
                  <w:top w:val="nil"/>
                  <w:left w:val="nil"/>
                  <w:bottom w:val="nil"/>
                  <w:right w:val="nil"/>
                </w:tcBorders>
                <w:shd w:val="clear" w:color="auto" w:fill="auto"/>
                <w:vAlign w:val="center"/>
              </w:tcPr>
              <w:p w14:paraId="62717F84" w14:textId="77777777" w:rsidR="005F316D" w:rsidRDefault="005F316D">
                <w:pPr>
                  <w:pStyle w:val="Ingenafstand"/>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14:paraId="6C8865EB" w14:textId="3364B242" w:rsidR="00C91027" w:rsidRDefault="00C91027">
                <w:pPr>
                  <w:pStyle w:val="Ingenafstand"/>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Forfatter: Nikolaj Strauss</w:t>
                </w:r>
                <w:r w:rsidR="00CB0EBB">
                  <w:rPr>
                    <w:rFonts w:asciiTheme="majorHAnsi" w:eastAsiaTheme="majorEastAsia" w:hAnsiTheme="majorHAnsi" w:cstheme="majorBidi"/>
                    <w:sz w:val="26"/>
                    <w:szCs w:val="26"/>
                  </w:rPr>
                  <w:t xml:space="preserve"> (nistr@itu.dk)</w:t>
                </w:r>
              </w:p>
              <w:p w14:paraId="3735DE6B" w14:textId="39F5803E" w:rsidR="005F316D" w:rsidRDefault="00C91027">
                <w:pPr>
                  <w:pStyle w:val="Ingenafstand"/>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Vejleder: Thomas Hildebrandt</w:t>
                </w:r>
                <w:r w:rsidR="00CB0EBB">
                  <w:rPr>
                    <w:rFonts w:asciiTheme="majorHAnsi" w:eastAsiaTheme="majorEastAsia" w:hAnsiTheme="majorHAnsi" w:cstheme="majorBidi"/>
                    <w:sz w:val="26"/>
                    <w:szCs w:val="26"/>
                  </w:rPr>
                  <w:t xml:space="preserve"> (hilde@itu.dk)</w:t>
                </w:r>
                <w:r w:rsidR="008051DE">
                  <w:rPr>
                    <w:sz w:val="26"/>
                    <w:szCs w:val="26"/>
                  </w:rPr>
                  <w:t xml:space="preserve">  </w:t>
                </w:r>
              </w:p>
              <w:p w14:paraId="28A28531" w14:textId="77777777" w:rsidR="005F316D" w:rsidRDefault="005F316D">
                <w:pPr>
                  <w:pStyle w:val="Ingenafstand"/>
                  <w:rPr>
                    <w:rFonts w:asciiTheme="majorHAnsi" w:eastAsiaTheme="majorEastAsia" w:hAnsiTheme="majorHAnsi" w:cstheme="majorBidi"/>
                    <w:i/>
                    <w:iCs/>
                    <w:color w:val="775F55" w:themeColor="text2"/>
                    <w:sz w:val="26"/>
                    <w:szCs w:val="26"/>
                  </w:rPr>
                </w:pPr>
              </w:p>
            </w:tc>
          </w:tr>
        </w:tbl>
        <w:p w14:paraId="6D47A595" w14:textId="34E72248" w:rsidR="00A34796" w:rsidRDefault="00A34796">
          <w:pPr>
            <w:spacing w:after="200" w:line="276" w:lineRule="auto"/>
          </w:pPr>
        </w:p>
        <w:p w14:paraId="221AF096" w14:textId="6241497A" w:rsidR="00D32D50" w:rsidRDefault="00D32D50">
          <w:pPr>
            <w:spacing w:after="200" w:line="276" w:lineRule="auto"/>
          </w:pPr>
        </w:p>
        <w:p w14:paraId="7DACB4CB" w14:textId="5E176101" w:rsidR="00D32D50" w:rsidRDefault="00D32D50">
          <w:pPr>
            <w:spacing w:after="200" w:line="276" w:lineRule="auto"/>
          </w:pPr>
        </w:p>
        <w:p w14:paraId="41F149CA" w14:textId="77777777" w:rsidR="004A7BEC" w:rsidRDefault="004A7BEC">
          <w:pPr>
            <w:spacing w:after="200" w:line="276" w:lineRule="auto"/>
          </w:pPr>
        </w:p>
        <w:p w14:paraId="3D2A7695" w14:textId="2D336DDC" w:rsidR="00D32D50" w:rsidRDefault="00D32D50">
          <w:pPr>
            <w:spacing w:after="200" w:line="276" w:lineRule="auto"/>
          </w:pPr>
        </w:p>
        <w:p w14:paraId="290A5EA0" w14:textId="6325F206" w:rsidR="00D32D50" w:rsidRDefault="00D32D50">
          <w:pPr>
            <w:spacing w:after="200" w:line="276" w:lineRule="auto"/>
          </w:pPr>
        </w:p>
        <w:p w14:paraId="41C2CAFD" w14:textId="23D0E10F" w:rsidR="004A7BEC" w:rsidRDefault="004A7BEC">
          <w:pPr>
            <w:spacing w:after="200" w:line="276" w:lineRule="auto"/>
          </w:pPr>
        </w:p>
        <w:p w14:paraId="1F56C07D" w14:textId="0CB16637" w:rsidR="004A7BEC" w:rsidRDefault="004A7BEC">
          <w:pPr>
            <w:spacing w:after="200" w:line="276" w:lineRule="auto"/>
          </w:pPr>
        </w:p>
        <w:p w14:paraId="0CAB047B" w14:textId="7295B1C9" w:rsidR="004A7BEC" w:rsidRDefault="004A7BEC">
          <w:pPr>
            <w:spacing w:after="200" w:line="276" w:lineRule="auto"/>
          </w:pPr>
        </w:p>
        <w:p w14:paraId="73D26F5E" w14:textId="3B419F42" w:rsidR="004A7BEC" w:rsidRDefault="004A7BEC">
          <w:pPr>
            <w:spacing w:after="200" w:line="276" w:lineRule="auto"/>
          </w:pPr>
        </w:p>
        <w:p w14:paraId="5F8773C7" w14:textId="7D75427A" w:rsidR="004A7BEC" w:rsidRDefault="004A7BEC">
          <w:pPr>
            <w:spacing w:after="200" w:line="276" w:lineRule="auto"/>
          </w:pPr>
        </w:p>
        <w:p w14:paraId="16844885" w14:textId="77777777" w:rsidR="004A7BEC" w:rsidRDefault="004A7BEC">
          <w:pPr>
            <w:spacing w:after="200" w:line="276" w:lineRule="auto"/>
          </w:pPr>
        </w:p>
        <w:p w14:paraId="1EBDEADD" w14:textId="3AF246B6" w:rsidR="00D32D50" w:rsidRDefault="00D32D50" w:rsidP="00F61BD8">
          <w:pPr>
            <w:pStyle w:val="Overskrift1notindexed"/>
          </w:pPr>
          <w:bookmarkStart w:id="0" w:name="_Toc476655262"/>
          <w:bookmarkStart w:id="1" w:name="_Toc476658988"/>
          <w:r w:rsidRPr="00535644">
            <w:t>Abstract</w:t>
          </w:r>
          <w:bookmarkEnd w:id="0"/>
          <w:bookmarkEnd w:id="1"/>
        </w:p>
        <w:p w14:paraId="1F62E9F9" w14:textId="4B6F5380" w:rsidR="00D32D50" w:rsidRDefault="00D32D50" w:rsidP="00D32D50"/>
        <w:p w14:paraId="4C65DB87" w14:textId="20444E35" w:rsidR="00C02461" w:rsidRDefault="00CE2AA4" w:rsidP="00156731">
          <w:r>
            <w:t>ASP.NET Web-</w:t>
          </w:r>
          <w:r w:rsidR="003E7A46">
            <w:t>sites</w:t>
          </w:r>
          <w:r w:rsidR="00156731">
            <w:t xml:space="preserve"> med jQuery som klientside-framework</w:t>
          </w:r>
          <w:r w:rsidR="00593208">
            <w:t>,</w:t>
          </w:r>
          <w:r w:rsidR="003E7A46">
            <w:t xml:space="preserve"> kan være yderste komplekse i sin opbygning og ligeledes kan fejl opstået være svære for brugere og udvikl</w:t>
          </w:r>
          <w:r>
            <w:t>ingteams</w:t>
          </w:r>
          <w:r w:rsidR="003E7A46">
            <w:t xml:space="preserve"> at genskabe</w:t>
          </w:r>
          <w:r w:rsidR="006E010A">
            <w:t>. F</w:t>
          </w:r>
          <w:r w:rsidR="001C694A">
            <w:t xml:space="preserve">or at komme </w:t>
          </w:r>
          <w:r w:rsidR="00A6398B">
            <w:t>en del af det</w:t>
          </w:r>
          <w:r w:rsidR="001C694A">
            <w:t xml:space="preserve"> problem til livs</w:t>
          </w:r>
          <w:r w:rsidR="00A6398B">
            <w:t>,</w:t>
          </w:r>
          <w:r w:rsidR="001C694A">
            <w:t xml:space="preserve"> bliver der her i rapporten </w:t>
          </w:r>
          <w:r>
            <w:t>uddybet</w:t>
          </w:r>
          <w:r w:rsidR="001C694A">
            <w:t xml:space="preserve"> hvordan opbygningen </w:t>
          </w:r>
          <w:r w:rsidR="00156731">
            <w:t>af en aktivitetsflow-logger (LogRecorder) bliver udført. Både serverside- og klientside-aktiviteter bliver logget, v</w:t>
          </w:r>
          <w:r>
            <w:t xml:space="preserve">el at mærke uden </w:t>
          </w:r>
          <w:r w:rsidR="00C02461">
            <w:t xml:space="preserve">det </w:t>
          </w:r>
          <w:r>
            <w:t>nødvendigvis</w:t>
          </w:r>
          <w:r w:rsidR="00156731">
            <w:t xml:space="preserve"> vil</w:t>
          </w:r>
          <w:r>
            <w:t xml:space="preserve"> kræve </w:t>
          </w:r>
          <w:r w:rsidR="00156731">
            <w:t>at den oprindelige website-kode bliver ændret.</w:t>
          </w:r>
        </w:p>
        <w:p w14:paraId="33604B37" w14:textId="19650AA1" w:rsidR="00A6398B" w:rsidRDefault="00CE2AA4" w:rsidP="00D32D50">
          <w:r>
            <w:t xml:space="preserve">Logning af serverside-aktiviteter udføres hovedsagligt af et HttpModule, der bliver registeret i websites </w:t>
          </w:r>
          <w:r w:rsidR="00156731">
            <w:t>konfiguration</w:t>
          </w:r>
          <w:r>
            <w:t xml:space="preserve">. </w:t>
          </w:r>
          <w:r w:rsidR="00A6398B">
            <w:t>E</w:t>
          </w:r>
          <w:r w:rsidR="00C02461">
            <w:t xml:space="preserve">ndvidere </w:t>
          </w:r>
          <w:r w:rsidR="00A6398B">
            <w:t xml:space="preserve">uddybes udviklingen af </w:t>
          </w:r>
          <w:r w:rsidR="00C02461">
            <w:t>en EndpointBehavior</w:t>
          </w:r>
          <w:r w:rsidR="00A6398B">
            <w:t xml:space="preserve">, der anvendes </w:t>
          </w:r>
          <w:r w:rsidR="00C02461">
            <w:t>til at logge både eksterne og interne servicekald (ASM</w:t>
          </w:r>
          <w:r w:rsidR="00A6398B">
            <w:t xml:space="preserve">X og WCF). Ligeledes </w:t>
          </w:r>
          <w:r w:rsidR="00593208">
            <w:t>kan</w:t>
          </w:r>
          <w:r w:rsidR="00A6398B">
            <w:t xml:space="preserve"> persisterings-aktivitet</w:t>
          </w:r>
          <w:r w:rsidR="00593208">
            <w:t>er</w:t>
          </w:r>
          <w:r w:rsidR="00A6398B">
            <w:t>(</w:t>
          </w:r>
          <w:r w:rsidR="00156731">
            <w:t>udført af</w:t>
          </w:r>
          <w:r w:rsidR="00A6398B">
            <w:t xml:space="preserve"> </w:t>
          </w:r>
          <w:r w:rsidR="00156731">
            <w:t>SqlCommand og SqlDataReader</w:t>
          </w:r>
          <w:r w:rsidR="00A6398B">
            <w:t>) logges, implementeringen anvendt her</w:t>
          </w:r>
          <w:r w:rsidR="00156731">
            <w:t xml:space="preserve"> </w:t>
          </w:r>
          <w:r w:rsidR="00A6398B">
            <w:t>kræver dog ændring i website-koden.</w:t>
          </w:r>
          <w:r w:rsidR="00156731">
            <w:t xml:space="preserve"> </w:t>
          </w:r>
        </w:p>
        <w:p w14:paraId="214DA8C7" w14:textId="381611B7" w:rsidR="00CE2AA4" w:rsidRDefault="00CE2AA4" w:rsidP="00D32D50">
          <w:r>
            <w:t xml:space="preserve">Logningen af klientside-aktiviteter </w:t>
          </w:r>
          <w:r w:rsidR="00A6398B">
            <w:t xml:space="preserve">der kræver jQuery, </w:t>
          </w:r>
          <w:r>
            <w:t>udføres via</w:t>
          </w:r>
          <w:r w:rsidR="00A6398B">
            <w:t xml:space="preserve"> </w:t>
          </w:r>
          <w:r>
            <w:t>Javascript der bliver tilføjet til hver webside</w:t>
          </w:r>
          <w:r w:rsidR="00593208">
            <w:t xml:space="preserve"> automatisk</w:t>
          </w:r>
          <w:r w:rsidR="00A6398B">
            <w:t>.</w:t>
          </w:r>
          <w:r>
            <w:t xml:space="preserve"> Javascripten </w:t>
          </w:r>
          <w:r w:rsidR="00156731">
            <w:t xml:space="preserve">med dynamisk håndtering og validering af </w:t>
          </w:r>
          <w:r w:rsidR="00593208">
            <w:t>lognings-</w:t>
          </w:r>
          <w:r w:rsidR="00156731">
            <w:t xml:space="preserve">eventhandlere, </w:t>
          </w:r>
          <w:r>
            <w:t xml:space="preserve">bliver tilføjet </w:t>
          </w:r>
          <w:r w:rsidR="00A6398B">
            <w:t xml:space="preserve">vha </w:t>
          </w:r>
          <w:r>
            <w:t>en HttpHandler og et HttpModule.</w:t>
          </w:r>
        </w:p>
        <w:p w14:paraId="2385CA9A" w14:textId="2302D485" w:rsidR="00C02461" w:rsidRDefault="00C02461" w:rsidP="00D32D50">
          <w:r>
            <w:t>For at gøre det så simpelt som muligt i reproduceringen af fejl, er der udviklet en LogPlayer-POC (Windows Form Applikation) som ligeledes bliver uddybet. LogPlayer vil være i stand til at afspille de fleste aktivitetflows</w:t>
          </w:r>
          <w:r w:rsidR="00156731">
            <w:t xml:space="preserve">, </w:t>
          </w:r>
          <w:r w:rsidR="00E4065E">
            <w:t xml:space="preserve">dog p.t. kun </w:t>
          </w:r>
          <w:r w:rsidR="00156731">
            <w:t>for én session af gangen</w:t>
          </w:r>
          <w:r>
            <w:t>.</w:t>
          </w:r>
        </w:p>
        <w:p w14:paraId="6D885D5C" w14:textId="77777777" w:rsidR="00C02461" w:rsidRDefault="00C02461" w:rsidP="00D32D50"/>
        <w:p w14:paraId="1C0173D4" w14:textId="77777777" w:rsidR="00177494" w:rsidRPr="00177494" w:rsidRDefault="00177494">
          <w:pPr>
            <w:spacing w:after="200" w:line="276" w:lineRule="auto"/>
          </w:pPr>
        </w:p>
        <w:p w14:paraId="02A9D873" w14:textId="48E169A7" w:rsidR="00210724" w:rsidRDefault="00210724">
          <w:pPr>
            <w:spacing w:after="200" w:line="276" w:lineRule="auto"/>
          </w:pPr>
        </w:p>
        <w:p w14:paraId="0A9EF627" w14:textId="0F55EF6B" w:rsidR="00210724" w:rsidRDefault="00210724">
          <w:pPr>
            <w:spacing w:after="200" w:line="276" w:lineRule="auto"/>
          </w:pPr>
        </w:p>
        <w:p w14:paraId="6ECE86A7" w14:textId="6D558A94" w:rsidR="00210724" w:rsidRDefault="00210724">
          <w:pPr>
            <w:spacing w:after="200" w:line="276" w:lineRule="auto"/>
          </w:pPr>
        </w:p>
        <w:p w14:paraId="05B23D8A" w14:textId="77777777" w:rsidR="00692BFF" w:rsidRDefault="00692BFF">
          <w:pPr>
            <w:spacing w:after="200" w:line="276" w:lineRule="auto"/>
          </w:pPr>
        </w:p>
        <w:p w14:paraId="2BFE2539" w14:textId="3D05D099" w:rsidR="00692BFF" w:rsidRDefault="00692BFF" w:rsidP="00133BE7">
          <w:pPr>
            <w:spacing w:after="200" w:line="276" w:lineRule="auto"/>
          </w:pPr>
        </w:p>
        <w:p w14:paraId="23204118" w14:textId="77777777" w:rsidR="00133BE7" w:rsidRDefault="00133BE7" w:rsidP="00133BE7">
          <w:pPr>
            <w:spacing w:after="200" w:line="276" w:lineRule="auto"/>
          </w:pPr>
        </w:p>
        <w:p w14:paraId="7F8EF4C1" w14:textId="2A509171" w:rsidR="00210724" w:rsidRDefault="00210724">
          <w:pPr>
            <w:spacing w:after="200" w:line="276" w:lineRule="auto"/>
          </w:pPr>
        </w:p>
        <w:p w14:paraId="6FE8634E" w14:textId="41369D93" w:rsidR="00210724" w:rsidRDefault="00210724">
          <w:pPr>
            <w:spacing w:after="200" w:line="276" w:lineRule="auto"/>
          </w:pPr>
        </w:p>
        <w:p w14:paraId="7B255BB8" w14:textId="77777777" w:rsidR="00252813" w:rsidRDefault="00252813">
          <w:pPr>
            <w:spacing w:after="200" w:line="276" w:lineRule="auto"/>
            <w:sectPr w:rsidR="00252813" w:rsidSect="00C061F3">
              <w:footerReference w:type="default" r:id="rId12"/>
              <w:pgSz w:w="11907" w:h="16839"/>
              <w:pgMar w:top="1148" w:right="1050" w:bottom="1148" w:left="1050" w:header="709" w:footer="709" w:gutter="0"/>
              <w:pgNumType w:start="0"/>
              <w:cols w:space="720"/>
              <w:titlePg/>
              <w:docGrid w:linePitch="360"/>
            </w:sectPr>
          </w:pPr>
        </w:p>
        <w:p w14:paraId="4FF3D9EA" w14:textId="31A08687" w:rsidR="000959A3" w:rsidRDefault="000959A3" w:rsidP="00DA2416">
          <w:pPr>
            <w:pStyle w:val="Overskrift1notindexed"/>
          </w:pPr>
          <w:r>
            <w:lastRenderedPageBreak/>
            <w:t>Indholdsfortegnelse</w:t>
          </w:r>
        </w:p>
        <w:p w14:paraId="40F7A050" w14:textId="7439EA28" w:rsidR="00A64DA1" w:rsidRDefault="00FB0E6D">
          <w:pPr>
            <w:pStyle w:val="Indholdsfortegnelse1"/>
            <w:tabs>
              <w:tab w:val="left" w:pos="432"/>
            </w:tabs>
            <w:rPr>
              <w:rFonts w:eastAsiaTheme="minorEastAsia" w:cstheme="minorBidi"/>
              <w:b w:val="0"/>
              <w:caps w:val="0"/>
              <w:noProof/>
              <w:color w:val="auto"/>
              <w:kern w:val="0"/>
              <w:sz w:val="22"/>
              <w:szCs w:val="22"/>
              <w14:ligatures w14:val="none"/>
            </w:rPr>
          </w:pPr>
          <w:r>
            <w:fldChar w:fldCharType="begin"/>
          </w:r>
          <w:r>
            <w:instrText xml:space="preserve"> TOC \h \z \t "Overskrift 1;1;Overskrift 2;2;Overskrift 3;3" </w:instrText>
          </w:r>
          <w:r>
            <w:fldChar w:fldCharType="separate"/>
          </w:r>
          <w:hyperlink w:anchor="_Toc484070279" w:history="1">
            <w:r w:rsidR="00A64DA1" w:rsidRPr="00196D47">
              <w:rPr>
                <w:rStyle w:val="Hyperlink"/>
                <w:noProof/>
              </w:rPr>
              <w:t>1.</w:t>
            </w:r>
            <w:r w:rsidR="00A64DA1">
              <w:rPr>
                <w:rFonts w:eastAsiaTheme="minorEastAsia" w:cstheme="minorBidi"/>
                <w:b w:val="0"/>
                <w:caps w:val="0"/>
                <w:noProof/>
                <w:color w:val="auto"/>
                <w:kern w:val="0"/>
                <w:sz w:val="22"/>
                <w:szCs w:val="22"/>
                <w14:ligatures w14:val="none"/>
              </w:rPr>
              <w:tab/>
            </w:r>
            <w:r w:rsidR="00A64DA1" w:rsidRPr="00196D47">
              <w:rPr>
                <w:rStyle w:val="Hyperlink"/>
                <w:noProof/>
              </w:rPr>
              <w:t>introduktion</w:t>
            </w:r>
            <w:r w:rsidR="00A64DA1">
              <w:rPr>
                <w:noProof/>
                <w:webHidden/>
              </w:rPr>
              <w:tab/>
            </w:r>
            <w:r w:rsidR="00A64DA1">
              <w:rPr>
                <w:noProof/>
                <w:webHidden/>
              </w:rPr>
              <w:fldChar w:fldCharType="begin"/>
            </w:r>
            <w:r w:rsidR="00A64DA1">
              <w:rPr>
                <w:noProof/>
                <w:webHidden/>
              </w:rPr>
              <w:instrText xml:space="preserve"> PAGEREF _Toc484070279 \h </w:instrText>
            </w:r>
            <w:r w:rsidR="00A64DA1">
              <w:rPr>
                <w:noProof/>
                <w:webHidden/>
              </w:rPr>
            </w:r>
            <w:r w:rsidR="00A64DA1">
              <w:rPr>
                <w:noProof/>
                <w:webHidden/>
              </w:rPr>
              <w:fldChar w:fldCharType="separate"/>
            </w:r>
            <w:r w:rsidR="00780111">
              <w:rPr>
                <w:noProof/>
                <w:webHidden/>
              </w:rPr>
              <w:t>2</w:t>
            </w:r>
            <w:r w:rsidR="00A64DA1">
              <w:rPr>
                <w:noProof/>
                <w:webHidden/>
              </w:rPr>
              <w:fldChar w:fldCharType="end"/>
            </w:r>
          </w:hyperlink>
        </w:p>
        <w:p w14:paraId="76CE0582" w14:textId="1A4FF8BD" w:rsidR="00A64DA1" w:rsidRDefault="007875CF">
          <w:pPr>
            <w:pStyle w:val="Indholdsfortegnelse2"/>
            <w:tabs>
              <w:tab w:val="left" w:pos="576"/>
            </w:tabs>
            <w:rPr>
              <w:rFonts w:eastAsiaTheme="minorEastAsia" w:cstheme="minorBidi"/>
              <w:noProof/>
              <w:kern w:val="0"/>
              <w:sz w:val="22"/>
              <w:szCs w:val="22"/>
              <w14:ligatures w14:val="none"/>
            </w:rPr>
          </w:pPr>
          <w:hyperlink w:anchor="_Toc484070280" w:history="1">
            <w:r w:rsidR="00A64DA1" w:rsidRPr="00196D47">
              <w:rPr>
                <w:rStyle w:val="Hyperlink"/>
                <w:noProof/>
              </w:rPr>
              <w:t>1.</w:t>
            </w:r>
            <w:r w:rsidR="00A64DA1">
              <w:rPr>
                <w:rFonts w:eastAsiaTheme="minorEastAsia" w:cstheme="minorBidi"/>
                <w:noProof/>
                <w:kern w:val="0"/>
                <w:sz w:val="22"/>
                <w:szCs w:val="22"/>
                <w14:ligatures w14:val="none"/>
              </w:rPr>
              <w:tab/>
            </w:r>
            <w:r w:rsidR="00A64DA1" w:rsidRPr="00196D47">
              <w:rPr>
                <w:rStyle w:val="Hyperlink"/>
                <w:noProof/>
              </w:rPr>
              <w:t>Projektbeskrivelse</w:t>
            </w:r>
            <w:r w:rsidR="00A64DA1">
              <w:rPr>
                <w:noProof/>
                <w:webHidden/>
              </w:rPr>
              <w:tab/>
            </w:r>
            <w:r w:rsidR="00A64DA1">
              <w:rPr>
                <w:noProof/>
                <w:webHidden/>
              </w:rPr>
              <w:fldChar w:fldCharType="begin"/>
            </w:r>
            <w:r w:rsidR="00A64DA1">
              <w:rPr>
                <w:noProof/>
                <w:webHidden/>
              </w:rPr>
              <w:instrText xml:space="preserve"> PAGEREF _Toc484070280 \h </w:instrText>
            </w:r>
            <w:r w:rsidR="00A64DA1">
              <w:rPr>
                <w:noProof/>
                <w:webHidden/>
              </w:rPr>
            </w:r>
            <w:r w:rsidR="00A64DA1">
              <w:rPr>
                <w:noProof/>
                <w:webHidden/>
              </w:rPr>
              <w:fldChar w:fldCharType="separate"/>
            </w:r>
            <w:r w:rsidR="00780111">
              <w:rPr>
                <w:noProof/>
                <w:webHidden/>
              </w:rPr>
              <w:t>2</w:t>
            </w:r>
            <w:r w:rsidR="00A64DA1">
              <w:rPr>
                <w:noProof/>
                <w:webHidden/>
              </w:rPr>
              <w:fldChar w:fldCharType="end"/>
            </w:r>
          </w:hyperlink>
        </w:p>
        <w:p w14:paraId="58B6545F" w14:textId="4ECF8792" w:rsidR="00A64DA1" w:rsidRDefault="007875CF">
          <w:pPr>
            <w:pStyle w:val="Indholdsfortegnelse2"/>
            <w:tabs>
              <w:tab w:val="left" w:pos="576"/>
            </w:tabs>
            <w:rPr>
              <w:rFonts w:eastAsiaTheme="minorEastAsia" w:cstheme="minorBidi"/>
              <w:noProof/>
              <w:kern w:val="0"/>
              <w:sz w:val="22"/>
              <w:szCs w:val="22"/>
              <w14:ligatures w14:val="none"/>
            </w:rPr>
          </w:pPr>
          <w:hyperlink w:anchor="_Toc484070281" w:history="1">
            <w:r w:rsidR="00A64DA1" w:rsidRPr="00196D47">
              <w:rPr>
                <w:rStyle w:val="Hyperlink"/>
                <w:noProof/>
              </w:rPr>
              <w:t>2.</w:t>
            </w:r>
            <w:r w:rsidR="00A64DA1">
              <w:rPr>
                <w:rFonts w:eastAsiaTheme="minorEastAsia" w:cstheme="minorBidi"/>
                <w:noProof/>
                <w:kern w:val="0"/>
                <w:sz w:val="22"/>
                <w:szCs w:val="22"/>
                <w14:ligatures w14:val="none"/>
              </w:rPr>
              <w:tab/>
            </w:r>
            <w:r w:rsidR="00A64DA1" w:rsidRPr="00196D47">
              <w:rPr>
                <w:rStyle w:val="Hyperlink"/>
                <w:noProof/>
              </w:rPr>
              <w:t>Forudsætninger</w:t>
            </w:r>
            <w:r w:rsidR="00A64DA1">
              <w:rPr>
                <w:noProof/>
                <w:webHidden/>
              </w:rPr>
              <w:tab/>
            </w:r>
            <w:r w:rsidR="00A64DA1">
              <w:rPr>
                <w:noProof/>
                <w:webHidden/>
              </w:rPr>
              <w:fldChar w:fldCharType="begin"/>
            </w:r>
            <w:r w:rsidR="00A64DA1">
              <w:rPr>
                <w:noProof/>
                <w:webHidden/>
              </w:rPr>
              <w:instrText xml:space="preserve"> PAGEREF _Toc484070281 \h </w:instrText>
            </w:r>
            <w:r w:rsidR="00A64DA1">
              <w:rPr>
                <w:noProof/>
                <w:webHidden/>
              </w:rPr>
            </w:r>
            <w:r w:rsidR="00A64DA1">
              <w:rPr>
                <w:noProof/>
                <w:webHidden/>
              </w:rPr>
              <w:fldChar w:fldCharType="separate"/>
            </w:r>
            <w:r w:rsidR="00780111">
              <w:rPr>
                <w:noProof/>
                <w:webHidden/>
              </w:rPr>
              <w:t>2</w:t>
            </w:r>
            <w:r w:rsidR="00A64DA1">
              <w:rPr>
                <w:noProof/>
                <w:webHidden/>
              </w:rPr>
              <w:fldChar w:fldCharType="end"/>
            </w:r>
          </w:hyperlink>
        </w:p>
        <w:p w14:paraId="65CF9BFF" w14:textId="6F9993AF" w:rsidR="00A64DA1" w:rsidRDefault="007875CF">
          <w:pPr>
            <w:pStyle w:val="Indholdsfortegnelse2"/>
            <w:tabs>
              <w:tab w:val="left" w:pos="576"/>
            </w:tabs>
            <w:rPr>
              <w:rFonts w:eastAsiaTheme="minorEastAsia" w:cstheme="minorBidi"/>
              <w:noProof/>
              <w:kern w:val="0"/>
              <w:sz w:val="22"/>
              <w:szCs w:val="22"/>
              <w14:ligatures w14:val="none"/>
            </w:rPr>
          </w:pPr>
          <w:hyperlink w:anchor="_Toc484070282" w:history="1">
            <w:r w:rsidR="00A64DA1" w:rsidRPr="00196D47">
              <w:rPr>
                <w:rStyle w:val="Hyperlink"/>
                <w:noProof/>
              </w:rPr>
              <w:t>3.</w:t>
            </w:r>
            <w:r w:rsidR="00A64DA1">
              <w:rPr>
                <w:rFonts w:eastAsiaTheme="minorEastAsia" w:cstheme="minorBidi"/>
                <w:noProof/>
                <w:kern w:val="0"/>
                <w:sz w:val="22"/>
                <w:szCs w:val="22"/>
                <w14:ligatures w14:val="none"/>
              </w:rPr>
              <w:tab/>
            </w:r>
            <w:r w:rsidR="00A64DA1" w:rsidRPr="00196D47">
              <w:rPr>
                <w:rStyle w:val="Hyperlink"/>
                <w:noProof/>
              </w:rPr>
              <w:t>Hvad er ASP.NET?</w:t>
            </w:r>
            <w:r w:rsidR="00A64DA1">
              <w:rPr>
                <w:noProof/>
                <w:webHidden/>
              </w:rPr>
              <w:tab/>
            </w:r>
            <w:r w:rsidR="00A64DA1">
              <w:rPr>
                <w:noProof/>
                <w:webHidden/>
              </w:rPr>
              <w:fldChar w:fldCharType="begin"/>
            </w:r>
            <w:r w:rsidR="00A64DA1">
              <w:rPr>
                <w:noProof/>
                <w:webHidden/>
              </w:rPr>
              <w:instrText xml:space="preserve"> PAGEREF _Toc484070282 \h </w:instrText>
            </w:r>
            <w:r w:rsidR="00A64DA1">
              <w:rPr>
                <w:noProof/>
                <w:webHidden/>
              </w:rPr>
            </w:r>
            <w:r w:rsidR="00A64DA1">
              <w:rPr>
                <w:noProof/>
                <w:webHidden/>
              </w:rPr>
              <w:fldChar w:fldCharType="separate"/>
            </w:r>
            <w:r w:rsidR="00780111">
              <w:rPr>
                <w:noProof/>
                <w:webHidden/>
              </w:rPr>
              <w:t>3</w:t>
            </w:r>
            <w:r w:rsidR="00A64DA1">
              <w:rPr>
                <w:noProof/>
                <w:webHidden/>
              </w:rPr>
              <w:fldChar w:fldCharType="end"/>
            </w:r>
          </w:hyperlink>
        </w:p>
        <w:p w14:paraId="68A07D85" w14:textId="758C2B9C" w:rsidR="00A64DA1" w:rsidRDefault="007875CF">
          <w:pPr>
            <w:pStyle w:val="Indholdsfortegnelse2"/>
            <w:tabs>
              <w:tab w:val="left" w:pos="576"/>
            </w:tabs>
            <w:rPr>
              <w:rFonts w:eastAsiaTheme="minorEastAsia" w:cstheme="minorBidi"/>
              <w:noProof/>
              <w:kern w:val="0"/>
              <w:sz w:val="22"/>
              <w:szCs w:val="22"/>
              <w14:ligatures w14:val="none"/>
            </w:rPr>
          </w:pPr>
          <w:hyperlink w:anchor="_Toc484070283" w:history="1">
            <w:r w:rsidR="00A64DA1" w:rsidRPr="00196D47">
              <w:rPr>
                <w:rStyle w:val="Hyperlink"/>
                <w:noProof/>
              </w:rPr>
              <w:t>4.</w:t>
            </w:r>
            <w:r w:rsidR="00A64DA1">
              <w:rPr>
                <w:rFonts w:eastAsiaTheme="minorEastAsia" w:cstheme="minorBidi"/>
                <w:noProof/>
                <w:kern w:val="0"/>
                <w:sz w:val="22"/>
                <w:szCs w:val="22"/>
                <w14:ligatures w14:val="none"/>
              </w:rPr>
              <w:tab/>
            </w:r>
            <w:r w:rsidR="00A64DA1" w:rsidRPr="00196D47">
              <w:rPr>
                <w:rStyle w:val="Hyperlink"/>
                <w:noProof/>
              </w:rPr>
              <w:t>Hvad er DOM?</w:t>
            </w:r>
            <w:r w:rsidR="00A64DA1">
              <w:rPr>
                <w:noProof/>
                <w:webHidden/>
              </w:rPr>
              <w:tab/>
            </w:r>
            <w:r w:rsidR="00A64DA1">
              <w:rPr>
                <w:noProof/>
                <w:webHidden/>
              </w:rPr>
              <w:fldChar w:fldCharType="begin"/>
            </w:r>
            <w:r w:rsidR="00A64DA1">
              <w:rPr>
                <w:noProof/>
                <w:webHidden/>
              </w:rPr>
              <w:instrText xml:space="preserve"> PAGEREF _Toc484070283 \h </w:instrText>
            </w:r>
            <w:r w:rsidR="00A64DA1">
              <w:rPr>
                <w:noProof/>
                <w:webHidden/>
              </w:rPr>
            </w:r>
            <w:r w:rsidR="00A64DA1">
              <w:rPr>
                <w:noProof/>
                <w:webHidden/>
              </w:rPr>
              <w:fldChar w:fldCharType="separate"/>
            </w:r>
            <w:r w:rsidR="00780111">
              <w:rPr>
                <w:noProof/>
                <w:webHidden/>
              </w:rPr>
              <w:t>3</w:t>
            </w:r>
            <w:r w:rsidR="00A64DA1">
              <w:rPr>
                <w:noProof/>
                <w:webHidden/>
              </w:rPr>
              <w:fldChar w:fldCharType="end"/>
            </w:r>
          </w:hyperlink>
        </w:p>
        <w:p w14:paraId="6FFC4921" w14:textId="39B14347" w:rsidR="00A64DA1" w:rsidRDefault="007875CF">
          <w:pPr>
            <w:pStyle w:val="Indholdsfortegnelse2"/>
            <w:tabs>
              <w:tab w:val="left" w:pos="576"/>
            </w:tabs>
            <w:rPr>
              <w:rFonts w:eastAsiaTheme="minorEastAsia" w:cstheme="minorBidi"/>
              <w:noProof/>
              <w:kern w:val="0"/>
              <w:sz w:val="22"/>
              <w:szCs w:val="22"/>
              <w14:ligatures w14:val="none"/>
            </w:rPr>
          </w:pPr>
          <w:hyperlink w:anchor="_Toc484070284" w:history="1">
            <w:r w:rsidR="00A64DA1" w:rsidRPr="00196D47">
              <w:rPr>
                <w:rStyle w:val="Hyperlink"/>
                <w:noProof/>
              </w:rPr>
              <w:t>5.</w:t>
            </w:r>
            <w:r w:rsidR="00A64DA1">
              <w:rPr>
                <w:rFonts w:eastAsiaTheme="minorEastAsia" w:cstheme="minorBidi"/>
                <w:noProof/>
                <w:kern w:val="0"/>
                <w:sz w:val="22"/>
                <w:szCs w:val="22"/>
                <w14:ligatures w14:val="none"/>
              </w:rPr>
              <w:tab/>
            </w:r>
            <w:r w:rsidR="00A64DA1" w:rsidRPr="00196D47">
              <w:rPr>
                <w:rStyle w:val="Hyperlink"/>
                <w:noProof/>
              </w:rPr>
              <w:t>Hvad er jQuery?</w:t>
            </w:r>
            <w:r w:rsidR="00A64DA1">
              <w:rPr>
                <w:noProof/>
                <w:webHidden/>
              </w:rPr>
              <w:tab/>
            </w:r>
            <w:r w:rsidR="00A64DA1">
              <w:rPr>
                <w:noProof/>
                <w:webHidden/>
              </w:rPr>
              <w:fldChar w:fldCharType="begin"/>
            </w:r>
            <w:r w:rsidR="00A64DA1">
              <w:rPr>
                <w:noProof/>
                <w:webHidden/>
              </w:rPr>
              <w:instrText xml:space="preserve"> PAGEREF _Toc484070284 \h </w:instrText>
            </w:r>
            <w:r w:rsidR="00A64DA1">
              <w:rPr>
                <w:noProof/>
                <w:webHidden/>
              </w:rPr>
            </w:r>
            <w:r w:rsidR="00A64DA1">
              <w:rPr>
                <w:noProof/>
                <w:webHidden/>
              </w:rPr>
              <w:fldChar w:fldCharType="separate"/>
            </w:r>
            <w:r w:rsidR="00780111">
              <w:rPr>
                <w:noProof/>
                <w:webHidden/>
              </w:rPr>
              <w:t>3</w:t>
            </w:r>
            <w:r w:rsidR="00A64DA1">
              <w:rPr>
                <w:noProof/>
                <w:webHidden/>
              </w:rPr>
              <w:fldChar w:fldCharType="end"/>
            </w:r>
          </w:hyperlink>
        </w:p>
        <w:p w14:paraId="3C8E73D2" w14:textId="15C38954" w:rsidR="00A64DA1" w:rsidRDefault="007875CF">
          <w:pPr>
            <w:pStyle w:val="Indholdsfortegnelse2"/>
            <w:tabs>
              <w:tab w:val="left" w:pos="576"/>
            </w:tabs>
            <w:rPr>
              <w:rFonts w:eastAsiaTheme="minorEastAsia" w:cstheme="minorBidi"/>
              <w:noProof/>
              <w:kern w:val="0"/>
              <w:sz w:val="22"/>
              <w:szCs w:val="22"/>
              <w14:ligatures w14:val="none"/>
            </w:rPr>
          </w:pPr>
          <w:hyperlink w:anchor="_Toc484070285" w:history="1">
            <w:r w:rsidR="00A64DA1" w:rsidRPr="00196D47">
              <w:rPr>
                <w:rStyle w:val="Hyperlink"/>
                <w:noProof/>
              </w:rPr>
              <w:t>6.</w:t>
            </w:r>
            <w:r w:rsidR="00A64DA1">
              <w:rPr>
                <w:rFonts w:eastAsiaTheme="minorEastAsia" w:cstheme="minorBidi"/>
                <w:noProof/>
                <w:kern w:val="0"/>
                <w:sz w:val="22"/>
                <w:szCs w:val="22"/>
                <w14:ligatures w14:val="none"/>
              </w:rPr>
              <w:tab/>
            </w:r>
            <w:r w:rsidR="00A64DA1" w:rsidRPr="00196D47">
              <w:rPr>
                <w:rStyle w:val="Hyperlink"/>
                <w:noProof/>
              </w:rPr>
              <w:t>Relaterede arbejde</w:t>
            </w:r>
            <w:r w:rsidR="00A64DA1">
              <w:rPr>
                <w:noProof/>
                <w:webHidden/>
              </w:rPr>
              <w:tab/>
            </w:r>
            <w:r w:rsidR="00A64DA1">
              <w:rPr>
                <w:noProof/>
                <w:webHidden/>
              </w:rPr>
              <w:fldChar w:fldCharType="begin"/>
            </w:r>
            <w:r w:rsidR="00A64DA1">
              <w:rPr>
                <w:noProof/>
                <w:webHidden/>
              </w:rPr>
              <w:instrText xml:space="preserve"> PAGEREF _Toc484070285 \h </w:instrText>
            </w:r>
            <w:r w:rsidR="00A64DA1">
              <w:rPr>
                <w:noProof/>
                <w:webHidden/>
              </w:rPr>
            </w:r>
            <w:r w:rsidR="00A64DA1">
              <w:rPr>
                <w:noProof/>
                <w:webHidden/>
              </w:rPr>
              <w:fldChar w:fldCharType="separate"/>
            </w:r>
            <w:r w:rsidR="00780111">
              <w:rPr>
                <w:noProof/>
                <w:webHidden/>
              </w:rPr>
              <w:t>3</w:t>
            </w:r>
            <w:r w:rsidR="00A64DA1">
              <w:rPr>
                <w:noProof/>
                <w:webHidden/>
              </w:rPr>
              <w:fldChar w:fldCharType="end"/>
            </w:r>
          </w:hyperlink>
        </w:p>
        <w:p w14:paraId="3FFE0A71" w14:textId="6178EEB0" w:rsidR="00A64DA1" w:rsidRDefault="007875CF">
          <w:pPr>
            <w:pStyle w:val="Indholdsfortegnelse1"/>
            <w:tabs>
              <w:tab w:val="left" w:pos="432"/>
            </w:tabs>
            <w:rPr>
              <w:rFonts w:eastAsiaTheme="minorEastAsia" w:cstheme="minorBidi"/>
              <w:b w:val="0"/>
              <w:caps w:val="0"/>
              <w:noProof/>
              <w:color w:val="auto"/>
              <w:kern w:val="0"/>
              <w:sz w:val="22"/>
              <w:szCs w:val="22"/>
              <w14:ligatures w14:val="none"/>
            </w:rPr>
          </w:pPr>
          <w:hyperlink w:anchor="_Toc484070286" w:history="1">
            <w:r w:rsidR="00A64DA1" w:rsidRPr="00196D47">
              <w:rPr>
                <w:rStyle w:val="Hyperlink"/>
                <w:noProof/>
              </w:rPr>
              <w:t>2.</w:t>
            </w:r>
            <w:r w:rsidR="00A64DA1">
              <w:rPr>
                <w:rFonts w:eastAsiaTheme="minorEastAsia" w:cstheme="minorBidi"/>
                <w:b w:val="0"/>
                <w:caps w:val="0"/>
                <w:noProof/>
                <w:color w:val="auto"/>
                <w:kern w:val="0"/>
                <w:sz w:val="22"/>
                <w:szCs w:val="22"/>
                <w14:ligatures w14:val="none"/>
              </w:rPr>
              <w:tab/>
            </w:r>
            <w:r w:rsidR="00A64DA1" w:rsidRPr="00196D47">
              <w:rPr>
                <w:rStyle w:val="Hyperlink"/>
                <w:noProof/>
              </w:rPr>
              <w:t>Analyse</w:t>
            </w:r>
            <w:r w:rsidR="00A64DA1">
              <w:rPr>
                <w:noProof/>
                <w:webHidden/>
              </w:rPr>
              <w:tab/>
            </w:r>
            <w:r w:rsidR="00A64DA1">
              <w:rPr>
                <w:noProof/>
                <w:webHidden/>
              </w:rPr>
              <w:fldChar w:fldCharType="begin"/>
            </w:r>
            <w:r w:rsidR="00A64DA1">
              <w:rPr>
                <w:noProof/>
                <w:webHidden/>
              </w:rPr>
              <w:instrText xml:space="preserve"> PAGEREF _Toc484070286 \h </w:instrText>
            </w:r>
            <w:r w:rsidR="00A64DA1">
              <w:rPr>
                <w:noProof/>
                <w:webHidden/>
              </w:rPr>
            </w:r>
            <w:r w:rsidR="00A64DA1">
              <w:rPr>
                <w:noProof/>
                <w:webHidden/>
              </w:rPr>
              <w:fldChar w:fldCharType="separate"/>
            </w:r>
            <w:r w:rsidR="00780111">
              <w:rPr>
                <w:noProof/>
                <w:webHidden/>
              </w:rPr>
              <w:t>5</w:t>
            </w:r>
            <w:r w:rsidR="00A64DA1">
              <w:rPr>
                <w:noProof/>
                <w:webHidden/>
              </w:rPr>
              <w:fldChar w:fldCharType="end"/>
            </w:r>
          </w:hyperlink>
        </w:p>
        <w:p w14:paraId="0FE37203" w14:textId="30ADE73F" w:rsidR="00A64DA1" w:rsidRDefault="007875CF">
          <w:pPr>
            <w:pStyle w:val="Indholdsfortegnelse2"/>
            <w:tabs>
              <w:tab w:val="left" w:pos="576"/>
            </w:tabs>
            <w:rPr>
              <w:rFonts w:eastAsiaTheme="minorEastAsia" w:cstheme="minorBidi"/>
              <w:noProof/>
              <w:kern w:val="0"/>
              <w:sz w:val="22"/>
              <w:szCs w:val="22"/>
              <w14:ligatures w14:val="none"/>
            </w:rPr>
          </w:pPr>
          <w:hyperlink w:anchor="_Toc484070287" w:history="1">
            <w:r w:rsidR="00A64DA1" w:rsidRPr="00196D47">
              <w:rPr>
                <w:rStyle w:val="Hyperlink"/>
                <w:noProof/>
              </w:rPr>
              <w:t>1.</w:t>
            </w:r>
            <w:r w:rsidR="00A64DA1">
              <w:rPr>
                <w:rFonts w:eastAsiaTheme="minorEastAsia" w:cstheme="minorBidi"/>
                <w:noProof/>
                <w:kern w:val="0"/>
                <w:sz w:val="22"/>
                <w:szCs w:val="22"/>
                <w14:ligatures w14:val="none"/>
              </w:rPr>
              <w:tab/>
            </w:r>
            <w:r w:rsidR="00A64DA1" w:rsidRPr="00196D47">
              <w:rPr>
                <w:rStyle w:val="Hyperlink"/>
                <w:noProof/>
              </w:rPr>
              <w:t>Typisk ASP.NET site</w:t>
            </w:r>
            <w:r w:rsidR="00A64DA1">
              <w:rPr>
                <w:noProof/>
                <w:webHidden/>
              </w:rPr>
              <w:tab/>
            </w:r>
            <w:r w:rsidR="00A64DA1">
              <w:rPr>
                <w:noProof/>
                <w:webHidden/>
              </w:rPr>
              <w:fldChar w:fldCharType="begin"/>
            </w:r>
            <w:r w:rsidR="00A64DA1">
              <w:rPr>
                <w:noProof/>
                <w:webHidden/>
              </w:rPr>
              <w:instrText xml:space="preserve"> PAGEREF _Toc484070287 \h </w:instrText>
            </w:r>
            <w:r w:rsidR="00A64DA1">
              <w:rPr>
                <w:noProof/>
                <w:webHidden/>
              </w:rPr>
            </w:r>
            <w:r w:rsidR="00A64DA1">
              <w:rPr>
                <w:noProof/>
                <w:webHidden/>
              </w:rPr>
              <w:fldChar w:fldCharType="separate"/>
            </w:r>
            <w:r w:rsidR="00780111">
              <w:rPr>
                <w:noProof/>
                <w:webHidden/>
              </w:rPr>
              <w:t>5</w:t>
            </w:r>
            <w:r w:rsidR="00A64DA1">
              <w:rPr>
                <w:noProof/>
                <w:webHidden/>
              </w:rPr>
              <w:fldChar w:fldCharType="end"/>
            </w:r>
          </w:hyperlink>
        </w:p>
        <w:p w14:paraId="23999237" w14:textId="32989D2E" w:rsidR="00A64DA1" w:rsidRDefault="007875CF">
          <w:pPr>
            <w:pStyle w:val="Indholdsfortegnelse2"/>
            <w:tabs>
              <w:tab w:val="left" w:pos="576"/>
            </w:tabs>
            <w:rPr>
              <w:rFonts w:eastAsiaTheme="minorEastAsia" w:cstheme="minorBidi"/>
              <w:noProof/>
              <w:kern w:val="0"/>
              <w:sz w:val="22"/>
              <w:szCs w:val="22"/>
              <w14:ligatures w14:val="none"/>
            </w:rPr>
          </w:pPr>
          <w:hyperlink w:anchor="_Toc484070288" w:history="1">
            <w:r w:rsidR="00A64DA1" w:rsidRPr="00196D47">
              <w:rPr>
                <w:rStyle w:val="Hyperlink"/>
                <w:noProof/>
              </w:rPr>
              <w:t>2.</w:t>
            </w:r>
            <w:r w:rsidR="00A64DA1">
              <w:rPr>
                <w:rFonts w:eastAsiaTheme="minorEastAsia" w:cstheme="minorBidi"/>
                <w:noProof/>
                <w:kern w:val="0"/>
                <w:sz w:val="22"/>
                <w:szCs w:val="22"/>
                <w14:ligatures w14:val="none"/>
              </w:rPr>
              <w:tab/>
            </w:r>
            <w:r w:rsidR="00A64DA1" w:rsidRPr="00196D47">
              <w:rPr>
                <w:rStyle w:val="Hyperlink"/>
                <w:noProof/>
              </w:rPr>
              <w:t>Hvorfor kunne logging være en hjælp?</w:t>
            </w:r>
            <w:r w:rsidR="00A64DA1">
              <w:rPr>
                <w:noProof/>
                <w:webHidden/>
              </w:rPr>
              <w:tab/>
            </w:r>
            <w:r w:rsidR="00A64DA1">
              <w:rPr>
                <w:noProof/>
                <w:webHidden/>
              </w:rPr>
              <w:fldChar w:fldCharType="begin"/>
            </w:r>
            <w:r w:rsidR="00A64DA1">
              <w:rPr>
                <w:noProof/>
                <w:webHidden/>
              </w:rPr>
              <w:instrText xml:space="preserve"> PAGEREF _Toc484070288 \h </w:instrText>
            </w:r>
            <w:r w:rsidR="00A64DA1">
              <w:rPr>
                <w:noProof/>
                <w:webHidden/>
              </w:rPr>
            </w:r>
            <w:r w:rsidR="00A64DA1">
              <w:rPr>
                <w:noProof/>
                <w:webHidden/>
              </w:rPr>
              <w:fldChar w:fldCharType="separate"/>
            </w:r>
            <w:r w:rsidR="00780111">
              <w:rPr>
                <w:noProof/>
                <w:webHidden/>
              </w:rPr>
              <w:t>6</w:t>
            </w:r>
            <w:r w:rsidR="00A64DA1">
              <w:rPr>
                <w:noProof/>
                <w:webHidden/>
              </w:rPr>
              <w:fldChar w:fldCharType="end"/>
            </w:r>
          </w:hyperlink>
        </w:p>
        <w:p w14:paraId="558B1980" w14:textId="663E94EA" w:rsidR="00A64DA1" w:rsidRDefault="007875CF">
          <w:pPr>
            <w:pStyle w:val="Indholdsfortegnelse2"/>
            <w:tabs>
              <w:tab w:val="left" w:pos="576"/>
            </w:tabs>
            <w:rPr>
              <w:rFonts w:eastAsiaTheme="minorEastAsia" w:cstheme="minorBidi"/>
              <w:noProof/>
              <w:kern w:val="0"/>
              <w:sz w:val="22"/>
              <w:szCs w:val="22"/>
              <w14:ligatures w14:val="none"/>
            </w:rPr>
          </w:pPr>
          <w:hyperlink w:anchor="_Toc484070289" w:history="1">
            <w:r w:rsidR="00A64DA1" w:rsidRPr="00196D47">
              <w:rPr>
                <w:rStyle w:val="Hyperlink"/>
                <w:noProof/>
              </w:rPr>
              <w:t>3.</w:t>
            </w:r>
            <w:r w:rsidR="00A64DA1">
              <w:rPr>
                <w:rFonts w:eastAsiaTheme="minorEastAsia" w:cstheme="minorBidi"/>
                <w:noProof/>
                <w:kern w:val="0"/>
                <w:sz w:val="22"/>
                <w:szCs w:val="22"/>
                <w14:ligatures w14:val="none"/>
              </w:rPr>
              <w:tab/>
            </w:r>
            <w:r w:rsidR="00A64DA1" w:rsidRPr="00196D47">
              <w:rPr>
                <w:rStyle w:val="Hyperlink"/>
                <w:noProof/>
              </w:rPr>
              <w:t>Udfordringer</w:t>
            </w:r>
            <w:r w:rsidR="00A64DA1">
              <w:rPr>
                <w:noProof/>
                <w:webHidden/>
              </w:rPr>
              <w:tab/>
            </w:r>
            <w:r w:rsidR="00A64DA1">
              <w:rPr>
                <w:noProof/>
                <w:webHidden/>
              </w:rPr>
              <w:fldChar w:fldCharType="begin"/>
            </w:r>
            <w:r w:rsidR="00A64DA1">
              <w:rPr>
                <w:noProof/>
                <w:webHidden/>
              </w:rPr>
              <w:instrText xml:space="preserve"> PAGEREF _Toc484070289 \h </w:instrText>
            </w:r>
            <w:r w:rsidR="00A64DA1">
              <w:rPr>
                <w:noProof/>
                <w:webHidden/>
              </w:rPr>
            </w:r>
            <w:r w:rsidR="00A64DA1">
              <w:rPr>
                <w:noProof/>
                <w:webHidden/>
              </w:rPr>
              <w:fldChar w:fldCharType="separate"/>
            </w:r>
            <w:r w:rsidR="00780111">
              <w:rPr>
                <w:noProof/>
                <w:webHidden/>
              </w:rPr>
              <w:t>6</w:t>
            </w:r>
            <w:r w:rsidR="00A64DA1">
              <w:rPr>
                <w:noProof/>
                <w:webHidden/>
              </w:rPr>
              <w:fldChar w:fldCharType="end"/>
            </w:r>
          </w:hyperlink>
        </w:p>
        <w:p w14:paraId="545E3551" w14:textId="7F588542" w:rsidR="00A64DA1" w:rsidRDefault="007875CF">
          <w:pPr>
            <w:pStyle w:val="Indholdsfortegnelse3"/>
            <w:tabs>
              <w:tab w:val="left" w:pos="720"/>
            </w:tabs>
            <w:rPr>
              <w:rFonts w:eastAsiaTheme="minorEastAsia" w:cstheme="minorBidi"/>
              <w:noProof/>
              <w:kern w:val="0"/>
              <w:sz w:val="22"/>
              <w:szCs w:val="22"/>
              <w14:ligatures w14:val="none"/>
            </w:rPr>
          </w:pPr>
          <w:hyperlink w:anchor="_Toc484070290"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Browser</w:t>
            </w:r>
            <w:r w:rsidR="00A64DA1">
              <w:rPr>
                <w:noProof/>
                <w:webHidden/>
              </w:rPr>
              <w:tab/>
            </w:r>
            <w:r w:rsidR="00A64DA1">
              <w:rPr>
                <w:noProof/>
                <w:webHidden/>
              </w:rPr>
              <w:fldChar w:fldCharType="begin"/>
            </w:r>
            <w:r w:rsidR="00A64DA1">
              <w:rPr>
                <w:noProof/>
                <w:webHidden/>
              </w:rPr>
              <w:instrText xml:space="preserve"> PAGEREF _Toc484070290 \h </w:instrText>
            </w:r>
            <w:r w:rsidR="00A64DA1">
              <w:rPr>
                <w:noProof/>
                <w:webHidden/>
              </w:rPr>
            </w:r>
            <w:r w:rsidR="00A64DA1">
              <w:rPr>
                <w:noProof/>
                <w:webHidden/>
              </w:rPr>
              <w:fldChar w:fldCharType="separate"/>
            </w:r>
            <w:r w:rsidR="00780111">
              <w:rPr>
                <w:noProof/>
                <w:webHidden/>
              </w:rPr>
              <w:t>7</w:t>
            </w:r>
            <w:r w:rsidR="00A64DA1">
              <w:rPr>
                <w:noProof/>
                <w:webHidden/>
              </w:rPr>
              <w:fldChar w:fldCharType="end"/>
            </w:r>
          </w:hyperlink>
        </w:p>
        <w:p w14:paraId="3D303AE5" w14:textId="69C5B944" w:rsidR="00A64DA1" w:rsidRDefault="007875CF">
          <w:pPr>
            <w:pStyle w:val="Indholdsfortegnelse3"/>
            <w:tabs>
              <w:tab w:val="left" w:pos="720"/>
            </w:tabs>
            <w:rPr>
              <w:rFonts w:eastAsiaTheme="minorEastAsia" w:cstheme="minorBidi"/>
              <w:noProof/>
              <w:kern w:val="0"/>
              <w:sz w:val="22"/>
              <w:szCs w:val="22"/>
              <w14:ligatures w14:val="none"/>
            </w:rPr>
          </w:pPr>
          <w:hyperlink w:anchor="_Toc484070291"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Kommunikation imellem website og browser</w:t>
            </w:r>
            <w:r w:rsidR="00A64DA1">
              <w:rPr>
                <w:noProof/>
                <w:webHidden/>
              </w:rPr>
              <w:tab/>
            </w:r>
            <w:r w:rsidR="00A64DA1">
              <w:rPr>
                <w:noProof/>
                <w:webHidden/>
              </w:rPr>
              <w:fldChar w:fldCharType="begin"/>
            </w:r>
            <w:r w:rsidR="00A64DA1">
              <w:rPr>
                <w:noProof/>
                <w:webHidden/>
              </w:rPr>
              <w:instrText xml:space="preserve"> PAGEREF _Toc484070291 \h </w:instrText>
            </w:r>
            <w:r w:rsidR="00A64DA1">
              <w:rPr>
                <w:noProof/>
                <w:webHidden/>
              </w:rPr>
            </w:r>
            <w:r w:rsidR="00A64DA1">
              <w:rPr>
                <w:noProof/>
                <w:webHidden/>
              </w:rPr>
              <w:fldChar w:fldCharType="separate"/>
            </w:r>
            <w:r w:rsidR="00780111">
              <w:rPr>
                <w:noProof/>
                <w:webHidden/>
              </w:rPr>
              <w:t>8</w:t>
            </w:r>
            <w:r w:rsidR="00A64DA1">
              <w:rPr>
                <w:noProof/>
                <w:webHidden/>
              </w:rPr>
              <w:fldChar w:fldCharType="end"/>
            </w:r>
          </w:hyperlink>
        </w:p>
        <w:p w14:paraId="7E502E31" w14:textId="6EAF538D" w:rsidR="00A64DA1" w:rsidRDefault="007875CF">
          <w:pPr>
            <w:pStyle w:val="Indholdsfortegnelse3"/>
            <w:tabs>
              <w:tab w:val="left" w:pos="720"/>
            </w:tabs>
            <w:rPr>
              <w:rFonts w:eastAsiaTheme="minorEastAsia" w:cstheme="minorBidi"/>
              <w:noProof/>
              <w:kern w:val="0"/>
              <w:sz w:val="22"/>
              <w:szCs w:val="22"/>
              <w14:ligatures w14:val="none"/>
            </w:rPr>
          </w:pPr>
          <w:hyperlink w:anchor="_Toc484070292" w:history="1">
            <w:r w:rsidR="00A64DA1" w:rsidRPr="00196D47">
              <w:rPr>
                <w:rStyle w:val="Hyperlink"/>
                <w:noProof/>
              </w:rPr>
              <w:t>c.</w:t>
            </w:r>
            <w:r w:rsidR="00A64DA1">
              <w:rPr>
                <w:rFonts w:eastAsiaTheme="minorEastAsia" w:cstheme="minorBidi"/>
                <w:noProof/>
                <w:kern w:val="0"/>
                <w:sz w:val="22"/>
                <w:szCs w:val="22"/>
                <w14:ligatures w14:val="none"/>
              </w:rPr>
              <w:tab/>
            </w:r>
            <w:r w:rsidR="00A64DA1" w:rsidRPr="00196D47">
              <w:rPr>
                <w:rStyle w:val="Hyperlink"/>
                <w:noProof/>
              </w:rPr>
              <w:t>Kommunikation imellem website og service-kald</w:t>
            </w:r>
            <w:r w:rsidR="00A64DA1">
              <w:rPr>
                <w:noProof/>
                <w:webHidden/>
              </w:rPr>
              <w:tab/>
            </w:r>
            <w:r w:rsidR="00A64DA1">
              <w:rPr>
                <w:noProof/>
                <w:webHidden/>
              </w:rPr>
              <w:fldChar w:fldCharType="begin"/>
            </w:r>
            <w:r w:rsidR="00A64DA1">
              <w:rPr>
                <w:noProof/>
                <w:webHidden/>
              </w:rPr>
              <w:instrText xml:space="preserve"> PAGEREF _Toc484070292 \h </w:instrText>
            </w:r>
            <w:r w:rsidR="00A64DA1">
              <w:rPr>
                <w:noProof/>
                <w:webHidden/>
              </w:rPr>
            </w:r>
            <w:r w:rsidR="00A64DA1">
              <w:rPr>
                <w:noProof/>
                <w:webHidden/>
              </w:rPr>
              <w:fldChar w:fldCharType="separate"/>
            </w:r>
            <w:r w:rsidR="00780111">
              <w:rPr>
                <w:noProof/>
                <w:webHidden/>
              </w:rPr>
              <w:t>10</w:t>
            </w:r>
            <w:r w:rsidR="00A64DA1">
              <w:rPr>
                <w:noProof/>
                <w:webHidden/>
              </w:rPr>
              <w:fldChar w:fldCharType="end"/>
            </w:r>
          </w:hyperlink>
        </w:p>
        <w:p w14:paraId="6509072F" w14:textId="4A9223C7" w:rsidR="00A64DA1" w:rsidRDefault="007875CF">
          <w:pPr>
            <w:pStyle w:val="Indholdsfortegnelse3"/>
            <w:tabs>
              <w:tab w:val="left" w:pos="720"/>
            </w:tabs>
            <w:rPr>
              <w:rFonts w:eastAsiaTheme="minorEastAsia" w:cstheme="minorBidi"/>
              <w:noProof/>
              <w:kern w:val="0"/>
              <w:sz w:val="22"/>
              <w:szCs w:val="22"/>
              <w14:ligatures w14:val="none"/>
            </w:rPr>
          </w:pPr>
          <w:hyperlink w:anchor="_Toc484070293" w:history="1">
            <w:r w:rsidR="00A64DA1" w:rsidRPr="00196D47">
              <w:rPr>
                <w:rStyle w:val="Hyperlink"/>
                <w:noProof/>
              </w:rPr>
              <w:t>d.</w:t>
            </w:r>
            <w:r w:rsidR="00A64DA1">
              <w:rPr>
                <w:rFonts w:eastAsiaTheme="minorEastAsia" w:cstheme="minorBidi"/>
                <w:noProof/>
                <w:kern w:val="0"/>
                <w:sz w:val="22"/>
                <w:szCs w:val="22"/>
                <w14:ligatures w14:val="none"/>
              </w:rPr>
              <w:tab/>
            </w:r>
            <w:r w:rsidR="00A64DA1" w:rsidRPr="00196D47">
              <w:rPr>
                <w:rStyle w:val="Hyperlink"/>
                <w:noProof/>
              </w:rPr>
              <w:t>Kommunikation imellem website og persistering</w:t>
            </w:r>
            <w:r w:rsidR="00A64DA1">
              <w:rPr>
                <w:noProof/>
                <w:webHidden/>
              </w:rPr>
              <w:tab/>
            </w:r>
            <w:r w:rsidR="00A64DA1">
              <w:rPr>
                <w:noProof/>
                <w:webHidden/>
              </w:rPr>
              <w:fldChar w:fldCharType="begin"/>
            </w:r>
            <w:r w:rsidR="00A64DA1">
              <w:rPr>
                <w:noProof/>
                <w:webHidden/>
              </w:rPr>
              <w:instrText xml:space="preserve"> PAGEREF _Toc484070293 \h </w:instrText>
            </w:r>
            <w:r w:rsidR="00A64DA1">
              <w:rPr>
                <w:noProof/>
                <w:webHidden/>
              </w:rPr>
            </w:r>
            <w:r w:rsidR="00A64DA1">
              <w:rPr>
                <w:noProof/>
                <w:webHidden/>
              </w:rPr>
              <w:fldChar w:fldCharType="separate"/>
            </w:r>
            <w:r w:rsidR="00780111">
              <w:rPr>
                <w:noProof/>
                <w:webHidden/>
              </w:rPr>
              <w:t>11</w:t>
            </w:r>
            <w:r w:rsidR="00A64DA1">
              <w:rPr>
                <w:noProof/>
                <w:webHidden/>
              </w:rPr>
              <w:fldChar w:fldCharType="end"/>
            </w:r>
          </w:hyperlink>
        </w:p>
        <w:p w14:paraId="266579CE" w14:textId="5D80B795" w:rsidR="00A64DA1" w:rsidRDefault="007875CF">
          <w:pPr>
            <w:pStyle w:val="Indholdsfortegnelse3"/>
            <w:tabs>
              <w:tab w:val="left" w:pos="720"/>
            </w:tabs>
            <w:rPr>
              <w:rFonts w:eastAsiaTheme="minorEastAsia" w:cstheme="minorBidi"/>
              <w:noProof/>
              <w:kern w:val="0"/>
              <w:sz w:val="22"/>
              <w:szCs w:val="22"/>
              <w14:ligatures w14:val="none"/>
            </w:rPr>
          </w:pPr>
          <w:hyperlink w:anchor="_Toc484070294" w:history="1">
            <w:r w:rsidR="00A64DA1" w:rsidRPr="00196D47">
              <w:rPr>
                <w:rStyle w:val="Hyperlink"/>
                <w:noProof/>
              </w:rPr>
              <w:t>e.</w:t>
            </w:r>
            <w:r w:rsidR="00A64DA1">
              <w:rPr>
                <w:rFonts w:eastAsiaTheme="minorEastAsia" w:cstheme="minorBidi"/>
                <w:noProof/>
                <w:kern w:val="0"/>
                <w:sz w:val="22"/>
                <w:szCs w:val="22"/>
                <w14:ligatures w14:val="none"/>
              </w:rPr>
              <w:tab/>
            </w:r>
            <w:r w:rsidR="00A64DA1" w:rsidRPr="00196D47">
              <w:rPr>
                <w:rStyle w:val="Hyperlink"/>
                <w:noProof/>
              </w:rPr>
              <w:t>Lagring af logdata</w:t>
            </w:r>
            <w:r w:rsidR="00A64DA1">
              <w:rPr>
                <w:noProof/>
                <w:webHidden/>
              </w:rPr>
              <w:tab/>
            </w:r>
            <w:r w:rsidR="00A64DA1">
              <w:rPr>
                <w:noProof/>
                <w:webHidden/>
              </w:rPr>
              <w:fldChar w:fldCharType="begin"/>
            </w:r>
            <w:r w:rsidR="00A64DA1">
              <w:rPr>
                <w:noProof/>
                <w:webHidden/>
              </w:rPr>
              <w:instrText xml:space="preserve"> PAGEREF _Toc484070294 \h </w:instrText>
            </w:r>
            <w:r w:rsidR="00A64DA1">
              <w:rPr>
                <w:noProof/>
                <w:webHidden/>
              </w:rPr>
            </w:r>
            <w:r w:rsidR="00A64DA1">
              <w:rPr>
                <w:noProof/>
                <w:webHidden/>
              </w:rPr>
              <w:fldChar w:fldCharType="separate"/>
            </w:r>
            <w:r w:rsidR="00780111">
              <w:rPr>
                <w:noProof/>
                <w:webHidden/>
              </w:rPr>
              <w:t>12</w:t>
            </w:r>
            <w:r w:rsidR="00A64DA1">
              <w:rPr>
                <w:noProof/>
                <w:webHidden/>
              </w:rPr>
              <w:fldChar w:fldCharType="end"/>
            </w:r>
          </w:hyperlink>
        </w:p>
        <w:p w14:paraId="1DFEA49C" w14:textId="2AA99A11" w:rsidR="00A64DA1" w:rsidRDefault="007875CF">
          <w:pPr>
            <w:pStyle w:val="Indholdsfortegnelse3"/>
            <w:tabs>
              <w:tab w:val="left" w:pos="720"/>
            </w:tabs>
            <w:rPr>
              <w:rFonts w:eastAsiaTheme="minorEastAsia" w:cstheme="minorBidi"/>
              <w:noProof/>
              <w:kern w:val="0"/>
              <w:sz w:val="22"/>
              <w:szCs w:val="22"/>
              <w14:ligatures w14:val="none"/>
            </w:rPr>
          </w:pPr>
          <w:hyperlink w:anchor="_Toc484070295" w:history="1">
            <w:r w:rsidR="00A64DA1" w:rsidRPr="00196D47">
              <w:rPr>
                <w:rStyle w:val="Hyperlink"/>
                <w:noProof/>
              </w:rPr>
              <w:t>f.</w:t>
            </w:r>
            <w:r w:rsidR="00A64DA1">
              <w:rPr>
                <w:rFonts w:eastAsiaTheme="minorEastAsia" w:cstheme="minorBidi"/>
                <w:noProof/>
                <w:kern w:val="0"/>
                <w:sz w:val="22"/>
                <w:szCs w:val="22"/>
                <w14:ligatures w14:val="none"/>
              </w:rPr>
              <w:tab/>
            </w:r>
            <w:r w:rsidR="00A64DA1" w:rsidRPr="00196D47">
              <w:rPr>
                <w:rStyle w:val="Hyperlink"/>
                <w:noProof/>
              </w:rPr>
              <w:t>Afspilning af events</w:t>
            </w:r>
            <w:r w:rsidR="00A64DA1">
              <w:rPr>
                <w:noProof/>
                <w:webHidden/>
              </w:rPr>
              <w:tab/>
            </w:r>
            <w:r w:rsidR="00A64DA1">
              <w:rPr>
                <w:noProof/>
                <w:webHidden/>
              </w:rPr>
              <w:fldChar w:fldCharType="begin"/>
            </w:r>
            <w:r w:rsidR="00A64DA1">
              <w:rPr>
                <w:noProof/>
                <w:webHidden/>
              </w:rPr>
              <w:instrText xml:space="preserve"> PAGEREF _Toc484070295 \h </w:instrText>
            </w:r>
            <w:r w:rsidR="00A64DA1">
              <w:rPr>
                <w:noProof/>
                <w:webHidden/>
              </w:rPr>
            </w:r>
            <w:r w:rsidR="00A64DA1">
              <w:rPr>
                <w:noProof/>
                <w:webHidden/>
              </w:rPr>
              <w:fldChar w:fldCharType="separate"/>
            </w:r>
            <w:r w:rsidR="00780111">
              <w:rPr>
                <w:noProof/>
                <w:webHidden/>
              </w:rPr>
              <w:t>13</w:t>
            </w:r>
            <w:r w:rsidR="00A64DA1">
              <w:rPr>
                <w:noProof/>
                <w:webHidden/>
              </w:rPr>
              <w:fldChar w:fldCharType="end"/>
            </w:r>
          </w:hyperlink>
        </w:p>
        <w:p w14:paraId="4CFDC72B" w14:textId="5440C7A7" w:rsidR="00A64DA1" w:rsidRDefault="007875CF">
          <w:pPr>
            <w:pStyle w:val="Indholdsfortegnelse3"/>
            <w:tabs>
              <w:tab w:val="left" w:pos="720"/>
            </w:tabs>
            <w:rPr>
              <w:rFonts w:eastAsiaTheme="minorEastAsia" w:cstheme="minorBidi"/>
              <w:noProof/>
              <w:kern w:val="0"/>
              <w:sz w:val="22"/>
              <w:szCs w:val="22"/>
              <w14:ligatures w14:val="none"/>
            </w:rPr>
          </w:pPr>
          <w:hyperlink w:anchor="_Toc484070296" w:history="1">
            <w:r w:rsidR="00A64DA1" w:rsidRPr="00196D47">
              <w:rPr>
                <w:rStyle w:val="Hyperlink"/>
                <w:noProof/>
              </w:rPr>
              <w:t>g.</w:t>
            </w:r>
            <w:r w:rsidR="00A64DA1">
              <w:rPr>
                <w:rFonts w:eastAsiaTheme="minorEastAsia" w:cstheme="minorBidi"/>
                <w:noProof/>
                <w:kern w:val="0"/>
                <w:sz w:val="22"/>
                <w:szCs w:val="22"/>
                <w14:ligatures w14:val="none"/>
              </w:rPr>
              <w:tab/>
            </w:r>
            <w:r w:rsidR="00A64DA1" w:rsidRPr="00196D47">
              <w:rPr>
                <w:rStyle w:val="Hyperlink"/>
                <w:noProof/>
              </w:rPr>
              <w:t>Opsummering</w:t>
            </w:r>
            <w:r w:rsidR="00A64DA1">
              <w:rPr>
                <w:noProof/>
                <w:webHidden/>
              </w:rPr>
              <w:tab/>
            </w:r>
            <w:r w:rsidR="00A64DA1">
              <w:rPr>
                <w:noProof/>
                <w:webHidden/>
              </w:rPr>
              <w:fldChar w:fldCharType="begin"/>
            </w:r>
            <w:r w:rsidR="00A64DA1">
              <w:rPr>
                <w:noProof/>
                <w:webHidden/>
              </w:rPr>
              <w:instrText xml:space="preserve"> PAGEREF _Toc484070296 \h </w:instrText>
            </w:r>
            <w:r w:rsidR="00A64DA1">
              <w:rPr>
                <w:noProof/>
                <w:webHidden/>
              </w:rPr>
            </w:r>
            <w:r w:rsidR="00A64DA1">
              <w:rPr>
                <w:noProof/>
                <w:webHidden/>
              </w:rPr>
              <w:fldChar w:fldCharType="separate"/>
            </w:r>
            <w:r w:rsidR="00780111">
              <w:rPr>
                <w:noProof/>
                <w:webHidden/>
              </w:rPr>
              <w:t>13</w:t>
            </w:r>
            <w:r w:rsidR="00A64DA1">
              <w:rPr>
                <w:noProof/>
                <w:webHidden/>
              </w:rPr>
              <w:fldChar w:fldCharType="end"/>
            </w:r>
          </w:hyperlink>
        </w:p>
        <w:p w14:paraId="3ECE95F0" w14:textId="08771C96" w:rsidR="00A64DA1" w:rsidRDefault="007875CF">
          <w:pPr>
            <w:pStyle w:val="Indholdsfortegnelse2"/>
            <w:tabs>
              <w:tab w:val="left" w:pos="576"/>
            </w:tabs>
            <w:rPr>
              <w:rFonts w:eastAsiaTheme="minorEastAsia" w:cstheme="minorBidi"/>
              <w:noProof/>
              <w:kern w:val="0"/>
              <w:sz w:val="22"/>
              <w:szCs w:val="22"/>
              <w14:ligatures w14:val="none"/>
            </w:rPr>
          </w:pPr>
          <w:hyperlink w:anchor="_Toc484070297" w:history="1">
            <w:r w:rsidR="00A64DA1" w:rsidRPr="00196D47">
              <w:rPr>
                <w:rStyle w:val="Hyperlink"/>
                <w:noProof/>
              </w:rPr>
              <w:t>4.</w:t>
            </w:r>
            <w:r w:rsidR="00A64DA1">
              <w:rPr>
                <w:rFonts w:eastAsiaTheme="minorEastAsia" w:cstheme="minorBidi"/>
                <w:noProof/>
                <w:kern w:val="0"/>
                <w:sz w:val="22"/>
                <w:szCs w:val="22"/>
                <w14:ligatures w14:val="none"/>
              </w:rPr>
              <w:tab/>
            </w:r>
            <w:r w:rsidR="00A64DA1" w:rsidRPr="00196D47">
              <w:rPr>
                <w:rStyle w:val="Hyperlink"/>
                <w:noProof/>
              </w:rPr>
              <w:t>Hvad er nødvendigt at logge i ASP.NET for at kunne afspille det efterfølgende?</w:t>
            </w:r>
            <w:r w:rsidR="00A64DA1">
              <w:rPr>
                <w:noProof/>
                <w:webHidden/>
              </w:rPr>
              <w:tab/>
            </w:r>
            <w:r w:rsidR="00A64DA1">
              <w:rPr>
                <w:noProof/>
                <w:webHidden/>
              </w:rPr>
              <w:fldChar w:fldCharType="begin"/>
            </w:r>
            <w:r w:rsidR="00A64DA1">
              <w:rPr>
                <w:noProof/>
                <w:webHidden/>
              </w:rPr>
              <w:instrText xml:space="preserve"> PAGEREF _Toc484070297 \h </w:instrText>
            </w:r>
            <w:r w:rsidR="00A64DA1">
              <w:rPr>
                <w:noProof/>
                <w:webHidden/>
              </w:rPr>
            </w:r>
            <w:r w:rsidR="00A64DA1">
              <w:rPr>
                <w:noProof/>
                <w:webHidden/>
              </w:rPr>
              <w:fldChar w:fldCharType="separate"/>
            </w:r>
            <w:r w:rsidR="00780111">
              <w:rPr>
                <w:noProof/>
                <w:webHidden/>
              </w:rPr>
              <w:t>14</w:t>
            </w:r>
            <w:r w:rsidR="00A64DA1">
              <w:rPr>
                <w:noProof/>
                <w:webHidden/>
              </w:rPr>
              <w:fldChar w:fldCharType="end"/>
            </w:r>
          </w:hyperlink>
        </w:p>
        <w:p w14:paraId="165ADF72" w14:textId="27F53AFC" w:rsidR="00A64DA1" w:rsidRDefault="007875CF">
          <w:pPr>
            <w:pStyle w:val="Indholdsfortegnelse3"/>
            <w:tabs>
              <w:tab w:val="left" w:pos="720"/>
            </w:tabs>
            <w:rPr>
              <w:rFonts w:eastAsiaTheme="minorEastAsia" w:cstheme="minorBidi"/>
              <w:noProof/>
              <w:kern w:val="0"/>
              <w:sz w:val="22"/>
              <w:szCs w:val="22"/>
              <w14:ligatures w14:val="none"/>
            </w:rPr>
          </w:pPr>
          <w:hyperlink w:anchor="_Toc484070298"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Extensions</w:t>
            </w:r>
            <w:r w:rsidR="00A64DA1">
              <w:rPr>
                <w:noProof/>
                <w:webHidden/>
              </w:rPr>
              <w:tab/>
            </w:r>
            <w:r w:rsidR="00A64DA1">
              <w:rPr>
                <w:noProof/>
                <w:webHidden/>
              </w:rPr>
              <w:fldChar w:fldCharType="begin"/>
            </w:r>
            <w:r w:rsidR="00A64DA1">
              <w:rPr>
                <w:noProof/>
                <w:webHidden/>
              </w:rPr>
              <w:instrText xml:space="preserve"> PAGEREF _Toc484070298 \h </w:instrText>
            </w:r>
            <w:r w:rsidR="00A64DA1">
              <w:rPr>
                <w:noProof/>
                <w:webHidden/>
              </w:rPr>
            </w:r>
            <w:r w:rsidR="00A64DA1">
              <w:rPr>
                <w:noProof/>
                <w:webHidden/>
              </w:rPr>
              <w:fldChar w:fldCharType="separate"/>
            </w:r>
            <w:r w:rsidR="00780111">
              <w:rPr>
                <w:noProof/>
                <w:webHidden/>
              </w:rPr>
              <w:t>14</w:t>
            </w:r>
            <w:r w:rsidR="00A64DA1">
              <w:rPr>
                <w:noProof/>
                <w:webHidden/>
              </w:rPr>
              <w:fldChar w:fldCharType="end"/>
            </w:r>
          </w:hyperlink>
        </w:p>
        <w:p w14:paraId="373AE84A" w14:textId="2E23FD6D" w:rsidR="00A64DA1" w:rsidRDefault="007875CF">
          <w:pPr>
            <w:pStyle w:val="Indholdsfortegnelse3"/>
            <w:tabs>
              <w:tab w:val="left" w:pos="720"/>
            </w:tabs>
            <w:rPr>
              <w:rFonts w:eastAsiaTheme="minorEastAsia" w:cstheme="minorBidi"/>
              <w:noProof/>
              <w:kern w:val="0"/>
              <w:sz w:val="22"/>
              <w:szCs w:val="22"/>
              <w14:ligatures w14:val="none"/>
            </w:rPr>
          </w:pPr>
          <w:hyperlink w:anchor="_Toc484070299"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Datalag / Persistering</w:t>
            </w:r>
            <w:r w:rsidR="00A64DA1">
              <w:rPr>
                <w:noProof/>
                <w:webHidden/>
              </w:rPr>
              <w:tab/>
            </w:r>
            <w:r w:rsidR="00A64DA1">
              <w:rPr>
                <w:noProof/>
                <w:webHidden/>
              </w:rPr>
              <w:fldChar w:fldCharType="begin"/>
            </w:r>
            <w:r w:rsidR="00A64DA1">
              <w:rPr>
                <w:noProof/>
                <w:webHidden/>
              </w:rPr>
              <w:instrText xml:space="preserve"> PAGEREF _Toc484070299 \h </w:instrText>
            </w:r>
            <w:r w:rsidR="00A64DA1">
              <w:rPr>
                <w:noProof/>
                <w:webHidden/>
              </w:rPr>
            </w:r>
            <w:r w:rsidR="00A64DA1">
              <w:rPr>
                <w:noProof/>
                <w:webHidden/>
              </w:rPr>
              <w:fldChar w:fldCharType="separate"/>
            </w:r>
            <w:r w:rsidR="00780111">
              <w:rPr>
                <w:noProof/>
                <w:webHidden/>
              </w:rPr>
              <w:t>15</w:t>
            </w:r>
            <w:r w:rsidR="00A64DA1">
              <w:rPr>
                <w:noProof/>
                <w:webHidden/>
              </w:rPr>
              <w:fldChar w:fldCharType="end"/>
            </w:r>
          </w:hyperlink>
        </w:p>
        <w:p w14:paraId="69EE2A7C" w14:textId="5812B9FD" w:rsidR="00A64DA1" w:rsidRDefault="007875CF">
          <w:pPr>
            <w:pStyle w:val="Indholdsfortegnelse3"/>
            <w:tabs>
              <w:tab w:val="left" w:pos="720"/>
            </w:tabs>
            <w:rPr>
              <w:rFonts w:eastAsiaTheme="minorEastAsia" w:cstheme="minorBidi"/>
              <w:noProof/>
              <w:kern w:val="0"/>
              <w:sz w:val="22"/>
              <w:szCs w:val="22"/>
              <w14:ligatures w14:val="none"/>
            </w:rPr>
          </w:pPr>
          <w:hyperlink w:anchor="_Toc484070300" w:history="1">
            <w:r w:rsidR="00A64DA1" w:rsidRPr="00196D47">
              <w:rPr>
                <w:rStyle w:val="Hyperlink"/>
                <w:noProof/>
              </w:rPr>
              <w:t>c.</w:t>
            </w:r>
            <w:r w:rsidR="00A64DA1">
              <w:rPr>
                <w:rFonts w:eastAsiaTheme="minorEastAsia" w:cstheme="minorBidi"/>
                <w:noProof/>
                <w:kern w:val="0"/>
                <w:sz w:val="22"/>
                <w:szCs w:val="22"/>
                <w14:ligatures w14:val="none"/>
              </w:rPr>
              <w:tab/>
            </w:r>
            <w:r w:rsidR="00A64DA1" w:rsidRPr="00196D47">
              <w:rPr>
                <w:rStyle w:val="Hyperlink"/>
                <w:noProof/>
              </w:rPr>
              <w:t>Tid</w:t>
            </w:r>
            <w:r w:rsidR="00A64DA1">
              <w:rPr>
                <w:noProof/>
                <w:webHidden/>
              </w:rPr>
              <w:tab/>
            </w:r>
            <w:r w:rsidR="00A64DA1">
              <w:rPr>
                <w:noProof/>
                <w:webHidden/>
              </w:rPr>
              <w:fldChar w:fldCharType="begin"/>
            </w:r>
            <w:r w:rsidR="00A64DA1">
              <w:rPr>
                <w:noProof/>
                <w:webHidden/>
              </w:rPr>
              <w:instrText xml:space="preserve"> PAGEREF _Toc484070300 \h </w:instrText>
            </w:r>
            <w:r w:rsidR="00A64DA1">
              <w:rPr>
                <w:noProof/>
                <w:webHidden/>
              </w:rPr>
            </w:r>
            <w:r w:rsidR="00A64DA1">
              <w:rPr>
                <w:noProof/>
                <w:webHidden/>
              </w:rPr>
              <w:fldChar w:fldCharType="separate"/>
            </w:r>
            <w:r w:rsidR="00780111">
              <w:rPr>
                <w:noProof/>
                <w:webHidden/>
              </w:rPr>
              <w:t>15</w:t>
            </w:r>
            <w:r w:rsidR="00A64DA1">
              <w:rPr>
                <w:noProof/>
                <w:webHidden/>
              </w:rPr>
              <w:fldChar w:fldCharType="end"/>
            </w:r>
          </w:hyperlink>
        </w:p>
        <w:p w14:paraId="70E0BB73" w14:textId="07B4B9D4" w:rsidR="00A64DA1" w:rsidRDefault="007875CF">
          <w:pPr>
            <w:pStyle w:val="Indholdsfortegnelse3"/>
            <w:tabs>
              <w:tab w:val="left" w:pos="720"/>
            </w:tabs>
            <w:rPr>
              <w:rFonts w:eastAsiaTheme="minorEastAsia" w:cstheme="minorBidi"/>
              <w:noProof/>
              <w:kern w:val="0"/>
              <w:sz w:val="22"/>
              <w:szCs w:val="22"/>
              <w14:ligatures w14:val="none"/>
            </w:rPr>
          </w:pPr>
          <w:hyperlink w:anchor="_Toc484070301" w:history="1">
            <w:r w:rsidR="00A64DA1" w:rsidRPr="00196D47">
              <w:rPr>
                <w:rStyle w:val="Hyperlink"/>
                <w:noProof/>
              </w:rPr>
              <w:t>d.</w:t>
            </w:r>
            <w:r w:rsidR="00A64DA1">
              <w:rPr>
                <w:rFonts w:eastAsiaTheme="minorEastAsia" w:cstheme="minorBidi"/>
                <w:noProof/>
                <w:kern w:val="0"/>
                <w:sz w:val="22"/>
                <w:szCs w:val="22"/>
                <w14:ligatures w14:val="none"/>
              </w:rPr>
              <w:tab/>
            </w:r>
            <w:r w:rsidR="00A64DA1" w:rsidRPr="00196D47">
              <w:rPr>
                <w:rStyle w:val="Hyperlink"/>
                <w:noProof/>
              </w:rPr>
              <w:t>State</w:t>
            </w:r>
            <w:r w:rsidR="00A64DA1">
              <w:rPr>
                <w:noProof/>
                <w:webHidden/>
              </w:rPr>
              <w:tab/>
            </w:r>
            <w:r w:rsidR="00A64DA1">
              <w:rPr>
                <w:noProof/>
                <w:webHidden/>
              </w:rPr>
              <w:fldChar w:fldCharType="begin"/>
            </w:r>
            <w:r w:rsidR="00A64DA1">
              <w:rPr>
                <w:noProof/>
                <w:webHidden/>
              </w:rPr>
              <w:instrText xml:space="preserve"> PAGEREF _Toc484070301 \h </w:instrText>
            </w:r>
            <w:r w:rsidR="00A64DA1">
              <w:rPr>
                <w:noProof/>
                <w:webHidden/>
              </w:rPr>
            </w:r>
            <w:r w:rsidR="00A64DA1">
              <w:rPr>
                <w:noProof/>
                <w:webHidden/>
              </w:rPr>
              <w:fldChar w:fldCharType="separate"/>
            </w:r>
            <w:r w:rsidR="00780111">
              <w:rPr>
                <w:noProof/>
                <w:webHidden/>
              </w:rPr>
              <w:t>15</w:t>
            </w:r>
            <w:r w:rsidR="00A64DA1">
              <w:rPr>
                <w:noProof/>
                <w:webHidden/>
              </w:rPr>
              <w:fldChar w:fldCharType="end"/>
            </w:r>
          </w:hyperlink>
        </w:p>
        <w:p w14:paraId="788413E6" w14:textId="14D96937" w:rsidR="00A64DA1" w:rsidRDefault="007875CF">
          <w:pPr>
            <w:pStyle w:val="Indholdsfortegnelse2"/>
            <w:tabs>
              <w:tab w:val="left" w:pos="576"/>
            </w:tabs>
            <w:rPr>
              <w:rFonts w:eastAsiaTheme="minorEastAsia" w:cstheme="minorBidi"/>
              <w:noProof/>
              <w:kern w:val="0"/>
              <w:sz w:val="22"/>
              <w:szCs w:val="22"/>
              <w14:ligatures w14:val="none"/>
            </w:rPr>
          </w:pPr>
          <w:hyperlink w:anchor="_Toc484070302" w:history="1">
            <w:r w:rsidR="00A64DA1" w:rsidRPr="00196D47">
              <w:rPr>
                <w:rStyle w:val="Hyperlink"/>
                <w:noProof/>
              </w:rPr>
              <w:t>5.</w:t>
            </w:r>
            <w:r w:rsidR="00A64DA1">
              <w:rPr>
                <w:rFonts w:eastAsiaTheme="minorEastAsia" w:cstheme="minorBidi"/>
                <w:noProof/>
                <w:kern w:val="0"/>
                <w:sz w:val="22"/>
                <w:szCs w:val="22"/>
                <w14:ligatures w14:val="none"/>
              </w:rPr>
              <w:tab/>
            </w:r>
            <w:r w:rsidR="00A64DA1" w:rsidRPr="00196D47">
              <w:rPr>
                <w:rStyle w:val="Hyperlink"/>
                <w:noProof/>
              </w:rPr>
              <w:t>Hvor skal logningen ske?</w:t>
            </w:r>
            <w:r w:rsidR="00A64DA1">
              <w:rPr>
                <w:noProof/>
                <w:webHidden/>
              </w:rPr>
              <w:tab/>
            </w:r>
            <w:r w:rsidR="00A64DA1">
              <w:rPr>
                <w:noProof/>
                <w:webHidden/>
              </w:rPr>
              <w:fldChar w:fldCharType="begin"/>
            </w:r>
            <w:r w:rsidR="00A64DA1">
              <w:rPr>
                <w:noProof/>
                <w:webHidden/>
              </w:rPr>
              <w:instrText xml:space="preserve"> PAGEREF _Toc484070302 \h </w:instrText>
            </w:r>
            <w:r w:rsidR="00A64DA1">
              <w:rPr>
                <w:noProof/>
                <w:webHidden/>
              </w:rPr>
            </w:r>
            <w:r w:rsidR="00A64DA1">
              <w:rPr>
                <w:noProof/>
                <w:webHidden/>
              </w:rPr>
              <w:fldChar w:fldCharType="separate"/>
            </w:r>
            <w:r w:rsidR="00780111">
              <w:rPr>
                <w:noProof/>
                <w:webHidden/>
              </w:rPr>
              <w:t>15</w:t>
            </w:r>
            <w:r w:rsidR="00A64DA1">
              <w:rPr>
                <w:noProof/>
                <w:webHidden/>
              </w:rPr>
              <w:fldChar w:fldCharType="end"/>
            </w:r>
          </w:hyperlink>
        </w:p>
        <w:p w14:paraId="7DFC58C2" w14:textId="4775E421" w:rsidR="00A64DA1" w:rsidRDefault="007875CF">
          <w:pPr>
            <w:pStyle w:val="Indholdsfortegnelse2"/>
            <w:tabs>
              <w:tab w:val="left" w:pos="576"/>
            </w:tabs>
            <w:rPr>
              <w:rFonts w:eastAsiaTheme="minorEastAsia" w:cstheme="minorBidi"/>
              <w:noProof/>
              <w:kern w:val="0"/>
              <w:sz w:val="22"/>
              <w:szCs w:val="22"/>
              <w14:ligatures w14:val="none"/>
            </w:rPr>
          </w:pPr>
          <w:hyperlink w:anchor="_Toc484070303" w:history="1">
            <w:r w:rsidR="00A64DA1" w:rsidRPr="00196D47">
              <w:rPr>
                <w:rStyle w:val="Hyperlink"/>
                <w:noProof/>
              </w:rPr>
              <w:t>6.</w:t>
            </w:r>
            <w:r w:rsidR="00A64DA1">
              <w:rPr>
                <w:rFonts w:eastAsiaTheme="minorEastAsia" w:cstheme="minorBidi"/>
                <w:noProof/>
                <w:kern w:val="0"/>
                <w:sz w:val="22"/>
                <w:szCs w:val="22"/>
                <w14:ligatures w14:val="none"/>
              </w:rPr>
              <w:tab/>
            </w:r>
            <w:r w:rsidR="00A64DA1" w:rsidRPr="00196D47">
              <w:rPr>
                <w:rStyle w:val="Hyperlink"/>
                <w:noProof/>
              </w:rPr>
              <w:t>Synkronisering af server og klient</w:t>
            </w:r>
            <w:r w:rsidR="00A64DA1">
              <w:rPr>
                <w:noProof/>
                <w:webHidden/>
              </w:rPr>
              <w:tab/>
            </w:r>
            <w:r w:rsidR="00A64DA1">
              <w:rPr>
                <w:noProof/>
                <w:webHidden/>
              </w:rPr>
              <w:fldChar w:fldCharType="begin"/>
            </w:r>
            <w:r w:rsidR="00A64DA1">
              <w:rPr>
                <w:noProof/>
                <w:webHidden/>
              </w:rPr>
              <w:instrText xml:space="preserve"> PAGEREF _Toc484070303 \h </w:instrText>
            </w:r>
            <w:r w:rsidR="00A64DA1">
              <w:rPr>
                <w:noProof/>
                <w:webHidden/>
              </w:rPr>
            </w:r>
            <w:r w:rsidR="00A64DA1">
              <w:rPr>
                <w:noProof/>
                <w:webHidden/>
              </w:rPr>
              <w:fldChar w:fldCharType="separate"/>
            </w:r>
            <w:r w:rsidR="00780111">
              <w:rPr>
                <w:noProof/>
                <w:webHidden/>
              </w:rPr>
              <w:t>16</w:t>
            </w:r>
            <w:r w:rsidR="00A64DA1">
              <w:rPr>
                <w:noProof/>
                <w:webHidden/>
              </w:rPr>
              <w:fldChar w:fldCharType="end"/>
            </w:r>
          </w:hyperlink>
        </w:p>
        <w:p w14:paraId="54E61492" w14:textId="579D832F" w:rsidR="00A64DA1" w:rsidRDefault="007875CF">
          <w:pPr>
            <w:pStyle w:val="Indholdsfortegnelse3"/>
            <w:tabs>
              <w:tab w:val="left" w:pos="720"/>
            </w:tabs>
            <w:rPr>
              <w:rFonts w:eastAsiaTheme="minorEastAsia" w:cstheme="minorBidi"/>
              <w:noProof/>
              <w:kern w:val="0"/>
              <w:sz w:val="22"/>
              <w:szCs w:val="22"/>
              <w14:ligatures w14:val="none"/>
            </w:rPr>
          </w:pPr>
          <w:hyperlink w:anchor="_Toc484070304"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Lamport timestamps</w:t>
            </w:r>
            <w:r w:rsidR="00A64DA1">
              <w:rPr>
                <w:noProof/>
                <w:webHidden/>
              </w:rPr>
              <w:tab/>
            </w:r>
            <w:r w:rsidR="00A64DA1">
              <w:rPr>
                <w:noProof/>
                <w:webHidden/>
              </w:rPr>
              <w:fldChar w:fldCharType="begin"/>
            </w:r>
            <w:r w:rsidR="00A64DA1">
              <w:rPr>
                <w:noProof/>
                <w:webHidden/>
              </w:rPr>
              <w:instrText xml:space="preserve"> PAGEREF _Toc484070304 \h </w:instrText>
            </w:r>
            <w:r w:rsidR="00A64DA1">
              <w:rPr>
                <w:noProof/>
                <w:webHidden/>
              </w:rPr>
            </w:r>
            <w:r w:rsidR="00A64DA1">
              <w:rPr>
                <w:noProof/>
                <w:webHidden/>
              </w:rPr>
              <w:fldChar w:fldCharType="separate"/>
            </w:r>
            <w:r w:rsidR="00780111">
              <w:rPr>
                <w:noProof/>
                <w:webHidden/>
              </w:rPr>
              <w:t>16</w:t>
            </w:r>
            <w:r w:rsidR="00A64DA1">
              <w:rPr>
                <w:noProof/>
                <w:webHidden/>
              </w:rPr>
              <w:fldChar w:fldCharType="end"/>
            </w:r>
          </w:hyperlink>
        </w:p>
        <w:p w14:paraId="19AFF5E4" w14:textId="38597E06" w:rsidR="00A64DA1" w:rsidRDefault="007875CF">
          <w:pPr>
            <w:pStyle w:val="Indholdsfortegnelse3"/>
            <w:tabs>
              <w:tab w:val="left" w:pos="720"/>
            </w:tabs>
            <w:rPr>
              <w:rFonts w:eastAsiaTheme="minorEastAsia" w:cstheme="minorBidi"/>
              <w:noProof/>
              <w:kern w:val="0"/>
              <w:sz w:val="22"/>
              <w:szCs w:val="22"/>
              <w14:ligatures w14:val="none"/>
            </w:rPr>
          </w:pPr>
          <w:hyperlink w:anchor="_Toc484070305"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NTP (Network Time Protocol)</w:t>
            </w:r>
            <w:r w:rsidR="00A64DA1">
              <w:rPr>
                <w:noProof/>
                <w:webHidden/>
              </w:rPr>
              <w:tab/>
            </w:r>
            <w:r w:rsidR="00A64DA1">
              <w:rPr>
                <w:noProof/>
                <w:webHidden/>
              </w:rPr>
              <w:fldChar w:fldCharType="begin"/>
            </w:r>
            <w:r w:rsidR="00A64DA1">
              <w:rPr>
                <w:noProof/>
                <w:webHidden/>
              </w:rPr>
              <w:instrText xml:space="preserve"> PAGEREF _Toc484070305 \h </w:instrText>
            </w:r>
            <w:r w:rsidR="00A64DA1">
              <w:rPr>
                <w:noProof/>
                <w:webHidden/>
              </w:rPr>
            </w:r>
            <w:r w:rsidR="00A64DA1">
              <w:rPr>
                <w:noProof/>
                <w:webHidden/>
              </w:rPr>
              <w:fldChar w:fldCharType="separate"/>
            </w:r>
            <w:r w:rsidR="00780111">
              <w:rPr>
                <w:noProof/>
                <w:webHidden/>
              </w:rPr>
              <w:t>17</w:t>
            </w:r>
            <w:r w:rsidR="00A64DA1">
              <w:rPr>
                <w:noProof/>
                <w:webHidden/>
              </w:rPr>
              <w:fldChar w:fldCharType="end"/>
            </w:r>
          </w:hyperlink>
        </w:p>
        <w:p w14:paraId="0E78DEEF" w14:textId="49E215FE" w:rsidR="00A64DA1" w:rsidRDefault="007875CF">
          <w:pPr>
            <w:pStyle w:val="Indholdsfortegnelse3"/>
            <w:tabs>
              <w:tab w:val="left" w:pos="720"/>
            </w:tabs>
            <w:rPr>
              <w:rFonts w:eastAsiaTheme="minorEastAsia" w:cstheme="minorBidi"/>
              <w:noProof/>
              <w:kern w:val="0"/>
              <w:sz w:val="22"/>
              <w:szCs w:val="22"/>
              <w14:ligatures w14:val="none"/>
            </w:rPr>
          </w:pPr>
          <w:hyperlink w:anchor="_Toc484070306" w:history="1">
            <w:r w:rsidR="00A64DA1" w:rsidRPr="00196D47">
              <w:rPr>
                <w:rStyle w:val="Hyperlink"/>
                <w:noProof/>
                <w:lang w:val="en-US"/>
              </w:rPr>
              <w:t>c.</w:t>
            </w:r>
            <w:r w:rsidR="00A64DA1">
              <w:rPr>
                <w:rFonts w:eastAsiaTheme="minorEastAsia" w:cstheme="minorBidi"/>
                <w:noProof/>
                <w:kern w:val="0"/>
                <w:sz w:val="22"/>
                <w:szCs w:val="22"/>
                <w14:ligatures w14:val="none"/>
              </w:rPr>
              <w:tab/>
            </w:r>
            <w:r w:rsidR="00A64DA1" w:rsidRPr="00196D47">
              <w:rPr>
                <w:rStyle w:val="Hyperlink"/>
                <w:noProof/>
                <w:lang w:val="en-US"/>
              </w:rPr>
              <w:t>SNTP (Simple Network Time Protocol)</w:t>
            </w:r>
            <w:r w:rsidR="00A64DA1">
              <w:rPr>
                <w:noProof/>
                <w:webHidden/>
              </w:rPr>
              <w:tab/>
            </w:r>
            <w:r w:rsidR="00A64DA1">
              <w:rPr>
                <w:noProof/>
                <w:webHidden/>
              </w:rPr>
              <w:fldChar w:fldCharType="begin"/>
            </w:r>
            <w:r w:rsidR="00A64DA1">
              <w:rPr>
                <w:noProof/>
                <w:webHidden/>
              </w:rPr>
              <w:instrText xml:space="preserve"> PAGEREF _Toc484070306 \h </w:instrText>
            </w:r>
            <w:r w:rsidR="00A64DA1">
              <w:rPr>
                <w:noProof/>
                <w:webHidden/>
              </w:rPr>
            </w:r>
            <w:r w:rsidR="00A64DA1">
              <w:rPr>
                <w:noProof/>
                <w:webHidden/>
              </w:rPr>
              <w:fldChar w:fldCharType="separate"/>
            </w:r>
            <w:r w:rsidR="00780111">
              <w:rPr>
                <w:noProof/>
                <w:webHidden/>
              </w:rPr>
              <w:t>17</w:t>
            </w:r>
            <w:r w:rsidR="00A64DA1">
              <w:rPr>
                <w:noProof/>
                <w:webHidden/>
              </w:rPr>
              <w:fldChar w:fldCharType="end"/>
            </w:r>
          </w:hyperlink>
        </w:p>
        <w:p w14:paraId="4E0D25A7" w14:textId="20783E6B" w:rsidR="00A64DA1" w:rsidRDefault="007875CF">
          <w:pPr>
            <w:pStyle w:val="Indholdsfortegnelse3"/>
            <w:tabs>
              <w:tab w:val="left" w:pos="720"/>
            </w:tabs>
            <w:rPr>
              <w:rFonts w:eastAsiaTheme="minorEastAsia" w:cstheme="minorBidi"/>
              <w:noProof/>
              <w:kern w:val="0"/>
              <w:sz w:val="22"/>
              <w:szCs w:val="22"/>
              <w14:ligatures w14:val="none"/>
            </w:rPr>
          </w:pPr>
          <w:hyperlink w:anchor="_Toc484070307" w:history="1">
            <w:r w:rsidR="00A64DA1" w:rsidRPr="00196D47">
              <w:rPr>
                <w:rStyle w:val="Hyperlink"/>
                <w:noProof/>
                <w:lang w:val="en-US"/>
              </w:rPr>
              <w:t>d.</w:t>
            </w:r>
            <w:r w:rsidR="00A64DA1">
              <w:rPr>
                <w:rFonts w:eastAsiaTheme="minorEastAsia" w:cstheme="minorBidi"/>
                <w:noProof/>
                <w:kern w:val="0"/>
                <w:sz w:val="22"/>
                <w:szCs w:val="22"/>
                <w14:ligatures w14:val="none"/>
              </w:rPr>
              <w:tab/>
            </w:r>
            <w:r w:rsidR="00A64DA1" w:rsidRPr="00196D47">
              <w:rPr>
                <w:rStyle w:val="Hyperlink"/>
                <w:noProof/>
                <w:lang w:val="en-US"/>
              </w:rPr>
              <w:t>Opsummering</w:t>
            </w:r>
            <w:r w:rsidR="00A64DA1">
              <w:rPr>
                <w:noProof/>
                <w:webHidden/>
              </w:rPr>
              <w:tab/>
            </w:r>
            <w:r w:rsidR="00A64DA1">
              <w:rPr>
                <w:noProof/>
                <w:webHidden/>
              </w:rPr>
              <w:fldChar w:fldCharType="begin"/>
            </w:r>
            <w:r w:rsidR="00A64DA1">
              <w:rPr>
                <w:noProof/>
                <w:webHidden/>
              </w:rPr>
              <w:instrText xml:space="preserve"> PAGEREF _Toc484070307 \h </w:instrText>
            </w:r>
            <w:r w:rsidR="00A64DA1">
              <w:rPr>
                <w:noProof/>
                <w:webHidden/>
              </w:rPr>
            </w:r>
            <w:r w:rsidR="00A64DA1">
              <w:rPr>
                <w:noProof/>
                <w:webHidden/>
              </w:rPr>
              <w:fldChar w:fldCharType="separate"/>
            </w:r>
            <w:r w:rsidR="00780111">
              <w:rPr>
                <w:noProof/>
                <w:webHidden/>
              </w:rPr>
              <w:t>18</w:t>
            </w:r>
            <w:r w:rsidR="00A64DA1">
              <w:rPr>
                <w:noProof/>
                <w:webHidden/>
              </w:rPr>
              <w:fldChar w:fldCharType="end"/>
            </w:r>
          </w:hyperlink>
        </w:p>
        <w:p w14:paraId="696A65A9" w14:textId="421C456A" w:rsidR="00A64DA1" w:rsidRDefault="007875CF">
          <w:pPr>
            <w:pStyle w:val="Indholdsfortegnelse2"/>
            <w:tabs>
              <w:tab w:val="left" w:pos="576"/>
            </w:tabs>
            <w:rPr>
              <w:rFonts w:eastAsiaTheme="minorEastAsia" w:cstheme="minorBidi"/>
              <w:noProof/>
              <w:kern w:val="0"/>
              <w:sz w:val="22"/>
              <w:szCs w:val="22"/>
              <w14:ligatures w14:val="none"/>
            </w:rPr>
          </w:pPr>
          <w:hyperlink w:anchor="_Toc484070308" w:history="1">
            <w:r w:rsidR="00A64DA1" w:rsidRPr="00196D47">
              <w:rPr>
                <w:rStyle w:val="Hyperlink"/>
                <w:noProof/>
              </w:rPr>
              <w:t>7.</w:t>
            </w:r>
            <w:r w:rsidR="00A64DA1">
              <w:rPr>
                <w:rFonts w:eastAsiaTheme="minorEastAsia" w:cstheme="minorBidi"/>
                <w:noProof/>
                <w:kern w:val="0"/>
                <w:sz w:val="22"/>
                <w:szCs w:val="22"/>
                <w14:ligatures w14:val="none"/>
              </w:rPr>
              <w:tab/>
            </w:r>
            <w:r w:rsidR="00A64DA1" w:rsidRPr="00196D47">
              <w:rPr>
                <w:rStyle w:val="Hyperlink"/>
                <w:noProof/>
              </w:rPr>
              <w:t>Hvordan logges serverside webelementer?</w:t>
            </w:r>
            <w:r w:rsidR="00A64DA1">
              <w:rPr>
                <w:noProof/>
                <w:webHidden/>
              </w:rPr>
              <w:tab/>
            </w:r>
            <w:r w:rsidR="00A64DA1">
              <w:rPr>
                <w:noProof/>
                <w:webHidden/>
              </w:rPr>
              <w:fldChar w:fldCharType="begin"/>
            </w:r>
            <w:r w:rsidR="00A64DA1">
              <w:rPr>
                <w:noProof/>
                <w:webHidden/>
              </w:rPr>
              <w:instrText xml:space="preserve"> PAGEREF _Toc484070308 \h </w:instrText>
            </w:r>
            <w:r w:rsidR="00A64DA1">
              <w:rPr>
                <w:noProof/>
                <w:webHidden/>
              </w:rPr>
            </w:r>
            <w:r w:rsidR="00A64DA1">
              <w:rPr>
                <w:noProof/>
                <w:webHidden/>
              </w:rPr>
              <w:fldChar w:fldCharType="separate"/>
            </w:r>
            <w:r w:rsidR="00780111">
              <w:rPr>
                <w:noProof/>
                <w:webHidden/>
              </w:rPr>
              <w:t>18</w:t>
            </w:r>
            <w:r w:rsidR="00A64DA1">
              <w:rPr>
                <w:noProof/>
                <w:webHidden/>
              </w:rPr>
              <w:fldChar w:fldCharType="end"/>
            </w:r>
          </w:hyperlink>
        </w:p>
        <w:p w14:paraId="31CAF71C" w14:textId="7AFA3C79" w:rsidR="00A64DA1" w:rsidRDefault="007875CF">
          <w:pPr>
            <w:pStyle w:val="Indholdsfortegnelse1"/>
            <w:tabs>
              <w:tab w:val="left" w:pos="432"/>
            </w:tabs>
            <w:rPr>
              <w:rFonts w:eastAsiaTheme="minorEastAsia" w:cstheme="minorBidi"/>
              <w:b w:val="0"/>
              <w:caps w:val="0"/>
              <w:noProof/>
              <w:color w:val="auto"/>
              <w:kern w:val="0"/>
              <w:sz w:val="22"/>
              <w:szCs w:val="22"/>
              <w14:ligatures w14:val="none"/>
            </w:rPr>
          </w:pPr>
          <w:hyperlink w:anchor="_Toc484070309" w:history="1">
            <w:r w:rsidR="00A64DA1" w:rsidRPr="00196D47">
              <w:rPr>
                <w:rStyle w:val="Hyperlink"/>
                <w:noProof/>
              </w:rPr>
              <w:t>3.</w:t>
            </w:r>
            <w:r w:rsidR="00A64DA1">
              <w:rPr>
                <w:rFonts w:eastAsiaTheme="minorEastAsia" w:cstheme="minorBidi"/>
                <w:b w:val="0"/>
                <w:caps w:val="0"/>
                <w:noProof/>
                <w:color w:val="auto"/>
                <w:kern w:val="0"/>
                <w:sz w:val="22"/>
                <w:szCs w:val="22"/>
                <w14:ligatures w14:val="none"/>
              </w:rPr>
              <w:tab/>
            </w:r>
            <w:r w:rsidR="00A64DA1" w:rsidRPr="00196D47">
              <w:rPr>
                <w:rStyle w:val="Hyperlink"/>
                <w:noProof/>
              </w:rPr>
              <w:t>Design og udvikling</w:t>
            </w:r>
            <w:r w:rsidR="00A64DA1">
              <w:rPr>
                <w:noProof/>
                <w:webHidden/>
              </w:rPr>
              <w:tab/>
            </w:r>
            <w:r w:rsidR="00A64DA1">
              <w:rPr>
                <w:noProof/>
                <w:webHidden/>
              </w:rPr>
              <w:fldChar w:fldCharType="begin"/>
            </w:r>
            <w:r w:rsidR="00A64DA1">
              <w:rPr>
                <w:noProof/>
                <w:webHidden/>
              </w:rPr>
              <w:instrText xml:space="preserve"> PAGEREF _Toc484070309 \h </w:instrText>
            </w:r>
            <w:r w:rsidR="00A64DA1">
              <w:rPr>
                <w:noProof/>
                <w:webHidden/>
              </w:rPr>
            </w:r>
            <w:r w:rsidR="00A64DA1">
              <w:rPr>
                <w:noProof/>
                <w:webHidden/>
              </w:rPr>
              <w:fldChar w:fldCharType="separate"/>
            </w:r>
            <w:r w:rsidR="00780111">
              <w:rPr>
                <w:noProof/>
                <w:webHidden/>
              </w:rPr>
              <w:t>19</w:t>
            </w:r>
            <w:r w:rsidR="00A64DA1">
              <w:rPr>
                <w:noProof/>
                <w:webHidden/>
              </w:rPr>
              <w:fldChar w:fldCharType="end"/>
            </w:r>
          </w:hyperlink>
        </w:p>
        <w:p w14:paraId="5276CA88" w14:textId="2683BD70" w:rsidR="00A64DA1" w:rsidRDefault="007875CF">
          <w:pPr>
            <w:pStyle w:val="Indholdsfortegnelse2"/>
            <w:tabs>
              <w:tab w:val="left" w:pos="576"/>
            </w:tabs>
            <w:rPr>
              <w:rFonts w:eastAsiaTheme="minorEastAsia" w:cstheme="minorBidi"/>
              <w:noProof/>
              <w:kern w:val="0"/>
              <w:sz w:val="22"/>
              <w:szCs w:val="22"/>
              <w14:ligatures w14:val="none"/>
            </w:rPr>
          </w:pPr>
          <w:hyperlink w:anchor="_Toc484070310" w:history="1">
            <w:r w:rsidR="00A64DA1" w:rsidRPr="00196D47">
              <w:rPr>
                <w:rStyle w:val="Hyperlink"/>
                <w:noProof/>
              </w:rPr>
              <w:t>1.</w:t>
            </w:r>
            <w:r w:rsidR="00A64DA1">
              <w:rPr>
                <w:rFonts w:eastAsiaTheme="minorEastAsia" w:cstheme="minorBidi"/>
                <w:noProof/>
                <w:kern w:val="0"/>
                <w:sz w:val="22"/>
                <w:szCs w:val="22"/>
                <w14:ligatures w14:val="none"/>
              </w:rPr>
              <w:tab/>
            </w:r>
            <w:r w:rsidR="00A64DA1" w:rsidRPr="00196D47">
              <w:rPr>
                <w:rStyle w:val="Hyperlink"/>
                <w:noProof/>
              </w:rPr>
              <w:t>Overordnet</w:t>
            </w:r>
            <w:r w:rsidR="00A64DA1">
              <w:rPr>
                <w:noProof/>
                <w:webHidden/>
              </w:rPr>
              <w:tab/>
            </w:r>
            <w:r w:rsidR="00A64DA1">
              <w:rPr>
                <w:noProof/>
                <w:webHidden/>
              </w:rPr>
              <w:fldChar w:fldCharType="begin"/>
            </w:r>
            <w:r w:rsidR="00A64DA1">
              <w:rPr>
                <w:noProof/>
                <w:webHidden/>
              </w:rPr>
              <w:instrText xml:space="preserve"> PAGEREF _Toc484070310 \h </w:instrText>
            </w:r>
            <w:r w:rsidR="00A64DA1">
              <w:rPr>
                <w:noProof/>
                <w:webHidden/>
              </w:rPr>
            </w:r>
            <w:r w:rsidR="00A64DA1">
              <w:rPr>
                <w:noProof/>
                <w:webHidden/>
              </w:rPr>
              <w:fldChar w:fldCharType="separate"/>
            </w:r>
            <w:r w:rsidR="00780111">
              <w:rPr>
                <w:noProof/>
                <w:webHidden/>
              </w:rPr>
              <w:t>19</w:t>
            </w:r>
            <w:r w:rsidR="00A64DA1">
              <w:rPr>
                <w:noProof/>
                <w:webHidden/>
              </w:rPr>
              <w:fldChar w:fldCharType="end"/>
            </w:r>
          </w:hyperlink>
        </w:p>
        <w:p w14:paraId="3244A9AF" w14:textId="5A9671FE" w:rsidR="00A64DA1" w:rsidRDefault="007875CF">
          <w:pPr>
            <w:pStyle w:val="Indholdsfortegnelse2"/>
            <w:tabs>
              <w:tab w:val="left" w:pos="576"/>
            </w:tabs>
            <w:rPr>
              <w:rFonts w:eastAsiaTheme="minorEastAsia" w:cstheme="minorBidi"/>
              <w:noProof/>
              <w:kern w:val="0"/>
              <w:sz w:val="22"/>
              <w:szCs w:val="22"/>
              <w14:ligatures w14:val="none"/>
            </w:rPr>
          </w:pPr>
          <w:hyperlink w:anchor="_Toc484070311" w:history="1">
            <w:r w:rsidR="00A64DA1" w:rsidRPr="00196D47">
              <w:rPr>
                <w:rStyle w:val="Hyperlink"/>
                <w:noProof/>
              </w:rPr>
              <w:t>2.</w:t>
            </w:r>
            <w:r w:rsidR="00A64DA1">
              <w:rPr>
                <w:rFonts w:eastAsiaTheme="minorEastAsia" w:cstheme="minorBidi"/>
                <w:noProof/>
                <w:kern w:val="0"/>
                <w:sz w:val="22"/>
                <w:szCs w:val="22"/>
                <w14:ligatures w14:val="none"/>
              </w:rPr>
              <w:tab/>
            </w:r>
            <w:r w:rsidR="00A64DA1" w:rsidRPr="00196D47">
              <w:rPr>
                <w:rStyle w:val="Hyperlink"/>
                <w:noProof/>
              </w:rPr>
              <w:t>HttpModule</w:t>
            </w:r>
            <w:r w:rsidR="00A64DA1">
              <w:rPr>
                <w:noProof/>
                <w:webHidden/>
              </w:rPr>
              <w:tab/>
            </w:r>
            <w:r w:rsidR="00A64DA1">
              <w:rPr>
                <w:noProof/>
                <w:webHidden/>
              </w:rPr>
              <w:fldChar w:fldCharType="begin"/>
            </w:r>
            <w:r w:rsidR="00A64DA1">
              <w:rPr>
                <w:noProof/>
                <w:webHidden/>
              </w:rPr>
              <w:instrText xml:space="preserve"> PAGEREF _Toc484070311 \h </w:instrText>
            </w:r>
            <w:r w:rsidR="00A64DA1">
              <w:rPr>
                <w:noProof/>
                <w:webHidden/>
              </w:rPr>
            </w:r>
            <w:r w:rsidR="00A64DA1">
              <w:rPr>
                <w:noProof/>
                <w:webHidden/>
              </w:rPr>
              <w:fldChar w:fldCharType="separate"/>
            </w:r>
            <w:r w:rsidR="00780111">
              <w:rPr>
                <w:noProof/>
                <w:webHidden/>
              </w:rPr>
              <w:t>20</w:t>
            </w:r>
            <w:r w:rsidR="00A64DA1">
              <w:rPr>
                <w:noProof/>
                <w:webHidden/>
              </w:rPr>
              <w:fldChar w:fldCharType="end"/>
            </w:r>
          </w:hyperlink>
        </w:p>
        <w:p w14:paraId="0F2E7618" w14:textId="105B7139" w:rsidR="00A64DA1" w:rsidRDefault="007875CF">
          <w:pPr>
            <w:pStyle w:val="Indholdsfortegnelse2"/>
            <w:tabs>
              <w:tab w:val="left" w:pos="576"/>
            </w:tabs>
            <w:rPr>
              <w:rFonts w:eastAsiaTheme="minorEastAsia" w:cstheme="minorBidi"/>
              <w:noProof/>
              <w:kern w:val="0"/>
              <w:sz w:val="22"/>
              <w:szCs w:val="22"/>
              <w14:ligatures w14:val="none"/>
            </w:rPr>
          </w:pPr>
          <w:hyperlink w:anchor="_Toc484070312" w:history="1">
            <w:r w:rsidR="00A64DA1" w:rsidRPr="00196D47">
              <w:rPr>
                <w:rStyle w:val="Hyperlink"/>
                <w:noProof/>
              </w:rPr>
              <w:t>3.</w:t>
            </w:r>
            <w:r w:rsidR="00A64DA1">
              <w:rPr>
                <w:rFonts w:eastAsiaTheme="minorEastAsia" w:cstheme="minorBidi"/>
                <w:noProof/>
                <w:kern w:val="0"/>
                <w:sz w:val="22"/>
                <w:szCs w:val="22"/>
                <w14:ligatures w14:val="none"/>
              </w:rPr>
              <w:tab/>
            </w:r>
            <w:r w:rsidR="00A64DA1" w:rsidRPr="00196D47">
              <w:rPr>
                <w:rStyle w:val="Hyperlink"/>
                <w:noProof/>
              </w:rPr>
              <w:t>Hvordan logges website’s serverside data?</w:t>
            </w:r>
            <w:r w:rsidR="00A64DA1">
              <w:rPr>
                <w:noProof/>
                <w:webHidden/>
              </w:rPr>
              <w:tab/>
            </w:r>
            <w:r w:rsidR="00A64DA1">
              <w:rPr>
                <w:noProof/>
                <w:webHidden/>
              </w:rPr>
              <w:fldChar w:fldCharType="begin"/>
            </w:r>
            <w:r w:rsidR="00A64DA1">
              <w:rPr>
                <w:noProof/>
                <w:webHidden/>
              </w:rPr>
              <w:instrText xml:space="preserve"> PAGEREF _Toc484070312 \h </w:instrText>
            </w:r>
            <w:r w:rsidR="00A64DA1">
              <w:rPr>
                <w:noProof/>
                <w:webHidden/>
              </w:rPr>
            </w:r>
            <w:r w:rsidR="00A64DA1">
              <w:rPr>
                <w:noProof/>
                <w:webHidden/>
              </w:rPr>
              <w:fldChar w:fldCharType="separate"/>
            </w:r>
            <w:r w:rsidR="00780111">
              <w:rPr>
                <w:noProof/>
                <w:webHidden/>
              </w:rPr>
              <w:t>20</w:t>
            </w:r>
            <w:r w:rsidR="00A64DA1">
              <w:rPr>
                <w:noProof/>
                <w:webHidden/>
              </w:rPr>
              <w:fldChar w:fldCharType="end"/>
            </w:r>
          </w:hyperlink>
        </w:p>
        <w:p w14:paraId="04753031" w14:textId="4118A8AE" w:rsidR="00A64DA1" w:rsidRDefault="007875CF">
          <w:pPr>
            <w:pStyle w:val="Indholdsfortegnelse2"/>
            <w:tabs>
              <w:tab w:val="left" w:pos="576"/>
            </w:tabs>
            <w:rPr>
              <w:rFonts w:eastAsiaTheme="minorEastAsia" w:cstheme="minorBidi"/>
              <w:noProof/>
              <w:kern w:val="0"/>
              <w:sz w:val="22"/>
              <w:szCs w:val="22"/>
              <w14:ligatures w14:val="none"/>
            </w:rPr>
          </w:pPr>
          <w:hyperlink w:anchor="_Toc484070313" w:history="1">
            <w:r w:rsidR="00A64DA1" w:rsidRPr="00196D47">
              <w:rPr>
                <w:rStyle w:val="Hyperlink"/>
                <w:noProof/>
              </w:rPr>
              <w:t>4.</w:t>
            </w:r>
            <w:r w:rsidR="00A64DA1">
              <w:rPr>
                <w:rFonts w:eastAsiaTheme="minorEastAsia" w:cstheme="minorBidi"/>
                <w:noProof/>
                <w:kern w:val="0"/>
                <w:sz w:val="22"/>
                <w:szCs w:val="22"/>
                <w14:ligatures w14:val="none"/>
              </w:rPr>
              <w:tab/>
            </w:r>
            <w:r w:rsidR="00A64DA1" w:rsidRPr="00196D47">
              <w:rPr>
                <w:rStyle w:val="Hyperlink"/>
                <w:noProof/>
              </w:rPr>
              <w:t>HttpHandler</w:t>
            </w:r>
            <w:r w:rsidR="00A64DA1">
              <w:rPr>
                <w:noProof/>
                <w:webHidden/>
              </w:rPr>
              <w:tab/>
            </w:r>
            <w:r w:rsidR="00A64DA1">
              <w:rPr>
                <w:noProof/>
                <w:webHidden/>
              </w:rPr>
              <w:fldChar w:fldCharType="begin"/>
            </w:r>
            <w:r w:rsidR="00A64DA1">
              <w:rPr>
                <w:noProof/>
                <w:webHidden/>
              </w:rPr>
              <w:instrText xml:space="preserve"> PAGEREF _Toc484070313 \h </w:instrText>
            </w:r>
            <w:r w:rsidR="00A64DA1">
              <w:rPr>
                <w:noProof/>
                <w:webHidden/>
              </w:rPr>
            </w:r>
            <w:r w:rsidR="00A64DA1">
              <w:rPr>
                <w:noProof/>
                <w:webHidden/>
              </w:rPr>
              <w:fldChar w:fldCharType="separate"/>
            </w:r>
            <w:r w:rsidR="00780111">
              <w:rPr>
                <w:noProof/>
                <w:webHidden/>
              </w:rPr>
              <w:t>22</w:t>
            </w:r>
            <w:r w:rsidR="00A64DA1">
              <w:rPr>
                <w:noProof/>
                <w:webHidden/>
              </w:rPr>
              <w:fldChar w:fldCharType="end"/>
            </w:r>
          </w:hyperlink>
        </w:p>
        <w:p w14:paraId="1EC6877E" w14:textId="6638173D" w:rsidR="00A64DA1" w:rsidRDefault="007875CF">
          <w:pPr>
            <w:pStyle w:val="Indholdsfortegnelse2"/>
            <w:tabs>
              <w:tab w:val="left" w:pos="576"/>
            </w:tabs>
            <w:rPr>
              <w:rFonts w:eastAsiaTheme="minorEastAsia" w:cstheme="minorBidi"/>
              <w:noProof/>
              <w:kern w:val="0"/>
              <w:sz w:val="22"/>
              <w:szCs w:val="22"/>
              <w14:ligatures w14:val="none"/>
            </w:rPr>
          </w:pPr>
          <w:hyperlink w:anchor="_Toc484070314" w:history="1">
            <w:r w:rsidR="00A64DA1" w:rsidRPr="00196D47">
              <w:rPr>
                <w:rStyle w:val="Hyperlink"/>
                <w:noProof/>
              </w:rPr>
              <w:t>5.</w:t>
            </w:r>
            <w:r w:rsidR="00A64DA1">
              <w:rPr>
                <w:rFonts w:eastAsiaTheme="minorEastAsia" w:cstheme="minorBidi"/>
                <w:noProof/>
                <w:kern w:val="0"/>
                <w:sz w:val="22"/>
                <w:szCs w:val="22"/>
                <w14:ligatures w14:val="none"/>
              </w:rPr>
              <w:tab/>
            </w:r>
            <w:r w:rsidR="00A64DA1" w:rsidRPr="00196D47">
              <w:rPr>
                <w:rStyle w:val="Hyperlink"/>
                <w:noProof/>
              </w:rPr>
              <w:t>Logning af service (WCF/ASMX)</w:t>
            </w:r>
            <w:r w:rsidR="00A64DA1">
              <w:rPr>
                <w:noProof/>
                <w:webHidden/>
              </w:rPr>
              <w:tab/>
            </w:r>
            <w:r w:rsidR="00A64DA1">
              <w:rPr>
                <w:noProof/>
                <w:webHidden/>
              </w:rPr>
              <w:fldChar w:fldCharType="begin"/>
            </w:r>
            <w:r w:rsidR="00A64DA1">
              <w:rPr>
                <w:noProof/>
                <w:webHidden/>
              </w:rPr>
              <w:instrText xml:space="preserve"> PAGEREF _Toc484070314 \h </w:instrText>
            </w:r>
            <w:r w:rsidR="00A64DA1">
              <w:rPr>
                <w:noProof/>
                <w:webHidden/>
              </w:rPr>
            </w:r>
            <w:r w:rsidR="00A64DA1">
              <w:rPr>
                <w:noProof/>
                <w:webHidden/>
              </w:rPr>
              <w:fldChar w:fldCharType="separate"/>
            </w:r>
            <w:r w:rsidR="00780111">
              <w:rPr>
                <w:noProof/>
                <w:webHidden/>
              </w:rPr>
              <w:t>23</w:t>
            </w:r>
            <w:r w:rsidR="00A64DA1">
              <w:rPr>
                <w:noProof/>
                <w:webHidden/>
              </w:rPr>
              <w:fldChar w:fldCharType="end"/>
            </w:r>
          </w:hyperlink>
        </w:p>
        <w:p w14:paraId="4148AF63" w14:textId="0E6EF0E0" w:rsidR="00A64DA1" w:rsidRDefault="007875CF">
          <w:pPr>
            <w:pStyle w:val="Indholdsfortegnelse2"/>
            <w:tabs>
              <w:tab w:val="left" w:pos="576"/>
            </w:tabs>
            <w:rPr>
              <w:rFonts w:eastAsiaTheme="minorEastAsia" w:cstheme="minorBidi"/>
              <w:noProof/>
              <w:kern w:val="0"/>
              <w:sz w:val="22"/>
              <w:szCs w:val="22"/>
              <w14:ligatures w14:val="none"/>
            </w:rPr>
          </w:pPr>
          <w:hyperlink w:anchor="_Toc484070315" w:history="1">
            <w:r w:rsidR="00A64DA1" w:rsidRPr="00196D47">
              <w:rPr>
                <w:rStyle w:val="Hyperlink"/>
                <w:noProof/>
              </w:rPr>
              <w:t>6.</w:t>
            </w:r>
            <w:r w:rsidR="00A64DA1">
              <w:rPr>
                <w:rFonts w:eastAsiaTheme="minorEastAsia" w:cstheme="minorBidi"/>
                <w:noProof/>
                <w:kern w:val="0"/>
                <w:sz w:val="22"/>
                <w:szCs w:val="22"/>
                <w14:ligatures w14:val="none"/>
              </w:rPr>
              <w:tab/>
            </w:r>
            <w:r w:rsidR="00A64DA1" w:rsidRPr="00196D47">
              <w:rPr>
                <w:rStyle w:val="Hyperlink"/>
                <w:noProof/>
              </w:rPr>
              <w:t>Logning af datalag/persistering (System.Data)</w:t>
            </w:r>
            <w:r w:rsidR="00A64DA1">
              <w:rPr>
                <w:noProof/>
                <w:webHidden/>
              </w:rPr>
              <w:tab/>
            </w:r>
            <w:r w:rsidR="00A64DA1">
              <w:rPr>
                <w:noProof/>
                <w:webHidden/>
              </w:rPr>
              <w:fldChar w:fldCharType="begin"/>
            </w:r>
            <w:r w:rsidR="00A64DA1">
              <w:rPr>
                <w:noProof/>
                <w:webHidden/>
              </w:rPr>
              <w:instrText xml:space="preserve"> PAGEREF _Toc484070315 \h </w:instrText>
            </w:r>
            <w:r w:rsidR="00A64DA1">
              <w:rPr>
                <w:noProof/>
                <w:webHidden/>
              </w:rPr>
            </w:r>
            <w:r w:rsidR="00A64DA1">
              <w:rPr>
                <w:noProof/>
                <w:webHidden/>
              </w:rPr>
              <w:fldChar w:fldCharType="separate"/>
            </w:r>
            <w:r w:rsidR="00780111">
              <w:rPr>
                <w:noProof/>
                <w:webHidden/>
              </w:rPr>
              <w:t>24</w:t>
            </w:r>
            <w:r w:rsidR="00A64DA1">
              <w:rPr>
                <w:noProof/>
                <w:webHidden/>
              </w:rPr>
              <w:fldChar w:fldCharType="end"/>
            </w:r>
          </w:hyperlink>
        </w:p>
        <w:p w14:paraId="1C7D2ECD" w14:textId="27194CF4" w:rsidR="00A64DA1" w:rsidRDefault="007875CF">
          <w:pPr>
            <w:pStyle w:val="Indholdsfortegnelse2"/>
            <w:tabs>
              <w:tab w:val="left" w:pos="576"/>
            </w:tabs>
            <w:rPr>
              <w:rFonts w:eastAsiaTheme="minorEastAsia" w:cstheme="minorBidi"/>
              <w:noProof/>
              <w:kern w:val="0"/>
              <w:sz w:val="22"/>
              <w:szCs w:val="22"/>
              <w14:ligatures w14:val="none"/>
            </w:rPr>
          </w:pPr>
          <w:hyperlink w:anchor="_Toc484070316" w:history="1">
            <w:r w:rsidR="00A64DA1" w:rsidRPr="00196D47">
              <w:rPr>
                <w:rStyle w:val="Hyperlink"/>
                <w:noProof/>
              </w:rPr>
              <w:t>7.</w:t>
            </w:r>
            <w:r w:rsidR="00A64DA1">
              <w:rPr>
                <w:rFonts w:eastAsiaTheme="minorEastAsia" w:cstheme="minorBidi"/>
                <w:noProof/>
                <w:kern w:val="0"/>
                <w:sz w:val="22"/>
                <w:szCs w:val="22"/>
                <w14:ligatures w14:val="none"/>
              </w:rPr>
              <w:tab/>
            </w:r>
            <w:r w:rsidR="00A64DA1" w:rsidRPr="00196D47">
              <w:rPr>
                <w:rStyle w:val="Hyperlink"/>
                <w:noProof/>
              </w:rPr>
              <w:t>Serverside assembly (LRAP.dll)</w:t>
            </w:r>
            <w:r w:rsidR="00A64DA1">
              <w:rPr>
                <w:noProof/>
                <w:webHidden/>
              </w:rPr>
              <w:tab/>
            </w:r>
            <w:r w:rsidR="00A64DA1">
              <w:rPr>
                <w:noProof/>
                <w:webHidden/>
              </w:rPr>
              <w:fldChar w:fldCharType="begin"/>
            </w:r>
            <w:r w:rsidR="00A64DA1">
              <w:rPr>
                <w:noProof/>
                <w:webHidden/>
              </w:rPr>
              <w:instrText xml:space="preserve"> PAGEREF _Toc484070316 \h </w:instrText>
            </w:r>
            <w:r w:rsidR="00A64DA1">
              <w:rPr>
                <w:noProof/>
                <w:webHidden/>
              </w:rPr>
            </w:r>
            <w:r w:rsidR="00A64DA1">
              <w:rPr>
                <w:noProof/>
                <w:webHidden/>
              </w:rPr>
              <w:fldChar w:fldCharType="separate"/>
            </w:r>
            <w:r w:rsidR="00780111">
              <w:rPr>
                <w:noProof/>
                <w:webHidden/>
              </w:rPr>
              <w:t>26</w:t>
            </w:r>
            <w:r w:rsidR="00A64DA1">
              <w:rPr>
                <w:noProof/>
                <w:webHidden/>
              </w:rPr>
              <w:fldChar w:fldCharType="end"/>
            </w:r>
          </w:hyperlink>
        </w:p>
        <w:p w14:paraId="09792D0B" w14:textId="62971315" w:rsidR="00A64DA1" w:rsidRDefault="007875CF">
          <w:pPr>
            <w:pStyle w:val="Indholdsfortegnelse2"/>
            <w:tabs>
              <w:tab w:val="left" w:pos="576"/>
            </w:tabs>
            <w:rPr>
              <w:rFonts w:eastAsiaTheme="minorEastAsia" w:cstheme="minorBidi"/>
              <w:noProof/>
              <w:kern w:val="0"/>
              <w:sz w:val="22"/>
              <w:szCs w:val="22"/>
              <w14:ligatures w14:val="none"/>
            </w:rPr>
          </w:pPr>
          <w:hyperlink w:anchor="_Toc484070317" w:history="1">
            <w:r w:rsidR="00A64DA1" w:rsidRPr="00196D47">
              <w:rPr>
                <w:rStyle w:val="Hyperlink"/>
                <w:noProof/>
              </w:rPr>
              <w:t>8.</w:t>
            </w:r>
            <w:r w:rsidR="00A64DA1">
              <w:rPr>
                <w:rFonts w:eastAsiaTheme="minorEastAsia" w:cstheme="minorBidi"/>
                <w:noProof/>
                <w:kern w:val="0"/>
                <w:sz w:val="22"/>
                <w:szCs w:val="22"/>
                <w14:ligatures w14:val="none"/>
              </w:rPr>
              <w:tab/>
            </w:r>
            <w:r w:rsidR="00A64DA1" w:rsidRPr="00196D47">
              <w:rPr>
                <w:rStyle w:val="Hyperlink"/>
                <w:noProof/>
              </w:rPr>
              <w:t>Konfiguration af websitet</w:t>
            </w:r>
            <w:r w:rsidR="00A64DA1">
              <w:rPr>
                <w:noProof/>
                <w:webHidden/>
              </w:rPr>
              <w:tab/>
            </w:r>
            <w:r w:rsidR="00A64DA1">
              <w:rPr>
                <w:noProof/>
                <w:webHidden/>
              </w:rPr>
              <w:fldChar w:fldCharType="begin"/>
            </w:r>
            <w:r w:rsidR="00A64DA1">
              <w:rPr>
                <w:noProof/>
                <w:webHidden/>
              </w:rPr>
              <w:instrText xml:space="preserve"> PAGEREF _Toc484070317 \h </w:instrText>
            </w:r>
            <w:r w:rsidR="00A64DA1">
              <w:rPr>
                <w:noProof/>
                <w:webHidden/>
              </w:rPr>
            </w:r>
            <w:r w:rsidR="00A64DA1">
              <w:rPr>
                <w:noProof/>
                <w:webHidden/>
              </w:rPr>
              <w:fldChar w:fldCharType="separate"/>
            </w:r>
            <w:r w:rsidR="00780111">
              <w:rPr>
                <w:noProof/>
                <w:webHidden/>
              </w:rPr>
              <w:t>26</w:t>
            </w:r>
            <w:r w:rsidR="00A64DA1">
              <w:rPr>
                <w:noProof/>
                <w:webHidden/>
              </w:rPr>
              <w:fldChar w:fldCharType="end"/>
            </w:r>
          </w:hyperlink>
        </w:p>
        <w:p w14:paraId="08C1A5D0" w14:textId="71477A6A" w:rsidR="00A64DA1" w:rsidRDefault="007875CF">
          <w:pPr>
            <w:pStyle w:val="Indholdsfortegnelse2"/>
            <w:tabs>
              <w:tab w:val="left" w:pos="576"/>
            </w:tabs>
            <w:rPr>
              <w:rFonts w:eastAsiaTheme="minorEastAsia" w:cstheme="minorBidi"/>
              <w:noProof/>
              <w:kern w:val="0"/>
              <w:sz w:val="22"/>
              <w:szCs w:val="22"/>
              <w14:ligatures w14:val="none"/>
            </w:rPr>
          </w:pPr>
          <w:hyperlink w:anchor="_Toc484070318" w:history="1">
            <w:r w:rsidR="00A64DA1" w:rsidRPr="00196D47">
              <w:rPr>
                <w:rStyle w:val="Hyperlink"/>
                <w:noProof/>
              </w:rPr>
              <w:t>9.</w:t>
            </w:r>
            <w:r w:rsidR="00A64DA1">
              <w:rPr>
                <w:rFonts w:eastAsiaTheme="minorEastAsia" w:cstheme="minorBidi"/>
                <w:noProof/>
                <w:kern w:val="0"/>
                <w:sz w:val="22"/>
                <w:szCs w:val="22"/>
                <w14:ligatures w14:val="none"/>
              </w:rPr>
              <w:tab/>
            </w:r>
            <w:r w:rsidR="00A64DA1" w:rsidRPr="00196D47">
              <w:rPr>
                <w:rStyle w:val="Hyperlink"/>
                <w:noProof/>
              </w:rPr>
              <w:t>Klientside script (LRAP.js)</w:t>
            </w:r>
            <w:r w:rsidR="00A64DA1">
              <w:rPr>
                <w:noProof/>
                <w:webHidden/>
              </w:rPr>
              <w:tab/>
            </w:r>
            <w:r w:rsidR="00A64DA1">
              <w:rPr>
                <w:noProof/>
                <w:webHidden/>
              </w:rPr>
              <w:fldChar w:fldCharType="begin"/>
            </w:r>
            <w:r w:rsidR="00A64DA1">
              <w:rPr>
                <w:noProof/>
                <w:webHidden/>
              </w:rPr>
              <w:instrText xml:space="preserve"> PAGEREF _Toc484070318 \h </w:instrText>
            </w:r>
            <w:r w:rsidR="00A64DA1">
              <w:rPr>
                <w:noProof/>
                <w:webHidden/>
              </w:rPr>
            </w:r>
            <w:r w:rsidR="00A64DA1">
              <w:rPr>
                <w:noProof/>
                <w:webHidden/>
              </w:rPr>
              <w:fldChar w:fldCharType="separate"/>
            </w:r>
            <w:r w:rsidR="00780111">
              <w:rPr>
                <w:noProof/>
                <w:webHidden/>
              </w:rPr>
              <w:t>27</w:t>
            </w:r>
            <w:r w:rsidR="00A64DA1">
              <w:rPr>
                <w:noProof/>
                <w:webHidden/>
              </w:rPr>
              <w:fldChar w:fldCharType="end"/>
            </w:r>
          </w:hyperlink>
        </w:p>
        <w:p w14:paraId="0802D37D" w14:textId="78AE0F85" w:rsidR="00A64DA1" w:rsidRDefault="007875CF">
          <w:pPr>
            <w:pStyle w:val="Indholdsfortegnelse2"/>
            <w:tabs>
              <w:tab w:val="left" w:pos="720"/>
            </w:tabs>
            <w:rPr>
              <w:rFonts w:eastAsiaTheme="minorEastAsia" w:cstheme="minorBidi"/>
              <w:noProof/>
              <w:kern w:val="0"/>
              <w:sz w:val="22"/>
              <w:szCs w:val="22"/>
              <w14:ligatures w14:val="none"/>
            </w:rPr>
          </w:pPr>
          <w:hyperlink w:anchor="_Toc484070319" w:history="1">
            <w:r w:rsidR="00A64DA1" w:rsidRPr="00196D47">
              <w:rPr>
                <w:rStyle w:val="Hyperlink"/>
                <w:noProof/>
              </w:rPr>
              <w:t>10.</w:t>
            </w:r>
            <w:r w:rsidR="00A64DA1">
              <w:rPr>
                <w:rFonts w:eastAsiaTheme="minorEastAsia" w:cstheme="minorBidi"/>
                <w:noProof/>
                <w:kern w:val="0"/>
                <w:sz w:val="22"/>
                <w:szCs w:val="22"/>
                <w14:ligatures w14:val="none"/>
              </w:rPr>
              <w:tab/>
            </w:r>
            <w:r w:rsidR="00A64DA1" w:rsidRPr="00196D47">
              <w:rPr>
                <w:rStyle w:val="Hyperlink"/>
                <w:noProof/>
              </w:rPr>
              <w:t>LRAP-værdier</w:t>
            </w:r>
            <w:r w:rsidR="00A64DA1">
              <w:rPr>
                <w:noProof/>
                <w:webHidden/>
              </w:rPr>
              <w:tab/>
            </w:r>
            <w:r w:rsidR="00A64DA1">
              <w:rPr>
                <w:noProof/>
                <w:webHidden/>
              </w:rPr>
              <w:fldChar w:fldCharType="begin"/>
            </w:r>
            <w:r w:rsidR="00A64DA1">
              <w:rPr>
                <w:noProof/>
                <w:webHidden/>
              </w:rPr>
              <w:instrText xml:space="preserve"> PAGEREF _Toc484070319 \h </w:instrText>
            </w:r>
            <w:r w:rsidR="00A64DA1">
              <w:rPr>
                <w:noProof/>
                <w:webHidden/>
              </w:rPr>
            </w:r>
            <w:r w:rsidR="00A64DA1">
              <w:rPr>
                <w:noProof/>
                <w:webHidden/>
              </w:rPr>
              <w:fldChar w:fldCharType="separate"/>
            </w:r>
            <w:r w:rsidR="00780111">
              <w:rPr>
                <w:noProof/>
                <w:webHidden/>
              </w:rPr>
              <w:t>28</w:t>
            </w:r>
            <w:r w:rsidR="00A64DA1">
              <w:rPr>
                <w:noProof/>
                <w:webHidden/>
              </w:rPr>
              <w:fldChar w:fldCharType="end"/>
            </w:r>
          </w:hyperlink>
        </w:p>
        <w:p w14:paraId="6F781B5A" w14:textId="49453E60" w:rsidR="00A64DA1" w:rsidRDefault="007875CF">
          <w:pPr>
            <w:pStyle w:val="Indholdsfortegnelse3"/>
            <w:rPr>
              <w:rFonts w:eastAsiaTheme="minorEastAsia" w:cstheme="minorBidi"/>
              <w:noProof/>
              <w:kern w:val="0"/>
              <w:sz w:val="22"/>
              <w:szCs w:val="22"/>
              <w14:ligatures w14:val="none"/>
            </w:rPr>
          </w:pPr>
          <w:hyperlink w:anchor="_Toc484070320" w:history="1">
            <w:r w:rsidR="00A64DA1" w:rsidRPr="00196D47">
              <w:rPr>
                <w:rStyle w:val="Hyperlink"/>
                <w:noProof/>
              </w:rPr>
              <w:t>a. Bevare LRAP-værdier</w:t>
            </w:r>
            <w:r w:rsidR="00A64DA1">
              <w:rPr>
                <w:noProof/>
                <w:webHidden/>
              </w:rPr>
              <w:tab/>
            </w:r>
            <w:r w:rsidR="00A64DA1">
              <w:rPr>
                <w:noProof/>
                <w:webHidden/>
              </w:rPr>
              <w:fldChar w:fldCharType="begin"/>
            </w:r>
            <w:r w:rsidR="00A64DA1">
              <w:rPr>
                <w:noProof/>
                <w:webHidden/>
              </w:rPr>
              <w:instrText xml:space="preserve"> PAGEREF _Toc484070320 \h </w:instrText>
            </w:r>
            <w:r w:rsidR="00A64DA1">
              <w:rPr>
                <w:noProof/>
                <w:webHidden/>
              </w:rPr>
            </w:r>
            <w:r w:rsidR="00A64DA1">
              <w:rPr>
                <w:noProof/>
                <w:webHidden/>
              </w:rPr>
              <w:fldChar w:fldCharType="separate"/>
            </w:r>
            <w:r w:rsidR="00780111">
              <w:rPr>
                <w:noProof/>
                <w:webHidden/>
              </w:rPr>
              <w:t>28</w:t>
            </w:r>
            <w:r w:rsidR="00A64DA1">
              <w:rPr>
                <w:noProof/>
                <w:webHidden/>
              </w:rPr>
              <w:fldChar w:fldCharType="end"/>
            </w:r>
          </w:hyperlink>
        </w:p>
        <w:p w14:paraId="6DBE4DB2" w14:textId="66DC5ADE" w:rsidR="00A64DA1" w:rsidRDefault="007875CF">
          <w:pPr>
            <w:pStyle w:val="Indholdsfortegnelse2"/>
            <w:tabs>
              <w:tab w:val="left" w:pos="720"/>
            </w:tabs>
            <w:rPr>
              <w:rFonts w:eastAsiaTheme="minorEastAsia" w:cstheme="minorBidi"/>
              <w:noProof/>
              <w:kern w:val="0"/>
              <w:sz w:val="22"/>
              <w:szCs w:val="22"/>
              <w14:ligatures w14:val="none"/>
            </w:rPr>
          </w:pPr>
          <w:hyperlink w:anchor="_Toc484070321" w:history="1">
            <w:r w:rsidR="00A64DA1" w:rsidRPr="00196D47">
              <w:rPr>
                <w:rStyle w:val="Hyperlink"/>
                <w:noProof/>
              </w:rPr>
              <w:t>11.</w:t>
            </w:r>
            <w:r w:rsidR="00A64DA1">
              <w:rPr>
                <w:rFonts w:eastAsiaTheme="minorEastAsia" w:cstheme="minorBidi"/>
                <w:noProof/>
                <w:kern w:val="0"/>
                <w:sz w:val="22"/>
                <w:szCs w:val="22"/>
                <w14:ligatures w14:val="none"/>
              </w:rPr>
              <w:tab/>
            </w:r>
            <w:r w:rsidR="00A64DA1" w:rsidRPr="00196D47">
              <w:rPr>
                <w:rStyle w:val="Hyperlink"/>
                <w:noProof/>
              </w:rPr>
              <w:t>LRAP-preInit</w:t>
            </w:r>
            <w:r w:rsidR="00A64DA1">
              <w:rPr>
                <w:noProof/>
                <w:webHidden/>
              </w:rPr>
              <w:tab/>
            </w:r>
            <w:r w:rsidR="00A64DA1">
              <w:rPr>
                <w:noProof/>
                <w:webHidden/>
              </w:rPr>
              <w:fldChar w:fldCharType="begin"/>
            </w:r>
            <w:r w:rsidR="00A64DA1">
              <w:rPr>
                <w:noProof/>
                <w:webHidden/>
              </w:rPr>
              <w:instrText xml:space="preserve"> PAGEREF _Toc484070321 \h </w:instrText>
            </w:r>
            <w:r w:rsidR="00A64DA1">
              <w:rPr>
                <w:noProof/>
                <w:webHidden/>
              </w:rPr>
            </w:r>
            <w:r w:rsidR="00A64DA1">
              <w:rPr>
                <w:noProof/>
                <w:webHidden/>
              </w:rPr>
              <w:fldChar w:fldCharType="separate"/>
            </w:r>
            <w:r w:rsidR="00780111">
              <w:rPr>
                <w:noProof/>
                <w:webHidden/>
              </w:rPr>
              <w:t>29</w:t>
            </w:r>
            <w:r w:rsidR="00A64DA1">
              <w:rPr>
                <w:noProof/>
                <w:webHidden/>
              </w:rPr>
              <w:fldChar w:fldCharType="end"/>
            </w:r>
          </w:hyperlink>
        </w:p>
        <w:p w14:paraId="38B78533" w14:textId="6C307861" w:rsidR="00A64DA1" w:rsidRDefault="007875CF">
          <w:pPr>
            <w:pStyle w:val="Indholdsfortegnelse2"/>
            <w:tabs>
              <w:tab w:val="left" w:pos="720"/>
            </w:tabs>
            <w:rPr>
              <w:rFonts w:eastAsiaTheme="minorEastAsia" w:cstheme="minorBidi"/>
              <w:noProof/>
              <w:kern w:val="0"/>
              <w:sz w:val="22"/>
              <w:szCs w:val="22"/>
              <w14:ligatures w14:val="none"/>
            </w:rPr>
          </w:pPr>
          <w:hyperlink w:anchor="_Toc484070322" w:history="1">
            <w:r w:rsidR="00A64DA1" w:rsidRPr="00196D47">
              <w:rPr>
                <w:rStyle w:val="Hyperlink"/>
                <w:noProof/>
              </w:rPr>
              <w:t>12.</w:t>
            </w:r>
            <w:r w:rsidR="00A64DA1">
              <w:rPr>
                <w:rFonts w:eastAsiaTheme="minorEastAsia" w:cstheme="minorBidi"/>
                <w:noProof/>
                <w:kern w:val="0"/>
                <w:sz w:val="22"/>
                <w:szCs w:val="22"/>
                <w14:ligatures w14:val="none"/>
              </w:rPr>
              <w:tab/>
            </w:r>
            <w:r w:rsidR="00A64DA1" w:rsidRPr="00196D47">
              <w:rPr>
                <w:rStyle w:val="Hyperlink"/>
                <w:noProof/>
              </w:rPr>
              <w:t>LRAP-postInit</w:t>
            </w:r>
            <w:r w:rsidR="00A64DA1">
              <w:rPr>
                <w:noProof/>
                <w:webHidden/>
              </w:rPr>
              <w:tab/>
            </w:r>
            <w:r w:rsidR="00A64DA1">
              <w:rPr>
                <w:noProof/>
                <w:webHidden/>
              </w:rPr>
              <w:fldChar w:fldCharType="begin"/>
            </w:r>
            <w:r w:rsidR="00A64DA1">
              <w:rPr>
                <w:noProof/>
                <w:webHidden/>
              </w:rPr>
              <w:instrText xml:space="preserve"> PAGEREF _Toc484070322 \h </w:instrText>
            </w:r>
            <w:r w:rsidR="00A64DA1">
              <w:rPr>
                <w:noProof/>
                <w:webHidden/>
              </w:rPr>
            </w:r>
            <w:r w:rsidR="00A64DA1">
              <w:rPr>
                <w:noProof/>
                <w:webHidden/>
              </w:rPr>
              <w:fldChar w:fldCharType="separate"/>
            </w:r>
            <w:r w:rsidR="00780111">
              <w:rPr>
                <w:noProof/>
                <w:webHidden/>
              </w:rPr>
              <w:t>30</w:t>
            </w:r>
            <w:r w:rsidR="00A64DA1">
              <w:rPr>
                <w:noProof/>
                <w:webHidden/>
              </w:rPr>
              <w:fldChar w:fldCharType="end"/>
            </w:r>
          </w:hyperlink>
        </w:p>
        <w:p w14:paraId="737DBFC7" w14:textId="496068BC" w:rsidR="00A64DA1" w:rsidRDefault="007875CF">
          <w:pPr>
            <w:pStyle w:val="Indholdsfortegnelse3"/>
            <w:tabs>
              <w:tab w:val="left" w:pos="720"/>
            </w:tabs>
            <w:rPr>
              <w:rFonts w:eastAsiaTheme="minorEastAsia" w:cstheme="minorBidi"/>
              <w:noProof/>
              <w:kern w:val="0"/>
              <w:sz w:val="22"/>
              <w:szCs w:val="22"/>
              <w14:ligatures w14:val="none"/>
            </w:rPr>
          </w:pPr>
          <w:hyperlink w:anchor="_Toc484070323"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LRAP-værdier i ASP.NET standard form</w:t>
            </w:r>
            <w:r w:rsidR="00A64DA1">
              <w:rPr>
                <w:noProof/>
                <w:webHidden/>
              </w:rPr>
              <w:tab/>
            </w:r>
            <w:r w:rsidR="00A64DA1">
              <w:rPr>
                <w:noProof/>
                <w:webHidden/>
              </w:rPr>
              <w:fldChar w:fldCharType="begin"/>
            </w:r>
            <w:r w:rsidR="00A64DA1">
              <w:rPr>
                <w:noProof/>
                <w:webHidden/>
              </w:rPr>
              <w:instrText xml:space="preserve"> PAGEREF _Toc484070323 \h </w:instrText>
            </w:r>
            <w:r w:rsidR="00A64DA1">
              <w:rPr>
                <w:noProof/>
                <w:webHidden/>
              </w:rPr>
            </w:r>
            <w:r w:rsidR="00A64DA1">
              <w:rPr>
                <w:noProof/>
                <w:webHidden/>
              </w:rPr>
              <w:fldChar w:fldCharType="separate"/>
            </w:r>
            <w:r w:rsidR="00780111">
              <w:rPr>
                <w:noProof/>
                <w:webHidden/>
              </w:rPr>
              <w:t>30</w:t>
            </w:r>
            <w:r w:rsidR="00A64DA1">
              <w:rPr>
                <w:noProof/>
                <w:webHidden/>
              </w:rPr>
              <w:fldChar w:fldCharType="end"/>
            </w:r>
          </w:hyperlink>
        </w:p>
        <w:p w14:paraId="3A3335B9" w14:textId="70629160" w:rsidR="00A64DA1" w:rsidRDefault="007875CF">
          <w:pPr>
            <w:pStyle w:val="Indholdsfortegnelse2"/>
            <w:tabs>
              <w:tab w:val="left" w:pos="720"/>
            </w:tabs>
            <w:rPr>
              <w:rFonts w:eastAsiaTheme="minorEastAsia" w:cstheme="minorBidi"/>
              <w:noProof/>
              <w:kern w:val="0"/>
              <w:sz w:val="22"/>
              <w:szCs w:val="22"/>
              <w14:ligatures w14:val="none"/>
            </w:rPr>
          </w:pPr>
          <w:hyperlink w:anchor="_Toc484070324" w:history="1">
            <w:r w:rsidR="00A64DA1" w:rsidRPr="00196D47">
              <w:rPr>
                <w:rStyle w:val="Hyperlink"/>
                <w:noProof/>
              </w:rPr>
              <w:t>13.</w:t>
            </w:r>
            <w:r w:rsidR="00A64DA1">
              <w:rPr>
                <w:rFonts w:eastAsiaTheme="minorEastAsia" w:cstheme="minorBidi"/>
                <w:noProof/>
                <w:kern w:val="0"/>
                <w:sz w:val="22"/>
                <w:szCs w:val="22"/>
                <w14:ligatures w14:val="none"/>
              </w:rPr>
              <w:tab/>
            </w:r>
            <w:r w:rsidR="00A64DA1" w:rsidRPr="00196D47">
              <w:rPr>
                <w:rStyle w:val="Hyperlink"/>
                <w:noProof/>
              </w:rPr>
              <w:t>HTML/jQuery-elementer og events</w:t>
            </w:r>
            <w:r w:rsidR="00A64DA1">
              <w:rPr>
                <w:noProof/>
                <w:webHidden/>
              </w:rPr>
              <w:tab/>
            </w:r>
            <w:r w:rsidR="00A64DA1">
              <w:rPr>
                <w:noProof/>
                <w:webHidden/>
              </w:rPr>
              <w:fldChar w:fldCharType="begin"/>
            </w:r>
            <w:r w:rsidR="00A64DA1">
              <w:rPr>
                <w:noProof/>
                <w:webHidden/>
              </w:rPr>
              <w:instrText xml:space="preserve"> PAGEREF _Toc484070324 \h </w:instrText>
            </w:r>
            <w:r w:rsidR="00A64DA1">
              <w:rPr>
                <w:noProof/>
                <w:webHidden/>
              </w:rPr>
            </w:r>
            <w:r w:rsidR="00A64DA1">
              <w:rPr>
                <w:noProof/>
                <w:webHidden/>
              </w:rPr>
              <w:fldChar w:fldCharType="separate"/>
            </w:r>
            <w:r w:rsidR="00780111">
              <w:rPr>
                <w:noProof/>
                <w:webHidden/>
              </w:rPr>
              <w:t>32</w:t>
            </w:r>
            <w:r w:rsidR="00A64DA1">
              <w:rPr>
                <w:noProof/>
                <w:webHidden/>
              </w:rPr>
              <w:fldChar w:fldCharType="end"/>
            </w:r>
          </w:hyperlink>
        </w:p>
        <w:p w14:paraId="59A0BA92" w14:textId="36D4F90D" w:rsidR="00A64DA1" w:rsidRDefault="007875CF">
          <w:pPr>
            <w:pStyle w:val="Indholdsfortegnelse3"/>
            <w:tabs>
              <w:tab w:val="left" w:pos="720"/>
            </w:tabs>
            <w:rPr>
              <w:rFonts w:eastAsiaTheme="minorEastAsia" w:cstheme="minorBidi"/>
              <w:noProof/>
              <w:kern w:val="0"/>
              <w:sz w:val="22"/>
              <w:szCs w:val="22"/>
              <w14:ligatures w14:val="none"/>
            </w:rPr>
          </w:pPr>
          <w:hyperlink w:anchor="_Toc484070325"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Hvilke events bliver der bundet op til?</w:t>
            </w:r>
            <w:r w:rsidR="00A64DA1">
              <w:rPr>
                <w:noProof/>
                <w:webHidden/>
              </w:rPr>
              <w:tab/>
            </w:r>
            <w:r w:rsidR="00A64DA1">
              <w:rPr>
                <w:noProof/>
                <w:webHidden/>
              </w:rPr>
              <w:fldChar w:fldCharType="begin"/>
            </w:r>
            <w:r w:rsidR="00A64DA1">
              <w:rPr>
                <w:noProof/>
                <w:webHidden/>
              </w:rPr>
              <w:instrText xml:space="preserve"> PAGEREF _Toc484070325 \h </w:instrText>
            </w:r>
            <w:r w:rsidR="00A64DA1">
              <w:rPr>
                <w:noProof/>
                <w:webHidden/>
              </w:rPr>
            </w:r>
            <w:r w:rsidR="00A64DA1">
              <w:rPr>
                <w:noProof/>
                <w:webHidden/>
              </w:rPr>
              <w:fldChar w:fldCharType="separate"/>
            </w:r>
            <w:r w:rsidR="00780111">
              <w:rPr>
                <w:noProof/>
                <w:webHidden/>
              </w:rPr>
              <w:t>32</w:t>
            </w:r>
            <w:r w:rsidR="00A64DA1">
              <w:rPr>
                <w:noProof/>
                <w:webHidden/>
              </w:rPr>
              <w:fldChar w:fldCharType="end"/>
            </w:r>
          </w:hyperlink>
        </w:p>
        <w:p w14:paraId="06224E02" w14:textId="2E98485C" w:rsidR="00A64DA1" w:rsidRDefault="007875CF">
          <w:pPr>
            <w:pStyle w:val="Indholdsfortegnelse3"/>
            <w:tabs>
              <w:tab w:val="left" w:pos="720"/>
            </w:tabs>
            <w:rPr>
              <w:rFonts w:eastAsiaTheme="minorEastAsia" w:cstheme="minorBidi"/>
              <w:noProof/>
              <w:kern w:val="0"/>
              <w:sz w:val="22"/>
              <w:szCs w:val="22"/>
              <w14:ligatures w14:val="none"/>
            </w:rPr>
          </w:pPr>
          <w:hyperlink w:anchor="_Toc484070326"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Forbind logning-eventhandler</w:t>
            </w:r>
            <w:r w:rsidR="00A64DA1">
              <w:rPr>
                <w:noProof/>
                <w:webHidden/>
              </w:rPr>
              <w:tab/>
            </w:r>
            <w:r w:rsidR="00A64DA1">
              <w:rPr>
                <w:noProof/>
                <w:webHidden/>
              </w:rPr>
              <w:fldChar w:fldCharType="begin"/>
            </w:r>
            <w:r w:rsidR="00A64DA1">
              <w:rPr>
                <w:noProof/>
                <w:webHidden/>
              </w:rPr>
              <w:instrText xml:space="preserve"> PAGEREF _Toc484070326 \h </w:instrText>
            </w:r>
            <w:r w:rsidR="00A64DA1">
              <w:rPr>
                <w:noProof/>
                <w:webHidden/>
              </w:rPr>
            </w:r>
            <w:r w:rsidR="00A64DA1">
              <w:rPr>
                <w:noProof/>
                <w:webHidden/>
              </w:rPr>
              <w:fldChar w:fldCharType="separate"/>
            </w:r>
            <w:r w:rsidR="00780111">
              <w:rPr>
                <w:noProof/>
                <w:webHidden/>
              </w:rPr>
              <w:t>34</w:t>
            </w:r>
            <w:r w:rsidR="00A64DA1">
              <w:rPr>
                <w:noProof/>
                <w:webHidden/>
              </w:rPr>
              <w:fldChar w:fldCharType="end"/>
            </w:r>
          </w:hyperlink>
        </w:p>
        <w:p w14:paraId="6D174378" w14:textId="22DF78D1" w:rsidR="00A64DA1" w:rsidRDefault="007875CF">
          <w:pPr>
            <w:pStyle w:val="Indholdsfortegnelse3"/>
            <w:tabs>
              <w:tab w:val="left" w:pos="720"/>
            </w:tabs>
            <w:rPr>
              <w:rFonts w:eastAsiaTheme="minorEastAsia" w:cstheme="minorBidi"/>
              <w:noProof/>
              <w:kern w:val="0"/>
              <w:sz w:val="22"/>
              <w:szCs w:val="22"/>
              <w14:ligatures w14:val="none"/>
            </w:rPr>
          </w:pPr>
          <w:hyperlink w:anchor="_Toc484070327" w:history="1">
            <w:r w:rsidR="00A64DA1" w:rsidRPr="00196D47">
              <w:rPr>
                <w:rStyle w:val="Hyperlink"/>
                <w:noProof/>
              </w:rPr>
              <w:t>c.</w:t>
            </w:r>
            <w:r w:rsidR="00A64DA1">
              <w:rPr>
                <w:rFonts w:eastAsiaTheme="minorEastAsia" w:cstheme="minorBidi"/>
                <w:noProof/>
                <w:kern w:val="0"/>
                <w:sz w:val="22"/>
                <w:szCs w:val="22"/>
                <w14:ligatures w14:val="none"/>
              </w:rPr>
              <w:tab/>
            </w:r>
            <w:r w:rsidR="00A64DA1" w:rsidRPr="00196D47">
              <w:rPr>
                <w:rStyle w:val="Hyperlink"/>
                <w:noProof/>
              </w:rPr>
              <w:t>Nestede kald af eventhandlere.</w:t>
            </w:r>
            <w:r w:rsidR="00A64DA1">
              <w:rPr>
                <w:noProof/>
                <w:webHidden/>
              </w:rPr>
              <w:tab/>
            </w:r>
            <w:r w:rsidR="00A64DA1">
              <w:rPr>
                <w:noProof/>
                <w:webHidden/>
              </w:rPr>
              <w:fldChar w:fldCharType="begin"/>
            </w:r>
            <w:r w:rsidR="00A64DA1">
              <w:rPr>
                <w:noProof/>
                <w:webHidden/>
              </w:rPr>
              <w:instrText xml:space="preserve"> PAGEREF _Toc484070327 \h </w:instrText>
            </w:r>
            <w:r w:rsidR="00A64DA1">
              <w:rPr>
                <w:noProof/>
                <w:webHidden/>
              </w:rPr>
            </w:r>
            <w:r w:rsidR="00A64DA1">
              <w:rPr>
                <w:noProof/>
                <w:webHidden/>
              </w:rPr>
              <w:fldChar w:fldCharType="separate"/>
            </w:r>
            <w:r w:rsidR="00780111">
              <w:rPr>
                <w:noProof/>
                <w:webHidden/>
              </w:rPr>
              <w:t>36</w:t>
            </w:r>
            <w:r w:rsidR="00A64DA1">
              <w:rPr>
                <w:noProof/>
                <w:webHidden/>
              </w:rPr>
              <w:fldChar w:fldCharType="end"/>
            </w:r>
          </w:hyperlink>
        </w:p>
        <w:p w14:paraId="30843AE5" w14:textId="68D3DF5B" w:rsidR="00A64DA1" w:rsidRDefault="007875CF">
          <w:pPr>
            <w:pStyle w:val="Indholdsfortegnelse3"/>
            <w:tabs>
              <w:tab w:val="left" w:pos="720"/>
            </w:tabs>
            <w:rPr>
              <w:rFonts w:eastAsiaTheme="minorEastAsia" w:cstheme="minorBidi"/>
              <w:noProof/>
              <w:kern w:val="0"/>
              <w:sz w:val="22"/>
              <w:szCs w:val="22"/>
              <w14:ligatures w14:val="none"/>
            </w:rPr>
          </w:pPr>
          <w:hyperlink w:anchor="_Toc484070328" w:history="1">
            <w:r w:rsidR="00A64DA1" w:rsidRPr="00196D47">
              <w:rPr>
                <w:rStyle w:val="Hyperlink"/>
                <w:noProof/>
              </w:rPr>
              <w:t>d.</w:t>
            </w:r>
            <w:r w:rsidR="00A64DA1">
              <w:rPr>
                <w:rFonts w:eastAsiaTheme="minorEastAsia" w:cstheme="minorBidi"/>
                <w:noProof/>
                <w:kern w:val="0"/>
                <w:sz w:val="22"/>
                <w:szCs w:val="22"/>
                <w14:ligatures w14:val="none"/>
              </w:rPr>
              <w:tab/>
            </w:r>
            <w:r w:rsidR="00A64DA1" w:rsidRPr="00196D47">
              <w:rPr>
                <w:rStyle w:val="Hyperlink"/>
                <w:noProof/>
              </w:rPr>
              <w:t>HTML-element-reference</w:t>
            </w:r>
            <w:r w:rsidR="00A64DA1">
              <w:rPr>
                <w:noProof/>
                <w:webHidden/>
              </w:rPr>
              <w:tab/>
            </w:r>
            <w:r w:rsidR="00A64DA1">
              <w:rPr>
                <w:noProof/>
                <w:webHidden/>
              </w:rPr>
              <w:fldChar w:fldCharType="begin"/>
            </w:r>
            <w:r w:rsidR="00A64DA1">
              <w:rPr>
                <w:noProof/>
                <w:webHidden/>
              </w:rPr>
              <w:instrText xml:space="preserve"> PAGEREF _Toc484070328 \h </w:instrText>
            </w:r>
            <w:r w:rsidR="00A64DA1">
              <w:rPr>
                <w:noProof/>
                <w:webHidden/>
              </w:rPr>
            </w:r>
            <w:r w:rsidR="00A64DA1">
              <w:rPr>
                <w:noProof/>
                <w:webHidden/>
              </w:rPr>
              <w:fldChar w:fldCharType="separate"/>
            </w:r>
            <w:r w:rsidR="00780111">
              <w:rPr>
                <w:noProof/>
                <w:webHidden/>
              </w:rPr>
              <w:t>38</w:t>
            </w:r>
            <w:r w:rsidR="00A64DA1">
              <w:rPr>
                <w:noProof/>
                <w:webHidden/>
              </w:rPr>
              <w:fldChar w:fldCharType="end"/>
            </w:r>
          </w:hyperlink>
        </w:p>
        <w:p w14:paraId="5BD43709" w14:textId="7DA0A74F" w:rsidR="00A64DA1" w:rsidRDefault="007875CF">
          <w:pPr>
            <w:pStyle w:val="Indholdsfortegnelse2"/>
            <w:tabs>
              <w:tab w:val="left" w:pos="720"/>
            </w:tabs>
            <w:rPr>
              <w:rFonts w:eastAsiaTheme="minorEastAsia" w:cstheme="minorBidi"/>
              <w:noProof/>
              <w:kern w:val="0"/>
              <w:sz w:val="22"/>
              <w:szCs w:val="22"/>
              <w14:ligatures w14:val="none"/>
            </w:rPr>
          </w:pPr>
          <w:hyperlink w:anchor="_Toc484070329" w:history="1">
            <w:r w:rsidR="00A64DA1" w:rsidRPr="00196D47">
              <w:rPr>
                <w:rStyle w:val="Hyperlink"/>
                <w:noProof/>
              </w:rPr>
              <w:t>14.</w:t>
            </w:r>
            <w:r w:rsidR="00A64DA1">
              <w:rPr>
                <w:rFonts w:eastAsiaTheme="minorEastAsia" w:cstheme="minorBidi"/>
                <w:noProof/>
                <w:kern w:val="0"/>
                <w:sz w:val="22"/>
                <w:szCs w:val="22"/>
                <w14:ligatures w14:val="none"/>
              </w:rPr>
              <w:tab/>
            </w:r>
            <w:r w:rsidR="00A64DA1" w:rsidRPr="00196D47">
              <w:rPr>
                <w:rStyle w:val="Hyperlink"/>
                <w:noProof/>
              </w:rPr>
              <w:t>Implementering af tids-synkronisering</w:t>
            </w:r>
            <w:r w:rsidR="00A64DA1">
              <w:rPr>
                <w:noProof/>
                <w:webHidden/>
              </w:rPr>
              <w:tab/>
            </w:r>
            <w:r w:rsidR="00A64DA1">
              <w:rPr>
                <w:noProof/>
                <w:webHidden/>
              </w:rPr>
              <w:fldChar w:fldCharType="begin"/>
            </w:r>
            <w:r w:rsidR="00A64DA1">
              <w:rPr>
                <w:noProof/>
                <w:webHidden/>
              </w:rPr>
              <w:instrText xml:space="preserve"> PAGEREF _Toc484070329 \h </w:instrText>
            </w:r>
            <w:r w:rsidR="00A64DA1">
              <w:rPr>
                <w:noProof/>
                <w:webHidden/>
              </w:rPr>
            </w:r>
            <w:r w:rsidR="00A64DA1">
              <w:rPr>
                <w:noProof/>
                <w:webHidden/>
              </w:rPr>
              <w:fldChar w:fldCharType="separate"/>
            </w:r>
            <w:r w:rsidR="00780111">
              <w:rPr>
                <w:noProof/>
                <w:webHidden/>
              </w:rPr>
              <w:t>39</w:t>
            </w:r>
            <w:r w:rsidR="00A64DA1">
              <w:rPr>
                <w:noProof/>
                <w:webHidden/>
              </w:rPr>
              <w:fldChar w:fldCharType="end"/>
            </w:r>
          </w:hyperlink>
        </w:p>
        <w:p w14:paraId="775037EC" w14:textId="79DD52DF" w:rsidR="00A64DA1" w:rsidRDefault="007875CF">
          <w:pPr>
            <w:pStyle w:val="Indholdsfortegnelse3"/>
            <w:rPr>
              <w:rFonts w:eastAsiaTheme="minorEastAsia" w:cstheme="minorBidi"/>
              <w:noProof/>
              <w:kern w:val="0"/>
              <w:sz w:val="22"/>
              <w:szCs w:val="22"/>
              <w14:ligatures w14:val="none"/>
            </w:rPr>
          </w:pPr>
          <w:hyperlink w:anchor="_Toc484070330" w:history="1">
            <w:r w:rsidR="00A64DA1" w:rsidRPr="00196D47">
              <w:rPr>
                <w:rStyle w:val="Hyperlink"/>
                <w:noProof/>
              </w:rPr>
              <w:t xml:space="preserve">a. </w:t>
            </w:r>
            <w:r w:rsidR="00A64DA1">
              <w:rPr>
                <w:rStyle w:val="Hyperlink"/>
                <w:noProof/>
              </w:rPr>
              <w:t xml:space="preserve">   </w:t>
            </w:r>
            <w:r w:rsidR="00A64DA1" w:rsidRPr="00196D47">
              <w:rPr>
                <w:rStyle w:val="Hyperlink"/>
                <w:noProof/>
              </w:rPr>
              <w:t>Efterbehandling / Korrigering af logelementer</w:t>
            </w:r>
            <w:r w:rsidR="00A64DA1">
              <w:rPr>
                <w:noProof/>
                <w:webHidden/>
              </w:rPr>
              <w:tab/>
            </w:r>
            <w:r w:rsidR="00A64DA1">
              <w:rPr>
                <w:noProof/>
                <w:webHidden/>
              </w:rPr>
              <w:fldChar w:fldCharType="begin"/>
            </w:r>
            <w:r w:rsidR="00A64DA1">
              <w:rPr>
                <w:noProof/>
                <w:webHidden/>
              </w:rPr>
              <w:instrText xml:space="preserve"> PAGEREF _Toc484070330 \h </w:instrText>
            </w:r>
            <w:r w:rsidR="00A64DA1">
              <w:rPr>
                <w:noProof/>
                <w:webHidden/>
              </w:rPr>
            </w:r>
            <w:r w:rsidR="00A64DA1">
              <w:rPr>
                <w:noProof/>
                <w:webHidden/>
              </w:rPr>
              <w:fldChar w:fldCharType="separate"/>
            </w:r>
            <w:r w:rsidR="00780111">
              <w:rPr>
                <w:noProof/>
                <w:webHidden/>
              </w:rPr>
              <w:t>39</w:t>
            </w:r>
            <w:r w:rsidR="00A64DA1">
              <w:rPr>
                <w:noProof/>
                <w:webHidden/>
              </w:rPr>
              <w:fldChar w:fldCharType="end"/>
            </w:r>
          </w:hyperlink>
        </w:p>
        <w:p w14:paraId="5B7E48E7" w14:textId="1D439D6C" w:rsidR="00A64DA1" w:rsidRDefault="007875CF">
          <w:pPr>
            <w:pStyle w:val="Indholdsfortegnelse3"/>
            <w:tabs>
              <w:tab w:val="left" w:pos="720"/>
            </w:tabs>
            <w:rPr>
              <w:rFonts w:eastAsiaTheme="minorEastAsia" w:cstheme="minorBidi"/>
              <w:noProof/>
              <w:kern w:val="0"/>
              <w:sz w:val="22"/>
              <w:szCs w:val="22"/>
              <w14:ligatures w14:val="none"/>
            </w:rPr>
          </w:pPr>
          <w:hyperlink w:anchor="_Toc484070331"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Javascript’s ”asynkrone” aktiviter</w:t>
            </w:r>
            <w:r w:rsidR="00A64DA1">
              <w:rPr>
                <w:noProof/>
                <w:webHidden/>
              </w:rPr>
              <w:tab/>
            </w:r>
            <w:r w:rsidR="00A64DA1">
              <w:rPr>
                <w:noProof/>
                <w:webHidden/>
              </w:rPr>
              <w:fldChar w:fldCharType="begin"/>
            </w:r>
            <w:r w:rsidR="00A64DA1">
              <w:rPr>
                <w:noProof/>
                <w:webHidden/>
              </w:rPr>
              <w:instrText xml:space="preserve"> PAGEREF _Toc484070331 \h </w:instrText>
            </w:r>
            <w:r w:rsidR="00A64DA1">
              <w:rPr>
                <w:noProof/>
                <w:webHidden/>
              </w:rPr>
            </w:r>
            <w:r w:rsidR="00A64DA1">
              <w:rPr>
                <w:noProof/>
                <w:webHidden/>
              </w:rPr>
              <w:fldChar w:fldCharType="separate"/>
            </w:r>
            <w:r w:rsidR="00780111">
              <w:rPr>
                <w:noProof/>
                <w:webHidden/>
              </w:rPr>
              <w:t>41</w:t>
            </w:r>
            <w:r w:rsidR="00A64DA1">
              <w:rPr>
                <w:noProof/>
                <w:webHidden/>
              </w:rPr>
              <w:fldChar w:fldCharType="end"/>
            </w:r>
          </w:hyperlink>
        </w:p>
        <w:p w14:paraId="16BF9C9D" w14:textId="488FFB80" w:rsidR="00A64DA1" w:rsidRDefault="007875CF">
          <w:pPr>
            <w:pStyle w:val="Indholdsfortegnelse3"/>
            <w:tabs>
              <w:tab w:val="left" w:pos="720"/>
            </w:tabs>
            <w:rPr>
              <w:rFonts w:eastAsiaTheme="minorEastAsia" w:cstheme="minorBidi"/>
              <w:noProof/>
              <w:kern w:val="0"/>
              <w:sz w:val="22"/>
              <w:szCs w:val="22"/>
              <w14:ligatures w14:val="none"/>
            </w:rPr>
          </w:pPr>
          <w:hyperlink w:anchor="_Toc484070332" w:history="1">
            <w:r w:rsidR="00A64DA1" w:rsidRPr="00196D47">
              <w:rPr>
                <w:rStyle w:val="Hyperlink"/>
                <w:noProof/>
              </w:rPr>
              <w:t>c.</w:t>
            </w:r>
            <w:r w:rsidR="00A64DA1">
              <w:rPr>
                <w:rFonts w:eastAsiaTheme="minorEastAsia" w:cstheme="minorBidi"/>
                <w:noProof/>
                <w:kern w:val="0"/>
                <w:sz w:val="22"/>
                <w:szCs w:val="22"/>
                <w14:ligatures w14:val="none"/>
              </w:rPr>
              <w:tab/>
            </w:r>
            <w:r w:rsidR="00A64DA1" w:rsidRPr="00196D47">
              <w:rPr>
                <w:rStyle w:val="Hyperlink"/>
                <w:noProof/>
              </w:rPr>
              <w:t>Korrigering af Javascript-Timestamps</w:t>
            </w:r>
            <w:r w:rsidR="00A64DA1">
              <w:rPr>
                <w:noProof/>
                <w:webHidden/>
              </w:rPr>
              <w:tab/>
            </w:r>
            <w:r w:rsidR="00A64DA1">
              <w:rPr>
                <w:noProof/>
                <w:webHidden/>
              </w:rPr>
              <w:fldChar w:fldCharType="begin"/>
            </w:r>
            <w:r w:rsidR="00A64DA1">
              <w:rPr>
                <w:noProof/>
                <w:webHidden/>
              </w:rPr>
              <w:instrText xml:space="preserve"> PAGEREF _Toc484070332 \h </w:instrText>
            </w:r>
            <w:r w:rsidR="00A64DA1">
              <w:rPr>
                <w:noProof/>
                <w:webHidden/>
              </w:rPr>
            </w:r>
            <w:r w:rsidR="00A64DA1">
              <w:rPr>
                <w:noProof/>
                <w:webHidden/>
              </w:rPr>
              <w:fldChar w:fldCharType="separate"/>
            </w:r>
            <w:r w:rsidR="00780111">
              <w:rPr>
                <w:noProof/>
                <w:webHidden/>
              </w:rPr>
              <w:t>42</w:t>
            </w:r>
            <w:r w:rsidR="00A64DA1">
              <w:rPr>
                <w:noProof/>
                <w:webHidden/>
              </w:rPr>
              <w:fldChar w:fldCharType="end"/>
            </w:r>
          </w:hyperlink>
        </w:p>
        <w:p w14:paraId="4FE7EC94" w14:textId="432220F0" w:rsidR="00A64DA1" w:rsidRDefault="007875CF">
          <w:pPr>
            <w:pStyle w:val="Indholdsfortegnelse2"/>
            <w:tabs>
              <w:tab w:val="left" w:pos="720"/>
            </w:tabs>
            <w:rPr>
              <w:rFonts w:eastAsiaTheme="minorEastAsia" w:cstheme="minorBidi"/>
              <w:noProof/>
              <w:kern w:val="0"/>
              <w:sz w:val="22"/>
              <w:szCs w:val="22"/>
              <w14:ligatures w14:val="none"/>
            </w:rPr>
          </w:pPr>
          <w:hyperlink w:anchor="_Toc484070333" w:history="1">
            <w:r w:rsidR="00A64DA1" w:rsidRPr="00196D47">
              <w:rPr>
                <w:rStyle w:val="Hyperlink"/>
                <w:noProof/>
              </w:rPr>
              <w:t>15.</w:t>
            </w:r>
            <w:r w:rsidR="00A64DA1">
              <w:rPr>
                <w:rFonts w:eastAsiaTheme="minorEastAsia" w:cstheme="minorBidi"/>
                <w:noProof/>
                <w:kern w:val="0"/>
                <w:sz w:val="22"/>
                <w:szCs w:val="22"/>
                <w14:ligatures w14:val="none"/>
              </w:rPr>
              <w:tab/>
            </w:r>
            <w:r w:rsidR="00A64DA1" w:rsidRPr="00196D47">
              <w:rPr>
                <w:rStyle w:val="Hyperlink"/>
                <w:noProof/>
              </w:rPr>
              <w:t>Logning</w:t>
            </w:r>
            <w:r w:rsidR="00A64DA1">
              <w:rPr>
                <w:noProof/>
                <w:webHidden/>
              </w:rPr>
              <w:tab/>
            </w:r>
            <w:r w:rsidR="00A64DA1">
              <w:rPr>
                <w:noProof/>
                <w:webHidden/>
              </w:rPr>
              <w:fldChar w:fldCharType="begin"/>
            </w:r>
            <w:r w:rsidR="00A64DA1">
              <w:rPr>
                <w:noProof/>
                <w:webHidden/>
              </w:rPr>
              <w:instrText xml:space="preserve"> PAGEREF _Toc484070333 \h </w:instrText>
            </w:r>
            <w:r w:rsidR="00A64DA1">
              <w:rPr>
                <w:noProof/>
                <w:webHidden/>
              </w:rPr>
            </w:r>
            <w:r w:rsidR="00A64DA1">
              <w:rPr>
                <w:noProof/>
                <w:webHidden/>
              </w:rPr>
              <w:fldChar w:fldCharType="separate"/>
            </w:r>
            <w:r w:rsidR="00780111">
              <w:rPr>
                <w:noProof/>
                <w:webHidden/>
              </w:rPr>
              <w:t>43</w:t>
            </w:r>
            <w:r w:rsidR="00A64DA1">
              <w:rPr>
                <w:noProof/>
                <w:webHidden/>
              </w:rPr>
              <w:fldChar w:fldCharType="end"/>
            </w:r>
          </w:hyperlink>
        </w:p>
        <w:p w14:paraId="0F6BD6CA" w14:textId="03BEF9C3" w:rsidR="00A64DA1" w:rsidRDefault="007875CF">
          <w:pPr>
            <w:pStyle w:val="Indholdsfortegnelse3"/>
            <w:rPr>
              <w:rFonts w:eastAsiaTheme="minorEastAsia" w:cstheme="minorBidi"/>
              <w:noProof/>
              <w:kern w:val="0"/>
              <w:sz w:val="22"/>
              <w:szCs w:val="22"/>
              <w14:ligatures w14:val="none"/>
            </w:rPr>
          </w:pPr>
          <w:hyperlink w:anchor="_Toc484070334" w:history="1">
            <w:r w:rsidR="00A64DA1" w:rsidRPr="00196D47">
              <w:rPr>
                <w:rStyle w:val="Hyperlink"/>
                <w:noProof/>
              </w:rPr>
              <w:t xml:space="preserve">a. </w:t>
            </w:r>
            <w:r w:rsidR="00A64DA1">
              <w:rPr>
                <w:rStyle w:val="Hyperlink"/>
                <w:noProof/>
              </w:rPr>
              <w:t xml:space="preserve">   </w:t>
            </w:r>
            <w:r w:rsidR="00A64DA1" w:rsidRPr="00196D47">
              <w:rPr>
                <w:rStyle w:val="Hyperlink"/>
                <w:noProof/>
              </w:rPr>
              <w:t>Lokation</w:t>
            </w:r>
            <w:r w:rsidR="00A64DA1">
              <w:rPr>
                <w:noProof/>
                <w:webHidden/>
              </w:rPr>
              <w:tab/>
            </w:r>
            <w:r w:rsidR="00A64DA1">
              <w:rPr>
                <w:noProof/>
                <w:webHidden/>
              </w:rPr>
              <w:fldChar w:fldCharType="begin"/>
            </w:r>
            <w:r w:rsidR="00A64DA1">
              <w:rPr>
                <w:noProof/>
                <w:webHidden/>
              </w:rPr>
              <w:instrText xml:space="preserve"> PAGEREF _Toc484070334 \h </w:instrText>
            </w:r>
            <w:r w:rsidR="00A64DA1">
              <w:rPr>
                <w:noProof/>
                <w:webHidden/>
              </w:rPr>
            </w:r>
            <w:r w:rsidR="00A64DA1">
              <w:rPr>
                <w:noProof/>
                <w:webHidden/>
              </w:rPr>
              <w:fldChar w:fldCharType="separate"/>
            </w:r>
            <w:r w:rsidR="00780111">
              <w:rPr>
                <w:noProof/>
                <w:webHidden/>
              </w:rPr>
              <w:t>43</w:t>
            </w:r>
            <w:r w:rsidR="00A64DA1">
              <w:rPr>
                <w:noProof/>
                <w:webHidden/>
              </w:rPr>
              <w:fldChar w:fldCharType="end"/>
            </w:r>
          </w:hyperlink>
        </w:p>
        <w:p w14:paraId="371BC1E0" w14:textId="652E341C" w:rsidR="00A64DA1" w:rsidRDefault="007875CF">
          <w:pPr>
            <w:pStyle w:val="Indholdsfortegnelse3"/>
            <w:rPr>
              <w:rFonts w:eastAsiaTheme="minorEastAsia" w:cstheme="minorBidi"/>
              <w:noProof/>
              <w:kern w:val="0"/>
              <w:sz w:val="22"/>
              <w:szCs w:val="22"/>
              <w14:ligatures w14:val="none"/>
            </w:rPr>
          </w:pPr>
          <w:hyperlink w:anchor="_Toc484070335" w:history="1">
            <w:r w:rsidR="00A64DA1" w:rsidRPr="00196D47">
              <w:rPr>
                <w:rStyle w:val="Hyperlink"/>
                <w:noProof/>
              </w:rPr>
              <w:t xml:space="preserve">b. </w:t>
            </w:r>
            <w:r w:rsidR="00A64DA1">
              <w:rPr>
                <w:rStyle w:val="Hyperlink"/>
                <w:noProof/>
              </w:rPr>
              <w:t xml:space="preserve">   </w:t>
            </w:r>
            <w:r w:rsidR="00A64DA1" w:rsidRPr="00196D47">
              <w:rPr>
                <w:rStyle w:val="Hyperlink"/>
                <w:noProof/>
              </w:rPr>
              <w:t>ILoggingPersister interfacet</w:t>
            </w:r>
            <w:r w:rsidR="00A64DA1">
              <w:rPr>
                <w:noProof/>
                <w:webHidden/>
              </w:rPr>
              <w:tab/>
            </w:r>
            <w:r w:rsidR="00A64DA1">
              <w:rPr>
                <w:noProof/>
                <w:webHidden/>
              </w:rPr>
              <w:fldChar w:fldCharType="begin"/>
            </w:r>
            <w:r w:rsidR="00A64DA1">
              <w:rPr>
                <w:noProof/>
                <w:webHidden/>
              </w:rPr>
              <w:instrText xml:space="preserve"> PAGEREF _Toc484070335 \h </w:instrText>
            </w:r>
            <w:r w:rsidR="00A64DA1">
              <w:rPr>
                <w:noProof/>
                <w:webHidden/>
              </w:rPr>
            </w:r>
            <w:r w:rsidR="00A64DA1">
              <w:rPr>
                <w:noProof/>
                <w:webHidden/>
              </w:rPr>
              <w:fldChar w:fldCharType="separate"/>
            </w:r>
            <w:r w:rsidR="00780111">
              <w:rPr>
                <w:noProof/>
                <w:webHidden/>
              </w:rPr>
              <w:t>43</w:t>
            </w:r>
            <w:r w:rsidR="00A64DA1">
              <w:rPr>
                <w:noProof/>
                <w:webHidden/>
              </w:rPr>
              <w:fldChar w:fldCharType="end"/>
            </w:r>
          </w:hyperlink>
        </w:p>
        <w:p w14:paraId="3EE97495" w14:textId="531304DB" w:rsidR="00A64DA1" w:rsidRDefault="007875CF">
          <w:pPr>
            <w:pStyle w:val="Indholdsfortegnelse3"/>
            <w:rPr>
              <w:rFonts w:eastAsiaTheme="minorEastAsia" w:cstheme="minorBidi"/>
              <w:noProof/>
              <w:kern w:val="0"/>
              <w:sz w:val="22"/>
              <w:szCs w:val="22"/>
              <w14:ligatures w14:val="none"/>
            </w:rPr>
          </w:pPr>
          <w:hyperlink w:anchor="_Toc484070336" w:history="1">
            <w:r w:rsidR="00A64DA1" w:rsidRPr="00196D47">
              <w:rPr>
                <w:rStyle w:val="Hyperlink"/>
                <w:noProof/>
              </w:rPr>
              <w:t xml:space="preserve">c. </w:t>
            </w:r>
            <w:r w:rsidR="00A64DA1">
              <w:rPr>
                <w:rStyle w:val="Hyperlink"/>
                <w:noProof/>
              </w:rPr>
              <w:t xml:space="preserve">    </w:t>
            </w:r>
            <w:r w:rsidR="00A64DA1" w:rsidRPr="00196D47">
              <w:rPr>
                <w:rStyle w:val="Hyperlink"/>
                <w:noProof/>
              </w:rPr>
              <w:t>Format af LogElement-objekt</w:t>
            </w:r>
            <w:r w:rsidR="00A64DA1">
              <w:rPr>
                <w:noProof/>
                <w:webHidden/>
              </w:rPr>
              <w:tab/>
            </w:r>
            <w:r w:rsidR="00A64DA1">
              <w:rPr>
                <w:noProof/>
                <w:webHidden/>
              </w:rPr>
              <w:fldChar w:fldCharType="begin"/>
            </w:r>
            <w:r w:rsidR="00A64DA1">
              <w:rPr>
                <w:noProof/>
                <w:webHidden/>
              </w:rPr>
              <w:instrText xml:space="preserve"> PAGEREF _Toc484070336 \h </w:instrText>
            </w:r>
            <w:r w:rsidR="00A64DA1">
              <w:rPr>
                <w:noProof/>
                <w:webHidden/>
              </w:rPr>
            </w:r>
            <w:r w:rsidR="00A64DA1">
              <w:rPr>
                <w:noProof/>
                <w:webHidden/>
              </w:rPr>
              <w:fldChar w:fldCharType="separate"/>
            </w:r>
            <w:r w:rsidR="00780111">
              <w:rPr>
                <w:noProof/>
                <w:webHidden/>
              </w:rPr>
              <w:t>44</w:t>
            </w:r>
            <w:r w:rsidR="00A64DA1">
              <w:rPr>
                <w:noProof/>
                <w:webHidden/>
              </w:rPr>
              <w:fldChar w:fldCharType="end"/>
            </w:r>
          </w:hyperlink>
        </w:p>
        <w:p w14:paraId="1D2A598A" w14:textId="00ACCC9A" w:rsidR="00A64DA1" w:rsidRDefault="007875CF">
          <w:pPr>
            <w:pStyle w:val="Indholdsfortegnelse3"/>
            <w:tabs>
              <w:tab w:val="left" w:pos="720"/>
            </w:tabs>
            <w:rPr>
              <w:rFonts w:eastAsiaTheme="minorEastAsia" w:cstheme="minorBidi"/>
              <w:noProof/>
              <w:kern w:val="0"/>
              <w:sz w:val="22"/>
              <w:szCs w:val="22"/>
              <w14:ligatures w14:val="none"/>
            </w:rPr>
          </w:pPr>
          <w:hyperlink w:anchor="_Toc484070337" w:history="1">
            <w:r w:rsidR="00A64DA1" w:rsidRPr="00196D47">
              <w:rPr>
                <w:rStyle w:val="Hyperlink"/>
                <w:noProof/>
              </w:rPr>
              <w:t>d.</w:t>
            </w:r>
            <w:r w:rsidR="00A64DA1">
              <w:rPr>
                <w:rFonts w:eastAsiaTheme="minorEastAsia" w:cstheme="minorBidi"/>
                <w:noProof/>
                <w:kern w:val="0"/>
                <w:sz w:val="22"/>
                <w:szCs w:val="22"/>
                <w14:ligatures w14:val="none"/>
              </w:rPr>
              <w:tab/>
            </w:r>
            <w:r w:rsidR="00A64DA1" w:rsidRPr="00196D47">
              <w:rPr>
                <w:rStyle w:val="Hyperlink"/>
                <w:noProof/>
              </w:rPr>
              <w:t>Eventtyper</w:t>
            </w:r>
            <w:r w:rsidR="00A64DA1">
              <w:rPr>
                <w:noProof/>
                <w:webHidden/>
              </w:rPr>
              <w:tab/>
            </w:r>
            <w:r w:rsidR="00A64DA1">
              <w:rPr>
                <w:noProof/>
                <w:webHidden/>
              </w:rPr>
              <w:fldChar w:fldCharType="begin"/>
            </w:r>
            <w:r w:rsidR="00A64DA1">
              <w:rPr>
                <w:noProof/>
                <w:webHidden/>
              </w:rPr>
              <w:instrText xml:space="preserve"> PAGEREF _Toc484070337 \h </w:instrText>
            </w:r>
            <w:r w:rsidR="00A64DA1">
              <w:rPr>
                <w:noProof/>
                <w:webHidden/>
              </w:rPr>
            </w:r>
            <w:r w:rsidR="00A64DA1">
              <w:rPr>
                <w:noProof/>
                <w:webHidden/>
              </w:rPr>
              <w:fldChar w:fldCharType="separate"/>
            </w:r>
            <w:r w:rsidR="00780111">
              <w:rPr>
                <w:noProof/>
                <w:webHidden/>
              </w:rPr>
              <w:t>44</w:t>
            </w:r>
            <w:r w:rsidR="00A64DA1">
              <w:rPr>
                <w:noProof/>
                <w:webHidden/>
              </w:rPr>
              <w:fldChar w:fldCharType="end"/>
            </w:r>
          </w:hyperlink>
        </w:p>
        <w:p w14:paraId="7CB9BBB3" w14:textId="16E58147" w:rsidR="00A64DA1" w:rsidRDefault="007875CF">
          <w:pPr>
            <w:pStyle w:val="Indholdsfortegnelse2"/>
            <w:tabs>
              <w:tab w:val="left" w:pos="720"/>
            </w:tabs>
            <w:rPr>
              <w:rFonts w:eastAsiaTheme="minorEastAsia" w:cstheme="minorBidi"/>
              <w:noProof/>
              <w:kern w:val="0"/>
              <w:sz w:val="22"/>
              <w:szCs w:val="22"/>
              <w14:ligatures w14:val="none"/>
            </w:rPr>
          </w:pPr>
          <w:hyperlink w:anchor="_Toc484070338" w:history="1">
            <w:r w:rsidR="00A64DA1" w:rsidRPr="00196D47">
              <w:rPr>
                <w:rStyle w:val="Hyperlink"/>
                <w:noProof/>
              </w:rPr>
              <w:t>16.</w:t>
            </w:r>
            <w:r w:rsidR="00A64DA1">
              <w:rPr>
                <w:rFonts w:eastAsiaTheme="minorEastAsia" w:cstheme="minorBidi"/>
                <w:noProof/>
                <w:kern w:val="0"/>
                <w:sz w:val="22"/>
                <w:szCs w:val="22"/>
                <w14:ligatures w14:val="none"/>
              </w:rPr>
              <w:tab/>
            </w:r>
            <w:r w:rsidR="00A64DA1" w:rsidRPr="00196D47">
              <w:rPr>
                <w:rStyle w:val="Hyperlink"/>
                <w:noProof/>
              </w:rPr>
              <w:t>Loghandler kommunikation</w:t>
            </w:r>
            <w:r w:rsidR="00A64DA1">
              <w:rPr>
                <w:noProof/>
                <w:webHidden/>
              </w:rPr>
              <w:tab/>
            </w:r>
            <w:r w:rsidR="00A64DA1">
              <w:rPr>
                <w:noProof/>
                <w:webHidden/>
              </w:rPr>
              <w:fldChar w:fldCharType="begin"/>
            </w:r>
            <w:r w:rsidR="00A64DA1">
              <w:rPr>
                <w:noProof/>
                <w:webHidden/>
              </w:rPr>
              <w:instrText xml:space="preserve"> PAGEREF _Toc484070338 \h </w:instrText>
            </w:r>
            <w:r w:rsidR="00A64DA1">
              <w:rPr>
                <w:noProof/>
                <w:webHidden/>
              </w:rPr>
            </w:r>
            <w:r w:rsidR="00A64DA1">
              <w:rPr>
                <w:noProof/>
                <w:webHidden/>
              </w:rPr>
              <w:fldChar w:fldCharType="separate"/>
            </w:r>
            <w:r w:rsidR="00780111">
              <w:rPr>
                <w:noProof/>
                <w:webHidden/>
              </w:rPr>
              <w:t>46</w:t>
            </w:r>
            <w:r w:rsidR="00A64DA1">
              <w:rPr>
                <w:noProof/>
                <w:webHidden/>
              </w:rPr>
              <w:fldChar w:fldCharType="end"/>
            </w:r>
          </w:hyperlink>
        </w:p>
        <w:p w14:paraId="7C62C78C" w14:textId="15BB083A" w:rsidR="00A64DA1" w:rsidRDefault="007875CF">
          <w:pPr>
            <w:pStyle w:val="Indholdsfortegnelse3"/>
            <w:tabs>
              <w:tab w:val="left" w:pos="720"/>
            </w:tabs>
            <w:rPr>
              <w:rFonts w:eastAsiaTheme="minorEastAsia" w:cstheme="minorBidi"/>
              <w:noProof/>
              <w:kern w:val="0"/>
              <w:sz w:val="22"/>
              <w:szCs w:val="22"/>
              <w14:ligatures w14:val="none"/>
            </w:rPr>
          </w:pPr>
          <w:hyperlink w:anchor="_Toc484070339"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Sammenlægning af logelementer</w:t>
            </w:r>
            <w:r w:rsidR="00A64DA1">
              <w:rPr>
                <w:noProof/>
                <w:webHidden/>
              </w:rPr>
              <w:tab/>
            </w:r>
            <w:r w:rsidR="00A64DA1">
              <w:rPr>
                <w:noProof/>
                <w:webHidden/>
              </w:rPr>
              <w:fldChar w:fldCharType="begin"/>
            </w:r>
            <w:r w:rsidR="00A64DA1">
              <w:rPr>
                <w:noProof/>
                <w:webHidden/>
              </w:rPr>
              <w:instrText xml:space="preserve"> PAGEREF _Toc484070339 \h </w:instrText>
            </w:r>
            <w:r w:rsidR="00A64DA1">
              <w:rPr>
                <w:noProof/>
                <w:webHidden/>
              </w:rPr>
            </w:r>
            <w:r w:rsidR="00A64DA1">
              <w:rPr>
                <w:noProof/>
                <w:webHidden/>
              </w:rPr>
              <w:fldChar w:fldCharType="separate"/>
            </w:r>
            <w:r w:rsidR="00780111">
              <w:rPr>
                <w:noProof/>
                <w:webHidden/>
              </w:rPr>
              <w:t>47</w:t>
            </w:r>
            <w:r w:rsidR="00A64DA1">
              <w:rPr>
                <w:noProof/>
                <w:webHidden/>
              </w:rPr>
              <w:fldChar w:fldCharType="end"/>
            </w:r>
          </w:hyperlink>
        </w:p>
        <w:p w14:paraId="748E3A12" w14:textId="3D4C53D7" w:rsidR="00A64DA1" w:rsidRDefault="007875CF">
          <w:pPr>
            <w:pStyle w:val="Indholdsfortegnelse3"/>
            <w:tabs>
              <w:tab w:val="left" w:pos="720"/>
            </w:tabs>
            <w:rPr>
              <w:rFonts w:eastAsiaTheme="minorEastAsia" w:cstheme="minorBidi"/>
              <w:noProof/>
              <w:kern w:val="0"/>
              <w:sz w:val="22"/>
              <w:szCs w:val="22"/>
              <w14:ligatures w14:val="none"/>
            </w:rPr>
          </w:pPr>
          <w:hyperlink w:anchor="_Toc484070340"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Logning af HTML-kontrol event</w:t>
            </w:r>
            <w:r w:rsidR="00A64DA1">
              <w:rPr>
                <w:noProof/>
                <w:webHidden/>
              </w:rPr>
              <w:tab/>
            </w:r>
            <w:r w:rsidR="00A64DA1">
              <w:rPr>
                <w:noProof/>
                <w:webHidden/>
              </w:rPr>
              <w:fldChar w:fldCharType="begin"/>
            </w:r>
            <w:r w:rsidR="00A64DA1">
              <w:rPr>
                <w:noProof/>
                <w:webHidden/>
              </w:rPr>
              <w:instrText xml:space="preserve"> PAGEREF _Toc484070340 \h </w:instrText>
            </w:r>
            <w:r w:rsidR="00A64DA1">
              <w:rPr>
                <w:noProof/>
                <w:webHidden/>
              </w:rPr>
            </w:r>
            <w:r w:rsidR="00A64DA1">
              <w:rPr>
                <w:noProof/>
                <w:webHidden/>
              </w:rPr>
              <w:fldChar w:fldCharType="separate"/>
            </w:r>
            <w:r w:rsidR="00780111">
              <w:rPr>
                <w:noProof/>
                <w:webHidden/>
              </w:rPr>
              <w:t>47</w:t>
            </w:r>
            <w:r w:rsidR="00A64DA1">
              <w:rPr>
                <w:noProof/>
                <w:webHidden/>
              </w:rPr>
              <w:fldChar w:fldCharType="end"/>
            </w:r>
          </w:hyperlink>
        </w:p>
        <w:p w14:paraId="0F56BA41" w14:textId="11253AC8" w:rsidR="00A64DA1" w:rsidRDefault="007875CF">
          <w:pPr>
            <w:pStyle w:val="Indholdsfortegnelse3"/>
            <w:tabs>
              <w:tab w:val="left" w:pos="720"/>
            </w:tabs>
            <w:rPr>
              <w:rFonts w:eastAsiaTheme="minorEastAsia" w:cstheme="minorBidi"/>
              <w:noProof/>
              <w:kern w:val="0"/>
              <w:sz w:val="22"/>
              <w:szCs w:val="22"/>
              <w14:ligatures w14:val="none"/>
            </w:rPr>
          </w:pPr>
          <w:hyperlink w:anchor="_Toc484070341" w:history="1">
            <w:r w:rsidR="00A64DA1" w:rsidRPr="00196D47">
              <w:rPr>
                <w:rStyle w:val="Hyperlink"/>
                <w:noProof/>
              </w:rPr>
              <w:t>c.</w:t>
            </w:r>
            <w:r w:rsidR="00A64DA1">
              <w:rPr>
                <w:rFonts w:eastAsiaTheme="minorEastAsia" w:cstheme="minorBidi"/>
                <w:noProof/>
                <w:kern w:val="0"/>
                <w:sz w:val="22"/>
                <w:szCs w:val="22"/>
                <w14:ligatures w14:val="none"/>
              </w:rPr>
              <w:tab/>
            </w:r>
            <w:r w:rsidR="00A64DA1" w:rsidRPr="00196D47">
              <w:rPr>
                <w:rStyle w:val="Hyperlink"/>
                <w:noProof/>
              </w:rPr>
              <w:t>Undgå logging af unødvendige event-bubbling fra underliggende HTML-kontroller</w:t>
            </w:r>
            <w:r w:rsidR="00A64DA1">
              <w:rPr>
                <w:noProof/>
                <w:webHidden/>
              </w:rPr>
              <w:tab/>
            </w:r>
            <w:r w:rsidR="00A64DA1">
              <w:rPr>
                <w:noProof/>
                <w:webHidden/>
              </w:rPr>
              <w:fldChar w:fldCharType="begin"/>
            </w:r>
            <w:r w:rsidR="00A64DA1">
              <w:rPr>
                <w:noProof/>
                <w:webHidden/>
              </w:rPr>
              <w:instrText xml:space="preserve"> PAGEREF _Toc484070341 \h </w:instrText>
            </w:r>
            <w:r w:rsidR="00A64DA1">
              <w:rPr>
                <w:noProof/>
                <w:webHidden/>
              </w:rPr>
            </w:r>
            <w:r w:rsidR="00A64DA1">
              <w:rPr>
                <w:noProof/>
                <w:webHidden/>
              </w:rPr>
              <w:fldChar w:fldCharType="separate"/>
            </w:r>
            <w:r w:rsidR="00780111">
              <w:rPr>
                <w:noProof/>
                <w:webHidden/>
              </w:rPr>
              <w:t>48</w:t>
            </w:r>
            <w:r w:rsidR="00A64DA1">
              <w:rPr>
                <w:noProof/>
                <w:webHidden/>
              </w:rPr>
              <w:fldChar w:fldCharType="end"/>
            </w:r>
          </w:hyperlink>
        </w:p>
        <w:p w14:paraId="0D3410E1" w14:textId="06D673A6" w:rsidR="00A64DA1" w:rsidRDefault="007875CF">
          <w:pPr>
            <w:pStyle w:val="Indholdsfortegnelse2"/>
            <w:tabs>
              <w:tab w:val="left" w:pos="720"/>
            </w:tabs>
            <w:rPr>
              <w:rFonts w:eastAsiaTheme="minorEastAsia" w:cstheme="minorBidi"/>
              <w:noProof/>
              <w:kern w:val="0"/>
              <w:sz w:val="22"/>
              <w:szCs w:val="22"/>
              <w14:ligatures w14:val="none"/>
            </w:rPr>
          </w:pPr>
          <w:hyperlink w:anchor="_Toc484070342" w:history="1">
            <w:r w:rsidR="00A64DA1" w:rsidRPr="00196D47">
              <w:rPr>
                <w:rStyle w:val="Hyperlink"/>
                <w:noProof/>
              </w:rPr>
              <w:t>17.</w:t>
            </w:r>
            <w:r w:rsidR="00A64DA1">
              <w:rPr>
                <w:rFonts w:eastAsiaTheme="minorEastAsia" w:cstheme="minorBidi"/>
                <w:noProof/>
                <w:kern w:val="0"/>
                <w:sz w:val="22"/>
                <w:szCs w:val="22"/>
                <w14:ligatures w14:val="none"/>
              </w:rPr>
              <w:tab/>
            </w:r>
            <w:r w:rsidR="00A64DA1" w:rsidRPr="00196D47">
              <w:rPr>
                <w:rStyle w:val="Hyperlink"/>
                <w:noProof/>
              </w:rPr>
              <w:t>Hent Webside via URL</w:t>
            </w:r>
            <w:r w:rsidR="00A64DA1">
              <w:rPr>
                <w:noProof/>
                <w:webHidden/>
              </w:rPr>
              <w:tab/>
            </w:r>
            <w:r w:rsidR="00A64DA1">
              <w:rPr>
                <w:noProof/>
                <w:webHidden/>
              </w:rPr>
              <w:fldChar w:fldCharType="begin"/>
            </w:r>
            <w:r w:rsidR="00A64DA1">
              <w:rPr>
                <w:noProof/>
                <w:webHidden/>
              </w:rPr>
              <w:instrText xml:space="preserve"> PAGEREF _Toc484070342 \h </w:instrText>
            </w:r>
            <w:r w:rsidR="00A64DA1">
              <w:rPr>
                <w:noProof/>
                <w:webHidden/>
              </w:rPr>
            </w:r>
            <w:r w:rsidR="00A64DA1">
              <w:rPr>
                <w:noProof/>
                <w:webHidden/>
              </w:rPr>
              <w:fldChar w:fldCharType="separate"/>
            </w:r>
            <w:r w:rsidR="00780111">
              <w:rPr>
                <w:noProof/>
                <w:webHidden/>
              </w:rPr>
              <w:t>49</w:t>
            </w:r>
            <w:r w:rsidR="00A64DA1">
              <w:rPr>
                <w:noProof/>
                <w:webHidden/>
              </w:rPr>
              <w:fldChar w:fldCharType="end"/>
            </w:r>
          </w:hyperlink>
        </w:p>
        <w:p w14:paraId="2178433C" w14:textId="09E4BC97" w:rsidR="00A64DA1" w:rsidRDefault="007875CF">
          <w:pPr>
            <w:pStyle w:val="Indholdsfortegnelse2"/>
            <w:tabs>
              <w:tab w:val="left" w:pos="720"/>
            </w:tabs>
            <w:rPr>
              <w:rFonts w:eastAsiaTheme="minorEastAsia" w:cstheme="minorBidi"/>
              <w:noProof/>
              <w:kern w:val="0"/>
              <w:sz w:val="22"/>
              <w:szCs w:val="22"/>
              <w14:ligatures w14:val="none"/>
            </w:rPr>
          </w:pPr>
          <w:hyperlink w:anchor="_Toc484070343" w:history="1">
            <w:r w:rsidR="00A64DA1" w:rsidRPr="00196D47">
              <w:rPr>
                <w:rStyle w:val="Hyperlink"/>
                <w:noProof/>
              </w:rPr>
              <w:t>18.</w:t>
            </w:r>
            <w:r w:rsidR="00A64DA1">
              <w:rPr>
                <w:rFonts w:eastAsiaTheme="minorEastAsia" w:cstheme="minorBidi"/>
                <w:noProof/>
                <w:kern w:val="0"/>
                <w:sz w:val="22"/>
                <w:szCs w:val="22"/>
                <w14:ligatures w14:val="none"/>
              </w:rPr>
              <w:tab/>
            </w:r>
            <w:r w:rsidR="00A64DA1" w:rsidRPr="00196D47">
              <w:rPr>
                <w:rStyle w:val="Hyperlink"/>
                <w:noProof/>
              </w:rPr>
              <w:t>Kald af Generic-handler(ASHX) fra klientsiden</w:t>
            </w:r>
            <w:r w:rsidR="00A64DA1">
              <w:rPr>
                <w:noProof/>
                <w:webHidden/>
              </w:rPr>
              <w:tab/>
            </w:r>
            <w:r w:rsidR="00A64DA1">
              <w:rPr>
                <w:noProof/>
                <w:webHidden/>
              </w:rPr>
              <w:fldChar w:fldCharType="begin"/>
            </w:r>
            <w:r w:rsidR="00A64DA1">
              <w:rPr>
                <w:noProof/>
                <w:webHidden/>
              </w:rPr>
              <w:instrText xml:space="preserve"> PAGEREF _Toc484070343 \h </w:instrText>
            </w:r>
            <w:r w:rsidR="00A64DA1">
              <w:rPr>
                <w:noProof/>
                <w:webHidden/>
              </w:rPr>
            </w:r>
            <w:r w:rsidR="00A64DA1">
              <w:rPr>
                <w:noProof/>
                <w:webHidden/>
              </w:rPr>
              <w:fldChar w:fldCharType="separate"/>
            </w:r>
            <w:r w:rsidR="00780111">
              <w:rPr>
                <w:noProof/>
                <w:webHidden/>
              </w:rPr>
              <w:t>50</w:t>
            </w:r>
            <w:r w:rsidR="00A64DA1">
              <w:rPr>
                <w:noProof/>
                <w:webHidden/>
              </w:rPr>
              <w:fldChar w:fldCharType="end"/>
            </w:r>
          </w:hyperlink>
        </w:p>
        <w:p w14:paraId="1DB810D1" w14:textId="1DF5A11A" w:rsidR="00A64DA1" w:rsidRDefault="007875CF">
          <w:pPr>
            <w:pStyle w:val="Indholdsfortegnelse2"/>
            <w:tabs>
              <w:tab w:val="left" w:pos="720"/>
            </w:tabs>
            <w:rPr>
              <w:rFonts w:eastAsiaTheme="minorEastAsia" w:cstheme="minorBidi"/>
              <w:noProof/>
              <w:kern w:val="0"/>
              <w:sz w:val="22"/>
              <w:szCs w:val="22"/>
              <w14:ligatures w14:val="none"/>
            </w:rPr>
          </w:pPr>
          <w:hyperlink w:anchor="_Toc484070344" w:history="1">
            <w:r w:rsidR="00A64DA1" w:rsidRPr="00196D47">
              <w:rPr>
                <w:rStyle w:val="Hyperlink"/>
                <w:noProof/>
              </w:rPr>
              <w:t>19.</w:t>
            </w:r>
            <w:r w:rsidR="00A64DA1">
              <w:rPr>
                <w:rFonts w:eastAsiaTheme="minorEastAsia" w:cstheme="minorBidi"/>
                <w:noProof/>
                <w:kern w:val="0"/>
                <w:sz w:val="22"/>
                <w:szCs w:val="22"/>
                <w14:ligatures w14:val="none"/>
              </w:rPr>
              <w:tab/>
            </w:r>
            <w:r w:rsidR="00A64DA1" w:rsidRPr="00196D47">
              <w:rPr>
                <w:rStyle w:val="Hyperlink"/>
                <w:noProof/>
              </w:rPr>
              <w:t>Afspilning af log (LogPlayer)</w:t>
            </w:r>
            <w:r w:rsidR="00A64DA1">
              <w:rPr>
                <w:noProof/>
                <w:webHidden/>
              </w:rPr>
              <w:tab/>
            </w:r>
            <w:r w:rsidR="00A64DA1">
              <w:rPr>
                <w:noProof/>
                <w:webHidden/>
              </w:rPr>
              <w:fldChar w:fldCharType="begin"/>
            </w:r>
            <w:r w:rsidR="00A64DA1">
              <w:rPr>
                <w:noProof/>
                <w:webHidden/>
              </w:rPr>
              <w:instrText xml:space="preserve"> PAGEREF _Toc484070344 \h </w:instrText>
            </w:r>
            <w:r w:rsidR="00A64DA1">
              <w:rPr>
                <w:noProof/>
                <w:webHidden/>
              </w:rPr>
            </w:r>
            <w:r w:rsidR="00A64DA1">
              <w:rPr>
                <w:noProof/>
                <w:webHidden/>
              </w:rPr>
              <w:fldChar w:fldCharType="separate"/>
            </w:r>
            <w:r w:rsidR="00780111">
              <w:rPr>
                <w:noProof/>
                <w:webHidden/>
              </w:rPr>
              <w:t>51</w:t>
            </w:r>
            <w:r w:rsidR="00A64DA1">
              <w:rPr>
                <w:noProof/>
                <w:webHidden/>
              </w:rPr>
              <w:fldChar w:fldCharType="end"/>
            </w:r>
          </w:hyperlink>
        </w:p>
        <w:p w14:paraId="3969E85C" w14:textId="68315A59" w:rsidR="00A64DA1" w:rsidRDefault="007875CF">
          <w:pPr>
            <w:pStyle w:val="Indholdsfortegnelse3"/>
            <w:tabs>
              <w:tab w:val="left" w:pos="720"/>
            </w:tabs>
            <w:rPr>
              <w:rFonts w:eastAsiaTheme="minorEastAsia" w:cstheme="minorBidi"/>
              <w:noProof/>
              <w:kern w:val="0"/>
              <w:sz w:val="22"/>
              <w:szCs w:val="22"/>
              <w14:ligatures w14:val="none"/>
            </w:rPr>
          </w:pPr>
          <w:hyperlink w:anchor="_Toc484070345" w:history="1">
            <w:r w:rsidR="00A64DA1" w:rsidRPr="00196D47">
              <w:rPr>
                <w:rStyle w:val="Hyperlink"/>
                <w:noProof/>
              </w:rPr>
              <w:t>a.</w:t>
            </w:r>
            <w:r w:rsidR="00A64DA1">
              <w:rPr>
                <w:rFonts w:eastAsiaTheme="minorEastAsia" w:cstheme="minorBidi"/>
                <w:noProof/>
                <w:kern w:val="0"/>
                <w:sz w:val="22"/>
                <w:szCs w:val="22"/>
                <w14:ligatures w14:val="none"/>
              </w:rPr>
              <w:tab/>
            </w:r>
            <w:r w:rsidR="00A64DA1" w:rsidRPr="00196D47">
              <w:rPr>
                <w:rStyle w:val="Hyperlink"/>
                <w:noProof/>
              </w:rPr>
              <w:t>Applikation</w:t>
            </w:r>
            <w:r w:rsidR="00A64DA1">
              <w:rPr>
                <w:noProof/>
                <w:webHidden/>
              </w:rPr>
              <w:tab/>
            </w:r>
            <w:r w:rsidR="00A64DA1">
              <w:rPr>
                <w:noProof/>
                <w:webHidden/>
              </w:rPr>
              <w:fldChar w:fldCharType="begin"/>
            </w:r>
            <w:r w:rsidR="00A64DA1">
              <w:rPr>
                <w:noProof/>
                <w:webHidden/>
              </w:rPr>
              <w:instrText xml:space="preserve"> PAGEREF _Toc484070345 \h </w:instrText>
            </w:r>
            <w:r w:rsidR="00A64DA1">
              <w:rPr>
                <w:noProof/>
                <w:webHidden/>
              </w:rPr>
            </w:r>
            <w:r w:rsidR="00A64DA1">
              <w:rPr>
                <w:noProof/>
                <w:webHidden/>
              </w:rPr>
              <w:fldChar w:fldCharType="separate"/>
            </w:r>
            <w:r w:rsidR="00780111">
              <w:rPr>
                <w:noProof/>
                <w:webHidden/>
              </w:rPr>
              <w:t>51</w:t>
            </w:r>
            <w:r w:rsidR="00A64DA1">
              <w:rPr>
                <w:noProof/>
                <w:webHidden/>
              </w:rPr>
              <w:fldChar w:fldCharType="end"/>
            </w:r>
          </w:hyperlink>
        </w:p>
        <w:p w14:paraId="2F03E15F" w14:textId="3B66FDF7" w:rsidR="00A64DA1" w:rsidRDefault="007875CF">
          <w:pPr>
            <w:pStyle w:val="Indholdsfortegnelse3"/>
            <w:tabs>
              <w:tab w:val="left" w:pos="720"/>
            </w:tabs>
            <w:rPr>
              <w:rFonts w:eastAsiaTheme="minorEastAsia" w:cstheme="minorBidi"/>
              <w:noProof/>
              <w:kern w:val="0"/>
              <w:sz w:val="22"/>
              <w:szCs w:val="22"/>
              <w14:ligatures w14:val="none"/>
            </w:rPr>
          </w:pPr>
          <w:hyperlink w:anchor="_Toc484070346" w:history="1">
            <w:r w:rsidR="00A64DA1" w:rsidRPr="00196D47">
              <w:rPr>
                <w:rStyle w:val="Hyperlink"/>
                <w:noProof/>
              </w:rPr>
              <w:t>b.</w:t>
            </w:r>
            <w:r w:rsidR="00A64DA1">
              <w:rPr>
                <w:rFonts w:eastAsiaTheme="minorEastAsia" w:cstheme="minorBidi"/>
                <w:noProof/>
                <w:kern w:val="0"/>
                <w:sz w:val="22"/>
                <w:szCs w:val="22"/>
                <w14:ligatures w14:val="none"/>
              </w:rPr>
              <w:tab/>
            </w:r>
            <w:r w:rsidR="00A64DA1" w:rsidRPr="00196D47">
              <w:rPr>
                <w:rStyle w:val="Hyperlink"/>
                <w:noProof/>
              </w:rPr>
              <w:t>Embedded browser</w:t>
            </w:r>
            <w:r w:rsidR="00A64DA1">
              <w:rPr>
                <w:noProof/>
                <w:webHidden/>
              </w:rPr>
              <w:tab/>
            </w:r>
            <w:r w:rsidR="00A64DA1">
              <w:rPr>
                <w:noProof/>
                <w:webHidden/>
              </w:rPr>
              <w:fldChar w:fldCharType="begin"/>
            </w:r>
            <w:r w:rsidR="00A64DA1">
              <w:rPr>
                <w:noProof/>
                <w:webHidden/>
              </w:rPr>
              <w:instrText xml:space="preserve"> PAGEREF _Toc484070346 \h </w:instrText>
            </w:r>
            <w:r w:rsidR="00A64DA1">
              <w:rPr>
                <w:noProof/>
                <w:webHidden/>
              </w:rPr>
            </w:r>
            <w:r w:rsidR="00A64DA1">
              <w:rPr>
                <w:noProof/>
                <w:webHidden/>
              </w:rPr>
              <w:fldChar w:fldCharType="separate"/>
            </w:r>
            <w:r w:rsidR="00780111">
              <w:rPr>
                <w:noProof/>
                <w:webHidden/>
              </w:rPr>
              <w:t>52</w:t>
            </w:r>
            <w:r w:rsidR="00A64DA1">
              <w:rPr>
                <w:noProof/>
                <w:webHidden/>
              </w:rPr>
              <w:fldChar w:fldCharType="end"/>
            </w:r>
          </w:hyperlink>
        </w:p>
        <w:p w14:paraId="42E9CC15" w14:textId="5434CF61" w:rsidR="00A64DA1" w:rsidRDefault="007875CF">
          <w:pPr>
            <w:pStyle w:val="Indholdsfortegnelse3"/>
            <w:tabs>
              <w:tab w:val="left" w:pos="720"/>
            </w:tabs>
            <w:rPr>
              <w:rFonts w:eastAsiaTheme="minorEastAsia" w:cstheme="minorBidi"/>
              <w:noProof/>
              <w:kern w:val="0"/>
              <w:sz w:val="22"/>
              <w:szCs w:val="22"/>
              <w14:ligatures w14:val="none"/>
            </w:rPr>
          </w:pPr>
          <w:hyperlink w:anchor="_Toc484070347" w:history="1">
            <w:r w:rsidR="00A64DA1" w:rsidRPr="00196D47">
              <w:rPr>
                <w:rStyle w:val="Hyperlink"/>
                <w:noProof/>
              </w:rPr>
              <w:t>c.</w:t>
            </w:r>
            <w:r w:rsidR="00A64DA1">
              <w:rPr>
                <w:rFonts w:eastAsiaTheme="minorEastAsia" w:cstheme="minorBidi"/>
                <w:noProof/>
                <w:kern w:val="0"/>
                <w:sz w:val="22"/>
                <w:szCs w:val="22"/>
                <w14:ligatures w14:val="none"/>
              </w:rPr>
              <w:tab/>
            </w:r>
            <w:r w:rsidR="00A64DA1" w:rsidRPr="00196D47">
              <w:rPr>
                <w:rStyle w:val="Hyperlink"/>
                <w:noProof/>
              </w:rPr>
              <w:t>Afspilningen</w:t>
            </w:r>
            <w:r w:rsidR="00A64DA1">
              <w:rPr>
                <w:noProof/>
                <w:webHidden/>
              </w:rPr>
              <w:tab/>
            </w:r>
            <w:r w:rsidR="00A64DA1">
              <w:rPr>
                <w:noProof/>
                <w:webHidden/>
              </w:rPr>
              <w:fldChar w:fldCharType="begin"/>
            </w:r>
            <w:r w:rsidR="00A64DA1">
              <w:rPr>
                <w:noProof/>
                <w:webHidden/>
              </w:rPr>
              <w:instrText xml:space="preserve"> PAGEREF _Toc484070347 \h </w:instrText>
            </w:r>
            <w:r w:rsidR="00A64DA1">
              <w:rPr>
                <w:noProof/>
                <w:webHidden/>
              </w:rPr>
            </w:r>
            <w:r w:rsidR="00A64DA1">
              <w:rPr>
                <w:noProof/>
                <w:webHidden/>
              </w:rPr>
              <w:fldChar w:fldCharType="separate"/>
            </w:r>
            <w:r w:rsidR="00780111">
              <w:rPr>
                <w:noProof/>
                <w:webHidden/>
              </w:rPr>
              <w:t>52</w:t>
            </w:r>
            <w:r w:rsidR="00A64DA1">
              <w:rPr>
                <w:noProof/>
                <w:webHidden/>
              </w:rPr>
              <w:fldChar w:fldCharType="end"/>
            </w:r>
          </w:hyperlink>
        </w:p>
        <w:p w14:paraId="1E4721EA" w14:textId="136827A0" w:rsidR="00A64DA1" w:rsidRDefault="007875CF">
          <w:pPr>
            <w:pStyle w:val="Indholdsfortegnelse3"/>
            <w:tabs>
              <w:tab w:val="left" w:pos="720"/>
            </w:tabs>
            <w:rPr>
              <w:rFonts w:eastAsiaTheme="minorEastAsia" w:cstheme="minorBidi"/>
              <w:noProof/>
              <w:kern w:val="0"/>
              <w:sz w:val="22"/>
              <w:szCs w:val="22"/>
              <w14:ligatures w14:val="none"/>
            </w:rPr>
          </w:pPr>
          <w:hyperlink w:anchor="_Toc484070348" w:history="1">
            <w:r w:rsidR="00A64DA1" w:rsidRPr="00196D47">
              <w:rPr>
                <w:rStyle w:val="Hyperlink"/>
                <w:noProof/>
              </w:rPr>
              <w:t>d.</w:t>
            </w:r>
            <w:r w:rsidR="00A64DA1">
              <w:rPr>
                <w:rFonts w:eastAsiaTheme="minorEastAsia" w:cstheme="minorBidi"/>
                <w:noProof/>
                <w:kern w:val="0"/>
                <w:sz w:val="22"/>
                <w:szCs w:val="22"/>
                <w14:ligatures w14:val="none"/>
              </w:rPr>
              <w:tab/>
            </w:r>
            <w:r w:rsidR="00A64DA1" w:rsidRPr="00196D47">
              <w:rPr>
                <w:rStyle w:val="Hyperlink"/>
                <w:noProof/>
              </w:rPr>
              <w:t>Afspilningsflow</w:t>
            </w:r>
            <w:r w:rsidR="00A64DA1">
              <w:rPr>
                <w:noProof/>
                <w:webHidden/>
              </w:rPr>
              <w:tab/>
            </w:r>
            <w:r w:rsidR="00A64DA1">
              <w:rPr>
                <w:noProof/>
                <w:webHidden/>
              </w:rPr>
              <w:fldChar w:fldCharType="begin"/>
            </w:r>
            <w:r w:rsidR="00A64DA1">
              <w:rPr>
                <w:noProof/>
                <w:webHidden/>
              </w:rPr>
              <w:instrText xml:space="preserve"> PAGEREF _Toc484070348 \h </w:instrText>
            </w:r>
            <w:r w:rsidR="00A64DA1">
              <w:rPr>
                <w:noProof/>
                <w:webHidden/>
              </w:rPr>
            </w:r>
            <w:r w:rsidR="00A64DA1">
              <w:rPr>
                <w:noProof/>
                <w:webHidden/>
              </w:rPr>
              <w:fldChar w:fldCharType="separate"/>
            </w:r>
            <w:r w:rsidR="00780111">
              <w:rPr>
                <w:noProof/>
                <w:webHidden/>
              </w:rPr>
              <w:t>53</w:t>
            </w:r>
            <w:r w:rsidR="00A64DA1">
              <w:rPr>
                <w:noProof/>
                <w:webHidden/>
              </w:rPr>
              <w:fldChar w:fldCharType="end"/>
            </w:r>
          </w:hyperlink>
        </w:p>
        <w:p w14:paraId="29ECD125" w14:textId="259F07A2" w:rsidR="00A64DA1" w:rsidRDefault="007875CF">
          <w:pPr>
            <w:pStyle w:val="Indholdsfortegnelse3"/>
            <w:tabs>
              <w:tab w:val="left" w:pos="720"/>
            </w:tabs>
            <w:rPr>
              <w:rFonts w:eastAsiaTheme="minorEastAsia" w:cstheme="minorBidi"/>
              <w:noProof/>
              <w:kern w:val="0"/>
              <w:sz w:val="22"/>
              <w:szCs w:val="22"/>
              <w14:ligatures w14:val="none"/>
            </w:rPr>
          </w:pPr>
          <w:hyperlink w:anchor="_Toc484070349" w:history="1">
            <w:r w:rsidR="00A64DA1" w:rsidRPr="00196D47">
              <w:rPr>
                <w:rStyle w:val="Hyperlink"/>
                <w:noProof/>
              </w:rPr>
              <w:t>e.</w:t>
            </w:r>
            <w:r w:rsidR="00A64DA1">
              <w:rPr>
                <w:rFonts w:eastAsiaTheme="minorEastAsia" w:cstheme="minorBidi"/>
                <w:noProof/>
                <w:kern w:val="0"/>
                <w:sz w:val="22"/>
                <w:szCs w:val="22"/>
                <w14:ligatures w14:val="none"/>
              </w:rPr>
              <w:tab/>
            </w:r>
            <w:r w:rsidR="00A64DA1" w:rsidRPr="00196D47">
              <w:rPr>
                <w:rStyle w:val="Hyperlink"/>
                <w:noProof/>
              </w:rPr>
              <w:t>Klientside events</w:t>
            </w:r>
            <w:r w:rsidR="00A64DA1">
              <w:rPr>
                <w:noProof/>
                <w:webHidden/>
              </w:rPr>
              <w:tab/>
            </w:r>
            <w:r w:rsidR="00A64DA1">
              <w:rPr>
                <w:noProof/>
                <w:webHidden/>
              </w:rPr>
              <w:fldChar w:fldCharType="begin"/>
            </w:r>
            <w:r w:rsidR="00A64DA1">
              <w:rPr>
                <w:noProof/>
                <w:webHidden/>
              </w:rPr>
              <w:instrText xml:space="preserve"> PAGEREF _Toc484070349 \h </w:instrText>
            </w:r>
            <w:r w:rsidR="00A64DA1">
              <w:rPr>
                <w:noProof/>
                <w:webHidden/>
              </w:rPr>
            </w:r>
            <w:r w:rsidR="00A64DA1">
              <w:rPr>
                <w:noProof/>
                <w:webHidden/>
              </w:rPr>
              <w:fldChar w:fldCharType="separate"/>
            </w:r>
            <w:r w:rsidR="00780111">
              <w:rPr>
                <w:noProof/>
                <w:webHidden/>
              </w:rPr>
              <w:t>54</w:t>
            </w:r>
            <w:r w:rsidR="00A64DA1">
              <w:rPr>
                <w:noProof/>
                <w:webHidden/>
              </w:rPr>
              <w:fldChar w:fldCharType="end"/>
            </w:r>
          </w:hyperlink>
        </w:p>
        <w:p w14:paraId="7D2048B0" w14:textId="23D90915" w:rsidR="00A64DA1" w:rsidRDefault="007875CF">
          <w:pPr>
            <w:pStyle w:val="Indholdsfortegnelse3"/>
            <w:tabs>
              <w:tab w:val="left" w:pos="720"/>
            </w:tabs>
            <w:rPr>
              <w:rFonts w:eastAsiaTheme="minorEastAsia" w:cstheme="minorBidi"/>
              <w:noProof/>
              <w:kern w:val="0"/>
              <w:sz w:val="22"/>
              <w:szCs w:val="22"/>
              <w14:ligatures w14:val="none"/>
            </w:rPr>
          </w:pPr>
          <w:hyperlink w:anchor="_Toc484070350" w:history="1">
            <w:r w:rsidR="00A64DA1" w:rsidRPr="00196D47">
              <w:rPr>
                <w:rStyle w:val="Hyperlink"/>
                <w:noProof/>
              </w:rPr>
              <w:t>f.</w:t>
            </w:r>
            <w:r w:rsidR="00A64DA1">
              <w:rPr>
                <w:rFonts w:eastAsiaTheme="minorEastAsia" w:cstheme="minorBidi"/>
                <w:noProof/>
                <w:kern w:val="0"/>
                <w:sz w:val="22"/>
                <w:szCs w:val="22"/>
                <w14:ligatures w14:val="none"/>
              </w:rPr>
              <w:tab/>
            </w:r>
            <w:r w:rsidR="00A64DA1" w:rsidRPr="00196D47">
              <w:rPr>
                <w:rStyle w:val="Hyperlink"/>
                <w:noProof/>
              </w:rPr>
              <w:t>Serverside events</w:t>
            </w:r>
            <w:r w:rsidR="00A64DA1">
              <w:rPr>
                <w:noProof/>
                <w:webHidden/>
              </w:rPr>
              <w:tab/>
            </w:r>
            <w:r w:rsidR="00A64DA1">
              <w:rPr>
                <w:noProof/>
                <w:webHidden/>
              </w:rPr>
              <w:fldChar w:fldCharType="begin"/>
            </w:r>
            <w:r w:rsidR="00A64DA1">
              <w:rPr>
                <w:noProof/>
                <w:webHidden/>
              </w:rPr>
              <w:instrText xml:space="preserve"> PAGEREF _Toc484070350 \h </w:instrText>
            </w:r>
            <w:r w:rsidR="00A64DA1">
              <w:rPr>
                <w:noProof/>
                <w:webHidden/>
              </w:rPr>
            </w:r>
            <w:r w:rsidR="00A64DA1">
              <w:rPr>
                <w:noProof/>
                <w:webHidden/>
              </w:rPr>
              <w:fldChar w:fldCharType="separate"/>
            </w:r>
            <w:r w:rsidR="00780111">
              <w:rPr>
                <w:noProof/>
                <w:webHidden/>
              </w:rPr>
              <w:t>57</w:t>
            </w:r>
            <w:r w:rsidR="00A64DA1">
              <w:rPr>
                <w:noProof/>
                <w:webHidden/>
              </w:rPr>
              <w:fldChar w:fldCharType="end"/>
            </w:r>
          </w:hyperlink>
        </w:p>
        <w:p w14:paraId="5A917661" w14:textId="623E01AB" w:rsidR="00A64DA1" w:rsidRDefault="007875CF">
          <w:pPr>
            <w:pStyle w:val="Indholdsfortegnelse3"/>
            <w:tabs>
              <w:tab w:val="left" w:pos="720"/>
            </w:tabs>
            <w:rPr>
              <w:rFonts w:eastAsiaTheme="minorEastAsia" w:cstheme="minorBidi"/>
              <w:noProof/>
              <w:kern w:val="0"/>
              <w:sz w:val="22"/>
              <w:szCs w:val="22"/>
              <w14:ligatures w14:val="none"/>
            </w:rPr>
          </w:pPr>
          <w:hyperlink w:anchor="_Toc484070351" w:history="1">
            <w:r w:rsidR="00A64DA1" w:rsidRPr="00196D47">
              <w:rPr>
                <w:rStyle w:val="Hyperlink"/>
                <w:noProof/>
              </w:rPr>
              <w:t>g.</w:t>
            </w:r>
            <w:r w:rsidR="00A64DA1">
              <w:rPr>
                <w:rFonts w:eastAsiaTheme="minorEastAsia" w:cstheme="minorBidi"/>
                <w:noProof/>
                <w:kern w:val="0"/>
                <w:sz w:val="22"/>
                <w:szCs w:val="22"/>
                <w14:ligatures w14:val="none"/>
              </w:rPr>
              <w:tab/>
            </w:r>
            <w:r w:rsidR="00A64DA1" w:rsidRPr="00196D47">
              <w:rPr>
                <w:rStyle w:val="Hyperlink"/>
                <w:noProof/>
              </w:rPr>
              <w:t>Tid</w:t>
            </w:r>
            <w:r w:rsidR="00A64DA1">
              <w:rPr>
                <w:noProof/>
                <w:webHidden/>
              </w:rPr>
              <w:tab/>
            </w:r>
            <w:r w:rsidR="00A64DA1">
              <w:rPr>
                <w:noProof/>
                <w:webHidden/>
              </w:rPr>
              <w:fldChar w:fldCharType="begin"/>
            </w:r>
            <w:r w:rsidR="00A64DA1">
              <w:rPr>
                <w:noProof/>
                <w:webHidden/>
              </w:rPr>
              <w:instrText xml:space="preserve"> PAGEREF _Toc484070351 \h </w:instrText>
            </w:r>
            <w:r w:rsidR="00A64DA1">
              <w:rPr>
                <w:noProof/>
                <w:webHidden/>
              </w:rPr>
            </w:r>
            <w:r w:rsidR="00A64DA1">
              <w:rPr>
                <w:noProof/>
                <w:webHidden/>
              </w:rPr>
              <w:fldChar w:fldCharType="separate"/>
            </w:r>
            <w:r w:rsidR="00780111">
              <w:rPr>
                <w:noProof/>
                <w:webHidden/>
              </w:rPr>
              <w:t>58</w:t>
            </w:r>
            <w:r w:rsidR="00A64DA1">
              <w:rPr>
                <w:noProof/>
                <w:webHidden/>
              </w:rPr>
              <w:fldChar w:fldCharType="end"/>
            </w:r>
          </w:hyperlink>
        </w:p>
        <w:p w14:paraId="19775D8D" w14:textId="59564CF7" w:rsidR="00A64DA1" w:rsidRDefault="007875CF">
          <w:pPr>
            <w:pStyle w:val="Indholdsfortegnelse3"/>
            <w:tabs>
              <w:tab w:val="left" w:pos="720"/>
            </w:tabs>
            <w:rPr>
              <w:rFonts w:eastAsiaTheme="minorEastAsia" w:cstheme="minorBidi"/>
              <w:noProof/>
              <w:kern w:val="0"/>
              <w:sz w:val="22"/>
              <w:szCs w:val="22"/>
              <w14:ligatures w14:val="none"/>
            </w:rPr>
          </w:pPr>
          <w:hyperlink w:anchor="_Toc484070352" w:history="1">
            <w:r w:rsidR="00A64DA1" w:rsidRPr="00196D47">
              <w:rPr>
                <w:rStyle w:val="Hyperlink"/>
                <w:noProof/>
              </w:rPr>
              <w:t>h.</w:t>
            </w:r>
            <w:r w:rsidR="00A64DA1">
              <w:rPr>
                <w:rFonts w:eastAsiaTheme="minorEastAsia" w:cstheme="minorBidi"/>
                <w:noProof/>
                <w:kern w:val="0"/>
                <w:sz w:val="22"/>
                <w:szCs w:val="22"/>
                <w14:ligatures w14:val="none"/>
              </w:rPr>
              <w:tab/>
            </w:r>
            <w:r w:rsidR="00A64DA1" w:rsidRPr="00196D47">
              <w:rPr>
                <w:rStyle w:val="Hyperlink"/>
                <w:noProof/>
              </w:rPr>
              <w:t>Kontekst-redigerede URL’er</w:t>
            </w:r>
            <w:r w:rsidR="00A64DA1">
              <w:rPr>
                <w:noProof/>
                <w:webHidden/>
              </w:rPr>
              <w:tab/>
            </w:r>
            <w:r w:rsidR="00A64DA1">
              <w:rPr>
                <w:noProof/>
                <w:webHidden/>
              </w:rPr>
              <w:fldChar w:fldCharType="begin"/>
            </w:r>
            <w:r w:rsidR="00A64DA1">
              <w:rPr>
                <w:noProof/>
                <w:webHidden/>
              </w:rPr>
              <w:instrText xml:space="preserve"> PAGEREF _Toc484070352 \h </w:instrText>
            </w:r>
            <w:r w:rsidR="00A64DA1">
              <w:rPr>
                <w:noProof/>
                <w:webHidden/>
              </w:rPr>
            </w:r>
            <w:r w:rsidR="00A64DA1">
              <w:rPr>
                <w:noProof/>
                <w:webHidden/>
              </w:rPr>
              <w:fldChar w:fldCharType="separate"/>
            </w:r>
            <w:r w:rsidR="00780111">
              <w:rPr>
                <w:noProof/>
                <w:webHidden/>
              </w:rPr>
              <w:t>60</w:t>
            </w:r>
            <w:r w:rsidR="00A64DA1">
              <w:rPr>
                <w:noProof/>
                <w:webHidden/>
              </w:rPr>
              <w:fldChar w:fldCharType="end"/>
            </w:r>
          </w:hyperlink>
        </w:p>
        <w:p w14:paraId="134CBCCC" w14:textId="73F1106E" w:rsidR="00A64DA1" w:rsidRDefault="007875CF">
          <w:pPr>
            <w:pStyle w:val="Indholdsfortegnelse3"/>
            <w:tabs>
              <w:tab w:val="left" w:pos="720"/>
            </w:tabs>
            <w:rPr>
              <w:rFonts w:eastAsiaTheme="minorEastAsia" w:cstheme="minorBidi"/>
              <w:noProof/>
              <w:kern w:val="0"/>
              <w:sz w:val="22"/>
              <w:szCs w:val="22"/>
              <w14:ligatures w14:val="none"/>
            </w:rPr>
          </w:pPr>
          <w:hyperlink w:anchor="_Toc484070353" w:history="1">
            <w:r w:rsidR="00A64DA1" w:rsidRPr="00196D47">
              <w:rPr>
                <w:rStyle w:val="Hyperlink"/>
                <w:noProof/>
              </w:rPr>
              <w:t>i.</w:t>
            </w:r>
            <w:r w:rsidR="00A64DA1">
              <w:rPr>
                <w:rFonts w:eastAsiaTheme="minorEastAsia" w:cstheme="minorBidi"/>
                <w:noProof/>
                <w:kern w:val="0"/>
                <w:sz w:val="22"/>
                <w:szCs w:val="22"/>
                <w14:ligatures w14:val="none"/>
              </w:rPr>
              <w:tab/>
            </w:r>
            <w:r w:rsidR="00A64DA1" w:rsidRPr="00196D47">
              <w:rPr>
                <w:rStyle w:val="Hyperlink"/>
                <w:noProof/>
              </w:rPr>
              <w:t>Konfiguration</w:t>
            </w:r>
            <w:r w:rsidR="00A64DA1">
              <w:rPr>
                <w:noProof/>
                <w:webHidden/>
              </w:rPr>
              <w:tab/>
            </w:r>
            <w:r w:rsidR="00A64DA1">
              <w:rPr>
                <w:noProof/>
                <w:webHidden/>
              </w:rPr>
              <w:fldChar w:fldCharType="begin"/>
            </w:r>
            <w:r w:rsidR="00A64DA1">
              <w:rPr>
                <w:noProof/>
                <w:webHidden/>
              </w:rPr>
              <w:instrText xml:space="preserve"> PAGEREF _Toc484070353 \h </w:instrText>
            </w:r>
            <w:r w:rsidR="00A64DA1">
              <w:rPr>
                <w:noProof/>
                <w:webHidden/>
              </w:rPr>
            </w:r>
            <w:r w:rsidR="00A64DA1">
              <w:rPr>
                <w:noProof/>
                <w:webHidden/>
              </w:rPr>
              <w:fldChar w:fldCharType="separate"/>
            </w:r>
            <w:r w:rsidR="00780111">
              <w:rPr>
                <w:noProof/>
                <w:webHidden/>
              </w:rPr>
              <w:t>62</w:t>
            </w:r>
            <w:r w:rsidR="00A64DA1">
              <w:rPr>
                <w:noProof/>
                <w:webHidden/>
              </w:rPr>
              <w:fldChar w:fldCharType="end"/>
            </w:r>
          </w:hyperlink>
        </w:p>
        <w:p w14:paraId="01F39808" w14:textId="44471006" w:rsidR="00A64DA1" w:rsidRDefault="007875CF">
          <w:pPr>
            <w:pStyle w:val="Indholdsfortegnelse3"/>
            <w:tabs>
              <w:tab w:val="left" w:pos="720"/>
            </w:tabs>
            <w:rPr>
              <w:rFonts w:eastAsiaTheme="minorEastAsia" w:cstheme="minorBidi"/>
              <w:noProof/>
              <w:kern w:val="0"/>
              <w:sz w:val="22"/>
              <w:szCs w:val="22"/>
              <w14:ligatures w14:val="none"/>
            </w:rPr>
          </w:pPr>
          <w:hyperlink w:anchor="_Toc484070354" w:history="1">
            <w:r w:rsidR="00A64DA1" w:rsidRPr="00196D47">
              <w:rPr>
                <w:rStyle w:val="Hyperlink"/>
                <w:noProof/>
              </w:rPr>
              <w:t>j.</w:t>
            </w:r>
            <w:r w:rsidR="00A64DA1">
              <w:rPr>
                <w:rFonts w:eastAsiaTheme="minorEastAsia" w:cstheme="minorBidi"/>
                <w:noProof/>
                <w:kern w:val="0"/>
                <w:sz w:val="22"/>
                <w:szCs w:val="22"/>
                <w14:ligatures w14:val="none"/>
              </w:rPr>
              <w:tab/>
            </w:r>
            <w:r w:rsidR="00A64DA1" w:rsidRPr="00196D47">
              <w:rPr>
                <w:rStyle w:val="Hyperlink"/>
                <w:noProof/>
              </w:rPr>
              <w:t>Forskelle imellem loggede data og afspillet data</w:t>
            </w:r>
            <w:r w:rsidR="00A64DA1">
              <w:rPr>
                <w:noProof/>
                <w:webHidden/>
              </w:rPr>
              <w:tab/>
            </w:r>
            <w:r w:rsidR="00A64DA1">
              <w:rPr>
                <w:noProof/>
                <w:webHidden/>
              </w:rPr>
              <w:fldChar w:fldCharType="begin"/>
            </w:r>
            <w:r w:rsidR="00A64DA1">
              <w:rPr>
                <w:noProof/>
                <w:webHidden/>
              </w:rPr>
              <w:instrText xml:space="preserve"> PAGEREF _Toc484070354 \h </w:instrText>
            </w:r>
            <w:r w:rsidR="00A64DA1">
              <w:rPr>
                <w:noProof/>
                <w:webHidden/>
              </w:rPr>
            </w:r>
            <w:r w:rsidR="00A64DA1">
              <w:rPr>
                <w:noProof/>
                <w:webHidden/>
              </w:rPr>
              <w:fldChar w:fldCharType="separate"/>
            </w:r>
            <w:r w:rsidR="00780111">
              <w:rPr>
                <w:noProof/>
                <w:webHidden/>
              </w:rPr>
              <w:t>63</w:t>
            </w:r>
            <w:r w:rsidR="00A64DA1">
              <w:rPr>
                <w:noProof/>
                <w:webHidden/>
              </w:rPr>
              <w:fldChar w:fldCharType="end"/>
            </w:r>
          </w:hyperlink>
        </w:p>
        <w:p w14:paraId="791C2E0A" w14:textId="7DD44538" w:rsidR="00A64DA1" w:rsidRDefault="007875CF">
          <w:pPr>
            <w:pStyle w:val="Indholdsfortegnelse2"/>
            <w:tabs>
              <w:tab w:val="left" w:pos="720"/>
            </w:tabs>
            <w:rPr>
              <w:rFonts w:eastAsiaTheme="minorEastAsia" w:cstheme="minorBidi"/>
              <w:noProof/>
              <w:kern w:val="0"/>
              <w:sz w:val="22"/>
              <w:szCs w:val="22"/>
              <w14:ligatures w14:val="none"/>
            </w:rPr>
          </w:pPr>
          <w:hyperlink w:anchor="_Toc484070355" w:history="1">
            <w:r w:rsidR="00A64DA1" w:rsidRPr="00196D47">
              <w:rPr>
                <w:rStyle w:val="Hyperlink"/>
                <w:noProof/>
              </w:rPr>
              <w:t>20.</w:t>
            </w:r>
            <w:r w:rsidR="00A64DA1">
              <w:rPr>
                <w:rFonts w:eastAsiaTheme="minorEastAsia" w:cstheme="minorBidi"/>
                <w:noProof/>
                <w:kern w:val="0"/>
                <w:sz w:val="22"/>
                <w:szCs w:val="22"/>
                <w14:ligatures w14:val="none"/>
              </w:rPr>
              <w:tab/>
            </w:r>
            <w:r w:rsidR="00A64DA1" w:rsidRPr="00196D47">
              <w:rPr>
                <w:rStyle w:val="Hyperlink"/>
                <w:noProof/>
              </w:rPr>
              <w:t>Begræsninger for websitet og LRAP</w:t>
            </w:r>
            <w:r w:rsidR="00A64DA1">
              <w:rPr>
                <w:noProof/>
                <w:webHidden/>
              </w:rPr>
              <w:tab/>
            </w:r>
            <w:r w:rsidR="00A64DA1">
              <w:rPr>
                <w:noProof/>
                <w:webHidden/>
              </w:rPr>
              <w:fldChar w:fldCharType="begin"/>
            </w:r>
            <w:r w:rsidR="00A64DA1">
              <w:rPr>
                <w:noProof/>
                <w:webHidden/>
              </w:rPr>
              <w:instrText xml:space="preserve"> PAGEREF _Toc484070355 \h </w:instrText>
            </w:r>
            <w:r w:rsidR="00A64DA1">
              <w:rPr>
                <w:noProof/>
                <w:webHidden/>
              </w:rPr>
            </w:r>
            <w:r w:rsidR="00A64DA1">
              <w:rPr>
                <w:noProof/>
                <w:webHidden/>
              </w:rPr>
              <w:fldChar w:fldCharType="separate"/>
            </w:r>
            <w:r w:rsidR="00780111">
              <w:rPr>
                <w:noProof/>
                <w:webHidden/>
              </w:rPr>
              <w:t>64</w:t>
            </w:r>
            <w:r w:rsidR="00A64DA1">
              <w:rPr>
                <w:noProof/>
                <w:webHidden/>
              </w:rPr>
              <w:fldChar w:fldCharType="end"/>
            </w:r>
          </w:hyperlink>
        </w:p>
        <w:p w14:paraId="491F2C3F" w14:textId="1AEA5E2A" w:rsidR="00A64DA1" w:rsidRDefault="007875CF">
          <w:pPr>
            <w:pStyle w:val="Indholdsfortegnelse2"/>
            <w:tabs>
              <w:tab w:val="left" w:pos="720"/>
            </w:tabs>
            <w:rPr>
              <w:rFonts w:eastAsiaTheme="minorEastAsia" w:cstheme="minorBidi"/>
              <w:noProof/>
              <w:kern w:val="0"/>
              <w:sz w:val="22"/>
              <w:szCs w:val="22"/>
              <w14:ligatures w14:val="none"/>
            </w:rPr>
          </w:pPr>
          <w:hyperlink w:anchor="_Toc484070356" w:history="1">
            <w:r w:rsidR="00A64DA1" w:rsidRPr="00196D47">
              <w:rPr>
                <w:rStyle w:val="Hyperlink"/>
                <w:noProof/>
              </w:rPr>
              <w:t>21.</w:t>
            </w:r>
            <w:r w:rsidR="00A64DA1">
              <w:rPr>
                <w:rFonts w:eastAsiaTheme="minorEastAsia" w:cstheme="minorBidi"/>
                <w:noProof/>
                <w:kern w:val="0"/>
                <w:sz w:val="22"/>
                <w:szCs w:val="22"/>
                <w14:ligatures w14:val="none"/>
              </w:rPr>
              <w:tab/>
            </w:r>
            <w:r w:rsidR="00A64DA1" w:rsidRPr="00196D47">
              <w:rPr>
                <w:rStyle w:val="Hyperlink"/>
                <w:noProof/>
              </w:rPr>
              <w:t>Løsningens filer m.m.</w:t>
            </w:r>
            <w:r w:rsidR="00A64DA1">
              <w:rPr>
                <w:noProof/>
                <w:webHidden/>
              </w:rPr>
              <w:tab/>
            </w:r>
            <w:r w:rsidR="00A64DA1">
              <w:rPr>
                <w:noProof/>
                <w:webHidden/>
              </w:rPr>
              <w:fldChar w:fldCharType="begin"/>
            </w:r>
            <w:r w:rsidR="00A64DA1">
              <w:rPr>
                <w:noProof/>
                <w:webHidden/>
              </w:rPr>
              <w:instrText xml:space="preserve"> PAGEREF _Toc484070356 \h </w:instrText>
            </w:r>
            <w:r w:rsidR="00A64DA1">
              <w:rPr>
                <w:noProof/>
                <w:webHidden/>
              </w:rPr>
            </w:r>
            <w:r w:rsidR="00A64DA1">
              <w:rPr>
                <w:noProof/>
                <w:webHidden/>
              </w:rPr>
              <w:fldChar w:fldCharType="separate"/>
            </w:r>
            <w:r w:rsidR="00780111">
              <w:rPr>
                <w:noProof/>
                <w:webHidden/>
              </w:rPr>
              <w:t>67</w:t>
            </w:r>
            <w:r w:rsidR="00A64DA1">
              <w:rPr>
                <w:noProof/>
                <w:webHidden/>
              </w:rPr>
              <w:fldChar w:fldCharType="end"/>
            </w:r>
          </w:hyperlink>
        </w:p>
        <w:p w14:paraId="4BF14BF8" w14:textId="0DB73746" w:rsidR="00A64DA1" w:rsidRDefault="007875CF">
          <w:pPr>
            <w:pStyle w:val="Indholdsfortegnelse1"/>
            <w:rPr>
              <w:rFonts w:eastAsiaTheme="minorEastAsia" w:cstheme="minorBidi"/>
              <w:b w:val="0"/>
              <w:caps w:val="0"/>
              <w:noProof/>
              <w:color w:val="auto"/>
              <w:kern w:val="0"/>
              <w:sz w:val="22"/>
              <w:szCs w:val="22"/>
              <w14:ligatures w14:val="none"/>
            </w:rPr>
          </w:pPr>
          <w:hyperlink w:anchor="_Toc484070357" w:history="1">
            <w:r w:rsidR="00A64DA1" w:rsidRPr="00196D47">
              <w:rPr>
                <w:rStyle w:val="Hyperlink"/>
                <w:noProof/>
              </w:rPr>
              <w:t>4. Test</w:t>
            </w:r>
            <w:r w:rsidR="00A64DA1">
              <w:rPr>
                <w:noProof/>
                <w:webHidden/>
              </w:rPr>
              <w:tab/>
            </w:r>
            <w:r w:rsidR="00A64DA1">
              <w:rPr>
                <w:noProof/>
                <w:webHidden/>
              </w:rPr>
              <w:fldChar w:fldCharType="begin"/>
            </w:r>
            <w:r w:rsidR="00A64DA1">
              <w:rPr>
                <w:noProof/>
                <w:webHidden/>
              </w:rPr>
              <w:instrText xml:space="preserve"> PAGEREF _Toc484070357 \h </w:instrText>
            </w:r>
            <w:r w:rsidR="00A64DA1">
              <w:rPr>
                <w:noProof/>
                <w:webHidden/>
              </w:rPr>
            </w:r>
            <w:r w:rsidR="00A64DA1">
              <w:rPr>
                <w:noProof/>
                <w:webHidden/>
              </w:rPr>
              <w:fldChar w:fldCharType="separate"/>
            </w:r>
            <w:r w:rsidR="00780111">
              <w:rPr>
                <w:noProof/>
                <w:webHidden/>
              </w:rPr>
              <w:t>68</w:t>
            </w:r>
            <w:r w:rsidR="00A64DA1">
              <w:rPr>
                <w:noProof/>
                <w:webHidden/>
              </w:rPr>
              <w:fldChar w:fldCharType="end"/>
            </w:r>
          </w:hyperlink>
        </w:p>
        <w:p w14:paraId="02FC5632" w14:textId="7772FAF5" w:rsidR="00A64DA1" w:rsidRDefault="007875CF">
          <w:pPr>
            <w:pStyle w:val="Indholdsfortegnelse2"/>
            <w:tabs>
              <w:tab w:val="left" w:pos="576"/>
            </w:tabs>
            <w:rPr>
              <w:rFonts w:eastAsiaTheme="minorEastAsia" w:cstheme="minorBidi"/>
              <w:noProof/>
              <w:kern w:val="0"/>
              <w:sz w:val="22"/>
              <w:szCs w:val="22"/>
              <w14:ligatures w14:val="none"/>
            </w:rPr>
          </w:pPr>
          <w:hyperlink w:anchor="_Toc484070358" w:history="1">
            <w:r w:rsidR="00A64DA1" w:rsidRPr="00196D47">
              <w:rPr>
                <w:rStyle w:val="Hyperlink"/>
                <w:noProof/>
              </w:rPr>
              <w:t>1.</w:t>
            </w:r>
            <w:r w:rsidR="00A64DA1">
              <w:rPr>
                <w:rFonts w:eastAsiaTheme="minorEastAsia" w:cstheme="minorBidi"/>
                <w:noProof/>
                <w:kern w:val="0"/>
                <w:sz w:val="22"/>
                <w:szCs w:val="22"/>
                <w14:ligatures w14:val="none"/>
              </w:rPr>
              <w:tab/>
            </w:r>
            <w:r w:rsidR="00A64DA1" w:rsidRPr="00196D47">
              <w:rPr>
                <w:rStyle w:val="Hyperlink"/>
                <w:noProof/>
              </w:rPr>
              <w:t>Fremgangsmåde</w:t>
            </w:r>
            <w:r w:rsidR="00A64DA1">
              <w:rPr>
                <w:noProof/>
                <w:webHidden/>
              </w:rPr>
              <w:tab/>
            </w:r>
            <w:r w:rsidR="00A64DA1">
              <w:rPr>
                <w:noProof/>
                <w:webHidden/>
              </w:rPr>
              <w:fldChar w:fldCharType="begin"/>
            </w:r>
            <w:r w:rsidR="00A64DA1">
              <w:rPr>
                <w:noProof/>
                <w:webHidden/>
              </w:rPr>
              <w:instrText xml:space="preserve"> PAGEREF _Toc484070358 \h </w:instrText>
            </w:r>
            <w:r w:rsidR="00A64DA1">
              <w:rPr>
                <w:noProof/>
                <w:webHidden/>
              </w:rPr>
            </w:r>
            <w:r w:rsidR="00A64DA1">
              <w:rPr>
                <w:noProof/>
                <w:webHidden/>
              </w:rPr>
              <w:fldChar w:fldCharType="separate"/>
            </w:r>
            <w:r w:rsidR="00780111">
              <w:rPr>
                <w:noProof/>
                <w:webHidden/>
              </w:rPr>
              <w:t>68</w:t>
            </w:r>
            <w:r w:rsidR="00A64DA1">
              <w:rPr>
                <w:noProof/>
                <w:webHidden/>
              </w:rPr>
              <w:fldChar w:fldCharType="end"/>
            </w:r>
          </w:hyperlink>
        </w:p>
        <w:p w14:paraId="25835B43" w14:textId="0BAE500A" w:rsidR="00A64DA1" w:rsidRDefault="007875CF">
          <w:pPr>
            <w:pStyle w:val="Indholdsfortegnelse2"/>
            <w:tabs>
              <w:tab w:val="left" w:pos="576"/>
            </w:tabs>
            <w:rPr>
              <w:rFonts w:eastAsiaTheme="minorEastAsia" w:cstheme="minorBidi"/>
              <w:noProof/>
              <w:kern w:val="0"/>
              <w:sz w:val="22"/>
              <w:szCs w:val="22"/>
              <w14:ligatures w14:val="none"/>
            </w:rPr>
          </w:pPr>
          <w:hyperlink w:anchor="_Toc484070359" w:history="1">
            <w:r w:rsidR="00A64DA1" w:rsidRPr="00196D47">
              <w:rPr>
                <w:rStyle w:val="Hyperlink"/>
                <w:noProof/>
              </w:rPr>
              <w:t>2.</w:t>
            </w:r>
            <w:r w:rsidR="00A64DA1">
              <w:rPr>
                <w:rFonts w:eastAsiaTheme="minorEastAsia" w:cstheme="minorBidi"/>
                <w:noProof/>
                <w:kern w:val="0"/>
                <w:sz w:val="22"/>
                <w:szCs w:val="22"/>
                <w14:ligatures w14:val="none"/>
              </w:rPr>
              <w:tab/>
            </w:r>
            <w:r w:rsidR="00A64DA1" w:rsidRPr="00196D47">
              <w:rPr>
                <w:rStyle w:val="Hyperlink"/>
                <w:noProof/>
              </w:rPr>
              <w:t>Test-website</w:t>
            </w:r>
            <w:r w:rsidR="00A64DA1">
              <w:rPr>
                <w:noProof/>
                <w:webHidden/>
              </w:rPr>
              <w:tab/>
            </w:r>
            <w:r w:rsidR="00A64DA1">
              <w:rPr>
                <w:noProof/>
                <w:webHidden/>
              </w:rPr>
              <w:fldChar w:fldCharType="begin"/>
            </w:r>
            <w:r w:rsidR="00A64DA1">
              <w:rPr>
                <w:noProof/>
                <w:webHidden/>
              </w:rPr>
              <w:instrText xml:space="preserve"> PAGEREF _Toc484070359 \h </w:instrText>
            </w:r>
            <w:r w:rsidR="00A64DA1">
              <w:rPr>
                <w:noProof/>
                <w:webHidden/>
              </w:rPr>
            </w:r>
            <w:r w:rsidR="00A64DA1">
              <w:rPr>
                <w:noProof/>
                <w:webHidden/>
              </w:rPr>
              <w:fldChar w:fldCharType="separate"/>
            </w:r>
            <w:r w:rsidR="00780111">
              <w:rPr>
                <w:noProof/>
                <w:webHidden/>
              </w:rPr>
              <w:t>69</w:t>
            </w:r>
            <w:r w:rsidR="00A64DA1">
              <w:rPr>
                <w:noProof/>
                <w:webHidden/>
              </w:rPr>
              <w:fldChar w:fldCharType="end"/>
            </w:r>
          </w:hyperlink>
        </w:p>
        <w:p w14:paraId="3B50DB6E" w14:textId="1ADA56C4" w:rsidR="00A64DA1" w:rsidRDefault="007875CF">
          <w:pPr>
            <w:pStyle w:val="Indholdsfortegnelse2"/>
            <w:tabs>
              <w:tab w:val="left" w:pos="576"/>
            </w:tabs>
            <w:rPr>
              <w:rFonts w:eastAsiaTheme="minorEastAsia" w:cstheme="minorBidi"/>
              <w:noProof/>
              <w:kern w:val="0"/>
              <w:sz w:val="22"/>
              <w:szCs w:val="22"/>
              <w14:ligatures w14:val="none"/>
            </w:rPr>
          </w:pPr>
          <w:hyperlink w:anchor="_Toc484070360" w:history="1">
            <w:r w:rsidR="00A64DA1" w:rsidRPr="00196D47">
              <w:rPr>
                <w:rStyle w:val="Hyperlink"/>
                <w:noProof/>
              </w:rPr>
              <w:t>3.</w:t>
            </w:r>
            <w:r w:rsidR="00A64DA1">
              <w:rPr>
                <w:rFonts w:eastAsiaTheme="minorEastAsia" w:cstheme="minorBidi"/>
                <w:noProof/>
                <w:kern w:val="0"/>
                <w:sz w:val="22"/>
                <w:szCs w:val="22"/>
                <w14:ligatures w14:val="none"/>
              </w:rPr>
              <w:tab/>
            </w:r>
            <w:r w:rsidR="00A64DA1" w:rsidRPr="00196D47">
              <w:rPr>
                <w:rStyle w:val="Hyperlink"/>
                <w:noProof/>
              </w:rPr>
              <w:t>LogPlayer</w:t>
            </w:r>
            <w:r w:rsidR="00A64DA1">
              <w:rPr>
                <w:noProof/>
                <w:webHidden/>
              </w:rPr>
              <w:tab/>
            </w:r>
            <w:r w:rsidR="00A64DA1">
              <w:rPr>
                <w:noProof/>
                <w:webHidden/>
              </w:rPr>
              <w:fldChar w:fldCharType="begin"/>
            </w:r>
            <w:r w:rsidR="00A64DA1">
              <w:rPr>
                <w:noProof/>
                <w:webHidden/>
              </w:rPr>
              <w:instrText xml:space="preserve"> PAGEREF _Toc484070360 \h </w:instrText>
            </w:r>
            <w:r w:rsidR="00A64DA1">
              <w:rPr>
                <w:noProof/>
                <w:webHidden/>
              </w:rPr>
            </w:r>
            <w:r w:rsidR="00A64DA1">
              <w:rPr>
                <w:noProof/>
                <w:webHidden/>
              </w:rPr>
              <w:fldChar w:fldCharType="separate"/>
            </w:r>
            <w:r w:rsidR="00780111">
              <w:rPr>
                <w:noProof/>
                <w:webHidden/>
              </w:rPr>
              <w:t>71</w:t>
            </w:r>
            <w:r w:rsidR="00A64DA1">
              <w:rPr>
                <w:noProof/>
                <w:webHidden/>
              </w:rPr>
              <w:fldChar w:fldCharType="end"/>
            </w:r>
          </w:hyperlink>
        </w:p>
        <w:p w14:paraId="27FEDD62" w14:textId="2920D3B8" w:rsidR="00A64DA1" w:rsidRDefault="007875CF">
          <w:pPr>
            <w:pStyle w:val="Indholdsfortegnelse1"/>
            <w:rPr>
              <w:rFonts w:eastAsiaTheme="minorEastAsia" w:cstheme="minorBidi"/>
              <w:b w:val="0"/>
              <w:caps w:val="0"/>
              <w:noProof/>
              <w:color w:val="auto"/>
              <w:kern w:val="0"/>
              <w:sz w:val="22"/>
              <w:szCs w:val="22"/>
              <w14:ligatures w14:val="none"/>
            </w:rPr>
          </w:pPr>
          <w:hyperlink w:anchor="_Toc484070361" w:history="1">
            <w:r w:rsidR="00A64DA1" w:rsidRPr="00196D47">
              <w:rPr>
                <w:rStyle w:val="Hyperlink"/>
                <w:noProof/>
              </w:rPr>
              <w:t>5. Konklusion</w:t>
            </w:r>
            <w:r w:rsidR="00A64DA1">
              <w:rPr>
                <w:noProof/>
                <w:webHidden/>
              </w:rPr>
              <w:tab/>
            </w:r>
            <w:r w:rsidR="00A64DA1">
              <w:rPr>
                <w:noProof/>
                <w:webHidden/>
              </w:rPr>
              <w:fldChar w:fldCharType="begin"/>
            </w:r>
            <w:r w:rsidR="00A64DA1">
              <w:rPr>
                <w:noProof/>
                <w:webHidden/>
              </w:rPr>
              <w:instrText xml:space="preserve"> PAGEREF _Toc484070361 \h </w:instrText>
            </w:r>
            <w:r w:rsidR="00A64DA1">
              <w:rPr>
                <w:noProof/>
                <w:webHidden/>
              </w:rPr>
            </w:r>
            <w:r w:rsidR="00A64DA1">
              <w:rPr>
                <w:noProof/>
                <w:webHidden/>
              </w:rPr>
              <w:fldChar w:fldCharType="separate"/>
            </w:r>
            <w:r w:rsidR="00780111">
              <w:rPr>
                <w:noProof/>
                <w:webHidden/>
              </w:rPr>
              <w:t>72</w:t>
            </w:r>
            <w:r w:rsidR="00A64DA1">
              <w:rPr>
                <w:noProof/>
                <w:webHidden/>
              </w:rPr>
              <w:fldChar w:fldCharType="end"/>
            </w:r>
          </w:hyperlink>
        </w:p>
        <w:p w14:paraId="777FCAF2" w14:textId="6C8A90D2" w:rsidR="00A64DA1" w:rsidRDefault="007875CF">
          <w:pPr>
            <w:pStyle w:val="Indholdsfortegnelse1"/>
            <w:rPr>
              <w:rFonts w:eastAsiaTheme="minorEastAsia" w:cstheme="minorBidi"/>
              <w:b w:val="0"/>
              <w:caps w:val="0"/>
              <w:noProof/>
              <w:color w:val="auto"/>
              <w:kern w:val="0"/>
              <w:sz w:val="22"/>
              <w:szCs w:val="22"/>
              <w14:ligatures w14:val="none"/>
            </w:rPr>
          </w:pPr>
          <w:hyperlink w:anchor="_Toc484070362" w:history="1">
            <w:r w:rsidR="00A64DA1" w:rsidRPr="00196D47">
              <w:rPr>
                <w:rStyle w:val="Hyperlink"/>
                <w:noProof/>
              </w:rPr>
              <w:t>6. Referencer</w:t>
            </w:r>
            <w:r w:rsidR="00A64DA1">
              <w:rPr>
                <w:noProof/>
                <w:webHidden/>
              </w:rPr>
              <w:tab/>
            </w:r>
            <w:r w:rsidR="00A64DA1">
              <w:rPr>
                <w:noProof/>
                <w:webHidden/>
              </w:rPr>
              <w:fldChar w:fldCharType="begin"/>
            </w:r>
            <w:r w:rsidR="00A64DA1">
              <w:rPr>
                <w:noProof/>
                <w:webHidden/>
              </w:rPr>
              <w:instrText xml:space="preserve"> PAGEREF _Toc484070362 \h </w:instrText>
            </w:r>
            <w:r w:rsidR="00A64DA1">
              <w:rPr>
                <w:noProof/>
                <w:webHidden/>
              </w:rPr>
            </w:r>
            <w:r w:rsidR="00A64DA1">
              <w:rPr>
                <w:noProof/>
                <w:webHidden/>
              </w:rPr>
              <w:fldChar w:fldCharType="separate"/>
            </w:r>
            <w:r w:rsidR="00780111">
              <w:rPr>
                <w:noProof/>
                <w:webHidden/>
              </w:rPr>
              <w:t>72</w:t>
            </w:r>
            <w:r w:rsidR="00A64DA1">
              <w:rPr>
                <w:noProof/>
                <w:webHidden/>
              </w:rPr>
              <w:fldChar w:fldCharType="end"/>
            </w:r>
          </w:hyperlink>
        </w:p>
        <w:p w14:paraId="7C9997A7" w14:textId="0818A833" w:rsidR="00A64DA1" w:rsidRDefault="007875CF">
          <w:pPr>
            <w:pStyle w:val="Indholdsfortegnelse1"/>
            <w:rPr>
              <w:rFonts w:eastAsiaTheme="minorEastAsia" w:cstheme="minorBidi"/>
              <w:b w:val="0"/>
              <w:caps w:val="0"/>
              <w:noProof/>
              <w:color w:val="auto"/>
              <w:kern w:val="0"/>
              <w:sz w:val="22"/>
              <w:szCs w:val="22"/>
              <w14:ligatures w14:val="none"/>
            </w:rPr>
          </w:pPr>
          <w:hyperlink w:anchor="_Toc484070363" w:history="1">
            <w:r w:rsidR="00A64DA1" w:rsidRPr="00196D47">
              <w:rPr>
                <w:rStyle w:val="Hyperlink"/>
                <w:noProof/>
              </w:rPr>
              <w:t>7. Bilag</w:t>
            </w:r>
            <w:r w:rsidR="00A64DA1">
              <w:rPr>
                <w:noProof/>
                <w:webHidden/>
              </w:rPr>
              <w:tab/>
            </w:r>
            <w:r w:rsidR="00A64DA1">
              <w:rPr>
                <w:noProof/>
                <w:webHidden/>
              </w:rPr>
              <w:fldChar w:fldCharType="begin"/>
            </w:r>
            <w:r w:rsidR="00A64DA1">
              <w:rPr>
                <w:noProof/>
                <w:webHidden/>
              </w:rPr>
              <w:instrText xml:space="preserve"> PAGEREF _Toc484070363 \h </w:instrText>
            </w:r>
            <w:r w:rsidR="00A64DA1">
              <w:rPr>
                <w:noProof/>
                <w:webHidden/>
              </w:rPr>
            </w:r>
            <w:r w:rsidR="00A64DA1">
              <w:rPr>
                <w:noProof/>
                <w:webHidden/>
              </w:rPr>
              <w:fldChar w:fldCharType="separate"/>
            </w:r>
            <w:r w:rsidR="00780111">
              <w:rPr>
                <w:noProof/>
                <w:webHidden/>
              </w:rPr>
              <w:t>73</w:t>
            </w:r>
            <w:r w:rsidR="00A64DA1">
              <w:rPr>
                <w:noProof/>
                <w:webHidden/>
              </w:rPr>
              <w:fldChar w:fldCharType="end"/>
            </w:r>
          </w:hyperlink>
        </w:p>
        <w:p w14:paraId="2B5BD7AE" w14:textId="5C274C14" w:rsidR="00A64DA1" w:rsidRDefault="007875CF">
          <w:pPr>
            <w:pStyle w:val="Indholdsfortegnelse2"/>
            <w:tabs>
              <w:tab w:val="left" w:pos="576"/>
            </w:tabs>
            <w:rPr>
              <w:rFonts w:eastAsiaTheme="minorEastAsia" w:cstheme="minorBidi"/>
              <w:noProof/>
              <w:kern w:val="0"/>
              <w:sz w:val="22"/>
              <w:szCs w:val="22"/>
              <w14:ligatures w14:val="none"/>
            </w:rPr>
          </w:pPr>
          <w:hyperlink w:anchor="_Toc484070364" w:history="1">
            <w:r w:rsidR="00A64DA1" w:rsidRPr="00196D47">
              <w:rPr>
                <w:rStyle w:val="Hyperlink"/>
                <w:noProof/>
              </w:rPr>
              <w:t>1.</w:t>
            </w:r>
            <w:r w:rsidR="00A64DA1">
              <w:rPr>
                <w:rFonts w:eastAsiaTheme="minorEastAsia" w:cstheme="minorBidi"/>
                <w:noProof/>
                <w:kern w:val="0"/>
                <w:sz w:val="22"/>
                <w:szCs w:val="22"/>
                <w14:ligatures w14:val="none"/>
              </w:rPr>
              <w:tab/>
            </w:r>
            <w:r w:rsidR="00A64DA1" w:rsidRPr="00196D47">
              <w:rPr>
                <w:rStyle w:val="Hyperlink"/>
                <w:noProof/>
              </w:rPr>
              <w:t>ASP.NET extensions</w:t>
            </w:r>
            <w:r w:rsidR="00A64DA1">
              <w:rPr>
                <w:noProof/>
                <w:webHidden/>
              </w:rPr>
              <w:tab/>
            </w:r>
            <w:r w:rsidR="00A64DA1">
              <w:rPr>
                <w:noProof/>
                <w:webHidden/>
              </w:rPr>
              <w:fldChar w:fldCharType="begin"/>
            </w:r>
            <w:r w:rsidR="00A64DA1">
              <w:rPr>
                <w:noProof/>
                <w:webHidden/>
              </w:rPr>
              <w:instrText xml:space="preserve"> PAGEREF _Toc484070364 \h </w:instrText>
            </w:r>
            <w:r w:rsidR="00A64DA1">
              <w:rPr>
                <w:noProof/>
                <w:webHidden/>
              </w:rPr>
            </w:r>
            <w:r w:rsidR="00A64DA1">
              <w:rPr>
                <w:noProof/>
                <w:webHidden/>
              </w:rPr>
              <w:fldChar w:fldCharType="separate"/>
            </w:r>
            <w:r w:rsidR="00780111">
              <w:rPr>
                <w:noProof/>
                <w:webHidden/>
              </w:rPr>
              <w:t>73</w:t>
            </w:r>
            <w:r w:rsidR="00A64DA1">
              <w:rPr>
                <w:noProof/>
                <w:webHidden/>
              </w:rPr>
              <w:fldChar w:fldCharType="end"/>
            </w:r>
          </w:hyperlink>
        </w:p>
        <w:p w14:paraId="7D6E0B58" w14:textId="5FAB5430" w:rsidR="00A64DA1" w:rsidRDefault="007875CF">
          <w:pPr>
            <w:pStyle w:val="Indholdsfortegnelse2"/>
            <w:tabs>
              <w:tab w:val="left" w:pos="576"/>
            </w:tabs>
            <w:rPr>
              <w:rFonts w:eastAsiaTheme="minorEastAsia" w:cstheme="minorBidi"/>
              <w:noProof/>
              <w:kern w:val="0"/>
              <w:sz w:val="22"/>
              <w:szCs w:val="22"/>
              <w14:ligatures w14:val="none"/>
            </w:rPr>
          </w:pPr>
          <w:hyperlink w:anchor="_Toc484070365" w:history="1">
            <w:r w:rsidR="00A64DA1" w:rsidRPr="00196D47">
              <w:rPr>
                <w:rStyle w:val="Hyperlink"/>
                <w:noProof/>
                <w:lang w:val="en-US"/>
              </w:rPr>
              <w:t>2.</w:t>
            </w:r>
            <w:r w:rsidR="00A64DA1">
              <w:rPr>
                <w:rFonts w:eastAsiaTheme="minorEastAsia" w:cstheme="minorBidi"/>
                <w:noProof/>
                <w:kern w:val="0"/>
                <w:sz w:val="22"/>
                <w:szCs w:val="22"/>
                <w14:ligatures w14:val="none"/>
              </w:rPr>
              <w:tab/>
            </w:r>
            <w:r w:rsidR="00A64DA1" w:rsidRPr="00196D47">
              <w:rPr>
                <w:rStyle w:val="Hyperlink"/>
                <w:noProof/>
                <w:lang w:val="en-US"/>
              </w:rPr>
              <w:t>Serverside Events vs State-elementer</w:t>
            </w:r>
            <w:r w:rsidR="00A64DA1">
              <w:rPr>
                <w:noProof/>
                <w:webHidden/>
              </w:rPr>
              <w:tab/>
            </w:r>
            <w:r w:rsidR="00A64DA1">
              <w:rPr>
                <w:noProof/>
                <w:webHidden/>
              </w:rPr>
              <w:fldChar w:fldCharType="begin"/>
            </w:r>
            <w:r w:rsidR="00A64DA1">
              <w:rPr>
                <w:noProof/>
                <w:webHidden/>
              </w:rPr>
              <w:instrText xml:space="preserve"> PAGEREF _Toc484070365 \h </w:instrText>
            </w:r>
            <w:r w:rsidR="00A64DA1">
              <w:rPr>
                <w:noProof/>
                <w:webHidden/>
              </w:rPr>
            </w:r>
            <w:r w:rsidR="00A64DA1">
              <w:rPr>
                <w:noProof/>
                <w:webHidden/>
              </w:rPr>
              <w:fldChar w:fldCharType="separate"/>
            </w:r>
            <w:r w:rsidR="00780111">
              <w:rPr>
                <w:noProof/>
                <w:webHidden/>
              </w:rPr>
              <w:t>74</w:t>
            </w:r>
            <w:r w:rsidR="00A64DA1">
              <w:rPr>
                <w:noProof/>
                <w:webHidden/>
              </w:rPr>
              <w:fldChar w:fldCharType="end"/>
            </w:r>
          </w:hyperlink>
        </w:p>
        <w:p w14:paraId="01B626B5" w14:textId="367E0F6F" w:rsidR="00A64DA1" w:rsidRDefault="007875CF">
          <w:pPr>
            <w:pStyle w:val="Indholdsfortegnelse2"/>
            <w:tabs>
              <w:tab w:val="left" w:pos="576"/>
            </w:tabs>
            <w:rPr>
              <w:rFonts w:eastAsiaTheme="minorEastAsia" w:cstheme="minorBidi"/>
              <w:noProof/>
              <w:kern w:val="0"/>
              <w:sz w:val="22"/>
              <w:szCs w:val="22"/>
              <w14:ligatures w14:val="none"/>
            </w:rPr>
          </w:pPr>
          <w:hyperlink w:anchor="_Toc484070366" w:history="1">
            <w:r w:rsidR="00A64DA1" w:rsidRPr="00196D47">
              <w:rPr>
                <w:rStyle w:val="Hyperlink"/>
                <w:noProof/>
              </w:rPr>
              <w:t>3.</w:t>
            </w:r>
            <w:r w:rsidR="00A64DA1">
              <w:rPr>
                <w:rFonts w:eastAsiaTheme="minorEastAsia" w:cstheme="minorBidi"/>
                <w:noProof/>
                <w:kern w:val="0"/>
                <w:sz w:val="22"/>
                <w:szCs w:val="22"/>
                <w14:ligatures w14:val="none"/>
              </w:rPr>
              <w:tab/>
            </w:r>
            <w:r w:rsidR="00A64DA1" w:rsidRPr="00196D47">
              <w:rPr>
                <w:rStyle w:val="Hyperlink"/>
                <w:noProof/>
              </w:rPr>
              <w:t>Løsningens filer m.m.</w:t>
            </w:r>
            <w:r w:rsidR="00A64DA1">
              <w:rPr>
                <w:noProof/>
                <w:webHidden/>
              </w:rPr>
              <w:tab/>
            </w:r>
            <w:r w:rsidR="00A64DA1">
              <w:rPr>
                <w:noProof/>
                <w:webHidden/>
              </w:rPr>
              <w:fldChar w:fldCharType="begin"/>
            </w:r>
            <w:r w:rsidR="00A64DA1">
              <w:rPr>
                <w:noProof/>
                <w:webHidden/>
              </w:rPr>
              <w:instrText xml:space="preserve"> PAGEREF _Toc484070366 \h </w:instrText>
            </w:r>
            <w:r w:rsidR="00A64DA1">
              <w:rPr>
                <w:noProof/>
                <w:webHidden/>
              </w:rPr>
            </w:r>
            <w:r w:rsidR="00A64DA1">
              <w:rPr>
                <w:noProof/>
                <w:webHidden/>
              </w:rPr>
              <w:fldChar w:fldCharType="separate"/>
            </w:r>
            <w:r w:rsidR="00780111">
              <w:rPr>
                <w:noProof/>
                <w:webHidden/>
              </w:rPr>
              <w:t>76</w:t>
            </w:r>
            <w:r w:rsidR="00A64DA1">
              <w:rPr>
                <w:noProof/>
                <w:webHidden/>
              </w:rPr>
              <w:fldChar w:fldCharType="end"/>
            </w:r>
          </w:hyperlink>
        </w:p>
        <w:p w14:paraId="43F7AB6C" w14:textId="5E07A968" w:rsidR="00A64DA1" w:rsidRDefault="007875CF">
          <w:pPr>
            <w:pStyle w:val="Indholdsfortegnelse2"/>
            <w:tabs>
              <w:tab w:val="left" w:pos="576"/>
            </w:tabs>
            <w:rPr>
              <w:rFonts w:eastAsiaTheme="minorEastAsia" w:cstheme="minorBidi"/>
              <w:noProof/>
              <w:kern w:val="0"/>
              <w:sz w:val="22"/>
              <w:szCs w:val="22"/>
              <w14:ligatures w14:val="none"/>
            </w:rPr>
          </w:pPr>
          <w:hyperlink w:anchor="_Toc484070367" w:history="1">
            <w:r w:rsidR="00A64DA1" w:rsidRPr="00196D47">
              <w:rPr>
                <w:rStyle w:val="Hyperlink"/>
                <w:noProof/>
              </w:rPr>
              <w:t>4.</w:t>
            </w:r>
            <w:r w:rsidR="00A64DA1">
              <w:rPr>
                <w:rFonts w:eastAsiaTheme="minorEastAsia" w:cstheme="minorBidi"/>
                <w:noProof/>
                <w:kern w:val="0"/>
                <w:sz w:val="22"/>
                <w:szCs w:val="22"/>
                <w14:ligatures w14:val="none"/>
              </w:rPr>
              <w:tab/>
            </w:r>
            <w:r w:rsidR="00A64DA1" w:rsidRPr="00196D47">
              <w:rPr>
                <w:rStyle w:val="Hyperlink"/>
                <w:noProof/>
              </w:rPr>
              <w:t>Opsummering af løsninger på listede udfordringer</w:t>
            </w:r>
            <w:r w:rsidR="00A64DA1">
              <w:rPr>
                <w:noProof/>
                <w:webHidden/>
              </w:rPr>
              <w:tab/>
            </w:r>
            <w:r w:rsidR="00A64DA1">
              <w:rPr>
                <w:noProof/>
                <w:webHidden/>
              </w:rPr>
              <w:fldChar w:fldCharType="begin"/>
            </w:r>
            <w:r w:rsidR="00A64DA1">
              <w:rPr>
                <w:noProof/>
                <w:webHidden/>
              </w:rPr>
              <w:instrText xml:space="preserve"> PAGEREF _Toc484070367 \h </w:instrText>
            </w:r>
            <w:r w:rsidR="00A64DA1">
              <w:rPr>
                <w:noProof/>
                <w:webHidden/>
              </w:rPr>
            </w:r>
            <w:r w:rsidR="00A64DA1">
              <w:rPr>
                <w:noProof/>
                <w:webHidden/>
              </w:rPr>
              <w:fldChar w:fldCharType="separate"/>
            </w:r>
            <w:r w:rsidR="00780111">
              <w:rPr>
                <w:noProof/>
                <w:webHidden/>
              </w:rPr>
              <w:t>81</w:t>
            </w:r>
            <w:r w:rsidR="00A64DA1">
              <w:rPr>
                <w:noProof/>
                <w:webHidden/>
              </w:rPr>
              <w:fldChar w:fldCharType="end"/>
            </w:r>
          </w:hyperlink>
        </w:p>
        <w:p w14:paraId="0A336B10" w14:textId="642D8296" w:rsidR="000959A3" w:rsidRDefault="00FB0E6D" w:rsidP="0095262F">
          <w:pPr>
            <w:pStyle w:val="Indholdsfortegnelse1"/>
            <w:tabs>
              <w:tab w:val="left" w:pos="432"/>
            </w:tabs>
          </w:pPr>
          <w:r>
            <w:fldChar w:fldCharType="end"/>
          </w:r>
        </w:p>
        <w:p w14:paraId="35945537" w14:textId="008E8625" w:rsidR="000959A3" w:rsidRDefault="000959A3">
          <w:pPr>
            <w:spacing w:after="200" w:line="276" w:lineRule="auto"/>
          </w:pPr>
        </w:p>
        <w:p w14:paraId="0286DB57" w14:textId="4A8CFF41" w:rsidR="001C694A" w:rsidRPr="004E0536" w:rsidRDefault="007875CF">
          <w:pPr>
            <w:spacing w:after="200" w:line="276" w:lineRule="auto"/>
          </w:pPr>
        </w:p>
      </w:sdtContent>
    </w:sdt>
    <w:bookmarkStart w:id="2" w:name="_Toc476659364" w:displacedByCustomXml="prev"/>
    <w:bookmarkStart w:id="3" w:name="_Toc476659301" w:displacedByCustomXml="prev"/>
    <w:bookmarkStart w:id="4" w:name="_Toc476659255" w:displacedByCustomXml="prev"/>
    <w:bookmarkStart w:id="5" w:name="_Toc476658989" w:displacedByCustomXml="prev"/>
    <w:p w14:paraId="3C155F53" w14:textId="2FA25AEC" w:rsidR="00FA3C33" w:rsidRDefault="00BA5D31" w:rsidP="006E1061">
      <w:pPr>
        <w:pStyle w:val="Overskrift1"/>
        <w:numPr>
          <w:ilvl w:val="0"/>
          <w:numId w:val="7"/>
        </w:numPr>
      </w:pPr>
      <w:bookmarkStart w:id="6" w:name="_Ref483833943"/>
      <w:bookmarkStart w:id="7" w:name="_Toc484070279"/>
      <w:r>
        <w:lastRenderedPageBreak/>
        <w:t>introduktion</w:t>
      </w:r>
      <w:bookmarkEnd w:id="5"/>
      <w:bookmarkEnd w:id="4"/>
      <w:bookmarkEnd w:id="3"/>
      <w:bookmarkEnd w:id="2"/>
      <w:bookmarkEnd w:id="6"/>
      <w:bookmarkEnd w:id="7"/>
    </w:p>
    <w:p w14:paraId="5BFAA44E" w14:textId="3131BD06" w:rsidR="00922940" w:rsidRDefault="00BD6941" w:rsidP="00FA3C33">
      <w:r>
        <w:t xml:space="preserve">I og med </w:t>
      </w:r>
      <w:r w:rsidR="00922940">
        <w:t>Web-</w:t>
      </w:r>
      <w:r>
        <w:t>sites typisk anvendes samtidigt af flere brugere på samme tidspunkt og Web-sites endda kan være distribueret ud i forskellige samtidigt-kørende miljøer, kan det være svært at udforske, reproducere og fremfinde fejl og fejlkilder.</w:t>
      </w:r>
    </w:p>
    <w:p w14:paraId="60F7A966" w14:textId="60F5535C" w:rsidR="009F1E7C" w:rsidRDefault="009F1E7C" w:rsidP="009F1E7C">
      <w:r>
        <w:t>Selvom en applikation kun anvendes af en samtidig bruger kan det være svært at genskabe fejl,</w:t>
      </w:r>
      <w:r w:rsidRPr="009F1E7C">
        <w:t xml:space="preserve"> </w:t>
      </w:r>
      <w:r>
        <w:t xml:space="preserve">især hvis brugeren ikke er fuldstændig opmærksom på hvilke handlinger der er sket hvordan og hvornår. </w:t>
      </w:r>
    </w:p>
    <w:p w14:paraId="71193E62" w14:textId="77777777" w:rsidR="00782CDD" w:rsidRDefault="009F1E7C" w:rsidP="009F1E7C">
      <w:r>
        <w:t>Det kan endvidere være svært for et udviklingsteam at genskabe de fejl der måtte være sket enten i den interne test-afdeling eller hos leverance-kunden</w:t>
      </w:r>
      <w:r w:rsidR="00782CDD">
        <w:t>,</w:t>
      </w:r>
      <w:r>
        <w:t xml:space="preserve"> der har haft systemet kørt over længere periode. </w:t>
      </w:r>
    </w:p>
    <w:p w14:paraId="196DBDB3" w14:textId="3B4D9CE7" w:rsidR="009F1E7C" w:rsidRDefault="00701803" w:rsidP="009F1E7C">
      <w:r>
        <w:t>E</w:t>
      </w:r>
      <w:r w:rsidR="009F1E7C">
        <w:t>ndnu værre er det hvis fejl er opstået imens en anden bruger har betjent sitet samtidigt på en uheldig måde. I det tilfælde er det ikke længere nok at brugeren der oplevede fejlen ved præcis hvilke handlinger der er blevet udført for at reproducere</w:t>
      </w:r>
      <w:r w:rsidR="00782CDD">
        <w:t>. D</w:t>
      </w:r>
      <w:r w:rsidR="009F1E7C">
        <w:t>et</w:t>
      </w:r>
      <w:r>
        <w:t xml:space="preserve"> er nærmest umuligt at genskabe</w:t>
      </w:r>
      <w:r w:rsidR="009F1E7C">
        <w:t xml:space="preserve"> med mindre de er opmærksomme på at </w:t>
      </w:r>
      <w:r>
        <w:t>flere brugere</w:t>
      </w:r>
      <w:r w:rsidR="009F1E7C">
        <w:t xml:space="preserve"> har betjent bestemte områder samtidigt.</w:t>
      </w:r>
    </w:p>
    <w:p w14:paraId="6CC36B79" w14:textId="77777777" w:rsidR="00DD7441" w:rsidRDefault="00DD7441" w:rsidP="00DD7441">
      <w:pPr>
        <w:rPr>
          <w:u w:val="single"/>
        </w:rPr>
      </w:pPr>
    </w:p>
    <w:p w14:paraId="5A3F7CAD" w14:textId="0795F147" w:rsidR="00DD7441" w:rsidRPr="0039432B" w:rsidRDefault="00DD7441" w:rsidP="00DD7441">
      <w:pPr>
        <w:rPr>
          <w:u w:val="single"/>
        </w:rPr>
      </w:pPr>
      <w:r w:rsidRPr="0039432B">
        <w:rPr>
          <w:u w:val="single"/>
        </w:rPr>
        <w:t>Læsehjælp</w:t>
      </w:r>
    </w:p>
    <w:tbl>
      <w:tblPr>
        <w:tblStyle w:val="Gittertabel4-farve1"/>
        <w:tblW w:w="0" w:type="auto"/>
        <w:tblLook w:val="04A0" w:firstRow="1" w:lastRow="0" w:firstColumn="1" w:lastColumn="0" w:noHBand="0" w:noVBand="1"/>
      </w:tblPr>
      <w:tblGrid>
        <w:gridCol w:w="1555"/>
        <w:gridCol w:w="8242"/>
      </w:tblGrid>
      <w:tr w:rsidR="00DD7441" w14:paraId="67864BED" w14:textId="77777777" w:rsidTr="00DD74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9EDFCC" w14:textId="5AF0CBCC" w:rsidR="00DD7441" w:rsidRDefault="00DD7441" w:rsidP="00DD7441">
            <w:pPr>
              <w:spacing w:after="200" w:line="276" w:lineRule="auto"/>
            </w:pPr>
            <w:r>
              <w:t>Forkortelse / Betegnelse</w:t>
            </w:r>
          </w:p>
        </w:tc>
        <w:tc>
          <w:tcPr>
            <w:tcW w:w="8242" w:type="dxa"/>
          </w:tcPr>
          <w:p w14:paraId="79FC84F9" w14:textId="77777777" w:rsidR="00DD7441" w:rsidRDefault="00DD7441" w:rsidP="00DD7441">
            <w:pPr>
              <w:spacing w:after="200" w:line="276" w:lineRule="auto"/>
              <w:cnfStyle w:val="100000000000" w:firstRow="1" w:lastRow="0" w:firstColumn="0" w:lastColumn="0" w:oddVBand="0" w:evenVBand="0" w:oddHBand="0" w:evenHBand="0" w:firstRowFirstColumn="0" w:firstRowLastColumn="0" w:lastRowFirstColumn="0" w:lastRowLastColumn="0"/>
            </w:pPr>
            <w:r>
              <w:t>Beskrivelse</w:t>
            </w:r>
          </w:p>
        </w:tc>
      </w:tr>
      <w:tr w:rsidR="00DD7441" w14:paraId="04A5FE93" w14:textId="77777777" w:rsidTr="00DD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1BAC86" w14:textId="77777777" w:rsidR="00DD7441" w:rsidRDefault="00DD7441" w:rsidP="00DD7441">
            <w:pPr>
              <w:spacing w:after="200" w:line="276" w:lineRule="auto"/>
            </w:pPr>
            <w:r>
              <w:t>LRAP</w:t>
            </w:r>
          </w:p>
        </w:tc>
        <w:tc>
          <w:tcPr>
            <w:tcW w:w="8242" w:type="dxa"/>
          </w:tcPr>
          <w:p w14:paraId="0EB659F7" w14:textId="54A9A790" w:rsidR="00DD7441" w:rsidRDefault="00A00845" w:rsidP="00DD7441">
            <w:pPr>
              <w:spacing w:after="200" w:line="276" w:lineRule="auto"/>
              <w:cnfStyle w:val="000000100000" w:firstRow="0" w:lastRow="0" w:firstColumn="0" w:lastColumn="0" w:oddVBand="0" w:evenVBand="0" w:oddHBand="1" w:evenHBand="0" w:firstRowFirstColumn="0" w:firstRowLastColumn="0" w:lastRowFirstColumn="0" w:lastRowLastColumn="0"/>
            </w:pPr>
            <w:r>
              <w:t>Produkterne Log</w:t>
            </w:r>
            <w:r w:rsidR="00DD7441">
              <w:t xml:space="preserve">Recorder </w:t>
            </w:r>
            <w:r>
              <w:t>og</w:t>
            </w:r>
            <w:r w:rsidR="00DD7441">
              <w:t xml:space="preserve"> </w:t>
            </w:r>
            <w:r>
              <w:t>Log</w:t>
            </w:r>
            <w:r w:rsidR="00DD7441">
              <w:t>Player</w:t>
            </w:r>
            <w:r>
              <w:t xml:space="preserve"> som en samlet enhed</w:t>
            </w:r>
          </w:p>
        </w:tc>
      </w:tr>
      <w:tr w:rsidR="00DD7441" w14:paraId="5A62DBCE" w14:textId="77777777" w:rsidTr="00DD7441">
        <w:tc>
          <w:tcPr>
            <w:cnfStyle w:val="001000000000" w:firstRow="0" w:lastRow="0" w:firstColumn="1" w:lastColumn="0" w:oddVBand="0" w:evenVBand="0" w:oddHBand="0" w:evenHBand="0" w:firstRowFirstColumn="0" w:firstRowLastColumn="0" w:lastRowFirstColumn="0" w:lastRowLastColumn="0"/>
            <w:tcW w:w="1555" w:type="dxa"/>
          </w:tcPr>
          <w:p w14:paraId="6F23F676" w14:textId="77777777" w:rsidR="00DD7441" w:rsidRDefault="00DD7441" w:rsidP="00DD7441">
            <w:pPr>
              <w:spacing w:after="200" w:line="276" w:lineRule="auto"/>
            </w:pPr>
            <w:r>
              <w:t>LRAP.js</w:t>
            </w:r>
          </w:p>
        </w:tc>
        <w:tc>
          <w:tcPr>
            <w:tcW w:w="8242" w:type="dxa"/>
          </w:tcPr>
          <w:p w14:paraId="51B2FB63" w14:textId="48870D20" w:rsidR="00DD7441" w:rsidRDefault="00DD7441" w:rsidP="00DD7441">
            <w:pPr>
              <w:spacing w:after="200" w:line="276" w:lineRule="auto"/>
              <w:cnfStyle w:val="000000000000" w:firstRow="0" w:lastRow="0" w:firstColumn="0" w:lastColumn="0" w:oddVBand="0" w:evenVBand="0" w:oddHBand="0" w:evenHBand="0" w:firstRowFirstColumn="0" w:firstRowLastColumn="0" w:lastRowFirstColumn="0" w:lastRowLastColumn="0"/>
            </w:pPr>
            <w:r>
              <w:t>LRAP javascriptet anvendt til at styre</w:t>
            </w:r>
            <w:r w:rsidR="00701803">
              <w:t>/logge/afspille</w:t>
            </w:r>
            <w:r>
              <w:t xml:space="preserve"> klientsiden af det kørende website</w:t>
            </w:r>
          </w:p>
        </w:tc>
      </w:tr>
      <w:tr w:rsidR="00DD7441" w14:paraId="2009FD84" w14:textId="77777777" w:rsidTr="00DD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975BAF" w14:textId="77777777" w:rsidR="00DD7441" w:rsidRDefault="00DD7441" w:rsidP="00DD7441">
            <w:pPr>
              <w:spacing w:after="200" w:line="276" w:lineRule="auto"/>
            </w:pPr>
            <w:r>
              <w:t>LRAP.handler</w:t>
            </w:r>
          </w:p>
        </w:tc>
        <w:tc>
          <w:tcPr>
            <w:tcW w:w="8242" w:type="dxa"/>
          </w:tcPr>
          <w:p w14:paraId="52A506FD" w14:textId="77777777" w:rsidR="00DD7441" w:rsidRDefault="00DD7441" w:rsidP="00DD7441">
            <w:pPr>
              <w:spacing w:after="200" w:line="276" w:lineRule="auto"/>
              <w:cnfStyle w:val="000000100000" w:firstRow="0" w:lastRow="0" w:firstColumn="0" w:lastColumn="0" w:oddVBand="0" w:evenVBand="0" w:oddHBand="1" w:evenHBand="0" w:firstRowFirstColumn="0" w:firstRowLastColumn="0" w:lastRowFirstColumn="0" w:lastRowLastColumn="0"/>
            </w:pPr>
            <w:r>
              <w:t>LRAP handler der anvendes til at kommunikere fra klientsiden til serversiden undervejs i logningsforløbet</w:t>
            </w:r>
          </w:p>
        </w:tc>
      </w:tr>
      <w:tr w:rsidR="00DD7441" w14:paraId="024A2430" w14:textId="77777777" w:rsidTr="00DD7441">
        <w:tc>
          <w:tcPr>
            <w:cnfStyle w:val="001000000000" w:firstRow="0" w:lastRow="0" w:firstColumn="1" w:lastColumn="0" w:oddVBand="0" w:evenVBand="0" w:oddHBand="0" w:evenHBand="0" w:firstRowFirstColumn="0" w:firstRowLastColumn="0" w:lastRowFirstColumn="0" w:lastRowLastColumn="0"/>
            <w:tcW w:w="1555" w:type="dxa"/>
          </w:tcPr>
          <w:p w14:paraId="3A4F701E" w14:textId="77777777" w:rsidR="00DD7441" w:rsidRDefault="00DD7441" w:rsidP="00DD7441">
            <w:pPr>
              <w:spacing w:after="200" w:line="276" w:lineRule="auto"/>
            </w:pPr>
            <w:r>
              <w:t>Webelement</w:t>
            </w:r>
          </w:p>
        </w:tc>
        <w:tc>
          <w:tcPr>
            <w:tcW w:w="8242" w:type="dxa"/>
          </w:tcPr>
          <w:p w14:paraId="148D0D76" w14:textId="77777777" w:rsidR="00DD7441" w:rsidRDefault="00DD7441" w:rsidP="00DD7441">
            <w:pPr>
              <w:spacing w:after="200" w:line="276" w:lineRule="auto"/>
              <w:cnfStyle w:val="000000000000" w:firstRow="0" w:lastRow="0" w:firstColumn="0" w:lastColumn="0" w:oddVBand="0" w:evenVBand="0" w:oddHBand="0" w:evenHBand="0" w:firstRowFirstColumn="0" w:firstRowLastColumn="0" w:lastRowFirstColumn="0" w:lastRowLastColumn="0"/>
            </w:pPr>
            <w:r>
              <w:t>ASP.NET serverside-element-instanser af f.eks. webside(ASPX) og generic-handler(ASHX)</w:t>
            </w:r>
          </w:p>
        </w:tc>
      </w:tr>
    </w:tbl>
    <w:p w14:paraId="4B50CC11" w14:textId="77777777" w:rsidR="00DD7441" w:rsidRDefault="00DD7441" w:rsidP="00DD7441"/>
    <w:p w14:paraId="605E146F" w14:textId="77777777" w:rsidR="00DD7441" w:rsidRDefault="00DD7441" w:rsidP="009F1E7C"/>
    <w:p w14:paraId="3D3C8164" w14:textId="3A79F4E6" w:rsidR="006E7763" w:rsidRDefault="00DD7441" w:rsidP="0072537C">
      <w:pPr>
        <w:pStyle w:val="Overskrift2"/>
        <w:numPr>
          <w:ilvl w:val="0"/>
          <w:numId w:val="42"/>
        </w:numPr>
      </w:pPr>
      <w:bookmarkStart w:id="8" w:name="_Toc476658990"/>
      <w:bookmarkStart w:id="9" w:name="_Toc476659256"/>
      <w:bookmarkStart w:id="10" w:name="_Toc476659302"/>
      <w:bookmarkStart w:id="11" w:name="_Toc476659365"/>
      <w:bookmarkStart w:id="12" w:name="_Toc484070280"/>
      <w:r>
        <w:t>P</w:t>
      </w:r>
      <w:r w:rsidR="00AE4C5A">
        <w:t>rojektbeskrivelse</w:t>
      </w:r>
      <w:bookmarkEnd w:id="8"/>
      <w:bookmarkEnd w:id="9"/>
      <w:bookmarkEnd w:id="10"/>
      <w:bookmarkEnd w:id="11"/>
      <w:bookmarkEnd w:id="12"/>
    </w:p>
    <w:p w14:paraId="23B2D599" w14:textId="5D92AD2D" w:rsidR="00782CDD" w:rsidRDefault="0084649D" w:rsidP="0084649D">
      <w:r>
        <w:t>Der vil blive udviklet en LogRecorder til logning af bruger-aktivitet, service-kommunikation og database-aktivitet</w:t>
      </w:r>
      <w:r w:rsidR="00782CDD">
        <w:t>. Uden at det kræver for mange ændringer i den eksisterende website-kode, skal det relativt nemt kunne integreres med et eksisterende ASP.NET 4.5 (eller højere) website med jQuery 1.8 (eller højere) på klientsiden.</w:t>
      </w:r>
    </w:p>
    <w:p w14:paraId="4DF0A374" w14:textId="2ADA65F9" w:rsidR="0084649D" w:rsidRDefault="0084649D" w:rsidP="0084649D">
      <w:r>
        <w:t xml:space="preserve">Endvidere vil </w:t>
      </w:r>
      <w:r w:rsidR="00D23401">
        <w:t>der</w:t>
      </w:r>
      <w:r>
        <w:t xml:space="preserve"> udvikle</w:t>
      </w:r>
      <w:r w:rsidR="00D23401">
        <w:t>t</w:t>
      </w:r>
      <w:r>
        <w:t xml:space="preserve"> en LogPlayer således at en </w:t>
      </w:r>
      <w:r w:rsidR="00D23401">
        <w:t>aktivitets-</w:t>
      </w:r>
      <w:r>
        <w:t>sektion relativt nemt kan afspilles for at genska</w:t>
      </w:r>
      <w:r w:rsidR="00D23401">
        <w:t>be fejl</w:t>
      </w:r>
      <w:r w:rsidR="00782CDD">
        <w:t xml:space="preserve"> for udviklingsteamet.</w:t>
      </w:r>
    </w:p>
    <w:p w14:paraId="16C0B36D" w14:textId="77777777" w:rsidR="00D002FA" w:rsidRDefault="00D002FA" w:rsidP="00D002FA">
      <w:pPr>
        <w:spacing w:after="200" w:line="276" w:lineRule="auto"/>
        <w:rPr>
          <w:b/>
          <w:color w:val="94B6D2" w:themeColor="accent1"/>
          <w:spacing w:val="20"/>
          <w:sz w:val="28"/>
          <w:szCs w:val="28"/>
        </w:rPr>
      </w:pPr>
    </w:p>
    <w:p w14:paraId="79B01C6F" w14:textId="77777777" w:rsidR="00D002FA" w:rsidRDefault="00D002FA" w:rsidP="0072537C">
      <w:pPr>
        <w:pStyle w:val="Overskrift2"/>
        <w:numPr>
          <w:ilvl w:val="0"/>
          <w:numId w:val="42"/>
        </w:numPr>
      </w:pPr>
      <w:bookmarkStart w:id="13" w:name="_Toc484070281"/>
      <w:r>
        <w:t>Forudsætninger</w:t>
      </w:r>
      <w:bookmarkEnd w:id="13"/>
    </w:p>
    <w:p w14:paraId="743FC53C" w14:textId="77777777" w:rsidR="00D002FA" w:rsidRPr="00126979" w:rsidRDefault="00D002FA" w:rsidP="0072537C">
      <w:pPr>
        <w:pStyle w:val="Listeafsnit"/>
        <w:numPr>
          <w:ilvl w:val="0"/>
          <w:numId w:val="9"/>
        </w:numPr>
      </w:pPr>
      <w:r w:rsidRPr="00126979">
        <w:t>ASP.NET (minimum V4.5.2) + jQuery (minimum V1.8) som framework på klientsiden</w:t>
      </w:r>
      <w:r>
        <w:t>.</w:t>
      </w:r>
    </w:p>
    <w:p w14:paraId="4D7E72D3" w14:textId="32BBD8EE" w:rsidR="00D002FA" w:rsidRDefault="00D002FA" w:rsidP="0072537C">
      <w:pPr>
        <w:pStyle w:val="Listeafsnit"/>
        <w:numPr>
          <w:ilvl w:val="0"/>
          <w:numId w:val="9"/>
        </w:numPr>
      </w:pPr>
      <w:r>
        <w:t xml:space="preserve">Se endvidere afsnit </w:t>
      </w: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_Ref482820778 \r \h </w:instrText>
      </w:r>
      <w:r>
        <w:fldChar w:fldCharType="separate"/>
      </w:r>
      <w:r w:rsidR="00780111">
        <w:t>g</w:t>
      </w:r>
      <w:r>
        <w:fldChar w:fldCharType="end"/>
      </w:r>
      <w:r>
        <w:t xml:space="preserve"> for at få listet begrænsningerne for det pågældende website.</w:t>
      </w:r>
    </w:p>
    <w:p w14:paraId="0707F561" w14:textId="77777777" w:rsidR="00D002FA" w:rsidRDefault="00D002FA" w:rsidP="00D002FA">
      <w:pPr>
        <w:spacing w:after="200" w:line="276" w:lineRule="auto"/>
        <w:rPr>
          <w:b/>
          <w:color w:val="94B6D2" w:themeColor="accent1"/>
          <w:spacing w:val="20"/>
          <w:sz w:val="28"/>
          <w:szCs w:val="28"/>
        </w:rPr>
      </w:pPr>
    </w:p>
    <w:p w14:paraId="7E361ABB" w14:textId="0ABA3F47" w:rsidR="00DD7441" w:rsidRPr="00C75D18" w:rsidRDefault="00DD7441" w:rsidP="0072537C">
      <w:pPr>
        <w:pStyle w:val="Overskrift2"/>
        <w:numPr>
          <w:ilvl w:val="0"/>
          <w:numId w:val="42"/>
        </w:numPr>
      </w:pPr>
      <w:bookmarkStart w:id="14" w:name="_Toc484070282"/>
      <w:r w:rsidRPr="00C75D18">
        <w:lastRenderedPageBreak/>
        <w:t>Hvad er ASP.NET?</w:t>
      </w:r>
      <w:bookmarkEnd w:id="14"/>
    </w:p>
    <w:p w14:paraId="7CAC78F5" w14:textId="77777777" w:rsidR="00DD7441" w:rsidRDefault="00DD7441" w:rsidP="00DD7441">
      <w:r w:rsidRPr="00166DD1">
        <w:t>ASP.NET er et open-</w:t>
      </w:r>
      <w:r>
        <w:t>source server-side web applikationsframework designet til anvendelse for website udvikling for at være i stand til at producere dynamiske web pages (websider)</w:t>
      </w:r>
      <w:r>
        <w:rPr>
          <w:rStyle w:val="Fodnotehenvisning"/>
        </w:rPr>
        <w:footnoteReference w:id="1"/>
      </w:r>
      <w:r>
        <w:t>.</w:t>
      </w:r>
    </w:p>
    <w:p w14:paraId="7FA9471C" w14:textId="77777777" w:rsidR="00DD7441" w:rsidRDefault="00DD7441" w:rsidP="00DD7441"/>
    <w:p w14:paraId="1C1A03F8" w14:textId="456DC025" w:rsidR="00DD7441" w:rsidRDefault="00DD7441" w:rsidP="0072537C">
      <w:pPr>
        <w:pStyle w:val="Overskrift2"/>
        <w:numPr>
          <w:ilvl w:val="0"/>
          <w:numId w:val="42"/>
        </w:numPr>
      </w:pPr>
      <w:bookmarkStart w:id="15" w:name="_Toc484070283"/>
      <w:r>
        <w:t>Hvad er DOM?</w:t>
      </w:r>
      <w:bookmarkEnd w:id="15"/>
    </w:p>
    <w:p w14:paraId="2D17123E" w14:textId="51E5FE73" w:rsidR="00DD7441" w:rsidRDefault="00DD7441" w:rsidP="00DD7441">
      <w:r>
        <w:t>DOM</w:t>
      </w:r>
      <w:r>
        <w:rPr>
          <w:rStyle w:val="Fodnotehenvisning"/>
        </w:rPr>
        <w:footnoteReference w:id="2"/>
      </w:r>
      <w:r>
        <w:t xml:space="preserve"> (Document Object Model) er et </w:t>
      </w:r>
      <w:r w:rsidR="00701803">
        <w:t>API</w:t>
      </w:r>
      <w:r w:rsidR="00701803">
        <w:rPr>
          <w:rStyle w:val="Fodnotehenvisning"/>
        </w:rPr>
        <w:footnoteReference w:id="3"/>
      </w:r>
      <w:r>
        <w:t xml:space="preserve"> der f.eks. anvendes for HTML-dokumenter til at definere en logisk struktur af objekter som gør det muligt at manipulere med objekterne/HTML-kontrollerne på en given web-side.</w:t>
      </w:r>
    </w:p>
    <w:p w14:paraId="6923A37F" w14:textId="34C53591" w:rsidR="00DD7441" w:rsidRDefault="00DD7441" w:rsidP="00DD7441">
      <w:r>
        <w:t xml:space="preserve">Udbudet af API’ets metoder og anvendelsen af dem er ikke nødvendigvis ens for alle browsere, derfor er jQuery en hjælp til ensartning af API-metoder på tværs (se punkt </w:t>
      </w:r>
      <w:r w:rsidR="00701803">
        <w:fldChar w:fldCharType="begin"/>
      </w:r>
      <w:r w:rsidR="00701803">
        <w:instrText xml:space="preserve"> REF _Ref483833943 \r \h </w:instrText>
      </w:r>
      <w:r w:rsidR="00701803">
        <w:fldChar w:fldCharType="separate"/>
      </w:r>
      <w:r w:rsidR="00780111">
        <w:t>1</w:t>
      </w:r>
      <w:r w:rsidR="00701803">
        <w:fldChar w:fldCharType="end"/>
      </w:r>
      <w:r>
        <w:t>.</w:t>
      </w:r>
      <w:r>
        <w:fldChar w:fldCharType="begin"/>
      </w:r>
      <w:r>
        <w:instrText xml:space="preserve"> REF _Ref483508496 \r \h </w:instrText>
      </w:r>
      <w:r>
        <w:fldChar w:fldCharType="separate"/>
      </w:r>
      <w:r w:rsidR="00780111">
        <w:t>5</w:t>
      </w:r>
      <w:r>
        <w:fldChar w:fldCharType="end"/>
      </w:r>
      <w:r>
        <w:t>).</w:t>
      </w:r>
    </w:p>
    <w:p w14:paraId="79368E26" w14:textId="77777777" w:rsidR="00DD7441" w:rsidRDefault="00DD7441" w:rsidP="00DD7441"/>
    <w:p w14:paraId="2D1422C0" w14:textId="77777777" w:rsidR="00DD7441" w:rsidRDefault="00DD7441" w:rsidP="0072537C">
      <w:pPr>
        <w:pStyle w:val="Overskrift2"/>
        <w:numPr>
          <w:ilvl w:val="0"/>
          <w:numId w:val="42"/>
        </w:numPr>
      </w:pPr>
      <w:bookmarkStart w:id="16" w:name="_Ref483508496"/>
      <w:bookmarkStart w:id="17" w:name="_Toc484070284"/>
      <w:r>
        <w:t>Hvad er jQuery?</w:t>
      </w:r>
      <w:bookmarkEnd w:id="16"/>
      <w:bookmarkEnd w:id="17"/>
    </w:p>
    <w:p w14:paraId="7885DE03" w14:textId="29B505A4" w:rsidR="00DD7441" w:rsidRDefault="00DD7441" w:rsidP="00DD7441">
      <w:r w:rsidRPr="00922940">
        <w:t>jQuery</w:t>
      </w:r>
      <w:r w:rsidRPr="00922940">
        <w:rPr>
          <w:rStyle w:val="Fodnotehenvisning"/>
        </w:rPr>
        <w:footnoteReference w:id="4"/>
      </w:r>
      <w:r w:rsidRPr="00922940">
        <w:t xml:space="preserve"> er et klientside framework til at hjælpe </w:t>
      </w:r>
      <w:r w:rsidR="00782CDD">
        <w:t xml:space="preserve">med </w:t>
      </w:r>
      <w:r w:rsidRPr="00922940">
        <w:t xml:space="preserve">at simplicere scripting klientside og uden at der skal tages højde for de forskelligheder som browsere har. </w:t>
      </w:r>
    </w:p>
    <w:p w14:paraId="42A3171F" w14:textId="26A07BBF" w:rsidR="00DD7441" w:rsidRDefault="00DD7441" w:rsidP="00DD7441">
      <w:r>
        <w:t xml:space="preserve">jQuery’s syntax er designet til at gøre det nemmere at navigere i et dokument, fremfinde DOM-elementer, manipulere DOM-elementer, håndtere events og udføre Ajax-kald. </w:t>
      </w:r>
    </w:p>
    <w:p w14:paraId="75B821EE" w14:textId="77777777" w:rsidR="00DD7441" w:rsidRDefault="00DD7441" w:rsidP="00DD7441"/>
    <w:p w14:paraId="1643AB6D" w14:textId="4CFF74AC" w:rsidR="00DD7441" w:rsidRPr="006148AC" w:rsidRDefault="00DD7441" w:rsidP="0072537C">
      <w:pPr>
        <w:pStyle w:val="Overskrift2"/>
        <w:numPr>
          <w:ilvl w:val="0"/>
          <w:numId w:val="42"/>
        </w:numPr>
      </w:pPr>
      <w:bookmarkStart w:id="18" w:name="_Toc484070285"/>
      <w:r>
        <w:t xml:space="preserve">Relaterede </w:t>
      </w:r>
      <w:r w:rsidR="00EC3957">
        <w:t>arbejde</w:t>
      </w:r>
      <w:bookmarkEnd w:id="18"/>
    </w:p>
    <w:p w14:paraId="3D1432DE" w14:textId="77777777" w:rsidR="00DD7441" w:rsidRDefault="00DD7441" w:rsidP="00DD7441">
      <w:pPr>
        <w:pStyle w:val="Overskrift3notindexed"/>
        <w:rPr>
          <w:lang w:val="en-US"/>
        </w:rPr>
      </w:pPr>
      <w:r>
        <w:rPr>
          <w:lang w:val="en-US"/>
        </w:rPr>
        <w:t>[1] “</w:t>
      </w:r>
      <w:r w:rsidRPr="007908E4">
        <w:rPr>
          <w:lang w:val="en-US"/>
        </w:rPr>
        <w:t>WebQuilt: A Framework for Capturing an</w:t>
      </w:r>
      <w:r>
        <w:rPr>
          <w:lang w:val="en-US"/>
        </w:rPr>
        <w:t>d Visualizing the Web Experience”</w:t>
      </w:r>
    </w:p>
    <w:p w14:paraId="4AF036F4" w14:textId="58BC6555" w:rsidR="00DD7441" w:rsidRDefault="00DD7441" w:rsidP="00DD7441">
      <w:r>
        <w:t>WebQuilt er en klientside-logger forstået på den måde at der er udviklet en selvstændig browser som brugeren vil anvende til at navigere rundt på websitet, hvor request- og response-data bliver logget fra de sider der besøges. Det interessante er</w:t>
      </w:r>
      <w:r w:rsidR="00701803">
        <w:t xml:space="preserve"> at</w:t>
      </w:r>
      <w:r>
        <w:t xml:space="preserve"> logning</w:t>
      </w:r>
      <w:r w:rsidR="00701803">
        <w:t>en</w:t>
      </w:r>
      <w:r>
        <w:t xml:space="preserve"> ikke er bundet op til kun ét stk website, men hele det browser-flow den pågældende bruger har udført.</w:t>
      </w:r>
    </w:p>
    <w:p w14:paraId="7C791357" w14:textId="069D2F24" w:rsidR="00DD7441" w:rsidRDefault="00DD7441" w:rsidP="00DD7441">
      <w:pPr>
        <w:pStyle w:val="Ingenafstand"/>
        <w:ind w:firstLine="1304"/>
      </w:pPr>
      <w:r>
        <w:t>Fordele:</w:t>
      </w:r>
      <w:r>
        <w:tab/>
        <w:t>Logge</w:t>
      </w:r>
      <w:r w:rsidR="00701803">
        <w:t>r</w:t>
      </w:r>
      <w:r>
        <w:t xml:space="preserve"> aktivitet uden for eget domain.</w:t>
      </w:r>
    </w:p>
    <w:p w14:paraId="4BE7F59A" w14:textId="77777777" w:rsidR="00DD7441" w:rsidRDefault="00DD7441" w:rsidP="00DD7441">
      <w:pPr>
        <w:ind w:left="1304"/>
      </w:pPr>
      <w:r>
        <w:tab/>
        <w:t>Kræver ingen ændring af et websitet der ønskes logget.</w:t>
      </w:r>
    </w:p>
    <w:p w14:paraId="1CC5FEAC" w14:textId="77777777" w:rsidR="00DD7441" w:rsidRDefault="00DD7441" w:rsidP="00DD7441">
      <w:pPr>
        <w:pStyle w:val="Ingenafstand"/>
        <w:ind w:left="2608" w:hanging="1304"/>
      </w:pPr>
      <w:r>
        <w:t>Ulemper:</w:t>
      </w:r>
      <w:r>
        <w:tab/>
        <w:t>Eget UI, skulle gerne ikke ændre på arbejdsgangen for den bruger der anvender websitet/systemet.</w:t>
      </w:r>
    </w:p>
    <w:p w14:paraId="72C7CB46" w14:textId="6E22BEE6" w:rsidR="00DD7441" w:rsidRDefault="00DD7441" w:rsidP="00DD7441">
      <w:pPr>
        <w:ind w:left="2608" w:hanging="1304"/>
      </w:pPr>
      <w:r>
        <w:tab/>
        <w:t>Ingen logning af klientside-aktivitet (f.eks. hvilket input-felt er der indtastet i) eller serverside aktivitet (f.eks. Hvilke web-service er kaldt)</w:t>
      </w:r>
    </w:p>
    <w:p w14:paraId="46027DFB" w14:textId="3FA93722" w:rsidR="00D002FA" w:rsidRDefault="00D002FA" w:rsidP="00DD7441">
      <w:pPr>
        <w:ind w:left="2608" w:hanging="1304"/>
      </w:pPr>
    </w:p>
    <w:p w14:paraId="59B4DCC8" w14:textId="68A12927" w:rsidR="00D002FA" w:rsidRDefault="00D002FA" w:rsidP="00DD7441">
      <w:pPr>
        <w:ind w:left="2608" w:hanging="1304"/>
      </w:pPr>
    </w:p>
    <w:p w14:paraId="09B4BB5A" w14:textId="5F20E714" w:rsidR="00D002FA" w:rsidRDefault="00D002FA" w:rsidP="00DD7441">
      <w:pPr>
        <w:ind w:left="2608" w:hanging="1304"/>
      </w:pPr>
    </w:p>
    <w:p w14:paraId="0C4DE3F4" w14:textId="77777777" w:rsidR="00D002FA" w:rsidRDefault="00D002FA" w:rsidP="00DD7441">
      <w:pPr>
        <w:ind w:left="2608" w:hanging="1304"/>
      </w:pPr>
    </w:p>
    <w:p w14:paraId="75CE1E82" w14:textId="77777777" w:rsidR="00DD7441" w:rsidRDefault="00DD7441" w:rsidP="00DD7441">
      <w:pPr>
        <w:pStyle w:val="Overskrift3notindexed"/>
        <w:rPr>
          <w:lang w:val="en-US"/>
        </w:rPr>
      </w:pPr>
      <w:r w:rsidRPr="005A2563">
        <w:rPr>
          <w:lang w:val="en-US"/>
        </w:rPr>
        <w:lastRenderedPageBreak/>
        <w:t>[</w:t>
      </w:r>
      <w:r>
        <w:rPr>
          <w:lang w:val="en-US"/>
        </w:rPr>
        <w:t>2</w:t>
      </w:r>
      <w:r w:rsidRPr="005A2563">
        <w:rPr>
          <w:lang w:val="en-US"/>
        </w:rPr>
        <w:t>] “Leveraging User-Se</w:t>
      </w:r>
      <w:r w:rsidRPr="00F839B3">
        <w:rPr>
          <w:lang w:val="en-US"/>
        </w:rPr>
        <w:t>ssion Data to Support Web Application Testing</w:t>
      </w:r>
      <w:r>
        <w:rPr>
          <w:lang w:val="en-US"/>
        </w:rPr>
        <w:t>”</w:t>
      </w:r>
    </w:p>
    <w:p w14:paraId="7F755895" w14:textId="77777777" w:rsidR="00DD7441" w:rsidRDefault="00DD7441" w:rsidP="00DD7441">
      <w:r>
        <w:t>Denne artikel beskriver et mere teoretisk logningsforløb, hvor der f.eks. beskrives at loggede elementer kan anvendes til opbygning af en opsamling af test-cases til fremtidigt brug for et udviklingsteam.</w:t>
      </w:r>
    </w:p>
    <w:p w14:paraId="53D459F8" w14:textId="77777777" w:rsidR="00DD7441" w:rsidRDefault="00DD7441" w:rsidP="00DD7441">
      <w:pPr>
        <w:pStyle w:val="Ingenafstand"/>
        <w:ind w:firstLine="1304"/>
      </w:pPr>
      <w:r>
        <w:t>Fordele:</w:t>
      </w:r>
      <w:r>
        <w:tab/>
        <w:t>Opbygge og afspille test-cases på serverside niveau.</w:t>
      </w:r>
      <w:r>
        <w:tab/>
        <w:t xml:space="preserve"> </w:t>
      </w:r>
    </w:p>
    <w:p w14:paraId="148C5317" w14:textId="77777777" w:rsidR="00DD7441" w:rsidRDefault="00DD7441" w:rsidP="00DD7441">
      <w:pPr>
        <w:ind w:left="1304" w:firstLine="1304"/>
      </w:pPr>
      <w:r>
        <w:t>Serverside logning af request-data, sessions-data og persisteringskald.</w:t>
      </w:r>
    </w:p>
    <w:p w14:paraId="665C6495" w14:textId="09FC88BB" w:rsidR="00DD7441" w:rsidRDefault="00DD7441" w:rsidP="00DD7441">
      <w:pPr>
        <w:pStyle w:val="Ingenafstand"/>
        <w:ind w:left="2608" w:hanging="1304"/>
      </w:pPr>
      <w:r>
        <w:t>Ulemper:</w:t>
      </w:r>
      <w:r>
        <w:tab/>
        <w:t>Ingen logning af klientside-aktivitet (f.eks. hvilket input-felt er der indtastet i) eller serverside aktivitet uden for eget domain (f.eks. Hvilke ekstern web-service er kaldt)</w:t>
      </w:r>
    </w:p>
    <w:p w14:paraId="38161EF0" w14:textId="682BF7E5" w:rsidR="00DD7441" w:rsidRDefault="00DD7441" w:rsidP="00DD7441">
      <w:pPr>
        <w:pStyle w:val="Ingenafstand"/>
        <w:ind w:left="2608" w:hanging="1304"/>
      </w:pPr>
    </w:p>
    <w:p w14:paraId="79D20054" w14:textId="77777777" w:rsidR="00DD7441" w:rsidRPr="00EA356F" w:rsidRDefault="00DD7441" w:rsidP="00DD7441">
      <w:pPr>
        <w:pStyle w:val="Ingenafstand"/>
        <w:ind w:left="2608" w:hanging="1304"/>
      </w:pPr>
    </w:p>
    <w:p w14:paraId="018B900F" w14:textId="77777777" w:rsidR="00DD7441" w:rsidRPr="005A2563" w:rsidRDefault="00DD7441" w:rsidP="00DD7441">
      <w:pPr>
        <w:pStyle w:val="Overskrift3notindexed"/>
        <w:rPr>
          <w:lang w:val="en-US"/>
        </w:rPr>
      </w:pPr>
      <w:r w:rsidRPr="005A2563">
        <w:rPr>
          <w:lang w:val="en-US"/>
        </w:rPr>
        <w:t>[3] “WELFIT: A remote evaluation tool for identifying Web usage patterns through client-side logging”</w:t>
      </w:r>
    </w:p>
    <w:p w14:paraId="62224073" w14:textId="77777777" w:rsidR="00DD7441" w:rsidRDefault="00DD7441" w:rsidP="00DD7441">
      <w:r>
        <w:t>WELFIT er den mest helstøbte løsning på en logger af de fundne artikler, som anvender veltestede evaluation tools til at logge klientside-aktiviteter på et meget detajleret niveau.</w:t>
      </w:r>
    </w:p>
    <w:p w14:paraId="570F740A" w14:textId="77777777" w:rsidR="00DD7441" w:rsidRDefault="00DD7441" w:rsidP="00DD7441">
      <w:pPr>
        <w:pStyle w:val="Ingenafstand"/>
        <w:ind w:left="2608" w:hanging="1304"/>
      </w:pPr>
      <w:r>
        <w:t>Fordele:</w:t>
      </w:r>
      <w:r>
        <w:tab/>
        <w:t>Anvendelse af veltestede evaluation/logging tools</w:t>
      </w:r>
    </w:p>
    <w:p w14:paraId="06E37708" w14:textId="77777777" w:rsidR="00DD7441" w:rsidRDefault="00DD7441" w:rsidP="00DD7441">
      <w:pPr>
        <w:ind w:left="2608"/>
      </w:pPr>
      <w:r>
        <w:t>Klientside aktivitetslogning</w:t>
      </w:r>
    </w:p>
    <w:p w14:paraId="5F5A27C0" w14:textId="77777777" w:rsidR="00DD7441" w:rsidRDefault="00DD7441" w:rsidP="00DD7441">
      <w:pPr>
        <w:pStyle w:val="Ingenafstand"/>
        <w:ind w:left="2608" w:hanging="1304"/>
      </w:pPr>
      <w:r>
        <w:t>Ulemper:</w:t>
      </w:r>
      <w:r>
        <w:tab/>
        <w:t>Kræver en større ændring i websitet for at opsætte evaluations tools’ene.</w:t>
      </w:r>
    </w:p>
    <w:p w14:paraId="20B3D348" w14:textId="77777777" w:rsidR="00DD7441" w:rsidRDefault="00DD7441" w:rsidP="00DD7441">
      <w:pPr>
        <w:ind w:left="2608"/>
      </w:pPr>
      <w:r>
        <w:t>Ingen logning af serverside-aktiviteter (f.eks. Hvilke ekstern web-service er kaldt)</w:t>
      </w:r>
    </w:p>
    <w:p w14:paraId="2DBD4587" w14:textId="77777777" w:rsidR="00DD7441" w:rsidRPr="00C064FE" w:rsidRDefault="00DD7441" w:rsidP="00DD7441">
      <w:pPr>
        <w:pStyle w:val="Overskrift5notindexed"/>
      </w:pPr>
      <w:r w:rsidRPr="00C064FE">
        <w:t>Opsummering</w:t>
      </w:r>
    </w:p>
    <w:p w14:paraId="512113C0" w14:textId="69510E31" w:rsidR="00DD7441" w:rsidRDefault="00DD7441" w:rsidP="00DD7441">
      <w:r w:rsidRPr="008A33D6">
        <w:t>I de fundne artikler er der ingen af dem der løfter opgaven til fulde</w:t>
      </w:r>
      <w:r>
        <w:t xml:space="preserve"> med logning af både klientside og serverside</w:t>
      </w:r>
      <w:r w:rsidR="00270E8E">
        <w:t>,</w:t>
      </w:r>
      <w:r>
        <w:t xml:space="preserve"> </w:t>
      </w:r>
      <w:r w:rsidR="00270E8E">
        <w:t xml:space="preserve">som </w:t>
      </w:r>
      <w:r>
        <w:t>der er involveret i et flow en bruger typisk vil løbe igennem</w:t>
      </w:r>
      <w:r w:rsidR="00270E8E">
        <w:t>,</w:t>
      </w:r>
      <w:r>
        <w:t xml:space="preserve"> enten direkte(klienside) eller indirekte(serverside).</w:t>
      </w:r>
    </w:p>
    <w:p w14:paraId="3E3E656E" w14:textId="77777777" w:rsidR="00270E8E" w:rsidRDefault="00DD7441" w:rsidP="00DD7441">
      <w:r>
        <w:t>WELFIT’s anvendelse af veltestede evaluation</w:t>
      </w:r>
      <w:r w:rsidR="00270E8E">
        <w:t xml:space="preserve"> </w:t>
      </w:r>
      <w:r>
        <w:t>tools er en god ide</w:t>
      </w:r>
      <w:r w:rsidR="00270E8E">
        <w:t>.</w:t>
      </w:r>
      <w:r>
        <w:t xml:space="preserve"> </w:t>
      </w:r>
      <w:r w:rsidR="00270E8E">
        <w:t>D</w:t>
      </w:r>
      <w:r>
        <w:t xml:space="preserve">et kræver </w:t>
      </w:r>
      <w:r w:rsidR="00270E8E">
        <w:t xml:space="preserve">dog </w:t>
      </w:r>
      <w:r>
        <w:t xml:space="preserve">alt for mange ændringer i det pågældende website vi ønsker at logge, </w:t>
      </w:r>
      <w:r w:rsidR="00270E8E">
        <w:t xml:space="preserve">derfor </w:t>
      </w:r>
      <w:r>
        <w:t>vælges løsningen med at udvikle logning af klientside</w:t>
      </w:r>
      <w:r w:rsidR="00270E8E">
        <w:t>aktiviteter</w:t>
      </w:r>
      <w:r>
        <w:t xml:space="preserve"> på ny for at både undgå for mange ændringer i websitet</w:t>
      </w:r>
      <w:r w:rsidR="00270E8E">
        <w:t xml:space="preserve">. En anden årsag til at udvikle selv, er at </w:t>
      </w:r>
      <w:r>
        <w:t>have et sammenholdt flow af relaterede klientside- og serverside-aktiviteter og til sidst give muligheden for at flowet senere kan blive afspillet.</w:t>
      </w:r>
      <w:r>
        <w:br/>
      </w:r>
    </w:p>
    <w:p w14:paraId="7CFF8011" w14:textId="12C22CD3" w:rsidR="00DD7441" w:rsidRPr="00963B35" w:rsidRDefault="00DD7441" w:rsidP="00DD7441">
      <w:r>
        <w:t xml:space="preserve">Afspilning af events blev nævnt i </w:t>
      </w:r>
      <w:r w:rsidRPr="00963B35">
        <w:t>[2], men er kun for serverside</w:t>
      </w:r>
      <w:r>
        <w:t>-aktiviteter (dog undtagen service-kald) og ikke klientside-aktiviteter, som vil være en nødvendighed for at få et samlet logget flow.</w:t>
      </w:r>
    </w:p>
    <w:p w14:paraId="6BC38A95" w14:textId="7E3D0D77" w:rsidR="00634E57" w:rsidRDefault="00634E57" w:rsidP="00AE4C5A"/>
    <w:p w14:paraId="073A8B70" w14:textId="0B24F4E2" w:rsidR="00634E57" w:rsidRDefault="00634E57" w:rsidP="00AE4C5A"/>
    <w:p w14:paraId="3B66D027" w14:textId="77777777" w:rsidR="001C694A" w:rsidRDefault="001C694A">
      <w:pPr>
        <w:spacing w:after="200" w:line="276" w:lineRule="auto"/>
        <w:rPr>
          <w:rFonts w:asciiTheme="majorHAnsi" w:hAnsiTheme="majorHAnsi"/>
          <w:caps/>
          <w:color w:val="775F55" w:themeColor="text2"/>
          <w:sz w:val="32"/>
          <w:szCs w:val="32"/>
        </w:rPr>
      </w:pPr>
      <w:bookmarkStart w:id="19" w:name="_Toc476658991"/>
      <w:bookmarkStart w:id="20" w:name="_Toc476659257"/>
      <w:bookmarkStart w:id="21" w:name="_Toc476659303"/>
      <w:bookmarkStart w:id="22" w:name="_Toc476659366"/>
      <w:bookmarkStart w:id="23" w:name="_Ref481429469"/>
      <w:bookmarkStart w:id="24" w:name="_Ref482994783"/>
      <w:bookmarkStart w:id="25" w:name="_Ref483391620"/>
      <w:bookmarkStart w:id="26" w:name="_Ref483508494"/>
      <w:bookmarkStart w:id="27" w:name="_Ref483567549"/>
      <w:bookmarkStart w:id="28" w:name="_Ref483567843"/>
      <w:bookmarkStart w:id="29" w:name="_Ref483634115"/>
      <w:r>
        <w:br w:type="page"/>
      </w:r>
    </w:p>
    <w:p w14:paraId="7DDEE01F" w14:textId="7780C6AE" w:rsidR="006E7763" w:rsidRDefault="00634E57" w:rsidP="00D002FA">
      <w:pPr>
        <w:pStyle w:val="Overskrift1"/>
        <w:numPr>
          <w:ilvl w:val="0"/>
          <w:numId w:val="7"/>
        </w:numPr>
      </w:pPr>
      <w:bookmarkStart w:id="30" w:name="_Ref483834581"/>
      <w:bookmarkStart w:id="31" w:name="_Toc484070286"/>
      <w:r>
        <w:lastRenderedPageBreak/>
        <w:t>Analyse</w:t>
      </w:r>
      <w:bookmarkEnd w:id="19"/>
      <w:bookmarkEnd w:id="20"/>
      <w:bookmarkEnd w:id="21"/>
      <w:bookmarkEnd w:id="22"/>
      <w:bookmarkEnd w:id="23"/>
      <w:bookmarkEnd w:id="24"/>
      <w:bookmarkEnd w:id="25"/>
      <w:bookmarkEnd w:id="26"/>
      <w:bookmarkEnd w:id="27"/>
      <w:bookmarkEnd w:id="28"/>
      <w:bookmarkEnd w:id="29"/>
      <w:bookmarkEnd w:id="30"/>
      <w:bookmarkEnd w:id="31"/>
    </w:p>
    <w:p w14:paraId="29929C4F" w14:textId="41217F12" w:rsidR="00270E8E" w:rsidRDefault="00270E8E" w:rsidP="00D002FA">
      <w:r>
        <w:t xml:space="preserve">I følgende </w:t>
      </w:r>
      <w:r w:rsidR="008421D1">
        <w:t>under</w:t>
      </w:r>
      <w:r>
        <w:t>afsnit vil der blive analyset på hvilke tiltag, der vil være nødvendige at implementere for at løfte opgaven med at udvikle en loggingmekanisme</w:t>
      </w:r>
      <w:r w:rsidR="008421D1">
        <w:t xml:space="preserve"> (LogRecorder)</w:t>
      </w:r>
      <w:r>
        <w:t xml:space="preserve"> af ASP.NET-websites</w:t>
      </w:r>
      <w:r w:rsidR="008421D1">
        <w:t>, der</w:t>
      </w:r>
      <w:r>
        <w:t xml:space="preserve"> fungerer både på serversiden og på klientsiden.</w:t>
      </w:r>
    </w:p>
    <w:p w14:paraId="36D41793" w14:textId="534CA6A9" w:rsidR="008421D1" w:rsidRDefault="008421D1" w:rsidP="00D002FA">
      <w:r>
        <w:t>Endvidere vil der blive analyseret på udvikling af et tool (LogPlayer) til afspilning af logdata.</w:t>
      </w:r>
    </w:p>
    <w:p w14:paraId="40EE6462" w14:textId="77777777" w:rsidR="00D002FA" w:rsidRPr="00D002FA" w:rsidRDefault="00D002FA" w:rsidP="00D002FA"/>
    <w:p w14:paraId="36DDBFCE" w14:textId="5E8F40FE" w:rsidR="00C75D18" w:rsidRDefault="00C75D18" w:rsidP="0072537C">
      <w:pPr>
        <w:pStyle w:val="Overskrift2"/>
        <w:numPr>
          <w:ilvl w:val="0"/>
          <w:numId w:val="43"/>
        </w:numPr>
      </w:pPr>
      <w:bookmarkStart w:id="32" w:name="_Toc484070287"/>
      <w:r>
        <w:t>Typisk ASP.NET site</w:t>
      </w:r>
      <w:bookmarkEnd w:id="32"/>
    </w:p>
    <w:p w14:paraId="4129819C" w14:textId="6D47BC26" w:rsidR="009C0753" w:rsidRDefault="00C75D18" w:rsidP="00C75D18">
      <w:r>
        <w:t xml:space="preserve">Et ASP.NET site </w:t>
      </w:r>
      <w:r w:rsidR="009C0753">
        <w:t>kunne se ud som vist i</w:t>
      </w:r>
      <w:r w:rsidR="00D002FA">
        <w:t xml:space="preserve"> </w:t>
      </w:r>
      <w:r w:rsidR="00D002FA">
        <w:fldChar w:fldCharType="begin"/>
      </w:r>
      <w:r w:rsidR="00D002FA">
        <w:instrText xml:space="preserve"> REF _Ref483834101 \h </w:instrText>
      </w:r>
      <w:r w:rsidR="00D002FA">
        <w:fldChar w:fldCharType="separate"/>
      </w:r>
      <w:r w:rsidR="00780111">
        <w:t xml:space="preserve">Figur </w:t>
      </w:r>
      <w:r w:rsidR="00780111">
        <w:rPr>
          <w:noProof/>
        </w:rPr>
        <w:t>1</w:t>
      </w:r>
      <w:r w:rsidR="00D002FA">
        <w:fldChar w:fldCharType="end"/>
      </w:r>
      <w:r w:rsidR="009C0753">
        <w:t xml:space="preserve">, der </w:t>
      </w:r>
      <w:r>
        <w:t>består af et website der har til opgave at hoste websiderne</w:t>
      </w:r>
      <w:r w:rsidR="009C0753">
        <w:t xml:space="preserve">, således at klientsiden via en eller flere browsere kan tilgå disse websider. </w:t>
      </w:r>
    </w:p>
    <w:p w14:paraId="1C0EC17F" w14:textId="0C9A9A23" w:rsidR="009C0753" w:rsidRDefault="009C0753" w:rsidP="00C75D18">
      <w:r>
        <w:t xml:space="preserve">Ud over at klientsiden kan tilgå websider, er det også muligt at kalde </w:t>
      </w:r>
      <w:r w:rsidR="008421D1">
        <w:t>serverside-</w:t>
      </w:r>
      <w:r>
        <w:t xml:space="preserve">funktioner direkte fra klientsiden uden at det vil kræve indlæsning af nye websider, dette kan gøres via </w:t>
      </w:r>
      <w:r w:rsidR="008421D1">
        <w:t>(A</w:t>
      </w:r>
      <w:r w:rsidR="00CB3694">
        <w:t>jax</w:t>
      </w:r>
      <w:r w:rsidR="008421D1">
        <w:t>)</w:t>
      </w:r>
      <w:r w:rsidR="00724E2E">
        <w:t xml:space="preserve">kald til </w:t>
      </w:r>
      <w:r>
        <w:t>generic-handlers</w:t>
      </w:r>
      <w:r w:rsidR="008421D1">
        <w:t>.</w:t>
      </w:r>
    </w:p>
    <w:p w14:paraId="73648754" w14:textId="48A0A118" w:rsidR="009C0753" w:rsidRDefault="009C0753" w:rsidP="00C75D18">
      <w:r>
        <w:t>Endvidere kan websitet have behov for at kalde enten interne eller eksterne services for at foretage en eller anden form for data-kommunikation, hvad end det handler om hente og/eller gemme data.</w:t>
      </w:r>
    </w:p>
    <w:p w14:paraId="5550F759" w14:textId="0216481B" w:rsidR="009C0753" w:rsidRDefault="009C0753" w:rsidP="00C75D18">
      <w:r>
        <w:t>Til sidst er der selve persisteringen som f.eks. via et datalag sørger for at gemme data og hente det på et senere tidspunkt.</w:t>
      </w:r>
    </w:p>
    <w:p w14:paraId="72696E79" w14:textId="0D9B9B72" w:rsidR="009C0753" w:rsidRDefault="00D002FA" w:rsidP="009C0753">
      <w:pPr>
        <w:keepNext/>
        <w:jc w:val="center"/>
      </w:pPr>
      <w:r>
        <w:object w:dxaOrig="13861" w:dyaOrig="4815" w14:anchorId="7BBA4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150.75pt" o:ole="">
            <v:imagedata r:id="rId13" o:title=""/>
          </v:shape>
          <o:OLEObject Type="Embed" ProgID="Visio.Drawing.15" ShapeID="_x0000_i1025" DrawAspect="Content" ObjectID="_1569392307" r:id="rId14"/>
        </w:object>
      </w:r>
    </w:p>
    <w:p w14:paraId="2C497D5A" w14:textId="01931F71" w:rsidR="00C75D18" w:rsidRDefault="009C0753" w:rsidP="009C0753">
      <w:pPr>
        <w:pStyle w:val="Billedtekst"/>
        <w:jc w:val="center"/>
      </w:pPr>
      <w:bookmarkStart w:id="33" w:name="_Ref483834101"/>
      <w:bookmarkStart w:id="34" w:name="_Ref482820858"/>
      <w:r>
        <w:t xml:space="preserve">Figur </w:t>
      </w:r>
      <w:r w:rsidR="007875CF">
        <w:fldChar w:fldCharType="begin"/>
      </w:r>
      <w:r w:rsidR="007875CF">
        <w:instrText xml:space="preserve"> SEQ Figur \* ARABIC </w:instrText>
      </w:r>
      <w:r w:rsidR="007875CF">
        <w:fldChar w:fldCharType="separate"/>
      </w:r>
      <w:r w:rsidR="00780111">
        <w:rPr>
          <w:noProof/>
        </w:rPr>
        <w:t>1</w:t>
      </w:r>
      <w:r w:rsidR="007875CF">
        <w:rPr>
          <w:noProof/>
        </w:rPr>
        <w:fldChar w:fldCharType="end"/>
      </w:r>
      <w:bookmarkEnd w:id="33"/>
      <w:r>
        <w:t xml:space="preserve"> (ASP.NET site)</w:t>
      </w:r>
      <w:bookmarkEnd w:id="34"/>
    </w:p>
    <w:p w14:paraId="4113708B" w14:textId="77777777" w:rsidR="00D002FA" w:rsidRDefault="00D002FA">
      <w:pPr>
        <w:spacing w:after="200" w:line="276" w:lineRule="auto"/>
        <w:rPr>
          <w:b/>
          <w:color w:val="94B6D2" w:themeColor="accent1"/>
          <w:spacing w:val="20"/>
          <w:sz w:val="28"/>
          <w:szCs w:val="28"/>
        </w:rPr>
      </w:pPr>
      <w:bookmarkStart w:id="35" w:name="_Ref483567552"/>
      <w:r>
        <w:br w:type="page"/>
      </w:r>
    </w:p>
    <w:p w14:paraId="215ACBD8" w14:textId="563B6EB8" w:rsidR="00557933" w:rsidRDefault="00557933" w:rsidP="0072537C">
      <w:pPr>
        <w:pStyle w:val="Overskrift2"/>
        <w:numPr>
          <w:ilvl w:val="0"/>
          <w:numId w:val="43"/>
        </w:numPr>
      </w:pPr>
      <w:bookmarkStart w:id="36" w:name="_Ref483834582"/>
      <w:bookmarkStart w:id="37" w:name="_Toc484070288"/>
      <w:r>
        <w:lastRenderedPageBreak/>
        <w:t xml:space="preserve">Hvorfor </w:t>
      </w:r>
      <w:r w:rsidR="009B5C2F">
        <w:t>kunne</w:t>
      </w:r>
      <w:r>
        <w:t xml:space="preserve"> logging </w:t>
      </w:r>
      <w:r w:rsidR="009B5C2F">
        <w:t>være en hjælp</w:t>
      </w:r>
      <w:r>
        <w:t>?</w:t>
      </w:r>
      <w:bookmarkEnd w:id="35"/>
      <w:bookmarkEnd w:id="36"/>
      <w:bookmarkEnd w:id="37"/>
    </w:p>
    <w:p w14:paraId="7BF11D2D" w14:textId="71402355" w:rsidR="00557933" w:rsidRDefault="00557933" w:rsidP="00557933">
      <w:r>
        <w:t>På et ASP.NET site vil et typisk flow startet af brugeraktivitet løbe igen</w:t>
      </w:r>
      <w:r w:rsidR="008421D1">
        <w:t>nem mange forskellige instanser.</w:t>
      </w:r>
      <w:r>
        <w:t xml:space="preserve"> </w:t>
      </w:r>
      <w:r w:rsidR="008421D1">
        <w:t>H</w:t>
      </w:r>
      <w:r>
        <w:t>vis bare en af instanserne returnere</w:t>
      </w:r>
      <w:r w:rsidR="008421D1">
        <w:t>r</w:t>
      </w:r>
      <w:r>
        <w:t xml:space="preserve"> noget forkert/utilregneligt data, kan det have store konsekvenser for hvordan systemet opfører sig.</w:t>
      </w:r>
      <w:r w:rsidR="00843601">
        <w:t xml:space="preserve"> Se </w:t>
      </w:r>
      <w:r w:rsidR="00843601">
        <w:fldChar w:fldCharType="begin"/>
      </w:r>
      <w:r w:rsidR="00843601">
        <w:instrText xml:space="preserve"> REF _Ref483339964 \h </w:instrText>
      </w:r>
      <w:r w:rsidR="00843601">
        <w:fldChar w:fldCharType="separate"/>
      </w:r>
      <w:r w:rsidR="00780111" w:rsidRPr="00780111">
        <w:t xml:space="preserve">Figur </w:t>
      </w:r>
      <w:r w:rsidR="00780111" w:rsidRPr="00780111">
        <w:rPr>
          <w:noProof/>
        </w:rPr>
        <w:t>2</w:t>
      </w:r>
      <w:r w:rsidR="00843601">
        <w:fldChar w:fldCharType="end"/>
      </w:r>
      <w:r w:rsidR="00843601">
        <w:t xml:space="preserve"> for et eksempel på sådan et flow.</w:t>
      </w:r>
    </w:p>
    <w:p w14:paraId="1AC6CDBF" w14:textId="5CA2FBA2" w:rsidR="00557933" w:rsidRDefault="00557933" w:rsidP="00557933">
      <w:r>
        <w:t xml:space="preserve">Et eksempel kunne være at en service som ASP.NET-sitet kalder undervejs i </w:t>
      </w:r>
      <w:r w:rsidR="008421D1">
        <w:t>et</w:t>
      </w:r>
      <w:r>
        <w:t xml:space="preserve"> flow er en 3. parts service som enten kunden eller en helt tredje leverandør hoster. Hvis den service af en eller anden årsag på bestemte tidspunkter sender nogle forkerte priser, vil det have indvirkning på de efterfølgende beregninger som ASP.NET-sitet </w:t>
      </w:r>
      <w:r w:rsidR="00843601">
        <w:t xml:space="preserve">foretager. Dette scenario vil være enormt svært at genskabe, hvis man ikke har noget kendskab til hvad de enkelte services og/eller </w:t>
      </w:r>
      <w:r w:rsidR="008421D1">
        <w:t>andre dele af et flow returnerede</w:t>
      </w:r>
      <w:r w:rsidR="00843601">
        <w:t xml:space="preserve"> af data.</w:t>
      </w:r>
    </w:p>
    <w:p w14:paraId="73FA253E" w14:textId="7AA934CF" w:rsidR="00843601" w:rsidRDefault="00843601" w:rsidP="00557933">
      <w:r>
        <w:t>Det vil derfor være en fordel for både udviklingsteamet og kunden at årsagen til fejlen kan udpeges så hurtigt som muligt, hvilket en fuld oversigt over flow-kommunikation/log-data kunne være behjælpelig med.</w:t>
      </w:r>
    </w:p>
    <w:p w14:paraId="63048318" w14:textId="4F64A95E" w:rsidR="00843601" w:rsidRDefault="008421D1" w:rsidP="00843601">
      <w:pPr>
        <w:keepNext/>
        <w:spacing w:after="200" w:line="276" w:lineRule="auto"/>
        <w:jc w:val="center"/>
      </w:pPr>
      <w:r>
        <w:object w:dxaOrig="15016" w:dyaOrig="6376" w14:anchorId="44119803">
          <v:shape id="_x0000_i1026" type="#_x0000_t75" style="width:475.5pt;height:201.75pt" o:ole="">
            <v:imagedata r:id="rId15" o:title=""/>
          </v:shape>
          <o:OLEObject Type="Embed" ProgID="Visio.Drawing.15" ShapeID="_x0000_i1026" DrawAspect="Content" ObjectID="_1569392308" r:id="rId16"/>
        </w:object>
      </w:r>
    </w:p>
    <w:p w14:paraId="527050C6" w14:textId="7D042F03" w:rsidR="00557933" w:rsidRDefault="00843601" w:rsidP="00843601">
      <w:pPr>
        <w:pStyle w:val="Billedtekst"/>
        <w:jc w:val="center"/>
        <w:rPr>
          <w:lang w:val="en-US"/>
        </w:rPr>
      </w:pPr>
      <w:bookmarkStart w:id="38" w:name="_Ref483339964"/>
      <w:r w:rsidRPr="00843601">
        <w:rPr>
          <w:lang w:val="en-US"/>
        </w:rPr>
        <w:t xml:space="preserve">Figur </w:t>
      </w:r>
      <w:r>
        <w:fldChar w:fldCharType="begin"/>
      </w:r>
      <w:r w:rsidRPr="00843601">
        <w:rPr>
          <w:lang w:val="en-US"/>
        </w:rPr>
        <w:instrText xml:space="preserve"> SEQ Figur \* ARABIC </w:instrText>
      </w:r>
      <w:r>
        <w:fldChar w:fldCharType="separate"/>
      </w:r>
      <w:r w:rsidR="00780111">
        <w:rPr>
          <w:noProof/>
          <w:lang w:val="en-US"/>
        </w:rPr>
        <w:t>2</w:t>
      </w:r>
      <w:r>
        <w:fldChar w:fldCharType="end"/>
      </w:r>
      <w:bookmarkEnd w:id="38"/>
      <w:r w:rsidRPr="00843601">
        <w:rPr>
          <w:lang w:val="en-US"/>
        </w:rPr>
        <w:t xml:space="preserve"> (ASP.NET-flow eksempel)</w:t>
      </w:r>
    </w:p>
    <w:p w14:paraId="5115726D" w14:textId="77777777" w:rsidR="00D002FA" w:rsidRPr="00D002FA" w:rsidRDefault="00D002FA" w:rsidP="00D002FA">
      <w:pPr>
        <w:rPr>
          <w:lang w:val="en-US"/>
        </w:rPr>
      </w:pPr>
    </w:p>
    <w:p w14:paraId="7326AA47" w14:textId="0C9877DA" w:rsidR="00C75D18" w:rsidRDefault="00C75D18" w:rsidP="0072537C">
      <w:pPr>
        <w:pStyle w:val="Overskrift2"/>
        <w:numPr>
          <w:ilvl w:val="0"/>
          <w:numId w:val="43"/>
        </w:numPr>
      </w:pPr>
      <w:bookmarkStart w:id="39" w:name="_Ref482994784"/>
      <w:bookmarkStart w:id="40" w:name="_Toc484070289"/>
      <w:r>
        <w:t>Udfordringer</w:t>
      </w:r>
      <w:bookmarkEnd w:id="39"/>
      <w:bookmarkEnd w:id="40"/>
    </w:p>
    <w:p w14:paraId="2D5F65EC" w14:textId="38519A50" w:rsidR="00C75D18" w:rsidRDefault="00724E2E" w:rsidP="00724E2E">
      <w:r>
        <w:t xml:space="preserve">Primært skal det være muligt at logge bruger/data-aktivitet for at give et indblik i de aktiviteter der er </w:t>
      </w:r>
      <w:r w:rsidR="008421D1">
        <w:t>udført</w:t>
      </w:r>
      <w:r>
        <w:t xml:space="preserve"> i et handlingsforløb </w:t>
      </w:r>
      <w:r w:rsidR="008421D1">
        <w:t xml:space="preserve">på et </w:t>
      </w:r>
      <w:r>
        <w:t xml:space="preserve">website. Sekundært skal det være muligt at genskabe handlingsforløbet </w:t>
      </w:r>
      <w:r w:rsidR="002C0E12">
        <w:t>via en a</w:t>
      </w:r>
      <w:r>
        <w:t>fspiller (LogPlayer) på et senere tidspunkt.</w:t>
      </w:r>
      <w:r w:rsidR="002C0E12">
        <w:t xml:space="preserve"> </w:t>
      </w:r>
      <w:r w:rsidR="002C0E12" w:rsidRPr="00AE4218">
        <w:t>Til dette formål skal følgende punkter udforskes og løses.</w:t>
      </w:r>
    </w:p>
    <w:p w14:paraId="555AFE0B" w14:textId="2F8A46A0" w:rsidR="00AE4218" w:rsidRDefault="001D4530" w:rsidP="00724E2E">
      <w:r>
        <w:t>Umiddelbart ville det ikke være nødvendigt at logge andet end de direkte events udført af brugeren, såsom de aktiviteter brugeren foretager selv i browseren</w:t>
      </w:r>
      <w:r w:rsidR="006E6934">
        <w:t>.</w:t>
      </w:r>
      <w:r>
        <w:t xml:space="preserve"> </w:t>
      </w:r>
      <w:r w:rsidR="006E6934">
        <w:t>F</w:t>
      </w:r>
      <w:r>
        <w:t>.eks. indtastning af data og derefter tryk på en knap som kald</w:t>
      </w:r>
      <w:r w:rsidR="007B0FC0">
        <w:t>er</w:t>
      </w:r>
      <w:r>
        <w:t xml:space="preserve"> websitet, ville være nok </w:t>
      </w:r>
      <w:r w:rsidR="00AE4218">
        <w:t>information om et aktivitet-flow således at det kunne afspilles senere via LogPlayer.</w:t>
      </w:r>
    </w:p>
    <w:p w14:paraId="4227E291" w14:textId="2D840A56" w:rsidR="001D4530" w:rsidRDefault="001D4530" w:rsidP="00724E2E">
      <w:r>
        <w:t>Problemet med den minimale logning er at vi ikke med sikkerhed kan vide om vi får afspillet det korrekt uden at få alle mellemregningerne med</w:t>
      </w:r>
      <w:r w:rsidR="007B0FC0">
        <w:t>,</w:t>
      </w:r>
      <w:r w:rsidR="00AE4218">
        <w:t xml:space="preserve"> der kan være foretaget serverside (se</w:t>
      </w:r>
      <w:r w:rsidR="00D002FA">
        <w:t xml:space="preserve"> </w:t>
      </w:r>
      <w:r w:rsidR="00D002FA">
        <w:fldChar w:fldCharType="begin"/>
      </w:r>
      <w:r w:rsidR="00D002FA">
        <w:instrText xml:space="preserve"> REF _Ref483834581 \r \h </w:instrText>
      </w:r>
      <w:r w:rsidR="00D002FA">
        <w:fldChar w:fldCharType="separate"/>
      </w:r>
      <w:r w:rsidR="00780111">
        <w:t>2</w:t>
      </w:r>
      <w:r w:rsidR="00D002FA">
        <w:fldChar w:fldCharType="end"/>
      </w:r>
      <w:r w:rsidR="00D002FA">
        <w:t>.</w:t>
      </w:r>
      <w:r w:rsidR="00D002FA">
        <w:fldChar w:fldCharType="begin"/>
      </w:r>
      <w:r w:rsidR="00D002FA">
        <w:instrText xml:space="preserve"> REF _Ref483834582 \r \h </w:instrText>
      </w:r>
      <w:r w:rsidR="00D002FA">
        <w:fldChar w:fldCharType="separate"/>
      </w:r>
      <w:r w:rsidR="00780111">
        <w:t>2</w:t>
      </w:r>
      <w:r w:rsidR="00D002FA">
        <w:fldChar w:fldCharType="end"/>
      </w:r>
      <w:r w:rsidR="00AE4218">
        <w:t>)</w:t>
      </w:r>
      <w:r>
        <w:t xml:space="preserve">. Derfor ønskes det </w:t>
      </w:r>
      <w:r w:rsidR="00CC1F88">
        <w:t>logge mest muligt aktivitet fra både klientsiden og serversiden.</w:t>
      </w:r>
    </w:p>
    <w:p w14:paraId="060CEBAE" w14:textId="5C32F9AE" w:rsidR="00D002FA" w:rsidRDefault="00D002FA" w:rsidP="00724E2E"/>
    <w:p w14:paraId="2AA15CCE" w14:textId="54CFAB03" w:rsidR="00D002FA" w:rsidRDefault="00D002FA" w:rsidP="00724E2E"/>
    <w:p w14:paraId="4518CD9B" w14:textId="6DC029D8" w:rsidR="002C0E12" w:rsidRDefault="002C0E12" w:rsidP="0072537C">
      <w:pPr>
        <w:pStyle w:val="Overskrift3"/>
        <w:numPr>
          <w:ilvl w:val="0"/>
          <w:numId w:val="28"/>
        </w:numPr>
      </w:pPr>
      <w:bookmarkStart w:id="41" w:name="_Toc484070290"/>
      <w:r>
        <w:lastRenderedPageBreak/>
        <w:t>Browser</w:t>
      </w:r>
      <w:bookmarkEnd w:id="41"/>
    </w:p>
    <w:p w14:paraId="567D9A72" w14:textId="648CD471" w:rsidR="00142C93" w:rsidRDefault="00142C93" w:rsidP="00142C93">
      <w:r>
        <w:t xml:space="preserve">For at kunne afspille et handlingsforløb, skal der logges aktivitet helt ude på brugerniveau, hvilket vil være browseren (Internet Explorer, Firefox, Safari m.m.). </w:t>
      </w:r>
    </w:p>
    <w:p w14:paraId="3248ACDB" w14:textId="189927EF" w:rsidR="00AD50FD" w:rsidRPr="005E66F0" w:rsidRDefault="00AD50FD" w:rsidP="00142C93">
      <w:pPr>
        <w:rPr>
          <w:u w:val="single"/>
        </w:rPr>
      </w:pPr>
      <w:r w:rsidRPr="005E66F0">
        <w:rPr>
          <w:u w:val="single"/>
        </w:rPr>
        <w:t>LogRecorder har behov for følgende:</w:t>
      </w:r>
    </w:p>
    <w:p w14:paraId="4FEC5A2E" w14:textId="42440367" w:rsidR="00724E2E" w:rsidRDefault="00AD50FD" w:rsidP="0072537C">
      <w:pPr>
        <w:pStyle w:val="Listeafsnit"/>
        <w:numPr>
          <w:ilvl w:val="0"/>
          <w:numId w:val="29"/>
        </w:numPr>
      </w:pPr>
      <w:r>
        <w:t>A</w:t>
      </w:r>
      <w:r w:rsidR="005E66F0">
        <w:t>ktivit</w:t>
      </w:r>
      <w:r w:rsidR="007148A0">
        <w:t>et</w:t>
      </w:r>
      <w:r w:rsidR="006F5B27">
        <w:t>s</w:t>
      </w:r>
      <w:r w:rsidR="005E66F0">
        <w:t>logning</w:t>
      </w:r>
      <w:r w:rsidR="00142C93">
        <w:t xml:space="preserve"> (handlinger/events)</w:t>
      </w:r>
    </w:p>
    <w:p w14:paraId="07E23774" w14:textId="26FCF576" w:rsidR="00142C93" w:rsidRDefault="00142C93" w:rsidP="0072537C">
      <w:pPr>
        <w:pStyle w:val="Listeafsnit"/>
        <w:numPr>
          <w:ilvl w:val="1"/>
          <w:numId w:val="29"/>
        </w:numPr>
      </w:pPr>
      <w:r>
        <w:t>Hvilken tekst er der udfyldt i et tekstfelt og hvilken knap er der efterfølgende trykket på</w:t>
      </w:r>
      <w:r w:rsidR="005E66F0">
        <w:t>?</w:t>
      </w:r>
    </w:p>
    <w:p w14:paraId="139BFA28" w14:textId="6A95294D" w:rsidR="00AD50FD" w:rsidRDefault="00AD50FD" w:rsidP="0072537C">
      <w:pPr>
        <w:pStyle w:val="Listeafsnit"/>
        <w:numPr>
          <w:ilvl w:val="0"/>
          <w:numId w:val="29"/>
        </w:numPr>
      </w:pPr>
      <w:r>
        <w:t>Aktivitetslokation</w:t>
      </w:r>
    </w:p>
    <w:p w14:paraId="775E52ED" w14:textId="6EE76940" w:rsidR="00AD50FD" w:rsidRDefault="00AD50FD" w:rsidP="0072537C">
      <w:pPr>
        <w:pStyle w:val="Listeafsnit"/>
        <w:numPr>
          <w:ilvl w:val="1"/>
          <w:numId w:val="29"/>
        </w:numPr>
      </w:pPr>
      <w:r>
        <w:t>Hvor er handlingen sket, f.eks. h</w:t>
      </w:r>
      <w:r w:rsidR="005E66F0">
        <w:t>vilken knap blev der trykket på?</w:t>
      </w:r>
    </w:p>
    <w:p w14:paraId="3685CD7B" w14:textId="3CFD7AF7" w:rsidR="005E497C" w:rsidRDefault="00142C93" w:rsidP="0072537C">
      <w:pPr>
        <w:pStyle w:val="Listeafsnit"/>
        <w:numPr>
          <w:ilvl w:val="0"/>
          <w:numId w:val="29"/>
        </w:numPr>
      </w:pPr>
      <w:r>
        <w:t>Tidspunkt</w:t>
      </w:r>
    </w:p>
    <w:p w14:paraId="539EC3CB" w14:textId="476D77EC" w:rsidR="00142C93" w:rsidRDefault="00142C93" w:rsidP="0072537C">
      <w:pPr>
        <w:pStyle w:val="Listeafsnit"/>
        <w:numPr>
          <w:ilvl w:val="1"/>
          <w:numId w:val="29"/>
        </w:numPr>
      </w:pPr>
      <w:r>
        <w:t>Hvornår er handlingen sket</w:t>
      </w:r>
      <w:r w:rsidR="005E66F0">
        <w:t>?</w:t>
      </w:r>
    </w:p>
    <w:p w14:paraId="6A652C13" w14:textId="464D8DAF" w:rsidR="00142C93" w:rsidRPr="005E66F0" w:rsidRDefault="00AD50FD" w:rsidP="00AD50FD">
      <w:pPr>
        <w:rPr>
          <w:u w:val="single"/>
        </w:rPr>
      </w:pPr>
      <w:r w:rsidRPr="005E66F0">
        <w:rPr>
          <w:u w:val="single"/>
        </w:rPr>
        <w:t>LogPlayer har behov for følgende:</w:t>
      </w:r>
    </w:p>
    <w:p w14:paraId="17FEE6F4" w14:textId="333F40ED" w:rsidR="00EC63DB" w:rsidRDefault="00AD50FD" w:rsidP="0072537C">
      <w:pPr>
        <w:pStyle w:val="Listeafsnit"/>
        <w:numPr>
          <w:ilvl w:val="0"/>
          <w:numId w:val="29"/>
        </w:numPr>
      </w:pPr>
      <w:r>
        <w:t>Anvende aktivitetslokationen til at fremfinde elementer</w:t>
      </w:r>
      <w:r w:rsidR="007B0FC0">
        <w:t>,</w:t>
      </w:r>
      <w:r>
        <w:t xml:space="preserve"> den pågældende handling er foretaget i. </w:t>
      </w:r>
    </w:p>
    <w:p w14:paraId="0AF9EBB0" w14:textId="37415BEF" w:rsidR="005E497C" w:rsidRDefault="00AD50FD" w:rsidP="0072537C">
      <w:pPr>
        <w:pStyle w:val="Listeafsnit"/>
        <w:numPr>
          <w:ilvl w:val="0"/>
          <w:numId w:val="29"/>
        </w:numPr>
      </w:pPr>
      <w:r>
        <w:t>Simulere samme tidsangivelse</w:t>
      </w:r>
      <w:r w:rsidR="007B0FC0">
        <w:t>,</w:t>
      </w:r>
      <w:r>
        <w:t xml:space="preserve"> som da handlingsforløbet blev optaget.</w:t>
      </w:r>
    </w:p>
    <w:p w14:paraId="3EDAC5B7" w14:textId="59548589" w:rsidR="003054A0" w:rsidRDefault="003C7E54" w:rsidP="0072537C">
      <w:pPr>
        <w:pStyle w:val="Listeafsnit"/>
        <w:numPr>
          <w:ilvl w:val="0"/>
          <w:numId w:val="29"/>
        </w:numPr>
      </w:pPr>
      <w:r>
        <w:t>Udføre handlinger udfra logdata</w:t>
      </w:r>
      <w:r w:rsidR="00BD409F">
        <w:t>.</w:t>
      </w:r>
    </w:p>
    <w:p w14:paraId="1A93ADF7" w14:textId="77777777" w:rsidR="00C5497D" w:rsidRDefault="00C5497D" w:rsidP="00C5497D"/>
    <w:p w14:paraId="526454DF" w14:textId="35E826E9" w:rsidR="00D8337A" w:rsidRDefault="003F02BA" w:rsidP="00D8337A">
      <w:pPr>
        <w:keepNext/>
        <w:jc w:val="center"/>
      </w:pPr>
      <w:r>
        <w:object w:dxaOrig="8536" w:dyaOrig="3046" w14:anchorId="41E7E0F4">
          <v:shape id="_x0000_i1027" type="#_x0000_t75" style="width:396.75pt;height:2in" o:ole="">
            <v:imagedata r:id="rId17" o:title=""/>
          </v:shape>
          <o:OLEObject Type="Embed" ProgID="Visio.Drawing.15" ShapeID="_x0000_i1027" DrawAspect="Content" ObjectID="_1569392309" r:id="rId18"/>
        </w:object>
      </w:r>
    </w:p>
    <w:p w14:paraId="20FDD606" w14:textId="02D33A47" w:rsidR="00D8337A" w:rsidRDefault="00D8337A" w:rsidP="00D8337A">
      <w:pPr>
        <w:pStyle w:val="Billedtekst"/>
        <w:jc w:val="center"/>
      </w:pPr>
      <w:bookmarkStart w:id="42" w:name="_Ref483834611"/>
      <w:bookmarkStart w:id="43" w:name="_Ref482387509"/>
      <w:r>
        <w:t xml:space="preserve">Figur </w:t>
      </w:r>
      <w:r w:rsidR="007875CF">
        <w:fldChar w:fldCharType="begin"/>
      </w:r>
      <w:r w:rsidR="007875CF">
        <w:instrText xml:space="preserve"> SEQ Figur \* ARABIC </w:instrText>
      </w:r>
      <w:r w:rsidR="007875CF">
        <w:fldChar w:fldCharType="separate"/>
      </w:r>
      <w:r w:rsidR="00780111">
        <w:rPr>
          <w:noProof/>
        </w:rPr>
        <w:t>3</w:t>
      </w:r>
      <w:r w:rsidR="007875CF">
        <w:rPr>
          <w:noProof/>
        </w:rPr>
        <w:fldChar w:fldCharType="end"/>
      </w:r>
      <w:bookmarkEnd w:id="42"/>
      <w:r>
        <w:t xml:space="preserve"> (LogRecorder og LogPlayer i forhold til browseren)</w:t>
      </w:r>
      <w:bookmarkEnd w:id="43"/>
    </w:p>
    <w:p w14:paraId="4F666163" w14:textId="77777777" w:rsidR="00C5497D" w:rsidRPr="00C5497D" w:rsidRDefault="00C5497D" w:rsidP="00C5497D"/>
    <w:p w14:paraId="21B88864" w14:textId="3C7FA385" w:rsidR="00D8337A" w:rsidRDefault="00D8337A" w:rsidP="003054A0">
      <w:r>
        <w:t>I</w:t>
      </w:r>
      <w:r w:rsidR="00C5497D">
        <w:t xml:space="preserve"> </w:t>
      </w:r>
      <w:r w:rsidR="00C5497D">
        <w:fldChar w:fldCharType="begin"/>
      </w:r>
      <w:r w:rsidR="00C5497D">
        <w:instrText xml:space="preserve"> REF _Ref483834611 \h </w:instrText>
      </w:r>
      <w:r w:rsidR="00C5497D">
        <w:fldChar w:fldCharType="separate"/>
      </w:r>
      <w:r w:rsidR="00780111">
        <w:t xml:space="preserve">Figur </w:t>
      </w:r>
      <w:r w:rsidR="00780111">
        <w:rPr>
          <w:noProof/>
        </w:rPr>
        <w:t>3</w:t>
      </w:r>
      <w:r w:rsidR="00C5497D">
        <w:fldChar w:fldCharType="end"/>
      </w:r>
      <w:r w:rsidR="00C5497D">
        <w:t xml:space="preserve"> </w:t>
      </w:r>
      <w:r>
        <w:t>ses en overordnet specifikation af hvordan henholdsvis LogRecorder og LogPlayer er placeret i forhold til browseren (klientsiden)</w:t>
      </w:r>
      <w:r w:rsidR="007B0FC0">
        <w:t>,</w:t>
      </w:r>
      <w:r>
        <w:t xml:space="preserve"> som er </w:t>
      </w:r>
      <w:r w:rsidR="007B0FC0">
        <w:t>bruger-</w:t>
      </w:r>
      <w:r>
        <w:t>interface</w:t>
      </w:r>
      <w:r w:rsidR="007B0FC0">
        <w:t>t af</w:t>
      </w:r>
      <w:r>
        <w:t xml:space="preserve"> systemet.</w:t>
      </w:r>
    </w:p>
    <w:p w14:paraId="63387110" w14:textId="77777777" w:rsidR="00D77970" w:rsidRDefault="00D77970" w:rsidP="003054A0"/>
    <w:p w14:paraId="18549944" w14:textId="77777777" w:rsidR="00D002FA" w:rsidRDefault="00D002FA">
      <w:pPr>
        <w:spacing w:after="200" w:line="276" w:lineRule="auto"/>
        <w:rPr>
          <w:b/>
          <w:color w:val="000000" w:themeColor="text1"/>
          <w:spacing w:val="10"/>
          <w:szCs w:val="24"/>
        </w:rPr>
      </w:pPr>
      <w:bookmarkStart w:id="44" w:name="_Ref482994792"/>
      <w:r>
        <w:br w:type="page"/>
      </w:r>
    </w:p>
    <w:p w14:paraId="2DE95BE6" w14:textId="587840A3" w:rsidR="009C0753" w:rsidRDefault="002C0E12" w:rsidP="0072537C">
      <w:pPr>
        <w:pStyle w:val="Overskrift3"/>
        <w:numPr>
          <w:ilvl w:val="0"/>
          <w:numId w:val="28"/>
        </w:numPr>
      </w:pPr>
      <w:bookmarkStart w:id="45" w:name="_Ref483834821"/>
      <w:bookmarkStart w:id="46" w:name="_Toc484070291"/>
      <w:r>
        <w:lastRenderedPageBreak/>
        <w:t>Kommunikation imellem website og browser</w:t>
      </w:r>
      <w:bookmarkEnd w:id="44"/>
      <w:bookmarkEnd w:id="45"/>
      <w:bookmarkEnd w:id="46"/>
    </w:p>
    <w:p w14:paraId="50B53BA8" w14:textId="07CB1102" w:rsidR="00AD50FD" w:rsidRDefault="00AD50FD" w:rsidP="00AD50FD">
      <w:r>
        <w:t>Websitet der sørger for at hoste</w:t>
      </w:r>
      <w:r w:rsidR="007B0FC0">
        <w:t xml:space="preserve"> og rendere</w:t>
      </w:r>
      <w:r>
        <w:t xml:space="preserve"> websiderne, skal også logges for at give det fulde handlingsforløb</w:t>
      </w:r>
      <w:r w:rsidR="005E66F0">
        <w:t xml:space="preserve">. </w:t>
      </w:r>
    </w:p>
    <w:p w14:paraId="5ADC4B3A" w14:textId="20CD1B50" w:rsidR="00AD50FD" w:rsidRPr="005E66F0" w:rsidRDefault="00AD50FD" w:rsidP="00AD50FD">
      <w:pPr>
        <w:rPr>
          <w:u w:val="single"/>
        </w:rPr>
      </w:pPr>
      <w:r w:rsidRPr="005E66F0">
        <w:rPr>
          <w:u w:val="single"/>
        </w:rPr>
        <w:t>LogRecorder har behov for følgende:</w:t>
      </w:r>
    </w:p>
    <w:p w14:paraId="3B0476D1" w14:textId="0C6060A7" w:rsidR="005E66F0" w:rsidRDefault="005E66F0" w:rsidP="0072537C">
      <w:pPr>
        <w:pStyle w:val="Listeafsnit"/>
        <w:numPr>
          <w:ilvl w:val="0"/>
          <w:numId w:val="30"/>
        </w:numPr>
      </w:pPr>
      <w:r>
        <w:t>Webelementer der skal logges</w:t>
      </w:r>
      <w:r w:rsidR="0028473D">
        <w:t xml:space="preserve">. </w:t>
      </w:r>
      <w:r>
        <w:t>ASP.NET website består af mange forskellige elementer, ASPX-filer, ASHX-filer, JS-filer osv</w:t>
      </w:r>
      <w:r w:rsidR="007B0FC0">
        <w:t>. H</w:t>
      </w:r>
      <w:r>
        <w:t>vilke kan og skal logges?</w:t>
      </w:r>
    </w:p>
    <w:p w14:paraId="4CD784F2" w14:textId="2E072DA8" w:rsidR="006862A4" w:rsidRDefault="00AD50FD" w:rsidP="0072537C">
      <w:pPr>
        <w:pStyle w:val="Listeafsnit"/>
        <w:numPr>
          <w:ilvl w:val="0"/>
          <w:numId w:val="30"/>
        </w:numPr>
      </w:pPr>
      <w:r>
        <w:t>Hvilke</w:t>
      </w:r>
      <w:r w:rsidR="006862A4">
        <w:t>t</w:t>
      </w:r>
      <w:r>
        <w:t xml:space="preserve"> web</w:t>
      </w:r>
      <w:r w:rsidR="005E66F0">
        <w:t>element</w:t>
      </w:r>
      <w:r>
        <w:t xml:space="preserve"> blive</w:t>
      </w:r>
      <w:r w:rsidR="005E66F0">
        <w:t>r der</w:t>
      </w:r>
      <w:r>
        <w:t xml:space="preserve"> hentet/sendt data til</w:t>
      </w:r>
      <w:r w:rsidR="005E66F0">
        <w:t>?</w:t>
      </w:r>
    </w:p>
    <w:p w14:paraId="4472CB73" w14:textId="18F34F67" w:rsidR="00AD50FD" w:rsidRDefault="00AD50FD" w:rsidP="0072537C">
      <w:pPr>
        <w:pStyle w:val="Listeafsnit"/>
        <w:numPr>
          <w:ilvl w:val="0"/>
          <w:numId w:val="30"/>
        </w:numPr>
      </w:pPr>
      <w:r>
        <w:t>Hvilket request</w:t>
      </w:r>
      <w:r w:rsidR="00C22127">
        <w:t>-data</w:t>
      </w:r>
      <w:r>
        <w:t xml:space="preserve"> blev sendt til websi</w:t>
      </w:r>
      <w:r w:rsidR="007B0FC0">
        <w:t>tet</w:t>
      </w:r>
      <w:r>
        <w:t>?</w:t>
      </w:r>
    </w:p>
    <w:p w14:paraId="02F3D538" w14:textId="210989C9" w:rsidR="00AD50FD" w:rsidRDefault="00AD50FD" w:rsidP="0072537C">
      <w:pPr>
        <w:pStyle w:val="Listeafsnit"/>
        <w:numPr>
          <w:ilvl w:val="0"/>
          <w:numId w:val="30"/>
        </w:numPr>
      </w:pPr>
      <w:r>
        <w:t>Hvilket respons</w:t>
      </w:r>
      <w:r w:rsidR="000A7F6D">
        <w:t>e</w:t>
      </w:r>
      <w:r w:rsidR="00C22127">
        <w:t>-data</w:t>
      </w:r>
      <w:r>
        <w:t xml:space="preserve"> blev sendt retur fra websi</w:t>
      </w:r>
      <w:r w:rsidR="007B0FC0">
        <w:t>tet</w:t>
      </w:r>
      <w:r>
        <w:t>?</w:t>
      </w:r>
    </w:p>
    <w:p w14:paraId="0FE9D5DF" w14:textId="27227BA4" w:rsidR="005E66F0" w:rsidRDefault="005E66F0" w:rsidP="0072537C">
      <w:pPr>
        <w:pStyle w:val="Listeafsnit"/>
        <w:numPr>
          <w:ilvl w:val="0"/>
          <w:numId w:val="30"/>
        </w:numPr>
      </w:pPr>
      <w:r>
        <w:t>Sammenhold et handlingsforløb på sessions-niveau.</w:t>
      </w:r>
    </w:p>
    <w:p w14:paraId="70EE1B37" w14:textId="6517C554" w:rsidR="005E66F0" w:rsidRDefault="005E66F0" w:rsidP="0072537C">
      <w:pPr>
        <w:pStyle w:val="Listeafsnit"/>
        <w:numPr>
          <w:ilvl w:val="1"/>
          <w:numId w:val="30"/>
        </w:numPr>
      </w:pPr>
      <w:r>
        <w:t xml:space="preserve">Logningen skal i hele sessions-forløbet anvende samme identifikation således at alt logdata er sammenholdt. </w:t>
      </w:r>
    </w:p>
    <w:p w14:paraId="1D8B3BF0" w14:textId="2AF90A08" w:rsidR="005E66F0" w:rsidRDefault="005E66F0" w:rsidP="0072537C">
      <w:pPr>
        <w:pStyle w:val="Listeafsnit"/>
        <w:numPr>
          <w:ilvl w:val="0"/>
          <w:numId w:val="30"/>
        </w:numPr>
      </w:pPr>
      <w:r>
        <w:t>Sammenhold et handlingsforløb på webside-niveau.</w:t>
      </w:r>
    </w:p>
    <w:p w14:paraId="2F02A575" w14:textId="348AF12E" w:rsidR="005E66F0" w:rsidRDefault="005E66F0" w:rsidP="0072537C">
      <w:pPr>
        <w:pStyle w:val="Listeafsnit"/>
        <w:numPr>
          <w:ilvl w:val="1"/>
          <w:numId w:val="30"/>
        </w:numPr>
      </w:pPr>
      <w:r>
        <w:t xml:space="preserve">Ligesom med sessions-forløbet, vil det også være vigtigt at anvende samme identifikation til at bestemme </w:t>
      </w:r>
      <w:r w:rsidR="007B0FC0">
        <w:t>sammenholde</w:t>
      </w:r>
      <w:r>
        <w:t xml:space="preserve"> logdata der henvender s</w:t>
      </w:r>
      <w:r w:rsidR="00736897">
        <w:t xml:space="preserve">ig til </w:t>
      </w:r>
      <w:r w:rsidR="007B0FC0">
        <w:t>samme</w:t>
      </w:r>
      <w:r w:rsidR="00736897">
        <w:t xml:space="preserve"> webside.</w:t>
      </w:r>
    </w:p>
    <w:p w14:paraId="260F4785" w14:textId="3E2AD6E5" w:rsidR="00AD50FD" w:rsidRDefault="00AD50FD" w:rsidP="0072537C">
      <w:pPr>
        <w:pStyle w:val="Listeafsnit"/>
        <w:numPr>
          <w:ilvl w:val="0"/>
          <w:numId w:val="30"/>
        </w:numPr>
      </w:pPr>
      <w:r>
        <w:t>Synkronisering af tid</w:t>
      </w:r>
    </w:p>
    <w:p w14:paraId="0C82E0F1" w14:textId="56C6E50C" w:rsidR="005E66F0" w:rsidRDefault="00736897" w:rsidP="0072537C">
      <w:pPr>
        <w:pStyle w:val="Listeafsnit"/>
        <w:numPr>
          <w:ilvl w:val="1"/>
          <w:numId w:val="30"/>
        </w:numPr>
      </w:pPr>
      <w:r>
        <w:t>For at sikre at events ikke overlapper uhensigtsmæssigt, synkroniser da tid imellem website og browseren, således at rækkefølgen af logdata også afspejler den rækkefølge handlingerne er foretaget.</w:t>
      </w:r>
    </w:p>
    <w:p w14:paraId="0CB3568E" w14:textId="65465414" w:rsidR="00AD50FD" w:rsidRPr="005E66F0" w:rsidRDefault="00AD50FD" w:rsidP="00AD50FD">
      <w:pPr>
        <w:rPr>
          <w:u w:val="single"/>
        </w:rPr>
      </w:pPr>
      <w:r w:rsidRPr="005E66F0">
        <w:rPr>
          <w:u w:val="single"/>
        </w:rPr>
        <w:t>LogPlayer har behov for følgende:</w:t>
      </w:r>
    </w:p>
    <w:p w14:paraId="171E7420" w14:textId="5DB18043" w:rsidR="00AD50FD" w:rsidRDefault="00AD50FD" w:rsidP="0072537C">
      <w:pPr>
        <w:pStyle w:val="Listeafsnit"/>
        <w:numPr>
          <w:ilvl w:val="0"/>
          <w:numId w:val="29"/>
        </w:numPr>
      </w:pPr>
      <w:r>
        <w:t>Simulere samme tidsangivelse</w:t>
      </w:r>
      <w:r w:rsidR="007B0FC0">
        <w:t>,</w:t>
      </w:r>
      <w:r>
        <w:t xml:space="preserve"> som da handlingsforløbet blev optaget.</w:t>
      </w:r>
    </w:p>
    <w:p w14:paraId="48281FF0" w14:textId="244DB700" w:rsidR="00FF1CFE" w:rsidRPr="00805B2D" w:rsidRDefault="00C22127" w:rsidP="0072537C">
      <w:pPr>
        <w:pStyle w:val="Listeafsnit"/>
        <w:numPr>
          <w:ilvl w:val="0"/>
          <w:numId w:val="29"/>
        </w:numPr>
      </w:pPr>
      <w:r w:rsidRPr="00805B2D">
        <w:t>Vis</w:t>
      </w:r>
      <w:r w:rsidR="00FF1CFE" w:rsidRPr="00805B2D">
        <w:t>e</w:t>
      </w:r>
      <w:r w:rsidRPr="00805B2D">
        <w:t xml:space="preserve"> forskelle på </w:t>
      </w:r>
      <w:r w:rsidR="00FF1CFE" w:rsidRPr="00805B2D">
        <w:t>logget request</w:t>
      </w:r>
      <w:r w:rsidR="007B0FC0">
        <w:t>/response</w:t>
      </w:r>
      <w:r w:rsidR="00FF1CFE" w:rsidRPr="00805B2D">
        <w:t>-data og nyeste request</w:t>
      </w:r>
      <w:r w:rsidR="007B0FC0">
        <w:t>/response</w:t>
      </w:r>
      <w:r w:rsidR="00FF1CFE" w:rsidRPr="00805B2D">
        <w:t>-data i afspilningen</w:t>
      </w:r>
      <w:r w:rsidR="009A6B99" w:rsidRPr="00805B2D">
        <w:t>.</w:t>
      </w:r>
    </w:p>
    <w:p w14:paraId="73608F51" w14:textId="76B8562C" w:rsidR="00FF1CFE" w:rsidRDefault="00C22127" w:rsidP="0072537C">
      <w:pPr>
        <w:pStyle w:val="Listeafsnit"/>
        <w:numPr>
          <w:ilvl w:val="0"/>
          <w:numId w:val="29"/>
        </w:numPr>
      </w:pPr>
      <w:r>
        <w:t>Justering af request</w:t>
      </w:r>
      <w:r w:rsidR="009A6B99">
        <w:t>/respons</w:t>
      </w:r>
      <w:r w:rsidR="000A7F6D">
        <w:t>e</w:t>
      </w:r>
      <w:r>
        <w:t>-data</w:t>
      </w:r>
      <w:r w:rsidR="009A6B99">
        <w:t>, h</w:t>
      </w:r>
      <w:r w:rsidR="00FF1CFE">
        <w:t>vis der er opstået forskelle</w:t>
      </w:r>
      <w:r w:rsidR="009A6B99">
        <w:t xml:space="preserve"> i logget data og det nyeste data.</w:t>
      </w:r>
    </w:p>
    <w:p w14:paraId="5CB3E5E6" w14:textId="4F03B89D" w:rsidR="00645392" w:rsidRPr="00FF3349" w:rsidRDefault="00645392" w:rsidP="0072537C">
      <w:pPr>
        <w:pStyle w:val="Listeafsnit"/>
        <w:numPr>
          <w:ilvl w:val="0"/>
          <w:numId w:val="29"/>
        </w:numPr>
      </w:pPr>
      <w:r w:rsidRPr="00FF3349">
        <w:t>Justering af URL’</w:t>
      </w:r>
      <w:r w:rsidR="00E52377" w:rsidRPr="00FF3349">
        <w:t>s query-værdier og request-dat</w:t>
      </w:r>
      <w:r w:rsidR="00FF3349" w:rsidRPr="00FF3349">
        <w:t>a, således konteksten er intakt (se</w:t>
      </w:r>
      <w:r w:rsidR="00C5497D">
        <w:t xml:space="preserve"> </w:t>
      </w:r>
      <w:r w:rsidR="00C5497D">
        <w:fldChar w:fldCharType="begin"/>
      </w:r>
      <w:r w:rsidR="00C5497D">
        <w:instrText xml:space="preserve"> REF _Ref483834581 \r \h </w:instrText>
      </w:r>
      <w:r w:rsidR="00C5497D">
        <w:fldChar w:fldCharType="separate"/>
      </w:r>
      <w:r w:rsidR="00780111">
        <w:t>2</w:t>
      </w:r>
      <w:r w:rsidR="00C5497D">
        <w:fldChar w:fldCharType="end"/>
      </w:r>
      <w:r w:rsidR="00C5497D">
        <w:t>.</w:t>
      </w:r>
      <w:r w:rsidR="00C5497D">
        <w:fldChar w:fldCharType="begin"/>
      </w:r>
      <w:r w:rsidR="00C5497D">
        <w:instrText xml:space="preserve"> REF _Ref482994784 \r \h </w:instrText>
      </w:r>
      <w:r w:rsidR="00C5497D">
        <w:fldChar w:fldCharType="separate"/>
      </w:r>
      <w:r w:rsidR="00780111">
        <w:t>3</w:t>
      </w:r>
      <w:r w:rsidR="00C5497D">
        <w:fldChar w:fldCharType="end"/>
      </w:r>
      <w:r w:rsidR="00C5497D">
        <w:t>.</w:t>
      </w:r>
      <w:r w:rsidR="00C5497D">
        <w:fldChar w:fldCharType="begin"/>
      </w:r>
      <w:r w:rsidR="00C5497D">
        <w:instrText xml:space="preserve"> REF _Ref483834821 \r \h </w:instrText>
      </w:r>
      <w:r w:rsidR="00C5497D">
        <w:fldChar w:fldCharType="separate"/>
      </w:r>
      <w:r w:rsidR="00780111">
        <w:t>b</w:t>
      </w:r>
      <w:r w:rsidR="00C5497D">
        <w:fldChar w:fldCharType="end"/>
      </w:r>
      <w:r w:rsidR="00C5497D">
        <w:t>.</w:t>
      </w:r>
      <w:r w:rsidR="00C5497D">
        <w:fldChar w:fldCharType="begin"/>
      </w:r>
      <w:r w:rsidR="00C5497D">
        <w:instrText xml:space="preserve"> REF _Ref482994793 \r \h </w:instrText>
      </w:r>
      <w:r w:rsidR="00C5497D">
        <w:fldChar w:fldCharType="separate"/>
      </w:r>
      <w:r w:rsidR="00780111">
        <w:t>I</w:t>
      </w:r>
      <w:r w:rsidR="00C5497D">
        <w:fldChar w:fldCharType="end"/>
      </w:r>
      <w:r w:rsidR="00FF3349" w:rsidRPr="00FF3349">
        <w:t>).</w:t>
      </w:r>
    </w:p>
    <w:p w14:paraId="1E202170" w14:textId="362818A6" w:rsidR="009A6B99" w:rsidRDefault="007B0FC0" w:rsidP="009A6B99">
      <w:pPr>
        <w:keepNext/>
        <w:spacing w:after="200" w:line="276" w:lineRule="auto"/>
        <w:jc w:val="center"/>
      </w:pPr>
      <w:r>
        <w:object w:dxaOrig="10381" w:dyaOrig="3826" w14:anchorId="4CE145E1">
          <v:shape id="_x0000_i1028" type="#_x0000_t75" style="width:324pt;height:108pt" o:ole="">
            <v:imagedata r:id="rId19" o:title=""/>
          </v:shape>
          <o:OLEObject Type="Embed" ProgID="Visio.Drawing.15" ShapeID="_x0000_i1028" DrawAspect="Content" ObjectID="_1569392310" r:id="rId20"/>
        </w:object>
      </w:r>
    </w:p>
    <w:p w14:paraId="7098D20C" w14:textId="457EE9E5" w:rsidR="009D6B0D" w:rsidRDefault="009A6B99" w:rsidP="009A6B99">
      <w:pPr>
        <w:pStyle w:val="Billedtekst"/>
        <w:jc w:val="center"/>
      </w:pPr>
      <w:bookmarkStart w:id="47" w:name="_Ref484037073"/>
      <w:bookmarkStart w:id="48" w:name="_Ref482389589"/>
      <w:r>
        <w:t xml:space="preserve">Figur </w:t>
      </w:r>
      <w:r w:rsidR="007875CF">
        <w:fldChar w:fldCharType="begin"/>
      </w:r>
      <w:r w:rsidR="007875CF">
        <w:instrText xml:space="preserve"> SEQ Figur \* ARABIC </w:instrText>
      </w:r>
      <w:r w:rsidR="007875CF">
        <w:fldChar w:fldCharType="separate"/>
      </w:r>
      <w:r w:rsidR="00780111">
        <w:rPr>
          <w:noProof/>
        </w:rPr>
        <w:t>4</w:t>
      </w:r>
      <w:r w:rsidR="007875CF">
        <w:rPr>
          <w:noProof/>
        </w:rPr>
        <w:fldChar w:fldCharType="end"/>
      </w:r>
      <w:bookmarkEnd w:id="47"/>
      <w:r>
        <w:t xml:space="preserve"> (LogRecorder og LogPlayer i forhold til website)</w:t>
      </w:r>
      <w:bookmarkEnd w:id="48"/>
    </w:p>
    <w:p w14:paraId="61EA6522" w14:textId="38D8240B" w:rsidR="003F02BA" w:rsidRDefault="00255537">
      <w:pPr>
        <w:spacing w:after="200" w:line="276" w:lineRule="auto"/>
      </w:pPr>
      <w:r>
        <w:t xml:space="preserve">I </w:t>
      </w:r>
      <w:r w:rsidR="007B0FC0">
        <w:fldChar w:fldCharType="begin"/>
      </w:r>
      <w:r w:rsidR="007B0FC0">
        <w:instrText xml:space="preserve"> REF _Ref484037073 \h </w:instrText>
      </w:r>
      <w:r w:rsidR="007B0FC0">
        <w:fldChar w:fldCharType="separate"/>
      </w:r>
      <w:r w:rsidR="00780111">
        <w:t xml:space="preserve">Figur </w:t>
      </w:r>
      <w:r w:rsidR="00780111">
        <w:rPr>
          <w:noProof/>
        </w:rPr>
        <w:t>4</w:t>
      </w:r>
      <w:r w:rsidR="007B0FC0">
        <w:fldChar w:fldCharType="end"/>
      </w:r>
      <w:r w:rsidR="007B0FC0">
        <w:t xml:space="preserve"> </w:t>
      </w:r>
      <w:r>
        <w:t>ses en overordnet specifikation over handlingsforløbet for henholdsvis LogRecorder og LogPlayer og deres rolle i forhold til websitet (serversiden).</w:t>
      </w:r>
      <w:r w:rsidR="0028473D">
        <w:t xml:space="preserve"> Dette er dog et simpliceret handlingsforløb, da både LogRecorderen og LogPlayeren skal indgå i et man-in-the-middle forløb uden at websitet nødvendigvis er klar over at der bliver logget.</w:t>
      </w:r>
    </w:p>
    <w:p w14:paraId="73BFA742" w14:textId="20D3ACA8" w:rsidR="004D0A63" w:rsidRDefault="00255537">
      <w:pPr>
        <w:spacing w:after="200" w:line="276" w:lineRule="auto"/>
      </w:pPr>
      <w:r>
        <w:t>For både LogRecorder og LogPlayer starter dette handlingsforløb med at et webelement tilgå</w:t>
      </w:r>
      <w:r w:rsidR="009A6B99">
        <w:t>e</w:t>
      </w:r>
      <w:r>
        <w:t>s, som i dette tilfælde er en webside. For LogRecorderen bliver f.eks. requestet til websitet logget heriblandt hvilken webside der bliver tilgået og hvilket request-data der måtte blive sendt.</w:t>
      </w:r>
    </w:p>
    <w:p w14:paraId="73936BCA" w14:textId="733AE64C" w:rsidR="000547D0" w:rsidRDefault="000547D0">
      <w:pPr>
        <w:spacing w:after="200" w:line="276" w:lineRule="auto"/>
      </w:pPr>
      <w:r>
        <w:t>For LogPlayeren bliver næsten samme forløb udført på serversiden, men hver aktivitet der udføres skal der valideres om data (f.eks. request-data) matcher overens imellem det der afspilles i forhold til hvordan data så ud, da websitet blev logget på et tidligere tidspunkt.</w:t>
      </w:r>
    </w:p>
    <w:p w14:paraId="51E79E2D" w14:textId="7C52C1A1" w:rsidR="001D0025" w:rsidRDefault="001D0025" w:rsidP="0072537C">
      <w:pPr>
        <w:pStyle w:val="Overskrift4"/>
        <w:numPr>
          <w:ilvl w:val="0"/>
          <w:numId w:val="31"/>
        </w:numPr>
      </w:pPr>
      <w:bookmarkStart w:id="49" w:name="_Ref482994793"/>
      <w:r>
        <w:lastRenderedPageBreak/>
        <w:t>Kontekst</w:t>
      </w:r>
      <w:r w:rsidR="00E52377">
        <w:t>-</w:t>
      </w:r>
      <w:r>
        <w:t>redigerede URL’er</w:t>
      </w:r>
      <w:bookmarkEnd w:id="49"/>
    </w:p>
    <w:p w14:paraId="25C6AB71" w14:textId="3346AF64" w:rsidR="000547D0" w:rsidRDefault="00E52377" w:rsidP="00E52377">
      <w:r>
        <w:t>I stærk relation til kommunikationen imellem website og browser, kan et website have kontekstmæssige værdier overført i URL’en</w:t>
      </w:r>
      <w:r w:rsidR="000547D0">
        <w:t>. Værdierne er ikke nødvendigvis</w:t>
      </w:r>
      <w:r>
        <w:t xml:space="preserve"> længere gældende i et afspilningsforløb, da grundlæggende værdier kan være ændret ved oprettelse af data. </w:t>
      </w:r>
    </w:p>
    <w:p w14:paraId="69515104" w14:textId="46325243" w:rsidR="00E52377" w:rsidRDefault="00E52377" w:rsidP="00E52377">
      <w:r>
        <w:t>F.eks. kan et data-objekt få et bestemt ID ved oprettelse</w:t>
      </w:r>
      <w:r w:rsidR="000547D0">
        <w:t>,</w:t>
      </w:r>
      <w:r>
        <w:t xml:space="preserve"> som anvendes videre i de efterfølgende URL’s</w:t>
      </w:r>
      <w:r w:rsidR="000547D0">
        <w:t>. Dette ID</w:t>
      </w:r>
      <w:r>
        <w:t xml:space="preserve"> </w:t>
      </w:r>
      <w:r w:rsidR="00FD578E">
        <w:t>skal muligvis ikke</w:t>
      </w:r>
      <w:r>
        <w:t xml:space="preserve"> anvendes i afspilningsforløbet, da der er sandsynlighed for at det nye </w:t>
      </w:r>
      <w:r w:rsidR="00FD578E">
        <w:t>data-objekt vil få et andet ID.</w:t>
      </w:r>
    </w:p>
    <w:p w14:paraId="7032AFF0" w14:textId="01B3F5D0" w:rsidR="0037032C" w:rsidRDefault="00E52377" w:rsidP="0037032C">
      <w:pPr>
        <w:keepNext/>
        <w:spacing w:after="200" w:line="276" w:lineRule="auto"/>
      </w:pPr>
      <w:r>
        <w:t>Det behøver ikke være et ID der er ændret, derfor vil det være op til den enkelte løsning at angive helt præcist hvad der måtte være nødvendigt at ændre når websi</w:t>
      </w:r>
      <w:r w:rsidR="00FD578E">
        <w:t>der skal hentes i en afspilning. D</w:t>
      </w:r>
      <w:r>
        <w:t xml:space="preserve">erfor bringes interfacet ILoggingPlayer på banen, der skal anvendes i en </w:t>
      </w:r>
      <w:r w:rsidR="00A43813">
        <w:t>.NET-</w:t>
      </w:r>
      <w:r w:rsidR="00682272">
        <w:t>A</w:t>
      </w:r>
      <w:r>
        <w:t>ssembly der kan tilføjes dynamisk for at blive anvendt i LRAP-forløbet efterfølgende.</w:t>
      </w:r>
      <w:r w:rsidR="0037032C" w:rsidRPr="0037032C">
        <w:t xml:space="preserve"> </w:t>
      </w:r>
    </w:p>
    <w:p w14:paraId="1C9DC278" w14:textId="1A554F50" w:rsidR="0037032C" w:rsidRDefault="00914307" w:rsidP="002B7D43">
      <w:pPr>
        <w:keepNext/>
        <w:spacing w:after="200" w:line="276" w:lineRule="auto"/>
        <w:jc w:val="center"/>
      </w:pPr>
      <w:r>
        <w:object w:dxaOrig="6826" w:dyaOrig="4651" w14:anchorId="75AA1E32">
          <v:shape id="_x0000_i1029" type="#_x0000_t75" style="width:338.25pt;height:230.25pt" o:ole="">
            <v:imagedata r:id="rId21" o:title=""/>
          </v:shape>
          <o:OLEObject Type="Embed" ProgID="Visio.Drawing.15" ShapeID="_x0000_i1029" DrawAspect="Content" ObjectID="_1569392311" r:id="rId22"/>
        </w:object>
      </w:r>
    </w:p>
    <w:p w14:paraId="6B3A26E5" w14:textId="445AD467" w:rsidR="0037032C" w:rsidRDefault="0037032C" w:rsidP="0037032C">
      <w:pPr>
        <w:pStyle w:val="Billedtekst"/>
        <w:jc w:val="center"/>
      </w:pPr>
      <w:bookmarkStart w:id="50" w:name="_Ref482994476"/>
      <w:bookmarkStart w:id="51" w:name="_Ref482437636"/>
      <w:r>
        <w:t xml:space="preserve">Figur </w:t>
      </w:r>
      <w:r w:rsidR="007875CF">
        <w:fldChar w:fldCharType="begin"/>
      </w:r>
      <w:r w:rsidR="007875CF">
        <w:instrText xml:space="preserve"> SEQ Figur \* ARABIC </w:instrText>
      </w:r>
      <w:r w:rsidR="007875CF">
        <w:fldChar w:fldCharType="separate"/>
      </w:r>
      <w:r w:rsidR="00780111">
        <w:rPr>
          <w:noProof/>
        </w:rPr>
        <w:t>5</w:t>
      </w:r>
      <w:r w:rsidR="007875CF">
        <w:rPr>
          <w:noProof/>
        </w:rPr>
        <w:fldChar w:fldCharType="end"/>
      </w:r>
      <w:bookmarkEnd w:id="50"/>
      <w:r>
        <w:t xml:space="preserve"> (</w:t>
      </w:r>
      <w:r w:rsidR="000542E5">
        <w:t xml:space="preserve">Illustration over problemer med logplayer-afspilning uden </w:t>
      </w:r>
      <w:r>
        <w:t>Kontekst-redigeret URL</w:t>
      </w:r>
      <w:r w:rsidR="000542E5">
        <w:t>s</w:t>
      </w:r>
      <w:r>
        <w:t>)</w:t>
      </w:r>
      <w:bookmarkEnd w:id="51"/>
    </w:p>
    <w:p w14:paraId="1B58215E" w14:textId="5DE09A80" w:rsidR="00C5497D" w:rsidRDefault="00C5497D" w:rsidP="00C5497D"/>
    <w:p w14:paraId="4AB16B45" w14:textId="682B881E" w:rsidR="00E52377" w:rsidRDefault="00E52377" w:rsidP="00E52377">
      <w:r>
        <w:t xml:space="preserve">Et typisk scenarie kunne være som vist i </w:t>
      </w:r>
      <w:r w:rsidR="00DC0CBA">
        <w:fldChar w:fldCharType="begin"/>
      </w:r>
      <w:r w:rsidR="00DC0CBA">
        <w:instrText xml:space="preserve"> REF _Ref482994476 \h </w:instrText>
      </w:r>
      <w:r w:rsidR="00DC0CBA">
        <w:fldChar w:fldCharType="separate"/>
      </w:r>
      <w:r w:rsidR="00780111">
        <w:t xml:space="preserve">Figur </w:t>
      </w:r>
      <w:r w:rsidR="00780111">
        <w:rPr>
          <w:noProof/>
        </w:rPr>
        <w:t>5</w:t>
      </w:r>
      <w:r w:rsidR="00DC0CBA">
        <w:fldChar w:fldCharType="end"/>
      </w:r>
      <w:r w:rsidR="00FD578E">
        <w:t>. E</w:t>
      </w:r>
      <w:r>
        <w:t>n oprettelsesside åbnes og data oprettes</w:t>
      </w:r>
      <w:r w:rsidR="000542E5">
        <w:t>, hvorefter der dirigeres</w:t>
      </w:r>
      <w:r>
        <w:t xml:space="preserve"> </w:t>
      </w:r>
      <w:r w:rsidR="000542E5">
        <w:t>over på en ny</w:t>
      </w:r>
      <w:r>
        <w:t xml:space="preserve"> webside </w:t>
      </w:r>
      <w:r w:rsidR="000542E5">
        <w:t>(</w:t>
      </w:r>
      <w:r>
        <w:t>Side1</w:t>
      </w:r>
      <w:r w:rsidR="000542E5">
        <w:t>)</w:t>
      </w:r>
      <w:r>
        <w:t xml:space="preserve"> med ID’et på det ny</w:t>
      </w:r>
      <w:r w:rsidR="000542E5">
        <w:t>oprettede data i QueryStringen af URL’en.</w:t>
      </w:r>
      <w:r>
        <w:t xml:space="preserve"> Dette vil ikke være et problem at blive reproduceret med LogPlayeren, da vi ikke har angivet ID’et direkte, men det er en værdi vi har fået </w:t>
      </w:r>
      <w:r w:rsidR="00480DD3">
        <w:t>indirekte f.eks. ved tryk på oprettelsesknap.</w:t>
      </w:r>
    </w:p>
    <w:p w14:paraId="6097B56E" w14:textId="4FFE933D" w:rsidR="00FD578E" w:rsidRDefault="00FD578E" w:rsidP="00FD578E">
      <w:r>
        <w:t>Problemet er nu, hvis en relateret Side2 åbnes via en direkte handling, forstået på den måde at det ikke er tryk på en knap på Side1, men f.eks. et nyt browser-vindue er åbnet af brugeren for derefter at indtaste</w:t>
      </w:r>
      <w:r w:rsidRPr="00FD578E">
        <w:t xml:space="preserve"> </w:t>
      </w:r>
      <w:r>
        <w:t>URL’en til Side2 med den nye ID-værdi</w:t>
      </w:r>
      <w:r w:rsidR="002037DB">
        <w:t>,</w:t>
      </w:r>
      <w:r>
        <w:t xml:space="preserve"> man fik efter dataoprettelsen.</w:t>
      </w:r>
    </w:p>
    <w:p w14:paraId="2EC510EC" w14:textId="2BBDA4A2" w:rsidR="00480DD3" w:rsidRDefault="00480DD3" w:rsidP="00E52377">
      <w:r>
        <w:t xml:space="preserve">Hverken </w:t>
      </w:r>
      <w:r w:rsidR="00FD578E">
        <w:t xml:space="preserve">manuel indtastning af URL eller </w:t>
      </w:r>
      <w:r>
        <w:t>højreklikke på link</w:t>
      </w:r>
      <w:r w:rsidR="00FD578E">
        <w:t xml:space="preserve">s for at åbne dem i nye vinduer, </w:t>
      </w:r>
      <w:r>
        <w:t>kan undersøges via events</w:t>
      </w:r>
      <w:r w:rsidR="00FD578E">
        <w:t>.</w:t>
      </w:r>
      <w:r>
        <w:t xml:space="preserve"> </w:t>
      </w:r>
      <w:r w:rsidR="00FD578E">
        <w:t xml:space="preserve">Begge </w:t>
      </w:r>
      <w:r>
        <w:t xml:space="preserve">scenarier </w:t>
      </w:r>
      <w:r w:rsidR="00FD578E">
        <w:t xml:space="preserve">vil </w:t>
      </w:r>
      <w:r w:rsidR="002037DB">
        <w:t xml:space="preserve">logmæssigt </w:t>
      </w:r>
      <w:r>
        <w:t>ligne en manuel indtastning af vilkårlig URL</w:t>
      </w:r>
      <w:r w:rsidR="002037DB">
        <w:t>,</w:t>
      </w:r>
      <w:r>
        <w:t xml:space="preserve"> som man blot ville udføre i en afspilning.</w:t>
      </w:r>
    </w:p>
    <w:p w14:paraId="17CD4A19" w14:textId="77777777" w:rsidR="00E141DA" w:rsidRDefault="00480DD3" w:rsidP="00E52377">
      <w:r>
        <w:t>Derfor vil der i dette tilfælde blive forsøgt at åbne en ny Side2 med samme ID(1) som da det blev logget, og altså ikke</w:t>
      </w:r>
      <w:r w:rsidR="00E141DA">
        <w:t xml:space="preserve"> med den nye ID-værdi som er 2, hvilket meget vel vil være en fejl i afspilningsforløbet. </w:t>
      </w:r>
    </w:p>
    <w:p w14:paraId="38A2AD55" w14:textId="6CC7DEBD" w:rsidR="006F5B27" w:rsidRPr="00DC0CBA" w:rsidRDefault="006F5B27">
      <w:pPr>
        <w:spacing w:after="200" w:line="276" w:lineRule="auto"/>
        <w:rPr>
          <w:b/>
          <w:color w:val="000000" w:themeColor="text1"/>
          <w:spacing w:val="10"/>
          <w:szCs w:val="24"/>
        </w:rPr>
      </w:pPr>
    </w:p>
    <w:p w14:paraId="4B7A94F9" w14:textId="394F775B" w:rsidR="00724E2E" w:rsidRDefault="00724E2E" w:rsidP="0072537C">
      <w:pPr>
        <w:pStyle w:val="Overskrift3"/>
        <w:numPr>
          <w:ilvl w:val="0"/>
          <w:numId w:val="28"/>
        </w:numPr>
      </w:pPr>
      <w:bookmarkStart w:id="52" w:name="_Toc484070292"/>
      <w:r>
        <w:lastRenderedPageBreak/>
        <w:t>Kommunikation imellem website og service</w:t>
      </w:r>
      <w:r w:rsidR="00721909">
        <w:t>-</w:t>
      </w:r>
      <w:r>
        <w:t>kald</w:t>
      </w:r>
      <w:bookmarkEnd w:id="52"/>
    </w:p>
    <w:p w14:paraId="1E503030" w14:textId="2BEFCCB3" w:rsidR="008200A3" w:rsidRDefault="008200A3" w:rsidP="00FF1CFE">
      <w:r>
        <w:t xml:space="preserve">I et handlingsforløb kan et servicekald ligeså være nødvendigt at logge for at få det fulde overblik af data-kommunikation. Med servicekald menes der både </w:t>
      </w:r>
      <w:r w:rsidR="00E66C59" w:rsidRPr="00E66C59">
        <w:t>konventionelle</w:t>
      </w:r>
      <w:r w:rsidR="00E66C59">
        <w:t xml:space="preserve"> </w:t>
      </w:r>
      <w:r>
        <w:t>webservices</w:t>
      </w:r>
      <w:r w:rsidR="00E66C59">
        <w:t>(ASMX)</w:t>
      </w:r>
      <w:r>
        <w:t xml:space="preserve"> og </w:t>
      </w:r>
      <w:r w:rsidR="00E66C59">
        <w:t xml:space="preserve">de nyere </w:t>
      </w:r>
      <w:r>
        <w:t>WCF-services</w:t>
      </w:r>
      <w:r w:rsidR="00E66C59">
        <w:t xml:space="preserve">. </w:t>
      </w:r>
    </w:p>
    <w:p w14:paraId="2D2B18CB" w14:textId="77777777" w:rsidR="00C13A83" w:rsidRPr="005E66F0" w:rsidRDefault="00C13A83" w:rsidP="00C13A83">
      <w:pPr>
        <w:rPr>
          <w:u w:val="single"/>
        </w:rPr>
      </w:pPr>
      <w:r w:rsidRPr="005E66F0">
        <w:rPr>
          <w:u w:val="single"/>
        </w:rPr>
        <w:t>LogRecorder har behov for følgende:</w:t>
      </w:r>
    </w:p>
    <w:p w14:paraId="35F500B0" w14:textId="01B6A1F3" w:rsidR="00721909" w:rsidRDefault="00721909" w:rsidP="0072537C">
      <w:pPr>
        <w:pStyle w:val="Listeafsnit"/>
        <w:numPr>
          <w:ilvl w:val="0"/>
          <w:numId w:val="30"/>
        </w:numPr>
      </w:pPr>
      <w:r>
        <w:t xml:space="preserve">Hvilken en </w:t>
      </w:r>
      <w:r w:rsidR="00E66C59">
        <w:t xml:space="preserve">intern/ekstern </w:t>
      </w:r>
      <w:r>
        <w:t xml:space="preserve">service bliver der </w:t>
      </w:r>
      <w:r w:rsidR="00E66C59">
        <w:t>kommunikeret med</w:t>
      </w:r>
      <w:r>
        <w:t>?</w:t>
      </w:r>
    </w:p>
    <w:p w14:paraId="13283D60" w14:textId="6B8E909F" w:rsidR="00721909" w:rsidRDefault="00721909" w:rsidP="0072537C">
      <w:pPr>
        <w:pStyle w:val="Listeafsnit"/>
        <w:numPr>
          <w:ilvl w:val="0"/>
          <w:numId w:val="30"/>
        </w:numPr>
      </w:pPr>
      <w:r>
        <w:t>Hvilket request-data blev sendt til servicen?</w:t>
      </w:r>
    </w:p>
    <w:p w14:paraId="09C752C3" w14:textId="72FA84C6" w:rsidR="00721909" w:rsidRDefault="00721909" w:rsidP="0072537C">
      <w:pPr>
        <w:pStyle w:val="Listeafsnit"/>
        <w:numPr>
          <w:ilvl w:val="0"/>
          <w:numId w:val="30"/>
        </w:numPr>
      </w:pPr>
      <w:r>
        <w:t>Hvilket respons</w:t>
      </w:r>
      <w:r w:rsidR="000A7F6D">
        <w:t>e</w:t>
      </w:r>
      <w:r>
        <w:t>-data blev sendt retur fra service?</w:t>
      </w:r>
    </w:p>
    <w:p w14:paraId="3EBEAFDF" w14:textId="77777777" w:rsidR="00721909" w:rsidRDefault="00721909" w:rsidP="0072537C">
      <w:pPr>
        <w:pStyle w:val="Listeafsnit"/>
        <w:numPr>
          <w:ilvl w:val="0"/>
          <w:numId w:val="30"/>
        </w:numPr>
      </w:pPr>
      <w:r>
        <w:t>Sammenhold et handlingsforløb på sessions-niveau.</w:t>
      </w:r>
    </w:p>
    <w:p w14:paraId="346DDE38" w14:textId="77777777" w:rsidR="00721909" w:rsidRDefault="00721909" w:rsidP="0072537C">
      <w:pPr>
        <w:pStyle w:val="Listeafsnit"/>
        <w:numPr>
          <w:ilvl w:val="1"/>
          <w:numId w:val="30"/>
        </w:numPr>
      </w:pPr>
      <w:r>
        <w:t xml:space="preserve">Logningen skal i hele sessions-forløbet anvende samme identifikation således at alt logdata er sammenholdt. </w:t>
      </w:r>
    </w:p>
    <w:p w14:paraId="75F2ECDF" w14:textId="77777777" w:rsidR="00721909" w:rsidRDefault="00721909" w:rsidP="0072537C">
      <w:pPr>
        <w:pStyle w:val="Listeafsnit"/>
        <w:numPr>
          <w:ilvl w:val="0"/>
          <w:numId w:val="30"/>
        </w:numPr>
      </w:pPr>
      <w:r>
        <w:t>Sammenhold et handlingsforløb på webside-niveau.</w:t>
      </w:r>
    </w:p>
    <w:p w14:paraId="6962E77B" w14:textId="464350C5" w:rsidR="00C13A83" w:rsidRDefault="00721909" w:rsidP="0072537C">
      <w:pPr>
        <w:pStyle w:val="Listeafsnit"/>
        <w:numPr>
          <w:ilvl w:val="1"/>
          <w:numId w:val="30"/>
        </w:numPr>
      </w:pPr>
      <w:r>
        <w:t xml:space="preserve">Ligesom med sessions-forløbet, vil det også være vigtigt at anvende samme identifikation til at bestemme </w:t>
      </w:r>
      <w:r w:rsidR="00E66C59">
        <w:t>sammenholde</w:t>
      </w:r>
      <w:r>
        <w:t xml:space="preserve"> logdata der henvender sig til en webside.</w:t>
      </w:r>
    </w:p>
    <w:p w14:paraId="2BD71EA0" w14:textId="48DDDF96" w:rsidR="00C13A83" w:rsidRDefault="00C13A83" w:rsidP="00C13A83">
      <w:pPr>
        <w:pStyle w:val="Listeafsnit"/>
        <w:ind w:left="1440"/>
      </w:pPr>
    </w:p>
    <w:p w14:paraId="76BEA74E" w14:textId="77777777" w:rsidR="00C13A83" w:rsidRPr="005E66F0" w:rsidRDefault="00C13A83" w:rsidP="00C13A83">
      <w:pPr>
        <w:rPr>
          <w:u w:val="single"/>
        </w:rPr>
      </w:pPr>
      <w:r w:rsidRPr="005E66F0">
        <w:rPr>
          <w:u w:val="single"/>
        </w:rPr>
        <w:t>LogPlayer har behov for følgende:</w:t>
      </w:r>
    </w:p>
    <w:p w14:paraId="60A3DCB0" w14:textId="255F11FD" w:rsidR="009D6B0D" w:rsidRDefault="009D6B0D" w:rsidP="0072537C">
      <w:pPr>
        <w:pStyle w:val="Listeafsnit"/>
        <w:numPr>
          <w:ilvl w:val="0"/>
          <w:numId w:val="29"/>
        </w:numPr>
      </w:pPr>
      <w:r>
        <w:t>Vise forskelle på logget request</w:t>
      </w:r>
      <w:r w:rsidR="00E66C59">
        <w:t>/response</w:t>
      </w:r>
      <w:r>
        <w:t>-data og nyeste request</w:t>
      </w:r>
      <w:r w:rsidR="00E66C59">
        <w:t>/response</w:t>
      </w:r>
      <w:r>
        <w:t>-data i afspilningen</w:t>
      </w:r>
    </w:p>
    <w:p w14:paraId="095644F3" w14:textId="2B3D0FA2" w:rsidR="009D6B0D" w:rsidRPr="00E66C59" w:rsidRDefault="009D6B0D" w:rsidP="0072537C">
      <w:pPr>
        <w:pStyle w:val="Listeafsnit"/>
        <w:numPr>
          <w:ilvl w:val="0"/>
          <w:numId w:val="29"/>
        </w:numPr>
        <w:rPr>
          <w:lang w:val="en-US"/>
        </w:rPr>
      </w:pPr>
      <w:r w:rsidRPr="00E66C59">
        <w:rPr>
          <w:lang w:val="en-US"/>
        </w:rPr>
        <w:t>Justering af request</w:t>
      </w:r>
      <w:r w:rsidR="00E66C59" w:rsidRPr="00E66C59">
        <w:rPr>
          <w:lang w:val="en-US"/>
        </w:rPr>
        <w:t>/response</w:t>
      </w:r>
      <w:r w:rsidRPr="00E66C59">
        <w:rPr>
          <w:lang w:val="en-US"/>
        </w:rPr>
        <w:t>-data</w:t>
      </w:r>
    </w:p>
    <w:p w14:paraId="6F5C71BE" w14:textId="0CA58AFE" w:rsidR="00C13A83" w:rsidRDefault="009D6B0D" w:rsidP="00FF1CFE">
      <w:pPr>
        <w:pStyle w:val="Listeafsnit"/>
        <w:numPr>
          <w:ilvl w:val="1"/>
          <w:numId w:val="29"/>
        </w:numPr>
      </w:pPr>
      <w:r>
        <w:t>Hvis der er opstået forskelle i request</w:t>
      </w:r>
      <w:r w:rsidR="00E66C59">
        <w:t>/response</w:t>
      </w:r>
      <w:r>
        <w:t xml:space="preserve">-data, giv mulighed for at anvende det der er logget eller det nyeste. </w:t>
      </w:r>
    </w:p>
    <w:p w14:paraId="45D1F050" w14:textId="77777777" w:rsidR="00E66C59" w:rsidRDefault="00E66C59" w:rsidP="00E66C59"/>
    <w:p w14:paraId="0DA6BFFF" w14:textId="1FCF57A2" w:rsidR="0028473D" w:rsidRPr="00FF1CFE" w:rsidRDefault="0028473D" w:rsidP="00FF1CFE">
      <w:r>
        <w:t>Som vist i</w:t>
      </w:r>
      <w:r w:rsidR="00C5497D">
        <w:t xml:space="preserve"> </w:t>
      </w:r>
      <w:r w:rsidR="00C5497D">
        <w:fldChar w:fldCharType="begin"/>
      </w:r>
      <w:r w:rsidR="00C5497D">
        <w:instrText xml:space="preserve"> REF _Ref483834822 \h </w:instrText>
      </w:r>
      <w:r w:rsidR="00C5497D">
        <w:fldChar w:fldCharType="separate"/>
      </w:r>
      <w:r w:rsidR="00780111">
        <w:t xml:space="preserve">Figur </w:t>
      </w:r>
      <w:r w:rsidR="00780111">
        <w:rPr>
          <w:noProof/>
        </w:rPr>
        <w:t>6</w:t>
      </w:r>
      <w:r w:rsidR="00C5497D">
        <w:fldChar w:fldCharType="end"/>
      </w:r>
      <w:r w:rsidR="00C5497D">
        <w:t xml:space="preserve"> </w:t>
      </w:r>
      <w:r>
        <w:t>skal LRAP indgå i flowet som man-in-the-middle</w:t>
      </w:r>
      <w:r w:rsidR="00E66C59">
        <w:t>,</w:t>
      </w:r>
      <w:r>
        <w:t xml:space="preserve"> uden at hverken websitet eller servicen er bevist om at der bliver logget eller afspillet logget data.</w:t>
      </w:r>
    </w:p>
    <w:p w14:paraId="7424FAF1" w14:textId="2D864E77" w:rsidR="00BA295F" w:rsidRDefault="00217229" w:rsidP="00BA295F">
      <w:pPr>
        <w:keepNext/>
        <w:jc w:val="center"/>
      </w:pPr>
      <w:r>
        <w:object w:dxaOrig="11506" w:dyaOrig="4291" w14:anchorId="354C95B9">
          <v:shape id="_x0000_i1030" type="#_x0000_t75" style="width:489.75pt;height:180pt" o:ole="">
            <v:imagedata r:id="rId23" o:title=""/>
          </v:shape>
          <o:OLEObject Type="Embed" ProgID="Visio.Drawing.15" ShapeID="_x0000_i1030" DrawAspect="Content" ObjectID="_1569392312" r:id="rId24"/>
        </w:object>
      </w:r>
    </w:p>
    <w:p w14:paraId="45C9376D" w14:textId="53621C16" w:rsidR="00724E2E" w:rsidRDefault="00BA295F" w:rsidP="00BA295F">
      <w:pPr>
        <w:pStyle w:val="Billedtekst"/>
        <w:jc w:val="center"/>
      </w:pPr>
      <w:bookmarkStart w:id="53" w:name="_Ref483834822"/>
      <w:bookmarkStart w:id="54" w:name="_Ref482441093"/>
      <w:r>
        <w:t xml:space="preserve">Figur </w:t>
      </w:r>
      <w:r w:rsidR="007875CF">
        <w:fldChar w:fldCharType="begin"/>
      </w:r>
      <w:r w:rsidR="007875CF">
        <w:instrText xml:space="preserve"> SE</w:instrText>
      </w:r>
      <w:r w:rsidR="007875CF">
        <w:instrText xml:space="preserve">Q Figur \* ARABIC </w:instrText>
      </w:r>
      <w:r w:rsidR="007875CF">
        <w:fldChar w:fldCharType="separate"/>
      </w:r>
      <w:r w:rsidR="00780111">
        <w:rPr>
          <w:noProof/>
        </w:rPr>
        <w:t>6</w:t>
      </w:r>
      <w:r w:rsidR="007875CF">
        <w:rPr>
          <w:noProof/>
        </w:rPr>
        <w:fldChar w:fldCharType="end"/>
      </w:r>
      <w:bookmarkEnd w:id="53"/>
      <w:r>
        <w:t xml:space="preserve"> (LogRecorder og LogPlayer anvendes til logning af service-kald og resultat)</w:t>
      </w:r>
      <w:bookmarkEnd w:id="54"/>
    </w:p>
    <w:p w14:paraId="046296C1" w14:textId="77777777" w:rsidR="00721909" w:rsidRDefault="00721909">
      <w:pPr>
        <w:spacing w:after="200" w:line="276" w:lineRule="auto"/>
        <w:rPr>
          <w:b/>
          <w:color w:val="000000" w:themeColor="text1"/>
          <w:spacing w:val="10"/>
          <w:szCs w:val="24"/>
        </w:rPr>
      </w:pPr>
      <w:r>
        <w:br w:type="page"/>
      </w:r>
    </w:p>
    <w:p w14:paraId="242D140D" w14:textId="195C48D3" w:rsidR="00724E2E" w:rsidRDefault="00724E2E" w:rsidP="0072537C">
      <w:pPr>
        <w:pStyle w:val="Overskrift3"/>
        <w:numPr>
          <w:ilvl w:val="0"/>
          <w:numId w:val="28"/>
        </w:numPr>
      </w:pPr>
      <w:bookmarkStart w:id="55" w:name="_Toc484070293"/>
      <w:r>
        <w:lastRenderedPageBreak/>
        <w:t>Kommunikation imellem website og persistering</w:t>
      </w:r>
      <w:bookmarkEnd w:id="55"/>
    </w:p>
    <w:p w14:paraId="69C26330" w14:textId="188DC9BA" w:rsidR="00721909" w:rsidRDefault="00721909" w:rsidP="00721909">
      <w:r>
        <w:t xml:space="preserve">Ligeledes i et handlingsforløb vil der typisk være behov for at gemme data og hente det efterfølgende. Data kan persisteres på mange forskellige lokationer, f.eks. fil-system og databaser. LogRecorderen vil som udgangspunkt logge kommunikation anvendt via </w:t>
      </w:r>
      <w:r w:rsidR="00FA1458">
        <w:t xml:space="preserve">ASP.NET-frameworkets </w:t>
      </w:r>
      <w:r>
        <w:t>standard S</w:t>
      </w:r>
      <w:r w:rsidR="00FA1458">
        <w:t>ystem</w:t>
      </w:r>
      <w:r>
        <w:t>.Data</w:t>
      </w:r>
      <w:r w:rsidR="00FA1458">
        <w:t>.SqlClient</w:t>
      </w:r>
      <w:r>
        <w:t>-objekter, herunder SqlCommand og SqlDataReader.</w:t>
      </w:r>
    </w:p>
    <w:p w14:paraId="249A17D6" w14:textId="77777777" w:rsidR="00721909" w:rsidRPr="005E66F0" w:rsidRDefault="00721909" w:rsidP="00721909">
      <w:pPr>
        <w:rPr>
          <w:u w:val="single"/>
        </w:rPr>
      </w:pPr>
      <w:r w:rsidRPr="005E66F0">
        <w:rPr>
          <w:u w:val="single"/>
        </w:rPr>
        <w:t>LogRecorder har behov for følgende:</w:t>
      </w:r>
    </w:p>
    <w:p w14:paraId="37BD69A3" w14:textId="32F216CB" w:rsidR="00721909" w:rsidRDefault="00721909" w:rsidP="0072537C">
      <w:pPr>
        <w:pStyle w:val="Listeafsnit"/>
        <w:numPr>
          <w:ilvl w:val="0"/>
          <w:numId w:val="30"/>
        </w:numPr>
      </w:pPr>
      <w:r>
        <w:t>Hvilken ConnectionString anvendes.</w:t>
      </w:r>
    </w:p>
    <w:p w14:paraId="0D0116D0" w14:textId="01C5E34D" w:rsidR="00721909" w:rsidRDefault="00721909" w:rsidP="0072537C">
      <w:pPr>
        <w:pStyle w:val="Listeafsnit"/>
        <w:numPr>
          <w:ilvl w:val="0"/>
          <w:numId w:val="30"/>
        </w:numPr>
      </w:pPr>
      <w:r>
        <w:t>Hvilke SQL-statement er blevet eksekveret.</w:t>
      </w:r>
    </w:p>
    <w:p w14:paraId="1FADC2E9" w14:textId="5068A1B4" w:rsidR="00721909" w:rsidRDefault="00721909" w:rsidP="0072537C">
      <w:pPr>
        <w:pStyle w:val="Listeafsnit"/>
        <w:numPr>
          <w:ilvl w:val="0"/>
          <w:numId w:val="30"/>
        </w:numPr>
      </w:pPr>
      <w:r>
        <w:t xml:space="preserve">Hvilket </w:t>
      </w:r>
      <w:r w:rsidR="003C7E54">
        <w:t>request-</w:t>
      </w:r>
      <w:r>
        <w:t>data blev sendt afsted?</w:t>
      </w:r>
    </w:p>
    <w:p w14:paraId="0024CA71" w14:textId="2CB7A7FA" w:rsidR="00721909" w:rsidRDefault="00721909" w:rsidP="0072537C">
      <w:pPr>
        <w:pStyle w:val="Listeafsnit"/>
        <w:numPr>
          <w:ilvl w:val="0"/>
          <w:numId w:val="30"/>
        </w:numPr>
      </w:pPr>
      <w:r>
        <w:t xml:space="preserve">Hvilket </w:t>
      </w:r>
      <w:r w:rsidR="003C7E54">
        <w:t>respons-</w:t>
      </w:r>
      <w:r>
        <w:t>data blev sendt retur?</w:t>
      </w:r>
    </w:p>
    <w:p w14:paraId="7DD4F1CA" w14:textId="77777777" w:rsidR="00721909" w:rsidRDefault="00721909" w:rsidP="00721909">
      <w:pPr>
        <w:pStyle w:val="Listeafsnit"/>
        <w:ind w:left="1440"/>
      </w:pPr>
    </w:p>
    <w:p w14:paraId="6D4CD67B" w14:textId="77777777" w:rsidR="00721909" w:rsidRPr="005E66F0" w:rsidRDefault="00721909" w:rsidP="00721909">
      <w:pPr>
        <w:rPr>
          <w:u w:val="single"/>
        </w:rPr>
      </w:pPr>
      <w:r w:rsidRPr="005E66F0">
        <w:rPr>
          <w:u w:val="single"/>
        </w:rPr>
        <w:t>LogPlayer har behov for følgende:</w:t>
      </w:r>
    </w:p>
    <w:p w14:paraId="1AD7A218" w14:textId="72F90F99" w:rsidR="00721909" w:rsidRDefault="00721909" w:rsidP="0072537C">
      <w:pPr>
        <w:pStyle w:val="Listeafsnit"/>
        <w:numPr>
          <w:ilvl w:val="0"/>
          <w:numId w:val="29"/>
        </w:numPr>
      </w:pPr>
      <w:r>
        <w:t>Vise forskelle på logget request</w:t>
      </w:r>
      <w:r w:rsidR="00FA1458">
        <w:t>/response</w:t>
      </w:r>
      <w:r>
        <w:t>-data og nyeste request</w:t>
      </w:r>
      <w:r w:rsidR="00FA1458">
        <w:t>/response</w:t>
      </w:r>
      <w:r>
        <w:t>-data i afspilningen</w:t>
      </w:r>
    </w:p>
    <w:p w14:paraId="5D722212" w14:textId="38958B92" w:rsidR="00721909" w:rsidRPr="00FA1458" w:rsidRDefault="00721909" w:rsidP="0072537C">
      <w:pPr>
        <w:pStyle w:val="Listeafsnit"/>
        <w:numPr>
          <w:ilvl w:val="0"/>
          <w:numId w:val="29"/>
        </w:numPr>
        <w:rPr>
          <w:lang w:val="en-US"/>
        </w:rPr>
      </w:pPr>
      <w:r w:rsidRPr="00FA1458">
        <w:rPr>
          <w:lang w:val="en-US"/>
        </w:rPr>
        <w:t>Justering af request</w:t>
      </w:r>
      <w:r w:rsidR="00FA1458" w:rsidRPr="00FA1458">
        <w:rPr>
          <w:lang w:val="en-US"/>
        </w:rPr>
        <w:t>/response</w:t>
      </w:r>
      <w:r w:rsidRPr="00FA1458">
        <w:rPr>
          <w:lang w:val="en-US"/>
        </w:rPr>
        <w:t>-data</w:t>
      </w:r>
    </w:p>
    <w:p w14:paraId="7B303510" w14:textId="0F921CB5" w:rsidR="00D77970" w:rsidRDefault="00721909" w:rsidP="00724E2E">
      <w:pPr>
        <w:pStyle w:val="Listeafsnit"/>
        <w:numPr>
          <w:ilvl w:val="1"/>
          <w:numId w:val="29"/>
        </w:numPr>
      </w:pPr>
      <w:r>
        <w:t>Hvis der er opstået forskelle i request</w:t>
      </w:r>
      <w:r w:rsidR="00FA1458">
        <w:t>/response</w:t>
      </w:r>
      <w:r>
        <w:t xml:space="preserve">-data, giv mulighed for at anvende det der er logget eller det nyeste. </w:t>
      </w:r>
    </w:p>
    <w:p w14:paraId="7363FA22" w14:textId="77777777" w:rsidR="00FA1458" w:rsidRDefault="00FA1458" w:rsidP="00FA1458"/>
    <w:p w14:paraId="614A5EC5" w14:textId="76A8BDA8" w:rsidR="00656733" w:rsidRPr="00FF1CFE" w:rsidRDefault="00656733" w:rsidP="00656733">
      <w:r>
        <w:t xml:space="preserve">Som vist </w:t>
      </w:r>
      <w:r w:rsidR="00C5497D">
        <w:t xml:space="preserve">i </w:t>
      </w:r>
      <w:r w:rsidR="00C5497D">
        <w:fldChar w:fldCharType="begin"/>
      </w:r>
      <w:r w:rsidR="00C5497D">
        <w:instrText xml:space="preserve"> REF _Ref483834921 \h </w:instrText>
      </w:r>
      <w:r w:rsidR="00C5497D">
        <w:fldChar w:fldCharType="separate"/>
      </w:r>
      <w:r w:rsidR="00780111">
        <w:t xml:space="preserve">Figur </w:t>
      </w:r>
      <w:r w:rsidR="00780111">
        <w:rPr>
          <w:noProof/>
        </w:rPr>
        <w:t>7</w:t>
      </w:r>
      <w:r w:rsidR="00C5497D">
        <w:fldChar w:fldCharType="end"/>
      </w:r>
      <w:r w:rsidR="00C5497D">
        <w:t xml:space="preserve"> </w:t>
      </w:r>
      <w:r>
        <w:t>skal LRAP indgå i flowet som man-in-the-middle</w:t>
      </w:r>
      <w:r w:rsidR="00FA1458">
        <w:t>,</w:t>
      </w:r>
      <w:r>
        <w:t xml:space="preserve"> uden at hverken websitet eller persisteringen er bevist om at der bliver logget eller afspillet logget data.</w:t>
      </w:r>
    </w:p>
    <w:p w14:paraId="3D370262" w14:textId="77777777" w:rsidR="00656733" w:rsidRDefault="00656733" w:rsidP="00724E2E"/>
    <w:p w14:paraId="73478B01" w14:textId="77777777" w:rsidR="00656733" w:rsidRDefault="00656733" w:rsidP="00656733">
      <w:pPr>
        <w:keepNext/>
        <w:jc w:val="center"/>
      </w:pPr>
      <w:r>
        <w:object w:dxaOrig="10096" w:dyaOrig="4291" w14:anchorId="65815F53">
          <v:shape id="_x0000_i1031" type="#_x0000_t75" style="width:489.75pt;height:208.5pt" o:ole="">
            <v:imagedata r:id="rId25" o:title=""/>
          </v:shape>
          <o:OLEObject Type="Embed" ProgID="Visio.Drawing.15" ShapeID="_x0000_i1031" DrawAspect="Content" ObjectID="_1569392313" r:id="rId26"/>
        </w:object>
      </w:r>
    </w:p>
    <w:p w14:paraId="1D2FEDB1" w14:textId="37E2BD10" w:rsidR="00D77970" w:rsidRDefault="00656733" w:rsidP="00656733">
      <w:pPr>
        <w:pStyle w:val="Billedtekst"/>
        <w:jc w:val="center"/>
      </w:pPr>
      <w:bookmarkStart w:id="56" w:name="_Ref483834921"/>
      <w:bookmarkStart w:id="57" w:name="_Ref482463954"/>
      <w:r>
        <w:t xml:space="preserve">Figur </w:t>
      </w:r>
      <w:r w:rsidR="007875CF">
        <w:fldChar w:fldCharType="begin"/>
      </w:r>
      <w:r w:rsidR="007875CF">
        <w:instrText xml:space="preserve"> SEQ Figur \* ARABIC </w:instrText>
      </w:r>
      <w:r w:rsidR="007875CF">
        <w:fldChar w:fldCharType="separate"/>
      </w:r>
      <w:r w:rsidR="00780111">
        <w:rPr>
          <w:noProof/>
        </w:rPr>
        <w:t>7</w:t>
      </w:r>
      <w:r w:rsidR="007875CF">
        <w:rPr>
          <w:noProof/>
        </w:rPr>
        <w:fldChar w:fldCharType="end"/>
      </w:r>
      <w:bookmarkEnd w:id="56"/>
      <w:r>
        <w:t xml:space="preserve"> (LogRecorder og LogPlayer anvendes til logning af persisteringskald og resultat)</w:t>
      </w:r>
      <w:bookmarkEnd w:id="57"/>
    </w:p>
    <w:p w14:paraId="25F50328" w14:textId="7F6E35E2" w:rsidR="00656733" w:rsidRPr="00656733" w:rsidRDefault="00656733" w:rsidP="00656733"/>
    <w:p w14:paraId="17DAC475" w14:textId="1626A68B" w:rsidR="00D77970" w:rsidRDefault="00D77970" w:rsidP="00724E2E"/>
    <w:p w14:paraId="63CFEEEC" w14:textId="4B937A32" w:rsidR="00FA1458" w:rsidRDefault="00FA1458" w:rsidP="00724E2E"/>
    <w:p w14:paraId="73C3A129" w14:textId="77777777" w:rsidR="00FA1458" w:rsidRDefault="00FA1458" w:rsidP="00724E2E"/>
    <w:p w14:paraId="37959566" w14:textId="74E8BEA1" w:rsidR="00724E2E" w:rsidRDefault="005E497C" w:rsidP="0072537C">
      <w:pPr>
        <w:pStyle w:val="Overskrift3"/>
        <w:numPr>
          <w:ilvl w:val="0"/>
          <w:numId w:val="28"/>
        </w:numPr>
      </w:pPr>
      <w:bookmarkStart w:id="58" w:name="_Toc484070294"/>
      <w:r>
        <w:lastRenderedPageBreak/>
        <w:t>Lagring af logdata</w:t>
      </w:r>
      <w:bookmarkEnd w:id="58"/>
    </w:p>
    <w:p w14:paraId="3771FABB" w14:textId="4CC0FD2B" w:rsidR="003C7E54" w:rsidRDefault="007D4E5D" w:rsidP="003C7E54">
      <w:r>
        <w:t xml:space="preserve">Det skal bestemmes hvordan logdata skal håndteres, både hvilket format og lokation. </w:t>
      </w:r>
    </w:p>
    <w:p w14:paraId="2AACB0E0" w14:textId="77777777" w:rsidR="003C7E54" w:rsidRPr="005E66F0" w:rsidRDefault="003C7E54" w:rsidP="003C7E54">
      <w:pPr>
        <w:rPr>
          <w:u w:val="single"/>
        </w:rPr>
      </w:pPr>
      <w:r w:rsidRPr="005E66F0">
        <w:rPr>
          <w:u w:val="single"/>
        </w:rPr>
        <w:t>LogRecorder har behov for følgende:</w:t>
      </w:r>
    </w:p>
    <w:p w14:paraId="3E0A4C27" w14:textId="3DD77ECF" w:rsidR="003C7E54" w:rsidRDefault="00656733" w:rsidP="0072537C">
      <w:pPr>
        <w:pStyle w:val="Listeafsnit"/>
        <w:numPr>
          <w:ilvl w:val="0"/>
          <w:numId w:val="30"/>
        </w:numPr>
      </w:pPr>
      <w:r>
        <w:t>Logdata lokation?</w:t>
      </w:r>
    </w:p>
    <w:p w14:paraId="2C1858A6" w14:textId="777E502D" w:rsidR="003C7E54" w:rsidRDefault="00656733" w:rsidP="0072537C">
      <w:pPr>
        <w:pStyle w:val="Listeafsnit"/>
        <w:numPr>
          <w:ilvl w:val="0"/>
          <w:numId w:val="30"/>
        </w:numPr>
      </w:pPr>
      <w:r>
        <w:t>Hvilket format skal der anvendes? JSON, XML m.m.</w:t>
      </w:r>
    </w:p>
    <w:p w14:paraId="6792CE6E" w14:textId="77777777" w:rsidR="003C7E54" w:rsidRDefault="003C7E54" w:rsidP="003C7E54">
      <w:pPr>
        <w:pStyle w:val="Listeafsnit"/>
        <w:ind w:left="1440"/>
      </w:pPr>
    </w:p>
    <w:p w14:paraId="060642BB" w14:textId="77777777" w:rsidR="003C7E54" w:rsidRPr="005E66F0" w:rsidRDefault="003C7E54" w:rsidP="003C7E54">
      <w:pPr>
        <w:rPr>
          <w:u w:val="single"/>
        </w:rPr>
      </w:pPr>
      <w:r w:rsidRPr="005E66F0">
        <w:rPr>
          <w:u w:val="single"/>
        </w:rPr>
        <w:t>LogPlayer har behov for følgende:</w:t>
      </w:r>
    </w:p>
    <w:p w14:paraId="55CF073C" w14:textId="47EB936E" w:rsidR="003C7E54" w:rsidRDefault="00656733" w:rsidP="0072537C">
      <w:pPr>
        <w:pStyle w:val="Listeafsnit"/>
        <w:numPr>
          <w:ilvl w:val="0"/>
          <w:numId w:val="29"/>
        </w:numPr>
      </w:pPr>
      <w:r>
        <w:t>Logdata lokation?</w:t>
      </w:r>
    </w:p>
    <w:p w14:paraId="3383B59C" w14:textId="3B2779C1" w:rsidR="00656733" w:rsidRDefault="00656733" w:rsidP="0072537C">
      <w:pPr>
        <w:pStyle w:val="Listeafsnit"/>
        <w:numPr>
          <w:ilvl w:val="0"/>
          <w:numId w:val="29"/>
        </w:numPr>
      </w:pPr>
      <w:r>
        <w:t>Hvilket format er anvendt? JSON, XML m.m.</w:t>
      </w:r>
    </w:p>
    <w:p w14:paraId="7476C298" w14:textId="77777777" w:rsidR="00656733" w:rsidRDefault="00656733" w:rsidP="00656733"/>
    <w:p w14:paraId="7B414016" w14:textId="77777777" w:rsidR="00656733" w:rsidRDefault="00656733" w:rsidP="00656733">
      <w:pPr>
        <w:keepNext/>
        <w:jc w:val="center"/>
      </w:pPr>
      <w:r>
        <w:object w:dxaOrig="4365" w:dyaOrig="2731" w14:anchorId="661D1B69">
          <v:shape id="_x0000_i1032" type="#_x0000_t75" style="width:3in;height:137.25pt" o:ole="">
            <v:imagedata r:id="rId27" o:title=""/>
          </v:shape>
          <o:OLEObject Type="Embed" ProgID="Visio.Drawing.15" ShapeID="_x0000_i1032" DrawAspect="Content" ObjectID="_1569392314" r:id="rId28"/>
        </w:object>
      </w:r>
    </w:p>
    <w:p w14:paraId="0305CC23" w14:textId="6C624CBA" w:rsidR="00645392" w:rsidRDefault="00656733" w:rsidP="00656733">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8</w:t>
      </w:r>
      <w:r w:rsidR="007875CF">
        <w:rPr>
          <w:noProof/>
        </w:rPr>
        <w:fldChar w:fldCharType="end"/>
      </w:r>
      <w:r>
        <w:t xml:space="preserve"> (LogRecorder og LogPlayer henholdsvis gemmer og henter logdata)</w:t>
      </w:r>
    </w:p>
    <w:p w14:paraId="08EBD214" w14:textId="0A7E58AC" w:rsidR="001C446C" w:rsidRDefault="001C446C">
      <w:pPr>
        <w:spacing w:after="200" w:line="276" w:lineRule="auto"/>
        <w:rPr>
          <w:b/>
          <w:color w:val="000000" w:themeColor="text1"/>
          <w:spacing w:val="10"/>
          <w:szCs w:val="24"/>
        </w:rPr>
      </w:pPr>
    </w:p>
    <w:p w14:paraId="30B3AF61" w14:textId="77777777" w:rsidR="00F7256C" w:rsidRDefault="00F7256C">
      <w:pPr>
        <w:spacing w:after="200" w:line="276" w:lineRule="auto"/>
        <w:rPr>
          <w:b/>
          <w:color w:val="000000" w:themeColor="text1"/>
          <w:spacing w:val="10"/>
          <w:szCs w:val="24"/>
        </w:rPr>
      </w:pPr>
      <w:r>
        <w:br w:type="page"/>
      </w:r>
    </w:p>
    <w:p w14:paraId="34BF2B0B" w14:textId="4A7CCC3A" w:rsidR="00561828" w:rsidRDefault="00561828" w:rsidP="0072537C">
      <w:pPr>
        <w:pStyle w:val="Overskrift3"/>
        <w:numPr>
          <w:ilvl w:val="0"/>
          <w:numId w:val="28"/>
        </w:numPr>
      </w:pPr>
      <w:bookmarkStart w:id="59" w:name="_Toc484070295"/>
      <w:r>
        <w:lastRenderedPageBreak/>
        <w:t>Afspilning af events</w:t>
      </w:r>
      <w:bookmarkEnd w:id="59"/>
    </w:p>
    <w:p w14:paraId="665C3CED" w14:textId="4BF88E87" w:rsidR="003F7EA5" w:rsidRDefault="00AE558A" w:rsidP="00C75D18">
      <w:r>
        <w:t>For at være i</w:t>
      </w:r>
      <w:r w:rsidR="000A3824">
        <w:t xml:space="preserve"> </w:t>
      </w:r>
      <w:r>
        <w:t>stand til at afspille den loggede website-aktivtet efterfølgende, vil e</w:t>
      </w:r>
      <w:r w:rsidR="00427A17">
        <w:t>n selvstændig applikation (LogPlayer) være nødvendig at udvikle</w:t>
      </w:r>
      <w:r>
        <w:t>.</w:t>
      </w:r>
    </w:p>
    <w:p w14:paraId="2F757125" w14:textId="354E7543" w:rsidR="00427A17" w:rsidRDefault="00427A17" w:rsidP="00C75D18">
      <w:r>
        <w:t>Denne applikation skal være i</w:t>
      </w:r>
      <w:r w:rsidR="000A3824">
        <w:t xml:space="preserve"> </w:t>
      </w:r>
      <w:r>
        <w:t>stand til via den eksisterende logdata at afspille et flow, dvs der skal embeddes en browser således at man kan se flowet imens det kører.</w:t>
      </w:r>
    </w:p>
    <w:p w14:paraId="43B520F9" w14:textId="77777777" w:rsidR="00C74293" w:rsidRDefault="00E72552" w:rsidP="00C75D18">
      <w:r>
        <w:t>Endvidere er der behov for at afspilningen kan fremfinde HTML-kontroller der indgår i de enkelte hændelser der er blevet logget. Dog skal der ventes med at afspille visse events til de pågældende HTML-kontroller er ti</w:t>
      </w:r>
      <w:r w:rsidR="00C74293">
        <w:t>l</w:t>
      </w:r>
      <w:r>
        <w:t>gængelige</w:t>
      </w:r>
      <w:r w:rsidR="00C74293">
        <w:t>.</w:t>
      </w:r>
      <w:r>
        <w:t xml:space="preserve"> </w:t>
      </w:r>
    </w:p>
    <w:p w14:paraId="66183A1B" w14:textId="45FE3146" w:rsidR="00E72552" w:rsidRDefault="00C74293" w:rsidP="00C75D18">
      <w:r>
        <w:t>F</w:t>
      </w:r>
      <w:r w:rsidR="00E72552">
        <w:t xml:space="preserve">.eks. </w:t>
      </w:r>
      <w:r>
        <w:t>kan en</w:t>
      </w:r>
      <w:r w:rsidR="00E72552">
        <w:t xml:space="preserve"> knap være utilgængelig for brugeraktivitet pga et ”working”-lag spærrer knappen</w:t>
      </w:r>
      <w:r>
        <w:t>.</w:t>
      </w:r>
      <w:r w:rsidR="00E72552">
        <w:t xml:space="preserve"> </w:t>
      </w:r>
      <w:r>
        <w:t>I</w:t>
      </w:r>
      <w:r w:rsidR="00E72552">
        <w:t xml:space="preserve"> det tilfælde vil man via kode uden problemer kunne fremfinde knappen, men det kan være for tidligt at knappen bliver aktiviteret. Derfor vent med at udføre aktiviteten kodemæssigt i afspilningen til at brugeren også ville være i</w:t>
      </w:r>
      <w:r w:rsidR="000A3824">
        <w:t xml:space="preserve"> </w:t>
      </w:r>
      <w:r w:rsidR="00E72552">
        <w:t>stand til at gøre det samme.</w:t>
      </w:r>
    </w:p>
    <w:p w14:paraId="2AFA60D9" w14:textId="77777777" w:rsidR="002C3BE5" w:rsidRDefault="002C3BE5" w:rsidP="002C3BE5"/>
    <w:p w14:paraId="626232AE" w14:textId="77777777" w:rsidR="002C3BE5" w:rsidRPr="00E45B83" w:rsidRDefault="002C3BE5" w:rsidP="002C3BE5">
      <w:pPr>
        <w:rPr>
          <w:u w:val="single"/>
        </w:rPr>
      </w:pPr>
      <w:r w:rsidRPr="005E66F0">
        <w:rPr>
          <w:u w:val="single"/>
        </w:rPr>
        <w:t>Lo</w:t>
      </w:r>
      <w:r>
        <w:rPr>
          <w:u w:val="single"/>
        </w:rPr>
        <w:t>gPlayer har behov for følgende:</w:t>
      </w:r>
    </w:p>
    <w:p w14:paraId="6C3F32D9" w14:textId="0DA06777" w:rsidR="002C3BE5" w:rsidRDefault="002C3BE5" w:rsidP="0072537C">
      <w:pPr>
        <w:pStyle w:val="Listeafsnit"/>
        <w:numPr>
          <w:ilvl w:val="0"/>
          <w:numId w:val="37"/>
        </w:numPr>
      </w:pPr>
      <w:r>
        <w:t>Selvstændig applikation der er i</w:t>
      </w:r>
      <w:r w:rsidR="000A3824">
        <w:t xml:space="preserve"> </w:t>
      </w:r>
      <w:r>
        <w:t>stand til at hente logdata og afspille et logget flow.</w:t>
      </w:r>
    </w:p>
    <w:p w14:paraId="4F8E8F6A" w14:textId="77777777" w:rsidR="002C3BE5" w:rsidRDefault="002C3BE5" w:rsidP="0072537C">
      <w:pPr>
        <w:pStyle w:val="Listeafsnit"/>
        <w:numPr>
          <w:ilvl w:val="0"/>
          <w:numId w:val="37"/>
        </w:numPr>
      </w:pPr>
      <w:r>
        <w:t>Applikationen skal indeholde en embedded browser.</w:t>
      </w:r>
    </w:p>
    <w:p w14:paraId="2B20B498" w14:textId="77777777" w:rsidR="002C3BE5" w:rsidRDefault="002C3BE5" w:rsidP="0072537C">
      <w:pPr>
        <w:pStyle w:val="Listeafsnit"/>
        <w:numPr>
          <w:ilvl w:val="0"/>
          <w:numId w:val="37"/>
        </w:numPr>
      </w:pPr>
      <w:r>
        <w:t>Afspille klientside aktiviteter og kommunikere tilbage til applikationen.</w:t>
      </w:r>
    </w:p>
    <w:p w14:paraId="20BCF1F4" w14:textId="77777777" w:rsidR="002C3BE5" w:rsidRDefault="002C3BE5" w:rsidP="0072537C">
      <w:pPr>
        <w:pStyle w:val="Listeafsnit"/>
        <w:numPr>
          <w:ilvl w:val="0"/>
          <w:numId w:val="37"/>
        </w:numPr>
      </w:pPr>
      <w:r>
        <w:t>Fremfinde HTML-kontroller via sti genereret af LogRecorderen.</w:t>
      </w:r>
    </w:p>
    <w:p w14:paraId="0B9AE31A" w14:textId="77777777" w:rsidR="002C3BE5" w:rsidRDefault="002C3BE5" w:rsidP="0072537C">
      <w:pPr>
        <w:pStyle w:val="Listeafsnit"/>
        <w:numPr>
          <w:ilvl w:val="0"/>
          <w:numId w:val="37"/>
        </w:numPr>
      </w:pPr>
      <w:r>
        <w:t>Kommunikere med websitet løbende for at få markeret automatiske serverside-events som fuldført.</w:t>
      </w:r>
    </w:p>
    <w:p w14:paraId="50071E88" w14:textId="06F3F40E" w:rsidR="002C3BE5" w:rsidRDefault="002C3BE5" w:rsidP="0072537C">
      <w:pPr>
        <w:pStyle w:val="Listeafsnit"/>
        <w:numPr>
          <w:ilvl w:val="0"/>
          <w:numId w:val="37"/>
        </w:numPr>
      </w:pPr>
      <w:r>
        <w:t xml:space="preserve">Forhindre links (_blank anchors) </w:t>
      </w:r>
      <w:r w:rsidR="00C74293">
        <w:t xml:space="preserve">i at </w:t>
      </w:r>
      <w:r>
        <w:t>åbne standard-browser</w:t>
      </w:r>
      <w:r w:rsidR="00C74293">
        <w:t xml:space="preserve"> på maskinen</w:t>
      </w:r>
      <w:r>
        <w:t xml:space="preserve"> (se</w:t>
      </w:r>
      <w:r w:rsidR="00C5497D">
        <w:t xml:space="preserve"> </w:t>
      </w:r>
      <w:r w:rsidR="00C5497D">
        <w:fldChar w:fldCharType="begin"/>
      </w:r>
      <w:r w:rsidR="00C5497D">
        <w:instrText xml:space="preserve"> REF _Ref483410789 \r \h </w:instrText>
      </w:r>
      <w:r w:rsidR="00C5497D">
        <w:fldChar w:fldCharType="separate"/>
      </w:r>
      <w:r w:rsidR="00780111">
        <w:t>3</w:t>
      </w:r>
      <w:r w:rsidR="00C5497D">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_Ref483229798 \r \h </w:instrText>
      </w:r>
      <w:r>
        <w:fldChar w:fldCharType="separate"/>
      </w:r>
      <w:r w:rsidR="00780111">
        <w:t>e</w:t>
      </w:r>
      <w:r>
        <w:fldChar w:fldCharType="end"/>
      </w:r>
      <w:r>
        <w:t>.</w:t>
      </w:r>
      <w:r w:rsidR="00C74293">
        <w:fldChar w:fldCharType="begin"/>
      </w:r>
      <w:r w:rsidR="00C74293">
        <w:instrText xml:space="preserve"> REF _Ref484039974 \r \h </w:instrText>
      </w:r>
      <w:r w:rsidR="00C74293">
        <w:fldChar w:fldCharType="separate"/>
      </w:r>
      <w:r w:rsidR="00780111">
        <w:t>II</w:t>
      </w:r>
      <w:r w:rsidR="00C74293">
        <w:fldChar w:fldCharType="end"/>
      </w:r>
      <w:r>
        <w:t xml:space="preserve">). </w:t>
      </w:r>
    </w:p>
    <w:p w14:paraId="5ED7F1D9" w14:textId="2576D1E1" w:rsidR="002C3BE5" w:rsidRDefault="002C3BE5" w:rsidP="0072537C">
      <w:pPr>
        <w:pStyle w:val="Listeafsnit"/>
        <w:numPr>
          <w:ilvl w:val="0"/>
          <w:numId w:val="37"/>
        </w:numPr>
      </w:pPr>
      <w:r>
        <w:t>Behandling af kontekstafhængige URLs (se</w:t>
      </w:r>
      <w:r w:rsidR="00C5497D">
        <w:t xml:space="preserve"> </w:t>
      </w:r>
      <w:r w:rsidR="00C5497D">
        <w:fldChar w:fldCharType="begin"/>
      </w:r>
      <w:r w:rsidR="00C5497D">
        <w:instrText xml:space="preserve"> REF _Ref483834581 \r \h </w:instrText>
      </w:r>
      <w:r w:rsidR="00C5497D">
        <w:fldChar w:fldCharType="separate"/>
      </w:r>
      <w:r w:rsidR="00780111">
        <w:t>2</w:t>
      </w:r>
      <w:r w:rsidR="00C5497D">
        <w:fldChar w:fldCharType="end"/>
      </w:r>
      <w:r w:rsidR="00C5497D">
        <w:t>.</w:t>
      </w:r>
      <w:r w:rsidR="00C5497D">
        <w:fldChar w:fldCharType="begin"/>
      </w:r>
      <w:r w:rsidR="00C5497D">
        <w:instrText xml:space="preserve"> REF _Ref482994784 \r \h </w:instrText>
      </w:r>
      <w:r w:rsidR="00C5497D">
        <w:fldChar w:fldCharType="separate"/>
      </w:r>
      <w:r w:rsidR="00780111">
        <w:t>3</w:t>
      </w:r>
      <w:r w:rsidR="00C5497D">
        <w:fldChar w:fldCharType="end"/>
      </w:r>
      <w:r w:rsidR="00C5497D">
        <w:t>.</w:t>
      </w:r>
      <w:r w:rsidR="00C5497D">
        <w:fldChar w:fldCharType="begin"/>
      </w:r>
      <w:r w:rsidR="00C5497D">
        <w:instrText xml:space="preserve"> REF _Ref483834821 \r \h </w:instrText>
      </w:r>
      <w:r w:rsidR="00C5497D">
        <w:fldChar w:fldCharType="separate"/>
      </w:r>
      <w:r w:rsidR="00780111">
        <w:t>b</w:t>
      </w:r>
      <w:r w:rsidR="00C5497D">
        <w:fldChar w:fldCharType="end"/>
      </w:r>
      <w:r w:rsidR="00C5497D">
        <w:t>.</w:t>
      </w:r>
      <w:r w:rsidR="00C5497D">
        <w:fldChar w:fldCharType="begin"/>
      </w:r>
      <w:r w:rsidR="00C5497D">
        <w:instrText xml:space="preserve"> REF _Ref482994793 \r \h </w:instrText>
      </w:r>
      <w:r w:rsidR="00C5497D">
        <w:fldChar w:fldCharType="separate"/>
      </w:r>
      <w:r w:rsidR="00780111">
        <w:t>I</w:t>
      </w:r>
      <w:r w:rsidR="00C5497D">
        <w:fldChar w:fldCharType="end"/>
      </w:r>
      <w:r w:rsidR="00C5497D">
        <w:t>)</w:t>
      </w:r>
    </w:p>
    <w:p w14:paraId="0761E7A5" w14:textId="77777777" w:rsidR="002C3BE5" w:rsidRDefault="002C3BE5" w:rsidP="002C3BE5"/>
    <w:p w14:paraId="52005C50" w14:textId="00C4ED7D" w:rsidR="002C3BE5" w:rsidRPr="002C3BE5" w:rsidRDefault="002C3BE5" w:rsidP="002C3BE5">
      <w:pPr>
        <w:rPr>
          <w:u w:val="single"/>
        </w:rPr>
      </w:pPr>
      <w:r w:rsidRPr="002C3BE5">
        <w:rPr>
          <w:u w:val="single"/>
        </w:rPr>
        <w:t>Udviddet LogPlayer</w:t>
      </w:r>
      <w:r>
        <w:rPr>
          <w:u w:val="single"/>
        </w:rPr>
        <w:t>-</w:t>
      </w:r>
      <w:r w:rsidRPr="002C3BE5">
        <w:rPr>
          <w:u w:val="single"/>
        </w:rPr>
        <w:t xml:space="preserve">behov på baggrund af </w:t>
      </w:r>
      <w:r>
        <w:rPr>
          <w:u w:val="single"/>
        </w:rPr>
        <w:t xml:space="preserve">den valgte </w:t>
      </w:r>
      <w:r w:rsidRPr="002C3BE5">
        <w:rPr>
          <w:u w:val="single"/>
        </w:rPr>
        <w:t>teknologi</w:t>
      </w:r>
      <w:r>
        <w:rPr>
          <w:u w:val="single"/>
        </w:rPr>
        <w:t xml:space="preserve"> </w:t>
      </w:r>
      <w:r w:rsidRPr="002C3BE5">
        <w:rPr>
          <w:u w:val="single"/>
        </w:rPr>
        <w:t>(.NET WinForm):</w:t>
      </w:r>
    </w:p>
    <w:p w14:paraId="6B31851A" w14:textId="77777777" w:rsidR="002C3BE5" w:rsidRDefault="002C3BE5" w:rsidP="0072537C">
      <w:pPr>
        <w:pStyle w:val="Listeafsnit"/>
        <w:numPr>
          <w:ilvl w:val="0"/>
          <w:numId w:val="37"/>
        </w:numPr>
      </w:pPr>
      <w:r>
        <w:t>Da flere forskellige sessioner ikke kan køre sideløbende i samme applikation/process, er det nødvendigt at opdele LogPlayeren i en Main-applikation(LogPlayer) og en eller flere underliggende LogSession-applikationer.</w:t>
      </w:r>
    </w:p>
    <w:p w14:paraId="65CC34B3" w14:textId="77777777" w:rsidR="002C3BE5" w:rsidRDefault="002C3BE5" w:rsidP="0072537C">
      <w:pPr>
        <w:pStyle w:val="Listeafsnit"/>
        <w:numPr>
          <w:ilvl w:val="0"/>
          <w:numId w:val="37"/>
        </w:numPr>
      </w:pPr>
      <w:r>
        <w:t>LogPlayer skal være i stand til at både fremfinde eksisterende og kommunikere med LogSession-instanser for at starte session/webside-aktiviteter.</w:t>
      </w:r>
    </w:p>
    <w:p w14:paraId="3A46560A" w14:textId="576B6B13" w:rsidR="002C3BE5" w:rsidRDefault="002C3BE5" w:rsidP="0072537C">
      <w:pPr>
        <w:pStyle w:val="Listeafsnit"/>
        <w:numPr>
          <w:ilvl w:val="0"/>
          <w:numId w:val="37"/>
        </w:numPr>
      </w:pPr>
      <w:r>
        <w:t>LogSession skal være i stand til at kommunikere med LogPlayer når session/webside-aktiviteter er udført.</w:t>
      </w:r>
    </w:p>
    <w:p w14:paraId="24F9C06A" w14:textId="59CDA18D" w:rsidR="00F7256C" w:rsidRDefault="00F7256C">
      <w:pPr>
        <w:spacing w:after="200" w:line="276" w:lineRule="auto"/>
      </w:pPr>
    </w:p>
    <w:p w14:paraId="7F67DD98" w14:textId="7F1F9AAD" w:rsidR="004874D3" w:rsidRDefault="004874D3" w:rsidP="0072537C">
      <w:pPr>
        <w:pStyle w:val="Overskrift3"/>
        <w:numPr>
          <w:ilvl w:val="0"/>
          <w:numId w:val="28"/>
        </w:numPr>
      </w:pPr>
      <w:bookmarkStart w:id="60" w:name="_Toc484070296"/>
      <w:r>
        <w:t>Opsummering</w:t>
      </w:r>
      <w:bookmarkEnd w:id="60"/>
    </w:p>
    <w:p w14:paraId="7A7DEBEF" w14:textId="696203F6" w:rsidR="004874D3" w:rsidRPr="004874D3" w:rsidRDefault="00C5497D" w:rsidP="004874D3">
      <w:r>
        <w:t>I Bilag</w:t>
      </w:r>
      <w:r w:rsidR="00D16BA8">
        <w:t xml:space="preserve"> </w:t>
      </w:r>
      <w:r w:rsidR="00625F29">
        <w:t>7.</w:t>
      </w:r>
      <w:r w:rsidR="00C74293">
        <w:t>4</w:t>
      </w:r>
      <w:r w:rsidR="00A52777">
        <w:t xml:space="preserve"> </w:t>
      </w:r>
      <w:r w:rsidR="00D94B65">
        <w:t>er der angivet en oversigt over de ovenstående listede udfordringer med relationer til de løsninger der er valgt.</w:t>
      </w:r>
    </w:p>
    <w:p w14:paraId="67CD063B" w14:textId="0A411FA6" w:rsidR="00F7256C" w:rsidRPr="004874D3" w:rsidRDefault="00F7256C" w:rsidP="0072537C">
      <w:pPr>
        <w:pStyle w:val="Overskrift3"/>
        <w:numPr>
          <w:ilvl w:val="0"/>
          <w:numId w:val="28"/>
        </w:numPr>
        <w:spacing w:after="200" w:line="276" w:lineRule="auto"/>
        <w:rPr>
          <w:color w:val="94B6D2" w:themeColor="accent1"/>
          <w:spacing w:val="20"/>
          <w:sz w:val="28"/>
          <w:szCs w:val="28"/>
        </w:rPr>
      </w:pPr>
      <w:r>
        <w:br w:type="page"/>
      </w:r>
    </w:p>
    <w:p w14:paraId="2690B4FA" w14:textId="4BC81EA0" w:rsidR="004C01E2" w:rsidRDefault="004C01E2" w:rsidP="0072537C">
      <w:pPr>
        <w:pStyle w:val="Overskrift2"/>
        <w:numPr>
          <w:ilvl w:val="0"/>
          <w:numId w:val="43"/>
        </w:numPr>
      </w:pPr>
      <w:bookmarkStart w:id="61" w:name="_Ref483472068"/>
      <w:bookmarkStart w:id="62" w:name="_Toc484070297"/>
      <w:r>
        <w:lastRenderedPageBreak/>
        <w:t>Hvad er nødvendigt at logge i ASP.NET for at kunne afspille det efterfølgende?</w:t>
      </w:r>
      <w:bookmarkEnd w:id="61"/>
      <w:bookmarkEnd w:id="62"/>
    </w:p>
    <w:p w14:paraId="574BB04C" w14:textId="33ECBD2A" w:rsidR="00F01472" w:rsidRPr="00F01472" w:rsidRDefault="00F01472" w:rsidP="00F01472">
      <w:r>
        <w:t>Denne sektion lister hovedelementerne</w:t>
      </w:r>
      <w:r w:rsidR="00FB4603">
        <w:t>,</w:t>
      </w:r>
      <w:r>
        <w:t xml:space="preserve"> </w:t>
      </w:r>
      <w:r w:rsidR="00A40F79">
        <w:t>der skal logges for at få mest muligt lognings-information om et aktivitetsforløb på et ASP.NET-website, med henblik på at afspille det efterfølgende.</w:t>
      </w:r>
    </w:p>
    <w:p w14:paraId="37F4E810" w14:textId="404061CD" w:rsidR="00EA7878" w:rsidRPr="00EA7878" w:rsidRDefault="00EA7878" w:rsidP="0072537C">
      <w:pPr>
        <w:pStyle w:val="Overskrift3"/>
        <w:numPr>
          <w:ilvl w:val="0"/>
          <w:numId w:val="33"/>
        </w:numPr>
      </w:pPr>
      <w:bookmarkStart w:id="63" w:name="_Ref483472071"/>
      <w:bookmarkStart w:id="64" w:name="_Ref483472074"/>
      <w:bookmarkStart w:id="65" w:name="_Toc484070298"/>
      <w:r>
        <w:t>Extensions</w:t>
      </w:r>
      <w:bookmarkEnd w:id="63"/>
      <w:bookmarkEnd w:id="64"/>
      <w:bookmarkEnd w:id="65"/>
    </w:p>
    <w:p w14:paraId="227A6E41" w14:textId="71BB5885" w:rsidR="00924D59" w:rsidRPr="00E031C7" w:rsidRDefault="00924D59" w:rsidP="001D7190">
      <w:r>
        <w:t xml:space="preserve">Dette afsnit beskriver hvilke af ASP.NET’s standard extensions der vil være vigtige </w:t>
      </w:r>
      <w:r w:rsidR="009D12EB">
        <w:t>at involvere i logningen, for at give et fuldt logningsflow.</w:t>
      </w:r>
      <w:r w:rsidR="00674AC6">
        <w:t xml:space="preserve"> Følgende liste af ASP.NET filtyper</w:t>
      </w:r>
      <w:r w:rsidR="006101BB">
        <w:t xml:space="preserve"> (webelementer)</w:t>
      </w:r>
      <w:r w:rsidR="00674AC6">
        <w:t xml:space="preserve"> er opbygget udfra </w:t>
      </w:r>
      <w:r w:rsidR="00674AC6" w:rsidRPr="00645392">
        <w:t>Bilag</w:t>
      </w:r>
      <w:r w:rsidR="00625F29">
        <w:t xml:space="preserve"> 7</w:t>
      </w:r>
      <w:r w:rsidR="00674AC6" w:rsidRPr="00A86F97">
        <w:t>.</w:t>
      </w:r>
      <w:r w:rsidR="00674AC6" w:rsidRPr="00A86F97">
        <w:fldChar w:fldCharType="begin"/>
      </w:r>
      <w:r w:rsidR="00674AC6" w:rsidRPr="00A86F97">
        <w:instrText xml:space="preserve"> REF _Ref481146046 \w \h </w:instrText>
      </w:r>
      <w:r w:rsidR="00674AC6">
        <w:instrText xml:space="preserve"> \* MERGEFORMAT </w:instrText>
      </w:r>
      <w:r w:rsidR="00674AC6" w:rsidRPr="00A86F97">
        <w:fldChar w:fldCharType="separate"/>
      </w:r>
      <w:r w:rsidR="00780111">
        <w:t>1</w:t>
      </w:r>
      <w:r w:rsidR="00674AC6" w:rsidRPr="00A86F97">
        <w:fldChar w:fldCharType="end"/>
      </w:r>
      <w:r w:rsidR="00D16BA8">
        <w:t>.</w:t>
      </w:r>
    </w:p>
    <w:p w14:paraId="0DCCFF7C" w14:textId="7819713A" w:rsidR="007D3777" w:rsidRDefault="007D3777" w:rsidP="00E42512">
      <w:pPr>
        <w:pStyle w:val="Overskrift5notindexed"/>
      </w:pPr>
      <w:r>
        <w:t>ASPX</w:t>
      </w:r>
      <w:r w:rsidR="000030EF">
        <w:t xml:space="preserve"> (Web</w:t>
      </w:r>
      <w:r w:rsidR="008B29B7">
        <w:t>p</w:t>
      </w:r>
      <w:r w:rsidR="000030EF">
        <w:t>age</w:t>
      </w:r>
      <w:r w:rsidR="008B29B7">
        <w:t>, Webside</w:t>
      </w:r>
      <w:r w:rsidR="000030EF">
        <w:t>)</w:t>
      </w:r>
    </w:p>
    <w:p w14:paraId="236CEAD8" w14:textId="02B9CC8B" w:rsidR="007D3777" w:rsidRDefault="007D3777" w:rsidP="007D3777">
      <w:r>
        <w:t>ASPX-filer anvendes til at generere Web</w:t>
      </w:r>
      <w:r w:rsidR="008B29B7">
        <w:t>sider</w:t>
      </w:r>
      <w:r w:rsidR="00C74293">
        <w:t>.</w:t>
      </w:r>
      <w:r>
        <w:t xml:space="preserve"> </w:t>
      </w:r>
      <w:r w:rsidR="00C74293">
        <w:t>D</w:t>
      </w:r>
      <w:r>
        <w:t>e skal logges både request/response-mæssigt på serverside</w:t>
      </w:r>
      <w:r w:rsidR="00C74293">
        <w:t>n</w:t>
      </w:r>
      <w:r>
        <w:t xml:space="preserve">, men ligeledes skal </w:t>
      </w:r>
      <w:r w:rsidR="000030EF">
        <w:t>aktiviteter i den rendere</w:t>
      </w:r>
      <w:r w:rsidR="00C74293">
        <w:t>de</w:t>
      </w:r>
      <w:r w:rsidR="000030EF">
        <w:t xml:space="preserve"> </w:t>
      </w:r>
      <w:r w:rsidR="00C74293">
        <w:t>HTML</w:t>
      </w:r>
      <w:r w:rsidR="00AA00BB">
        <w:t xml:space="preserve"> efterfølgende</w:t>
      </w:r>
      <w:r w:rsidR="000030EF">
        <w:t xml:space="preserve"> logges.</w:t>
      </w:r>
    </w:p>
    <w:p w14:paraId="1D832E56" w14:textId="3C04CB40" w:rsidR="007D3777" w:rsidRDefault="007D3777" w:rsidP="00E42512">
      <w:pPr>
        <w:pStyle w:val="Overskrift5notindexed"/>
      </w:pPr>
      <w:r>
        <w:t>JS</w:t>
      </w:r>
      <w:r w:rsidR="000030EF">
        <w:t xml:space="preserve"> (Javascript)</w:t>
      </w:r>
    </w:p>
    <w:p w14:paraId="0F691C4D" w14:textId="581ACBC6" w:rsidR="007D3777" w:rsidRPr="007D3777" w:rsidRDefault="000030EF" w:rsidP="007D3777">
      <w:r>
        <w:t>Bliver loadet uden om HttpModulet, og da JS-filer per default bliver cachet på klienten</w:t>
      </w:r>
      <w:r w:rsidR="00AA00BB">
        <w:t>,</w:t>
      </w:r>
      <w:r>
        <w:t xml:space="preserve"> vil de ofte kun blive requestet fra serveren ved ændring af indholdet. Er ikke nødvendige at blive logget.</w:t>
      </w:r>
    </w:p>
    <w:p w14:paraId="16684086" w14:textId="336AFF67" w:rsidR="007D3777" w:rsidRDefault="007D3777" w:rsidP="00E42512">
      <w:pPr>
        <w:pStyle w:val="Overskrift5notindexed"/>
      </w:pPr>
      <w:r>
        <w:t>ASHX</w:t>
      </w:r>
      <w:r w:rsidR="000030EF">
        <w:t xml:space="preserve"> (HTTP/Generic Handler)</w:t>
      </w:r>
    </w:p>
    <w:p w14:paraId="5F2DC7E6" w14:textId="08D296F6" w:rsidR="000030EF" w:rsidRPr="000030EF" w:rsidRDefault="000030EF" w:rsidP="000030EF">
      <w:r>
        <w:t xml:space="preserve">Der kommunikeres ofte dynamisk </w:t>
      </w:r>
      <w:r w:rsidR="00AA00BB">
        <w:t>med</w:t>
      </w:r>
      <w:r>
        <w:t xml:space="preserve"> ASHX-filer via A</w:t>
      </w:r>
      <w:r w:rsidR="00CB3694">
        <w:t>jax</w:t>
      </w:r>
      <w:r>
        <w:t>-request fra klienten</w:t>
      </w:r>
      <w:r w:rsidR="00AA00BB">
        <w:t>.</w:t>
      </w:r>
      <w:r>
        <w:t xml:space="preserve"> </w:t>
      </w:r>
      <w:r w:rsidR="00AA00BB">
        <w:t>R</w:t>
      </w:r>
      <w:r>
        <w:t>equest- og responsedata skal logges.</w:t>
      </w:r>
    </w:p>
    <w:p w14:paraId="08D6E16C" w14:textId="7F546659" w:rsidR="007D3777" w:rsidRDefault="007D3777" w:rsidP="00E42512">
      <w:pPr>
        <w:pStyle w:val="Overskrift5notindexed"/>
      </w:pPr>
      <w:r>
        <w:t>SVC</w:t>
      </w:r>
      <w:r w:rsidR="00BB0555">
        <w:t xml:space="preserve"> (WCF service)</w:t>
      </w:r>
    </w:p>
    <w:p w14:paraId="6C88D6FC" w14:textId="622FDA75" w:rsidR="000030EF" w:rsidRPr="000030EF" w:rsidRDefault="000030EF" w:rsidP="000030EF">
      <w:r>
        <w:t xml:space="preserve">WCF services </w:t>
      </w:r>
      <w:r w:rsidR="00BB0555">
        <w:t>kan</w:t>
      </w:r>
      <w:r>
        <w:t xml:space="preserve"> være en nødvendig del af et website at blive logget</w:t>
      </w:r>
      <w:r w:rsidR="00AA00BB">
        <w:t>, dette gælder</w:t>
      </w:r>
      <w:r>
        <w:t xml:space="preserve"> både request- og responsedata. WCF services</w:t>
      </w:r>
      <w:r w:rsidR="00BB0555">
        <w:t xml:space="preserve"> kunne eksempelvis blive anvendt til at hente bestemt data på et given tidspunkt som kan fe</w:t>
      </w:r>
      <w:r w:rsidR="00AA00BB">
        <w:t>jle eller give tidsbestemt data. Uden logning</w:t>
      </w:r>
      <w:r w:rsidR="00BB0555">
        <w:t xml:space="preserve"> kan </w:t>
      </w:r>
      <w:r w:rsidR="00AA00BB">
        <w:t xml:space="preserve">det </w:t>
      </w:r>
      <w:r w:rsidR="00BB0555">
        <w:t>være svært at fremfinde igen til en reproducering senere hen.</w:t>
      </w:r>
    </w:p>
    <w:p w14:paraId="3692A8B4" w14:textId="1E85EDBD" w:rsidR="007D3777" w:rsidRDefault="007D3777" w:rsidP="00E42512">
      <w:pPr>
        <w:pStyle w:val="Overskrift5notindexed"/>
      </w:pPr>
      <w:r>
        <w:t>ASMX</w:t>
      </w:r>
      <w:r w:rsidR="00AA00BB">
        <w:t xml:space="preserve"> (Web service)</w:t>
      </w:r>
    </w:p>
    <w:p w14:paraId="012E22A1" w14:textId="170D949F" w:rsidR="00BB0555" w:rsidRPr="00BB0555" w:rsidRDefault="00BB0555" w:rsidP="00BB0555">
      <w:r>
        <w:t>Webservice kan fungere på samme måde som en WCF service, selvom der er flere muligheder for en WCF service, så er formålet det samme loggingmæssigt.</w:t>
      </w:r>
    </w:p>
    <w:p w14:paraId="68584B2B" w14:textId="2BBF2541" w:rsidR="007D3777" w:rsidRDefault="007D3777" w:rsidP="00E42512">
      <w:pPr>
        <w:pStyle w:val="Overskrift5notindexed"/>
      </w:pPr>
      <w:r>
        <w:t>AXD</w:t>
      </w:r>
    </w:p>
    <w:p w14:paraId="138ABD2D" w14:textId="0BC05ADD" w:rsidR="00BB0555" w:rsidRDefault="00BB0555" w:rsidP="00BB0555">
      <w:r>
        <w:t>AXD-filer</w:t>
      </w:r>
      <w:r w:rsidR="009D12EB">
        <w:rPr>
          <w:rStyle w:val="Fodnotehenvisning"/>
        </w:rPr>
        <w:footnoteReference w:id="5"/>
      </w:r>
      <w:r>
        <w:t xml:space="preserve"> er </w:t>
      </w:r>
      <w:r w:rsidR="00AA00BB">
        <w:t>J</w:t>
      </w:r>
      <w:r>
        <w:t xml:space="preserve">avascript-filer </w:t>
      </w:r>
      <w:r w:rsidR="00AA00BB">
        <w:t xml:space="preserve">der </w:t>
      </w:r>
      <w:r>
        <w:t xml:space="preserve">automatisk generet af ASP.NET til at supportere frameworket, disse filer skal ikke logges. </w:t>
      </w:r>
    </w:p>
    <w:p w14:paraId="48459A19" w14:textId="27D3ACB8" w:rsidR="007D3777" w:rsidRDefault="007D3777" w:rsidP="00E42512">
      <w:pPr>
        <w:pStyle w:val="Overskrift5notindexed"/>
      </w:pPr>
      <w:r w:rsidRPr="00BB0555">
        <w:t>CSHTML/VBHTML</w:t>
      </w:r>
    </w:p>
    <w:p w14:paraId="7E95DF77" w14:textId="30D0D655" w:rsidR="00BB0555" w:rsidRPr="00BB0555" w:rsidRDefault="005A4324" w:rsidP="00BB0555">
      <w:r>
        <w:t>Razor Web</w:t>
      </w:r>
      <w:r w:rsidR="008B29B7">
        <w:t>sider</w:t>
      </w:r>
      <w:r>
        <w:t xml:space="preserve"> bliver ligeledes logget.</w:t>
      </w:r>
    </w:p>
    <w:p w14:paraId="783F69A4" w14:textId="2F276BC2" w:rsidR="005A4324" w:rsidRPr="005A4324" w:rsidRDefault="005A4324" w:rsidP="00E42512">
      <w:pPr>
        <w:pStyle w:val="Overskrift5notindexed"/>
      </w:pPr>
      <w:r>
        <w:t>Følgende extensions bliver enten ikke logget i HttpModule</w:t>
      </w:r>
      <w:r w:rsidR="00EA7878">
        <w:t>(</w:t>
      </w:r>
      <w:r w:rsidR="00EA7878" w:rsidRPr="00AF6A10">
        <w:t>se</w:t>
      </w:r>
      <w:r w:rsidR="00AF6A10">
        <w:t xml:space="preserve"> </w:t>
      </w:r>
      <w:r w:rsidR="00AF6A10" w:rsidRPr="00AF6A10">
        <w:fldChar w:fldCharType="begin"/>
      </w:r>
      <w:r w:rsidR="00AF6A10">
        <w:instrText xml:space="preserve"> REF _Ref483410789 \r \h  \* MERGEFORMAT </w:instrText>
      </w:r>
      <w:r w:rsidR="00AF6A10" w:rsidRPr="00AF6A10">
        <w:fldChar w:fldCharType="separate"/>
      </w:r>
      <w:r w:rsidR="00780111">
        <w:t>3</w:t>
      </w:r>
      <w:r w:rsidR="00AF6A10" w:rsidRPr="00AF6A10">
        <w:fldChar w:fldCharType="end"/>
      </w:r>
      <w:r w:rsidR="00AF6A10" w:rsidRPr="00AF6A10">
        <w:t>.</w:t>
      </w:r>
      <w:r w:rsidR="00AA00BB">
        <w:fldChar w:fldCharType="begin"/>
      </w:r>
      <w:r w:rsidR="00AA00BB">
        <w:instrText xml:space="preserve"> REF _Ref483907420 \r \h </w:instrText>
      </w:r>
      <w:r w:rsidR="00AA00BB">
        <w:fldChar w:fldCharType="separate"/>
      </w:r>
      <w:r w:rsidR="00780111">
        <w:t>2</w:t>
      </w:r>
      <w:r w:rsidR="00AA00BB">
        <w:fldChar w:fldCharType="end"/>
      </w:r>
      <w:r w:rsidR="00EA7878">
        <w:t>)</w:t>
      </w:r>
      <w:r>
        <w:t xml:space="preserve"> eller anvendes embedded i nogle af de ovenstående website-elementer</w:t>
      </w:r>
    </w:p>
    <w:p w14:paraId="62B72E61" w14:textId="0ACFAE29" w:rsidR="001D7190" w:rsidRDefault="001D7190" w:rsidP="001D7190">
      <w:r>
        <w:t>asax, ascx, master, resx, dbml, edmx, cs, vb, fs, sitemap, skin, browser</w:t>
      </w:r>
      <w:r w:rsidR="005A4324">
        <w:t>.</w:t>
      </w:r>
    </w:p>
    <w:p w14:paraId="5C590F32" w14:textId="7928F609" w:rsidR="00EA7878" w:rsidRDefault="00EA7878" w:rsidP="001D7190"/>
    <w:p w14:paraId="3373BED1" w14:textId="6B978302" w:rsidR="00EA7878" w:rsidRDefault="00EA7878" w:rsidP="001D7190"/>
    <w:p w14:paraId="2E89DDF0" w14:textId="6CF9A0F1" w:rsidR="00EA7878" w:rsidRDefault="00EA7878" w:rsidP="001D7190"/>
    <w:p w14:paraId="3FA02B19" w14:textId="0288C4A3" w:rsidR="00EA7878" w:rsidRDefault="00EA7878" w:rsidP="001D7190"/>
    <w:p w14:paraId="0589E033" w14:textId="24BA0CCF" w:rsidR="00EA7878" w:rsidRDefault="00EA7878" w:rsidP="0072537C">
      <w:pPr>
        <w:pStyle w:val="Overskrift3"/>
        <w:numPr>
          <w:ilvl w:val="0"/>
          <w:numId w:val="33"/>
        </w:numPr>
      </w:pPr>
      <w:bookmarkStart w:id="66" w:name="_Toc484070299"/>
      <w:r>
        <w:lastRenderedPageBreak/>
        <w:t>Datalag / Persistering</w:t>
      </w:r>
      <w:bookmarkEnd w:id="66"/>
    </w:p>
    <w:p w14:paraId="5361FFE5" w14:textId="07B1FCB1" w:rsidR="00EA7878" w:rsidRDefault="00EA7878" w:rsidP="00EA7878">
      <w:r>
        <w:t>Datalag</w:t>
      </w:r>
      <w:r w:rsidRPr="005A4324">
        <w:t xml:space="preserve"> </w:t>
      </w:r>
      <w:r>
        <w:t xml:space="preserve">eller persistering </w:t>
      </w:r>
      <w:r w:rsidRPr="005A4324">
        <w:t xml:space="preserve">kan også være en nødvendighed at logge, dette vil </w:t>
      </w:r>
      <w:r>
        <w:t xml:space="preserve">typisk </w:t>
      </w:r>
      <w:r w:rsidRPr="005A4324">
        <w:t xml:space="preserve">ske via </w:t>
      </w:r>
      <w:r>
        <w:t>request til SqlCommand og response fra SqlDataReader.</w:t>
      </w:r>
    </w:p>
    <w:p w14:paraId="5237DA15" w14:textId="007F4ECD" w:rsidR="00EA7878" w:rsidRDefault="00EA7878" w:rsidP="0072537C">
      <w:pPr>
        <w:pStyle w:val="Overskrift3"/>
        <w:numPr>
          <w:ilvl w:val="0"/>
          <w:numId w:val="33"/>
        </w:numPr>
      </w:pPr>
      <w:bookmarkStart w:id="67" w:name="_Toc484070300"/>
      <w:r>
        <w:t>Tid</w:t>
      </w:r>
      <w:bookmarkEnd w:id="67"/>
    </w:p>
    <w:p w14:paraId="1061BC94" w14:textId="4FBF4BBB" w:rsidR="00EA7878" w:rsidRPr="00387B71" w:rsidRDefault="00EA7878" w:rsidP="00EA7878">
      <w:r>
        <w:t>Både server-tid (f.eks. C#</w:t>
      </w:r>
      <w:r w:rsidR="00717673">
        <w:t>/.NET</w:t>
      </w:r>
      <w:r>
        <w:t xml:space="preserve">’s DateTime.Now) og klient-tid (f.eks. Javascript’s new Date()) skal logges, da det ikke kan afvises at tid har en afgørende </w:t>
      </w:r>
      <w:r w:rsidR="00AA00BB">
        <w:t>betydning</w:t>
      </w:r>
      <w:r>
        <w:t xml:space="preserve"> for et flow.</w:t>
      </w:r>
    </w:p>
    <w:p w14:paraId="3B278560" w14:textId="3A9C0BBF" w:rsidR="00EA7878" w:rsidRDefault="00EA7878" w:rsidP="0072537C">
      <w:pPr>
        <w:pStyle w:val="Overskrift3"/>
        <w:numPr>
          <w:ilvl w:val="0"/>
          <w:numId w:val="33"/>
        </w:numPr>
      </w:pPr>
      <w:bookmarkStart w:id="68" w:name="_Ref483859812"/>
      <w:bookmarkStart w:id="69" w:name="_Toc484070301"/>
      <w:r>
        <w:t>State</w:t>
      </w:r>
      <w:bookmarkEnd w:id="68"/>
      <w:bookmarkEnd w:id="69"/>
    </w:p>
    <w:p w14:paraId="66CFAFD6" w14:textId="24F41DAE" w:rsidR="00EA7878" w:rsidRDefault="00EA7878" w:rsidP="00EA7878">
      <w:r>
        <w:t>State som er det data der enten gemmes på serversiden eller klientsiden</w:t>
      </w:r>
      <w:r w:rsidR="00AA00BB">
        <w:t>. D</w:t>
      </w:r>
      <w:r>
        <w:t>ette data kan være grundlag for hvordan beregninger og/eller rendering af websider kan udspille sig i et flow, derfor vil det være vigtigt at logge.</w:t>
      </w:r>
    </w:p>
    <w:p w14:paraId="765AB835" w14:textId="06F25ACA" w:rsidR="00EA7878" w:rsidRDefault="009476AE" w:rsidP="00EA7878">
      <w:r>
        <w:t>I nedenstående</w:t>
      </w:r>
      <w:r w:rsidR="00D16BA8">
        <w:t xml:space="preserve"> </w:t>
      </w:r>
      <w:r w:rsidR="00D16BA8">
        <w:fldChar w:fldCharType="begin"/>
      </w:r>
      <w:r w:rsidR="00D16BA8">
        <w:instrText xml:space="preserve"> REF _Ref483835718 \h </w:instrText>
      </w:r>
      <w:r w:rsidR="00D16BA8">
        <w:fldChar w:fldCharType="separate"/>
      </w:r>
      <w:r w:rsidR="00780111">
        <w:t xml:space="preserve">Figur </w:t>
      </w:r>
      <w:r w:rsidR="00780111">
        <w:rPr>
          <w:noProof/>
        </w:rPr>
        <w:t>9</w:t>
      </w:r>
      <w:r w:rsidR="00D16BA8">
        <w:fldChar w:fldCharType="end"/>
      </w:r>
      <w:r>
        <w:t xml:space="preserve"> </w:t>
      </w:r>
      <w:r w:rsidR="00AA00BB">
        <w:t>ses</w:t>
      </w:r>
      <w:r>
        <w:t xml:space="preserve"> oversigten af state-elementer i et ASP.NET-website som vil blive logget. </w:t>
      </w:r>
    </w:p>
    <w:p w14:paraId="1159ADF6" w14:textId="77777777" w:rsidR="00EA7878" w:rsidRDefault="00EA7878" w:rsidP="00EA7878">
      <w:pPr>
        <w:keepNext/>
        <w:jc w:val="center"/>
      </w:pPr>
      <w:r>
        <w:rPr>
          <w:noProof/>
        </w:rPr>
        <w:drawing>
          <wp:inline distT="0" distB="0" distL="0" distR="0" wp14:anchorId="1F599879" wp14:editId="4B3B19CC">
            <wp:extent cx="5449570" cy="2202180"/>
            <wp:effectExtent l="0" t="0" r="0" b="7620"/>
            <wp:docPr id="6" name="Billede 6" descr="Various option to maintain the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ious option to maintain the stat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9570" cy="2202180"/>
                    </a:xfrm>
                    <a:prstGeom prst="rect">
                      <a:avLst/>
                    </a:prstGeom>
                    <a:noFill/>
                    <a:ln>
                      <a:noFill/>
                    </a:ln>
                  </pic:spPr>
                </pic:pic>
              </a:graphicData>
            </a:graphic>
          </wp:inline>
        </w:drawing>
      </w:r>
    </w:p>
    <w:p w14:paraId="38736EA4" w14:textId="5ECB0376" w:rsidR="00EA7878" w:rsidRDefault="00EA7878" w:rsidP="00EA7878">
      <w:pPr>
        <w:pStyle w:val="Billedtekst"/>
        <w:jc w:val="center"/>
      </w:pPr>
      <w:bookmarkStart w:id="70" w:name="_Ref483835718"/>
      <w:bookmarkStart w:id="71" w:name="_Ref482613383"/>
      <w:r>
        <w:t xml:space="preserve">Figur </w:t>
      </w:r>
      <w:r w:rsidR="007875CF">
        <w:fldChar w:fldCharType="begin"/>
      </w:r>
      <w:r w:rsidR="007875CF">
        <w:instrText xml:space="preserve"> SEQ Figur \* ARABIC </w:instrText>
      </w:r>
      <w:r w:rsidR="007875CF">
        <w:fldChar w:fldCharType="separate"/>
      </w:r>
      <w:r w:rsidR="00780111">
        <w:rPr>
          <w:noProof/>
        </w:rPr>
        <w:t>9</w:t>
      </w:r>
      <w:r w:rsidR="007875CF">
        <w:rPr>
          <w:noProof/>
        </w:rPr>
        <w:fldChar w:fldCharType="end"/>
      </w:r>
      <w:bookmarkEnd w:id="70"/>
      <w:r>
        <w:t xml:space="preserve"> (Oversigt state-elementer</w:t>
      </w:r>
      <w:r w:rsidR="009476AE">
        <w:t xml:space="preserve"> </w:t>
      </w:r>
      <w:r>
        <w:t xml:space="preserve">i </w:t>
      </w:r>
      <w:r w:rsidR="009476AE">
        <w:t xml:space="preserve">et </w:t>
      </w:r>
      <w:r>
        <w:t>ASP.NET</w:t>
      </w:r>
      <w:r w:rsidR="009476AE">
        <w:t>-site</w:t>
      </w:r>
      <w:r>
        <w:t>)</w:t>
      </w:r>
      <w:bookmarkEnd w:id="71"/>
    </w:p>
    <w:p w14:paraId="3F684CDD" w14:textId="1FBB4677" w:rsidR="00EA7878" w:rsidRPr="00166DD1" w:rsidRDefault="00EA7878" w:rsidP="00EA7878">
      <w:pPr>
        <w:jc w:val="center"/>
      </w:pPr>
      <w:r>
        <w:t xml:space="preserve">(15/6-2010) af Brij – hentet fra </w:t>
      </w:r>
      <w:hyperlink r:id="rId30" w:history="1">
        <w:r w:rsidRPr="009820DF">
          <w:rPr>
            <w:rStyle w:val="Hyperlink"/>
          </w:rPr>
          <w:t>https://www.codeproject.com/Articles/87316/A-walkthrough-to-Application-State</w:t>
        </w:r>
      </w:hyperlink>
    </w:p>
    <w:p w14:paraId="1C1CD80A" w14:textId="6E61EF92" w:rsidR="00EA7878" w:rsidRDefault="00EA7878" w:rsidP="00EA7878"/>
    <w:p w14:paraId="21FA0229" w14:textId="2D052AFE" w:rsidR="00373416" w:rsidRPr="009E7846" w:rsidRDefault="00471FC1" w:rsidP="0072537C">
      <w:pPr>
        <w:pStyle w:val="Overskrift2"/>
        <w:numPr>
          <w:ilvl w:val="0"/>
          <w:numId w:val="43"/>
        </w:numPr>
      </w:pPr>
      <w:bookmarkStart w:id="72" w:name="_Toc484070302"/>
      <w:r w:rsidRPr="009E7846">
        <w:t>Hvor skal logningen ske?</w:t>
      </w:r>
      <w:bookmarkEnd w:id="72"/>
    </w:p>
    <w:p w14:paraId="7131DAC6" w14:textId="76C89D2B" w:rsidR="00B20B2F" w:rsidRPr="00B20B2F" w:rsidRDefault="00AA00BB" w:rsidP="00B20B2F">
      <w:r>
        <w:t>Logningslokation</w:t>
      </w:r>
      <w:r w:rsidR="00B20B2F" w:rsidRPr="00B20B2F">
        <w:t xml:space="preserve"> skal </w:t>
      </w:r>
      <w:r>
        <w:t xml:space="preserve">ikke </w:t>
      </w:r>
      <w:r w:rsidR="00B20B2F" w:rsidRPr="00B20B2F">
        <w:t xml:space="preserve">hardcodes til en bestemt location, dvs en configurationsfil (f.eks. </w:t>
      </w:r>
      <w:r w:rsidR="00B20B2F">
        <w:t xml:space="preserve">web.config) skal som minimum angive valg af standard logningmekanisme og valg af lokation til </w:t>
      </w:r>
      <w:r>
        <w:t>log</w:t>
      </w:r>
      <w:r w:rsidR="00B20B2F">
        <w:t>data</w:t>
      </w:r>
      <w:r>
        <w:t>’</w:t>
      </w:r>
      <w:r w:rsidR="00B20B2F">
        <w:t>en.</w:t>
      </w:r>
    </w:p>
    <w:p w14:paraId="086C6CAE" w14:textId="406BEE2C" w:rsidR="00923387" w:rsidRDefault="00923387" w:rsidP="006E1061">
      <w:pPr>
        <w:pStyle w:val="Listeafsnit"/>
        <w:numPr>
          <w:ilvl w:val="0"/>
          <w:numId w:val="8"/>
        </w:numPr>
      </w:pPr>
      <w:r>
        <w:t>Hvor skal logningen ske?</w:t>
      </w:r>
    </w:p>
    <w:p w14:paraId="079CEF52" w14:textId="135BE361" w:rsidR="00AA00BB" w:rsidRDefault="00AA00BB" w:rsidP="006E1061">
      <w:pPr>
        <w:pStyle w:val="Listeafsnit"/>
        <w:numPr>
          <w:ilvl w:val="0"/>
          <w:numId w:val="8"/>
        </w:numPr>
      </w:pPr>
      <w:r>
        <w:t>Hvilke format skal anvendes?</w:t>
      </w:r>
    </w:p>
    <w:p w14:paraId="429207B5" w14:textId="68792281" w:rsidR="00923387" w:rsidRDefault="00AA00BB" w:rsidP="006E1061">
      <w:pPr>
        <w:pStyle w:val="Listeafsnit"/>
        <w:numPr>
          <w:ilvl w:val="1"/>
          <w:numId w:val="8"/>
        </w:numPr>
      </w:pPr>
      <w:r>
        <w:t>JSON</w:t>
      </w:r>
    </w:p>
    <w:p w14:paraId="773E82F1" w14:textId="579AA707" w:rsidR="00923387" w:rsidRDefault="00923387" w:rsidP="006E1061">
      <w:pPr>
        <w:pStyle w:val="Listeafsnit"/>
        <w:numPr>
          <w:ilvl w:val="1"/>
          <w:numId w:val="8"/>
        </w:numPr>
      </w:pPr>
      <w:r>
        <w:t>XML</w:t>
      </w:r>
    </w:p>
    <w:p w14:paraId="34324FBD" w14:textId="045D5A4E" w:rsidR="00923387" w:rsidRDefault="00923387" w:rsidP="006E1061">
      <w:pPr>
        <w:pStyle w:val="Listeafsnit"/>
        <w:numPr>
          <w:ilvl w:val="1"/>
          <w:numId w:val="8"/>
        </w:numPr>
      </w:pPr>
      <w:r>
        <w:t>CSV</w:t>
      </w:r>
    </w:p>
    <w:p w14:paraId="0929C6A0" w14:textId="77777777" w:rsidR="00923387" w:rsidRDefault="00923387" w:rsidP="006E1061">
      <w:pPr>
        <w:pStyle w:val="Listeafsnit"/>
        <w:numPr>
          <w:ilvl w:val="1"/>
          <w:numId w:val="8"/>
        </w:numPr>
      </w:pPr>
      <w:r>
        <w:t>Database</w:t>
      </w:r>
    </w:p>
    <w:p w14:paraId="22B5AE1C" w14:textId="41F2D421" w:rsidR="00923387" w:rsidRDefault="00923387" w:rsidP="006E1061">
      <w:pPr>
        <w:pStyle w:val="Listeafsnit"/>
        <w:numPr>
          <w:ilvl w:val="1"/>
          <w:numId w:val="8"/>
        </w:numPr>
      </w:pPr>
      <w:r>
        <w:t>And</w:t>
      </w:r>
      <w:r w:rsidR="00AA00BB">
        <w:t>et</w:t>
      </w:r>
      <w:r>
        <w:t>?</w:t>
      </w:r>
    </w:p>
    <w:p w14:paraId="46471826" w14:textId="77777777" w:rsidR="001E53AF" w:rsidRDefault="001E53AF" w:rsidP="001E53AF">
      <w:pPr>
        <w:pStyle w:val="Listeafsnit"/>
      </w:pPr>
    </w:p>
    <w:p w14:paraId="3828551F" w14:textId="77777777" w:rsidR="00FB4603" w:rsidRDefault="00FB4603">
      <w:pPr>
        <w:spacing w:after="200" w:line="276" w:lineRule="auto"/>
        <w:rPr>
          <w:b/>
          <w:color w:val="94B6D2" w:themeColor="accent1"/>
          <w:spacing w:val="20"/>
          <w:sz w:val="28"/>
          <w:szCs w:val="28"/>
        </w:rPr>
      </w:pPr>
      <w:bookmarkStart w:id="73" w:name="_Ref481347094"/>
      <w:r>
        <w:br w:type="page"/>
      </w:r>
    </w:p>
    <w:p w14:paraId="6CA3C2B1" w14:textId="6B9E6F7F" w:rsidR="00471FC1" w:rsidRDefault="00471FC1" w:rsidP="0072537C">
      <w:pPr>
        <w:pStyle w:val="Overskrift2"/>
        <w:numPr>
          <w:ilvl w:val="0"/>
          <w:numId w:val="43"/>
        </w:numPr>
      </w:pPr>
      <w:bookmarkStart w:id="74" w:name="_Toc484070303"/>
      <w:r>
        <w:lastRenderedPageBreak/>
        <w:t>Synkronisering af server og klient</w:t>
      </w:r>
      <w:bookmarkEnd w:id="73"/>
      <w:bookmarkEnd w:id="74"/>
    </w:p>
    <w:p w14:paraId="7F8D632D" w14:textId="54D6C65F" w:rsidR="00923387" w:rsidRDefault="00A40F79" w:rsidP="00923387">
      <w:r>
        <w:t xml:space="preserve">Denne sektion fokuserer på valg af synkroniseringsværktøj til at synkronisere tid imellem 2 enheder. </w:t>
      </w:r>
      <w:r w:rsidR="00923387">
        <w:t xml:space="preserve">Det vil være nødvendigt </w:t>
      </w:r>
      <w:r>
        <w:t>at synkronisere server(Website</w:t>
      </w:r>
      <w:r w:rsidR="00923387">
        <w:t xml:space="preserve">) og klienten(Browseren), da rækkefølgen af </w:t>
      </w:r>
      <w:r>
        <w:t>loggede aktiviteter/</w:t>
      </w:r>
      <w:r w:rsidR="00923387">
        <w:t xml:space="preserve">events </w:t>
      </w:r>
      <w:r w:rsidR="00674AC6">
        <w:t xml:space="preserve">vil </w:t>
      </w:r>
      <w:r>
        <w:t>afhænge af disse tider.</w:t>
      </w:r>
    </w:p>
    <w:p w14:paraId="21A92DB6" w14:textId="77777777" w:rsidR="00DA0C17" w:rsidRDefault="00DA0C17" w:rsidP="00923387"/>
    <w:p w14:paraId="0844BC90" w14:textId="45DC7621" w:rsidR="00DA0C17" w:rsidRDefault="00DA0C17" w:rsidP="0072537C">
      <w:pPr>
        <w:pStyle w:val="Overskrift3"/>
        <w:numPr>
          <w:ilvl w:val="0"/>
          <w:numId w:val="13"/>
        </w:numPr>
      </w:pPr>
      <w:bookmarkStart w:id="75" w:name="_Toc484070304"/>
      <w:r>
        <w:t>Lamport timestamps</w:t>
      </w:r>
      <w:bookmarkEnd w:id="75"/>
      <w:r>
        <w:t xml:space="preserve"> </w:t>
      </w:r>
    </w:p>
    <w:p w14:paraId="680B6EB6" w14:textId="23E2F638" w:rsidR="00DA0385" w:rsidRDefault="00F71624" w:rsidP="00923387">
      <w:r>
        <w:t>En måde at synkronisere 2 enheder, kunne være Lamport timestamps</w:t>
      </w:r>
      <w:r w:rsidR="00AA00BB">
        <w:t>,</w:t>
      </w:r>
      <w:r>
        <w:t xml:space="preserve"> der</w:t>
      </w:r>
      <w:r w:rsidR="00DA0385">
        <w:t xml:space="preserve"> kan afhjælpe med sortering af aktiviteter på baggrund af state(timestamps) </w:t>
      </w:r>
      <w:r w:rsidR="007F62CF">
        <w:t>som</w:t>
      </w:r>
      <w:r w:rsidR="00DA0385">
        <w:t xml:space="preserve"> overføres fra aktivitet til aktivitet.</w:t>
      </w:r>
    </w:p>
    <w:p w14:paraId="17BF3F5D" w14:textId="77777777" w:rsidR="00D01654" w:rsidRDefault="00DA0385" w:rsidP="00D01654">
      <w:pPr>
        <w:keepNext/>
        <w:jc w:val="center"/>
      </w:pPr>
      <w:r>
        <w:rPr>
          <w:noProof/>
        </w:rPr>
        <w:drawing>
          <wp:inline distT="0" distB="0" distL="0" distR="0" wp14:anchorId="6DA698B4" wp14:editId="3EC63696">
            <wp:extent cx="3790950" cy="1695951"/>
            <wp:effectExtent l="0" t="0" r="0" b="0"/>
            <wp:docPr id="2" name="Billede 2" descr="https://8thlight.com/blog/assets/posts/2013-10-04-synchronization-in-a-distributed-system/example3-967aa7f6622f664ad49da3169869c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8thlight.com/blog/assets/posts/2013-10-04-synchronization-in-a-distributed-system/example3-967aa7f6622f664ad49da3169869cc2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03541" cy="1701584"/>
                    </a:xfrm>
                    <a:prstGeom prst="rect">
                      <a:avLst/>
                    </a:prstGeom>
                    <a:noFill/>
                    <a:ln>
                      <a:noFill/>
                    </a:ln>
                  </pic:spPr>
                </pic:pic>
              </a:graphicData>
            </a:graphic>
          </wp:inline>
        </w:drawing>
      </w:r>
    </w:p>
    <w:p w14:paraId="0F10D541" w14:textId="38D70141" w:rsidR="00DA0385" w:rsidRPr="00DA0385" w:rsidRDefault="00D01654" w:rsidP="00D01654">
      <w:pPr>
        <w:pStyle w:val="Billedtekst"/>
        <w:jc w:val="center"/>
      </w:pPr>
      <w:r>
        <w:t xml:space="preserve">Figure </w:t>
      </w:r>
      <w:r w:rsidR="007875CF">
        <w:fldChar w:fldCharType="begin"/>
      </w:r>
      <w:r w:rsidR="007875CF">
        <w:instrText xml:space="preserve"> SEQ Figure \* ARABIC </w:instrText>
      </w:r>
      <w:r w:rsidR="007875CF">
        <w:fldChar w:fldCharType="separate"/>
      </w:r>
      <w:r w:rsidR="00780111">
        <w:rPr>
          <w:noProof/>
        </w:rPr>
        <w:t>1</w:t>
      </w:r>
      <w:r w:rsidR="007875CF">
        <w:rPr>
          <w:noProof/>
        </w:rPr>
        <w:fldChar w:fldCharType="end"/>
      </w:r>
      <w:r>
        <w:t xml:space="preserve"> </w:t>
      </w:r>
      <w:r w:rsidR="00DA0385" w:rsidRPr="009E7846">
        <w:br/>
      </w:r>
      <w:r w:rsidR="00DA0385" w:rsidRPr="00DA0385">
        <w:t xml:space="preserve">(20/4-2017) hentet fra </w:t>
      </w:r>
      <w:hyperlink r:id="rId32" w:history="1">
        <w:r w:rsidR="00DA0385" w:rsidRPr="00DA0385">
          <w:rPr>
            <w:rStyle w:val="Hyperlink"/>
          </w:rPr>
          <w:t>https://8thlight.com/blog/rylan-dirksen/2013/10/04/synchronization-in-a-distributed-system.html</w:t>
        </w:r>
      </w:hyperlink>
    </w:p>
    <w:p w14:paraId="6D24D601" w14:textId="2EFD5083" w:rsidR="007F62CF" w:rsidRDefault="007F62CF" w:rsidP="007F62CF">
      <w:r>
        <w:t>Problemet med Lamport-algoritmen er at det vil kræve relative store ændringer i det oprindelige web-site. Dette skyldes at alle aktiviterne skal have information om hvilken aktivtet der ligger til grund for at blive kaldt, for at skabe en sammenhæng imellem dem.</w:t>
      </w:r>
    </w:p>
    <w:p w14:paraId="658BC474" w14:textId="44695BD1" w:rsidR="00550A5C" w:rsidRDefault="00550A5C" w:rsidP="00923387"/>
    <w:p w14:paraId="0DAD6752" w14:textId="5FA6967A" w:rsidR="00550A5C" w:rsidRDefault="00550A5C" w:rsidP="00923387"/>
    <w:p w14:paraId="0C5031F2" w14:textId="77777777" w:rsidR="00674AC6" w:rsidRDefault="00674AC6">
      <w:pPr>
        <w:spacing w:after="200" w:line="276" w:lineRule="auto"/>
        <w:rPr>
          <w:b/>
          <w:color w:val="000000" w:themeColor="text1"/>
          <w:spacing w:val="10"/>
          <w:szCs w:val="24"/>
        </w:rPr>
      </w:pPr>
      <w:r>
        <w:br w:type="page"/>
      </w:r>
    </w:p>
    <w:p w14:paraId="4B12A955" w14:textId="0B530E17" w:rsidR="000E4A57" w:rsidRDefault="00DA0C17" w:rsidP="0072537C">
      <w:pPr>
        <w:pStyle w:val="Overskrift3"/>
        <w:numPr>
          <w:ilvl w:val="0"/>
          <w:numId w:val="13"/>
        </w:numPr>
      </w:pPr>
      <w:bookmarkStart w:id="76" w:name="_Toc484070305"/>
      <w:r>
        <w:lastRenderedPageBreak/>
        <w:t>NTP (Network Time Protocol)</w:t>
      </w:r>
      <w:bookmarkEnd w:id="76"/>
    </w:p>
    <w:p w14:paraId="5AA37241" w14:textId="79426560" w:rsidR="000E4A57" w:rsidRDefault="000E4A57" w:rsidP="00923387">
      <w:r>
        <w:t>En anden måde at synkronisere 2 enheder på</w:t>
      </w:r>
      <w:r w:rsidR="007F62CF">
        <w:t>,</w:t>
      </w:r>
      <w:r>
        <w:t xml:space="preserve"> er via NTP (Network Time Protocol) der anvender enhedernes tid alene til at opnå en tilnærmelsesvis præcis tid uden at rette i de</w:t>
      </w:r>
      <w:r w:rsidR="007F62CF">
        <w:t>t</w:t>
      </w:r>
      <w:r>
        <w:t xml:space="preserve"> oprindelige web-</w:t>
      </w:r>
      <w:r w:rsidR="007F62CF">
        <w:t>site</w:t>
      </w:r>
      <w:r>
        <w:t>.</w:t>
      </w:r>
    </w:p>
    <w:p w14:paraId="1BE853D5" w14:textId="2B70D902" w:rsidR="000E4A57" w:rsidRDefault="000E4A57" w:rsidP="000E4A57">
      <w:pPr>
        <w:pStyle w:val="Citat2"/>
      </w:pPr>
      <w:r w:rsidRPr="000E4A57">
        <w:t>A typical NTP client will regularly</w:t>
      </w:r>
      <w:r w:rsidRPr="000E4A57">
        <w:rPr>
          <w:rStyle w:val="apple-converted-space"/>
          <w:color w:val="222222"/>
        </w:rPr>
        <w:t> </w:t>
      </w:r>
      <w:hyperlink r:id="rId33" w:tooltip="Polling (computer science)" w:history="1">
        <w:r w:rsidRPr="000E4A57">
          <w:rPr>
            <w:rStyle w:val="Hyperlink"/>
            <w:color w:val="0B0080"/>
          </w:rPr>
          <w:t>poll</w:t>
        </w:r>
      </w:hyperlink>
      <w:r w:rsidRPr="000E4A57">
        <w:rPr>
          <w:rStyle w:val="apple-converted-space"/>
          <w:color w:val="222222"/>
        </w:rPr>
        <w:t> </w:t>
      </w:r>
      <w:r w:rsidRPr="000E4A57">
        <w:t>three or more servers on diverse networks. To synchronize its clock, the client must compute their time offset and</w:t>
      </w:r>
      <w:r w:rsidRPr="000E4A57">
        <w:rPr>
          <w:rStyle w:val="apple-converted-space"/>
          <w:color w:val="222222"/>
        </w:rPr>
        <w:t> </w:t>
      </w:r>
      <w:hyperlink r:id="rId34" w:tooltip="Round-trip delay time" w:history="1">
        <w:r w:rsidRPr="000E4A57">
          <w:rPr>
            <w:rStyle w:val="Hyperlink"/>
            <w:color w:val="0B0080"/>
          </w:rPr>
          <w:t>round-trip delay</w:t>
        </w:r>
      </w:hyperlink>
      <w:r w:rsidRPr="000E4A57">
        <w:t>. Time offset</w:t>
      </w:r>
      <w:r w:rsidRPr="000E4A57">
        <w:rPr>
          <w:rStyle w:val="apple-converted-space"/>
          <w:color w:val="222222"/>
        </w:rPr>
        <w:t> </w:t>
      </w:r>
      <w:r w:rsidRPr="000E4A57">
        <w:rPr>
          <w:iCs/>
        </w:rPr>
        <w:t>θ</w:t>
      </w:r>
      <w:r w:rsidRPr="000E4A57">
        <w:rPr>
          <w:rStyle w:val="apple-converted-space"/>
          <w:color w:val="222222"/>
        </w:rPr>
        <w:t> </w:t>
      </w:r>
      <w:r w:rsidRPr="000E4A57">
        <w:t>is defined by</w:t>
      </w:r>
      <w:r w:rsidRPr="000E4A57">
        <w:br/>
      </w:r>
      <m:oMathPara>
        <m:oMath>
          <m:r>
            <w:rPr>
              <w:rFonts w:ascii="Cambria Math" w:hAnsi="Cambria Math"/>
            </w:rPr>
            <m:t xml:space="preserve"> θ=</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0</m:t>
                      </m:r>
                    </m:sub>
                  </m:sSub>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num>
            <m:den>
              <m:r>
                <w:rPr>
                  <w:rFonts w:ascii="Cambria Math" w:hAnsi="Cambria Math"/>
                </w:rPr>
                <m:t>2</m:t>
              </m:r>
            </m:den>
          </m:f>
          <m:r>
            <w:rPr>
              <w:rFonts w:ascii="Cambria Math" w:eastAsiaTheme="minorEastAsia" w:hAnsi="Cambria Math"/>
            </w:rPr>
            <w:br/>
          </m:r>
        </m:oMath>
      </m:oMathPara>
      <w:r w:rsidRPr="000E4A57">
        <w:t xml:space="preserve">and the round-trip delay </w:t>
      </w:r>
      <m:oMath>
        <m:r>
          <w:rPr>
            <w:rFonts w:ascii="Cambria Math" w:hAnsi="Cambria Math"/>
          </w:rPr>
          <m:t>δ</m:t>
        </m:r>
      </m:oMath>
      <w:r w:rsidRPr="000E4A57">
        <w:rPr>
          <w:rStyle w:val="apple-converted-space"/>
          <w:color w:val="222222"/>
        </w:rPr>
        <w:t> </w:t>
      </w:r>
      <w:r w:rsidRPr="000E4A57">
        <w:t>by</w:t>
      </w:r>
      <w:r w:rsidRPr="000E4A57">
        <w:br/>
      </w:r>
      <m:oMathPara>
        <m:oMath>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0</m:t>
                  </m:r>
                </m:sub>
              </m:sSub>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r>
            <w:rPr>
              <w:rFonts w:ascii="Cambria Math" w:eastAsiaTheme="minorEastAsia" w:hAnsi="Cambria Math"/>
            </w:rPr>
            <w:br/>
          </m:r>
        </m:oMath>
      </m:oMathPara>
      <w:r w:rsidRPr="000E4A57">
        <w:t>where</w:t>
      </w:r>
      <w:r w:rsidRPr="000E4A57">
        <w:br/>
      </w:r>
      <w:r w:rsidRPr="000E4A57">
        <w:rPr>
          <w:iCs/>
        </w:rPr>
        <w:t>t</w:t>
      </w:r>
      <w:r w:rsidRPr="000E4A57">
        <w:rPr>
          <w:sz w:val="17"/>
          <w:szCs w:val="17"/>
          <w:vertAlign w:val="subscript"/>
        </w:rPr>
        <w:t>0</w:t>
      </w:r>
      <w:r w:rsidRPr="000E4A57">
        <w:rPr>
          <w:rStyle w:val="apple-converted-space"/>
          <w:color w:val="222222"/>
        </w:rPr>
        <w:t> </w:t>
      </w:r>
      <w:r w:rsidRPr="000E4A57">
        <w:t>is the client's timestamp of the request packet transmission</w:t>
      </w:r>
      <w:r w:rsidRPr="000E4A57">
        <w:br/>
      </w:r>
      <w:r w:rsidRPr="000E4A57">
        <w:rPr>
          <w:iCs/>
        </w:rPr>
        <w:t>t</w:t>
      </w:r>
      <w:r w:rsidRPr="000E4A57">
        <w:rPr>
          <w:sz w:val="17"/>
          <w:szCs w:val="17"/>
          <w:vertAlign w:val="subscript"/>
        </w:rPr>
        <w:t>1</w:t>
      </w:r>
      <w:r w:rsidRPr="000E4A57">
        <w:rPr>
          <w:rStyle w:val="apple-converted-space"/>
          <w:color w:val="222222"/>
        </w:rPr>
        <w:t> </w:t>
      </w:r>
      <w:r w:rsidRPr="000E4A57">
        <w:t>is the server's timestamp of the request packet reception</w:t>
      </w:r>
      <w:r w:rsidRPr="000E4A57">
        <w:br/>
      </w:r>
      <w:r w:rsidRPr="000E4A57">
        <w:rPr>
          <w:iCs/>
        </w:rPr>
        <w:t>t</w:t>
      </w:r>
      <w:r w:rsidRPr="000E4A57">
        <w:rPr>
          <w:sz w:val="17"/>
          <w:szCs w:val="17"/>
          <w:vertAlign w:val="subscript"/>
        </w:rPr>
        <w:t>2</w:t>
      </w:r>
      <w:r w:rsidRPr="000E4A57">
        <w:rPr>
          <w:rStyle w:val="apple-converted-space"/>
          <w:color w:val="222222"/>
        </w:rPr>
        <w:t> </w:t>
      </w:r>
      <w:r w:rsidRPr="000E4A57">
        <w:t>is the server's timestamp of the response packet transmission and</w:t>
      </w:r>
      <w:r w:rsidRPr="000E4A57">
        <w:br/>
      </w:r>
      <w:r w:rsidRPr="000E4A57">
        <w:rPr>
          <w:iCs/>
        </w:rPr>
        <w:t>t</w:t>
      </w:r>
      <w:r w:rsidRPr="000E4A57">
        <w:rPr>
          <w:sz w:val="17"/>
          <w:szCs w:val="17"/>
          <w:vertAlign w:val="subscript"/>
        </w:rPr>
        <w:t>3</w:t>
      </w:r>
      <w:r w:rsidRPr="000E4A57">
        <w:rPr>
          <w:rStyle w:val="apple-converted-space"/>
          <w:color w:val="222222"/>
        </w:rPr>
        <w:t> </w:t>
      </w:r>
      <w:r w:rsidRPr="000E4A57">
        <w:t>is the client's timestamp of the response packet reception</w:t>
      </w:r>
      <w:r w:rsidRPr="000E4A57">
        <w:br/>
      </w:r>
      <w:r w:rsidRPr="000E4A57">
        <w:br/>
      </w:r>
      <w:r>
        <w:rPr>
          <w:noProof/>
          <w:lang w:val="da-DK"/>
        </w:rPr>
        <w:drawing>
          <wp:inline distT="0" distB="0" distL="0" distR="0" wp14:anchorId="3AE4E5A0" wp14:editId="25924FBD">
            <wp:extent cx="1837346" cy="857428"/>
            <wp:effectExtent l="0" t="0" r="0" b="0"/>
            <wp:docPr id="5" name="Billede 5" descr="https://upload.wikimedia.org/wikipedia/commons/thumb/8/8d/NTP-Algorithm.svg/300px-NTP-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8/8d/NTP-Algorithm.svg/300px-NTP-Algorithm.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4182" cy="869952"/>
                    </a:xfrm>
                    <a:prstGeom prst="rect">
                      <a:avLst/>
                    </a:prstGeom>
                    <a:noFill/>
                    <a:ln>
                      <a:noFill/>
                    </a:ln>
                  </pic:spPr>
                </pic:pic>
              </a:graphicData>
            </a:graphic>
          </wp:inline>
        </w:drawing>
      </w:r>
    </w:p>
    <w:p w14:paraId="7EACAA40" w14:textId="5A56FA09" w:rsidR="00DA0C17" w:rsidRPr="00DA0C17" w:rsidRDefault="00DA0C17" w:rsidP="000E4A57">
      <w:pPr>
        <w:pStyle w:val="Citat2"/>
        <w:rPr>
          <w:lang w:val="da-DK"/>
        </w:rPr>
      </w:pPr>
      <w:r w:rsidRPr="00DA0C17">
        <w:rPr>
          <w:lang w:val="da-DK"/>
        </w:rPr>
        <w:t>(20/4-2017) hentet fra https://en.wikipedia.org/wiki/Network_Time_Protocol</w:t>
      </w:r>
    </w:p>
    <w:p w14:paraId="351C2516" w14:textId="7F1B979A" w:rsidR="00185C56" w:rsidRDefault="00185C56" w:rsidP="00923387"/>
    <w:p w14:paraId="2CFC7953" w14:textId="209F63C5" w:rsidR="006145FF" w:rsidRPr="00485104" w:rsidRDefault="00485104" w:rsidP="0072537C">
      <w:pPr>
        <w:pStyle w:val="Overskrift3"/>
        <w:numPr>
          <w:ilvl w:val="0"/>
          <w:numId w:val="13"/>
        </w:numPr>
        <w:rPr>
          <w:lang w:val="en-US"/>
        </w:rPr>
      </w:pPr>
      <w:bookmarkStart w:id="77" w:name="_Ref481347104"/>
      <w:bookmarkStart w:id="78" w:name="_Toc484070306"/>
      <w:r w:rsidRPr="00485104">
        <w:rPr>
          <w:lang w:val="en-US"/>
        </w:rPr>
        <w:t>SNTP (Simple Network Time Protocol)</w:t>
      </w:r>
      <w:bookmarkEnd w:id="77"/>
      <w:bookmarkEnd w:id="78"/>
    </w:p>
    <w:p w14:paraId="21106008" w14:textId="079FFCD0" w:rsidR="00485104" w:rsidRDefault="00485104" w:rsidP="00485104">
      <w:r>
        <w:t>SNTP er e</w:t>
      </w:r>
      <w:r w:rsidRPr="00485104">
        <w:t>n mindre kompleks implementering af NTP protokollen</w:t>
      </w:r>
      <w:r w:rsidR="007F62CF">
        <w:t>.</w:t>
      </w:r>
      <w:r>
        <w:t xml:space="preserve"> NTP kræver kommunikation med mere end én server for at foretage statistisk analyse der giver mere præcision synkronisering af enhedernes tid.</w:t>
      </w:r>
    </w:p>
    <w:p w14:paraId="5D6B0AEF" w14:textId="5C392B34" w:rsidR="00485104" w:rsidRPr="00485104" w:rsidRDefault="00485104" w:rsidP="00485104">
      <w:r>
        <w:t>SNTP anvender samme algoritme som i NTP, men kræver ikke at man gemmer tidligere resultater som der skal lave</w:t>
      </w:r>
      <w:r w:rsidR="007F62CF">
        <w:t>s</w:t>
      </w:r>
      <w:r>
        <w:t xml:space="preserve"> analytiske</w:t>
      </w:r>
      <w:r w:rsidR="009C0454">
        <w:t xml:space="preserve"> beregninger over for.</w:t>
      </w:r>
    </w:p>
    <w:p w14:paraId="54077E40" w14:textId="03309C79" w:rsidR="00222A34" w:rsidRPr="00485104" w:rsidRDefault="009C0454" w:rsidP="00923387">
      <w:r>
        <w:t>Dette betyder at SNTP er mindre præcis en</w:t>
      </w:r>
      <w:r w:rsidR="00EA7FCE">
        <w:t>d</w:t>
      </w:r>
      <w:r>
        <w:t xml:space="preserve"> NTP, men tilgengæld kræver det langt færre kald fra klient til server. </w:t>
      </w:r>
    </w:p>
    <w:p w14:paraId="202C95EE" w14:textId="2341F2CD" w:rsidR="009C0454" w:rsidRDefault="009C0454" w:rsidP="009C0454">
      <w:pPr>
        <w:pStyle w:val="Citat2"/>
        <w:rPr>
          <w:lang w:val="da-DK"/>
        </w:rPr>
      </w:pPr>
      <w:r w:rsidRPr="009C0454">
        <w:t>The synchronization is correct when both the incoming and outgoing routes between the client and the server have symmetrical nominal delay</w:t>
      </w:r>
      <w:r>
        <w:t>.</w:t>
      </w:r>
      <w:r>
        <w:br/>
      </w:r>
      <w:r w:rsidRPr="00B77ACD">
        <w:rPr>
          <w:lang w:val="da-DK"/>
        </w:rPr>
        <w:t xml:space="preserve">(20/4-2017) hentet fra </w:t>
      </w:r>
      <w:hyperlink r:id="rId36" w:history="1">
        <w:r w:rsidR="0013600E" w:rsidRPr="00EF6ADF">
          <w:rPr>
            <w:rStyle w:val="Hyperlink"/>
            <w:lang w:val="da-DK"/>
          </w:rPr>
          <w:t>https://en.wikipedia.org/wiki/Network_Time_Protocol</w:t>
        </w:r>
      </w:hyperlink>
    </w:p>
    <w:p w14:paraId="542FD96A" w14:textId="1CA3C875" w:rsidR="0013600E" w:rsidRDefault="0013600E" w:rsidP="0013600E"/>
    <w:p w14:paraId="524DF85C" w14:textId="7031BBD1" w:rsidR="0013600E" w:rsidRDefault="0013600E" w:rsidP="0013600E">
      <w:r w:rsidRPr="0013600E">
        <w:t>F</w:t>
      </w:r>
      <w:r>
        <w:t>o</w:t>
      </w:r>
      <w:r w:rsidRPr="009C0454">
        <w:rPr>
          <w:shd w:val="clear" w:color="auto" w:fill="FFFFFF"/>
        </w:rPr>
        <w:t>r at algoritme</w:t>
      </w:r>
      <w:r>
        <w:rPr>
          <w:shd w:val="clear" w:color="auto" w:fill="FFFFFF"/>
        </w:rPr>
        <w:t>n</w:t>
      </w:r>
      <w:r w:rsidRPr="009C0454">
        <w:rPr>
          <w:shd w:val="clear" w:color="auto" w:fill="FFFFFF"/>
        </w:rPr>
        <w:t xml:space="preserve"> virker præcist, </w:t>
      </w:r>
      <w:r>
        <w:rPr>
          <w:shd w:val="clear" w:color="auto" w:fill="FFFFFF"/>
        </w:rPr>
        <w:t xml:space="preserve">antages det at det tager lige lang tid at sende og modtage synkroniseringsdata til og fra serveren. </w:t>
      </w:r>
    </w:p>
    <w:p w14:paraId="56357F99" w14:textId="59F56EFD" w:rsidR="0013600E" w:rsidRDefault="0013600E" w:rsidP="0013600E"/>
    <w:p w14:paraId="37AFC8F6" w14:textId="77777777" w:rsidR="0013600E" w:rsidRDefault="0013600E" w:rsidP="0013600E"/>
    <w:p w14:paraId="36A61336" w14:textId="3B2FBF50" w:rsidR="0013600E" w:rsidRDefault="0013600E" w:rsidP="0072537C">
      <w:pPr>
        <w:pStyle w:val="Overskrift3"/>
        <w:numPr>
          <w:ilvl w:val="0"/>
          <w:numId w:val="13"/>
        </w:numPr>
        <w:rPr>
          <w:lang w:val="en-US"/>
        </w:rPr>
      </w:pPr>
      <w:bookmarkStart w:id="79" w:name="_Toc484070307"/>
      <w:r>
        <w:rPr>
          <w:lang w:val="en-US"/>
        </w:rPr>
        <w:lastRenderedPageBreak/>
        <w:t>Opsummering</w:t>
      </w:r>
      <w:bookmarkEnd w:id="79"/>
    </w:p>
    <w:p w14:paraId="31CB2213" w14:textId="616D1EF6" w:rsidR="0013600E" w:rsidRDefault="0013600E" w:rsidP="0013600E">
      <w:r w:rsidRPr="0013600E">
        <w:t xml:space="preserve">SNTP-protokollen </w:t>
      </w:r>
      <w:r>
        <w:t xml:space="preserve">er valgt, da </w:t>
      </w:r>
      <w:r w:rsidR="0074236A">
        <w:t>den</w:t>
      </w:r>
      <w:r w:rsidR="00717673">
        <w:t>ne</w:t>
      </w:r>
      <w:r w:rsidR="0074236A">
        <w:t xml:space="preserve"> protokol ikke </w:t>
      </w:r>
      <w:r>
        <w:t>kræver nogle form for ændring i det o</w:t>
      </w:r>
      <w:r w:rsidR="00717673">
        <w:t>p</w:t>
      </w:r>
      <w:r>
        <w:t>rindelige website</w:t>
      </w:r>
      <w:r w:rsidR="0074236A">
        <w:t>.</w:t>
      </w:r>
      <w:r>
        <w:t xml:space="preserve"> </w:t>
      </w:r>
    </w:p>
    <w:p w14:paraId="7F505001" w14:textId="64E89EBD" w:rsidR="009C0454" w:rsidRPr="009C0454" w:rsidRDefault="0074236A" w:rsidP="0013600E">
      <w:pPr>
        <w:rPr>
          <w:shd w:val="clear" w:color="auto" w:fill="FFFFFF"/>
        </w:rPr>
      </w:pPr>
      <w:r>
        <w:t xml:space="preserve">Dog er </w:t>
      </w:r>
      <w:r w:rsidR="00037AD8">
        <w:t>SNTP</w:t>
      </w:r>
      <w:r>
        <w:t xml:space="preserve"> som beskrevet i punkt </w:t>
      </w:r>
      <w:r w:rsidR="00D16BA8">
        <w:fldChar w:fldCharType="begin"/>
      </w:r>
      <w:r w:rsidR="00D16BA8">
        <w:instrText xml:space="preserve"> REF _Ref481347104 \r \h </w:instrText>
      </w:r>
      <w:r w:rsidR="00D16BA8">
        <w:fldChar w:fldCharType="separate"/>
      </w:r>
      <w:r w:rsidR="00780111">
        <w:t>c</w:t>
      </w:r>
      <w:r w:rsidR="00D16BA8">
        <w:fldChar w:fldCharType="end"/>
      </w:r>
      <w:r>
        <w:t xml:space="preserve">. sårbar hvad angår at </w:t>
      </w:r>
      <w:r w:rsidR="00073CA0">
        <w:t xml:space="preserve">både </w:t>
      </w:r>
      <w:r>
        <w:t>request</w:t>
      </w:r>
      <w:r w:rsidR="00073CA0">
        <w:t>- og response-</w:t>
      </w:r>
      <w:r>
        <w:t xml:space="preserve">tiden fra </w:t>
      </w:r>
      <w:r w:rsidR="00073CA0">
        <w:t xml:space="preserve">og til </w:t>
      </w:r>
      <w:r>
        <w:t xml:space="preserve">serveren skal være så ens som muligt. </w:t>
      </w:r>
      <w:r>
        <w:rPr>
          <w:shd w:val="clear" w:color="auto" w:fill="FFFFFF"/>
        </w:rPr>
        <w:t>Dette er dog sj</w:t>
      </w:r>
      <w:r w:rsidR="00C3333B">
        <w:rPr>
          <w:shd w:val="clear" w:color="auto" w:fill="FFFFFF"/>
        </w:rPr>
        <w:t>ældent tilfældet på internettet.</w:t>
      </w:r>
      <w:r>
        <w:rPr>
          <w:shd w:val="clear" w:color="auto" w:fill="FFFFFF"/>
        </w:rPr>
        <w:t xml:space="preserve"> </w:t>
      </w:r>
      <w:r w:rsidR="00C3333B">
        <w:rPr>
          <w:shd w:val="clear" w:color="auto" w:fill="FFFFFF"/>
        </w:rPr>
        <w:t>D</w:t>
      </w:r>
      <w:r w:rsidR="009C0454">
        <w:rPr>
          <w:shd w:val="clear" w:color="auto" w:fill="FFFFFF"/>
        </w:rPr>
        <w:t>e</w:t>
      </w:r>
      <w:r w:rsidR="00C3333B">
        <w:rPr>
          <w:shd w:val="clear" w:color="auto" w:fill="FFFFFF"/>
        </w:rPr>
        <w:t xml:space="preserve">rfor kræver det efterfølgende en </w:t>
      </w:r>
      <w:r w:rsidR="009C0454">
        <w:rPr>
          <w:shd w:val="clear" w:color="auto" w:fill="FFFFFF"/>
        </w:rPr>
        <w:t>korrigering for at det kommer til at vir</w:t>
      </w:r>
      <w:r>
        <w:rPr>
          <w:shd w:val="clear" w:color="auto" w:fill="FFFFFF"/>
        </w:rPr>
        <w:t xml:space="preserve">ke som ønsket for LogRecorderen, således at </w:t>
      </w:r>
      <w:r w:rsidR="00C3333B">
        <w:rPr>
          <w:shd w:val="clear" w:color="auto" w:fill="FFFFFF"/>
        </w:rPr>
        <w:t>aktiviteter</w:t>
      </w:r>
      <w:r>
        <w:rPr>
          <w:shd w:val="clear" w:color="auto" w:fill="FFFFFF"/>
        </w:rPr>
        <w:t xml:space="preserve"> er placeret i kronologisk rækkefølge.</w:t>
      </w:r>
    </w:p>
    <w:p w14:paraId="7ACD9111" w14:textId="77777777" w:rsidR="00F5343E" w:rsidRPr="00DA0C17" w:rsidRDefault="00F5343E" w:rsidP="00634E57">
      <w:pPr>
        <w:rPr>
          <w:rFonts w:eastAsiaTheme="minorEastAsia"/>
        </w:rPr>
      </w:pPr>
    </w:p>
    <w:p w14:paraId="45244B03" w14:textId="69733057" w:rsidR="00F47820" w:rsidRDefault="001212AC" w:rsidP="0072537C">
      <w:pPr>
        <w:pStyle w:val="Overskrift2"/>
        <w:numPr>
          <w:ilvl w:val="0"/>
          <w:numId w:val="43"/>
        </w:numPr>
      </w:pPr>
      <w:bookmarkStart w:id="80" w:name="_Ref481429413"/>
      <w:bookmarkStart w:id="81" w:name="_Ref481429417"/>
      <w:bookmarkStart w:id="82" w:name="_Ref482474112"/>
      <w:bookmarkStart w:id="83" w:name="_Toc484070308"/>
      <w:r>
        <w:t xml:space="preserve">Hvordan logges </w:t>
      </w:r>
      <w:r w:rsidR="00DA6D6C">
        <w:t xml:space="preserve">serverside </w:t>
      </w:r>
      <w:r>
        <w:t>webelementer</w:t>
      </w:r>
      <w:bookmarkEnd w:id="80"/>
      <w:bookmarkEnd w:id="81"/>
      <w:r>
        <w:t>?</w:t>
      </w:r>
      <w:bookmarkEnd w:id="82"/>
      <w:bookmarkEnd w:id="83"/>
    </w:p>
    <w:p w14:paraId="73C252BC" w14:textId="75B588D9" w:rsidR="001A0338" w:rsidRDefault="006101BB" w:rsidP="006101BB">
      <w:r>
        <w:t xml:space="preserve">Som beskrevet i </w:t>
      </w:r>
      <w:r w:rsidR="001A0338">
        <w:fldChar w:fldCharType="begin"/>
      </w:r>
      <w:r w:rsidR="001A0338">
        <w:instrText xml:space="preserve"> REF _Ref483834581 \r \h </w:instrText>
      </w:r>
      <w:r w:rsidR="001A0338">
        <w:fldChar w:fldCharType="separate"/>
      </w:r>
      <w:r w:rsidR="00780111">
        <w:t>2</w:t>
      </w:r>
      <w:r w:rsidR="001A0338">
        <w:fldChar w:fldCharType="end"/>
      </w:r>
      <w:r w:rsidR="001A0338">
        <w:t>.</w:t>
      </w:r>
      <w:r w:rsidR="001A0338">
        <w:fldChar w:fldCharType="begin"/>
      </w:r>
      <w:r w:rsidR="001A0338">
        <w:instrText xml:space="preserve"> REF _Ref483472068 \r \h </w:instrText>
      </w:r>
      <w:r w:rsidR="001A0338">
        <w:fldChar w:fldCharType="separate"/>
      </w:r>
      <w:r w:rsidR="00780111">
        <w:t>4</w:t>
      </w:r>
      <w:r w:rsidR="001A0338">
        <w:fldChar w:fldCharType="end"/>
      </w:r>
      <w:r w:rsidR="001A0338">
        <w:t>.</w:t>
      </w:r>
      <w:r w:rsidR="001A0338">
        <w:fldChar w:fldCharType="begin"/>
      </w:r>
      <w:r w:rsidR="001A0338">
        <w:instrText xml:space="preserve"> REF _Ref483472071 \r \h </w:instrText>
      </w:r>
      <w:r w:rsidR="001A0338">
        <w:fldChar w:fldCharType="separate"/>
      </w:r>
      <w:r w:rsidR="00780111">
        <w:t>a</w:t>
      </w:r>
      <w:r w:rsidR="001A0338">
        <w:fldChar w:fldCharType="end"/>
      </w:r>
      <w:r w:rsidR="001A0338">
        <w:t xml:space="preserve"> er det nødvendigt at logge bestemte ASP.NET-webelementer som f.eks. Webside(ASPX) og GenericHandler(ASHX).</w:t>
      </w:r>
    </w:p>
    <w:p w14:paraId="65EDFBD5" w14:textId="415C27ED" w:rsidR="001A0338" w:rsidRDefault="006101BB" w:rsidP="006101BB">
      <w:r w:rsidRPr="00023EF9">
        <w:t xml:space="preserve">For at udvikle en logmekanisme </w:t>
      </w:r>
      <w:r>
        <w:t xml:space="preserve">af </w:t>
      </w:r>
      <w:r w:rsidR="001A0338">
        <w:t xml:space="preserve">disse </w:t>
      </w:r>
      <w:r>
        <w:t xml:space="preserve">webelementer uden </w:t>
      </w:r>
      <w:r w:rsidR="001A0338">
        <w:t>at ændre</w:t>
      </w:r>
      <w:r>
        <w:t xml:space="preserve"> i den oprindelige </w:t>
      </w:r>
      <w:r w:rsidR="001A0338">
        <w:t>website-</w:t>
      </w:r>
      <w:r>
        <w:t>kode, kræver det udvikling af et HttpModule (</w:t>
      </w:r>
      <w:r w:rsidRPr="00C12114">
        <w:t>se</w:t>
      </w:r>
      <w:r>
        <w:t xml:space="preserve"> </w:t>
      </w:r>
      <w:r>
        <w:fldChar w:fldCharType="begin"/>
      </w:r>
      <w:r>
        <w:instrText xml:space="preserve"> REF _Ref483410789 \r \h </w:instrText>
      </w:r>
      <w:r>
        <w:fldChar w:fldCharType="separate"/>
      </w:r>
      <w:r w:rsidR="00780111">
        <w:t>3</w:t>
      </w:r>
      <w:r>
        <w:fldChar w:fldCharType="end"/>
      </w:r>
      <w:r w:rsidRPr="00C12114">
        <w:t>.</w:t>
      </w:r>
      <w:r w:rsidR="007F62CF">
        <w:fldChar w:fldCharType="begin"/>
      </w:r>
      <w:r w:rsidR="007F62CF">
        <w:instrText xml:space="preserve"> REF _Ref483907420 \r \h </w:instrText>
      </w:r>
      <w:r w:rsidR="007F62CF">
        <w:fldChar w:fldCharType="separate"/>
      </w:r>
      <w:r w:rsidR="00780111">
        <w:t>2</w:t>
      </w:r>
      <w:r w:rsidR="007F62CF">
        <w:fldChar w:fldCharType="end"/>
      </w:r>
      <w:r>
        <w:t>)</w:t>
      </w:r>
      <w:r w:rsidR="00D13F0A">
        <w:t>,</w:t>
      </w:r>
      <w:r>
        <w:t xml:space="preserve"> </w:t>
      </w:r>
      <w:r w:rsidR="00852FE1">
        <w:t xml:space="preserve">som </w:t>
      </w:r>
      <w:r>
        <w:t xml:space="preserve">giver mulighed for at integere med ASP.NET-flowets events. </w:t>
      </w:r>
    </w:p>
    <w:p w14:paraId="53737C27" w14:textId="275AEAC9" w:rsidR="006101BB" w:rsidRDefault="006101BB" w:rsidP="006101BB">
      <w:r>
        <w:t>HttpModulet vil indgå i flowet som man-in-the-middle, dvs websitet fungerer som normalt og vil ikke blive forstyrret på anden vis.</w:t>
      </w:r>
    </w:p>
    <w:p w14:paraId="04E5427B" w14:textId="6EF40506" w:rsidR="00C12114" w:rsidRDefault="00C12114" w:rsidP="00F47820">
      <w:r>
        <w:t xml:space="preserve">Som vist i </w:t>
      </w:r>
      <w:r>
        <w:fldChar w:fldCharType="begin"/>
      </w:r>
      <w:r>
        <w:instrText xml:space="preserve"> REF _Ref483402838 \h </w:instrText>
      </w:r>
      <w:r>
        <w:fldChar w:fldCharType="separate"/>
      </w:r>
      <w:r w:rsidR="00780111" w:rsidRPr="00780111">
        <w:t xml:space="preserve">Figur </w:t>
      </w:r>
      <w:r w:rsidR="00780111" w:rsidRPr="00780111">
        <w:rPr>
          <w:noProof/>
        </w:rPr>
        <w:t>10</w:t>
      </w:r>
      <w:r>
        <w:fldChar w:fldCharType="end"/>
      </w:r>
      <w:r>
        <w:t xml:space="preserve"> kan HttpModuler anvendes til at bryde ind i et ASP.NET-flow</w:t>
      </w:r>
      <w:r w:rsidR="00110A6B">
        <w:t>,</w:t>
      </w:r>
      <w:r>
        <w:t xml:space="preserve"> hvilket vil kalde </w:t>
      </w:r>
      <w:r w:rsidR="00110A6B">
        <w:t>e</w:t>
      </w:r>
      <w:r>
        <w:t>venthandlers i HttpModulene både før og efter at de enkelte webelementer, som vil gøre det muligt at logge både Request og Response.</w:t>
      </w:r>
    </w:p>
    <w:p w14:paraId="212A7832" w14:textId="77777777" w:rsidR="001A0338" w:rsidRDefault="001A0338" w:rsidP="00F47820"/>
    <w:p w14:paraId="5597A5EE" w14:textId="77777777" w:rsidR="00C12114" w:rsidRDefault="00C12114" w:rsidP="00C12114">
      <w:pPr>
        <w:keepNext/>
        <w:jc w:val="center"/>
      </w:pPr>
      <w:r>
        <w:rPr>
          <w:noProof/>
        </w:rPr>
        <w:drawing>
          <wp:inline distT="0" distB="0" distL="0" distR="0" wp14:anchorId="32E2F792" wp14:editId="79A67640">
            <wp:extent cx="4123426" cy="2018875"/>
            <wp:effectExtent l="0" t="0" r="0" b="635"/>
            <wp:docPr id="12" name="Billede 12" descr="Aa479332.elmah_fig04(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a479332.elmah_fig04(en-us,MSDN.10).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6634" cy="2040030"/>
                    </a:xfrm>
                    <a:prstGeom prst="rect">
                      <a:avLst/>
                    </a:prstGeom>
                    <a:noFill/>
                    <a:ln>
                      <a:noFill/>
                    </a:ln>
                  </pic:spPr>
                </pic:pic>
              </a:graphicData>
            </a:graphic>
          </wp:inline>
        </w:drawing>
      </w:r>
    </w:p>
    <w:p w14:paraId="3871DEB8" w14:textId="6FEF6449" w:rsidR="00DA6D6C" w:rsidRPr="00C12114" w:rsidRDefault="00C12114" w:rsidP="00C12114">
      <w:pPr>
        <w:pStyle w:val="Billedtekst"/>
        <w:jc w:val="center"/>
        <w:rPr>
          <w:lang w:val="en-US"/>
        </w:rPr>
      </w:pPr>
      <w:bookmarkStart w:id="84" w:name="_Ref483402838"/>
      <w:bookmarkStart w:id="85" w:name="_Ref483402834"/>
      <w:r w:rsidRPr="00C12114">
        <w:rPr>
          <w:lang w:val="en-US"/>
        </w:rPr>
        <w:t xml:space="preserve">Figur </w:t>
      </w:r>
      <w:r>
        <w:fldChar w:fldCharType="begin"/>
      </w:r>
      <w:r w:rsidRPr="00C12114">
        <w:rPr>
          <w:lang w:val="en-US"/>
        </w:rPr>
        <w:instrText xml:space="preserve"> SEQ Figur \* ARABIC </w:instrText>
      </w:r>
      <w:r>
        <w:fldChar w:fldCharType="separate"/>
      </w:r>
      <w:r w:rsidR="00780111">
        <w:rPr>
          <w:noProof/>
          <w:lang w:val="en-US"/>
        </w:rPr>
        <w:t>10</w:t>
      </w:r>
      <w:r>
        <w:fldChar w:fldCharType="end"/>
      </w:r>
      <w:bookmarkEnd w:id="84"/>
      <w:r w:rsidRPr="00C12114">
        <w:rPr>
          <w:lang w:val="en-US"/>
        </w:rPr>
        <w:t xml:space="preserve"> (ASP.NET data flow)</w:t>
      </w:r>
      <w:bookmarkEnd w:id="85"/>
    </w:p>
    <w:p w14:paraId="26DFB5B8" w14:textId="231710AF" w:rsidR="00C12114" w:rsidRPr="00852FE1" w:rsidRDefault="00852FE1" w:rsidP="00C12114">
      <w:pPr>
        <w:jc w:val="center"/>
        <w:rPr>
          <w:lang w:val="en-US"/>
        </w:rPr>
      </w:pPr>
      <w:r w:rsidRPr="00852FE1">
        <w:rPr>
          <w:lang w:val="en-US"/>
        </w:rPr>
        <w:t>(September 2004) Using HTTP Modules and Handlers to Create Pluggable ASP.NET Components</w:t>
      </w:r>
      <w:r>
        <w:rPr>
          <w:lang w:val="en-US"/>
        </w:rPr>
        <w:br/>
      </w:r>
      <w:r w:rsidRPr="00852FE1">
        <w:rPr>
          <w:lang w:val="en-US"/>
        </w:rPr>
        <w:t xml:space="preserve">hentet fra </w:t>
      </w:r>
      <w:hyperlink r:id="rId38" w:history="1">
        <w:r w:rsidR="00C12114" w:rsidRPr="00852FE1">
          <w:rPr>
            <w:rStyle w:val="Hyperlink"/>
            <w:lang w:val="en-US"/>
          </w:rPr>
          <w:t>https://msdn.microsoft.com/en-us/library/aa479332.aspx</w:t>
        </w:r>
      </w:hyperlink>
    </w:p>
    <w:p w14:paraId="26CF1CD9" w14:textId="77777777" w:rsidR="006E1D94" w:rsidRPr="00852FE1" w:rsidRDefault="006E1D94" w:rsidP="00AF6A10">
      <w:pPr>
        <w:rPr>
          <w:lang w:val="en-US"/>
        </w:rPr>
      </w:pPr>
    </w:p>
    <w:p w14:paraId="0F3670AA" w14:textId="7DE2250D" w:rsidR="00AF6A10" w:rsidRDefault="00AF6A10" w:rsidP="00AF6A10">
      <w:r w:rsidRPr="00AF6A10">
        <w:t>Service-kald (ASHX, WCF) trigger ikke events i</w:t>
      </w:r>
      <w:r>
        <w:t xml:space="preserve"> </w:t>
      </w:r>
      <w:r w:rsidRPr="00AF6A10">
        <w:t>HttpModule</w:t>
      </w:r>
      <w:r w:rsidR="006E1D94">
        <w:t>t.</w:t>
      </w:r>
      <w:r>
        <w:t xml:space="preserve"> </w:t>
      </w:r>
      <w:r w:rsidR="006E1D94">
        <w:t>T</w:t>
      </w:r>
      <w:r>
        <w:t xml:space="preserve">il at løfte logningsopgaven anvendes EndPointBehaviors som er beskrevet i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_Ref483472177 \r \h </w:instrText>
      </w:r>
      <w:r>
        <w:fldChar w:fldCharType="separate"/>
      </w:r>
      <w:r w:rsidR="00780111">
        <w:t>5</w:t>
      </w:r>
      <w:r>
        <w:fldChar w:fldCharType="end"/>
      </w:r>
      <w:r>
        <w:t>.</w:t>
      </w:r>
    </w:p>
    <w:p w14:paraId="691AFADF" w14:textId="6902800A" w:rsidR="006E1D94" w:rsidRPr="00AF6A10" w:rsidRDefault="006E1D94" w:rsidP="006E1D94">
      <w:r>
        <w:t xml:space="preserve">Persisteringskald via f.eks. </w:t>
      </w:r>
      <w:r w:rsidR="004F0E0B">
        <w:t xml:space="preserve">standard .NET-klassen </w:t>
      </w:r>
      <w:r>
        <w:t xml:space="preserve">SqlCommand trigger heller ikke events i HttpModulet. En mulighed for at løfte denne opgave er at udvikle sin egen ”Entity Framework Data Provider”. Denne Provider kunne erstatte den der bliver anvendt for </w:t>
      </w:r>
      <w:r w:rsidR="004F0E0B">
        <w:t xml:space="preserve">som standard for netop </w:t>
      </w:r>
      <w:r>
        <w:t>System.Data</w:t>
      </w:r>
      <w:r w:rsidR="00852FE1">
        <w:t>.SqlClient</w:t>
      </w:r>
      <w:r>
        <w:t>-namespacet (SqlCommand, SqlDataReader osv)</w:t>
      </w:r>
      <w:r w:rsidR="004F0E0B">
        <w:t>.</w:t>
      </w:r>
      <w:r>
        <w:t xml:space="preserve"> </w:t>
      </w:r>
      <w:r w:rsidR="004F0E0B">
        <w:t xml:space="preserve">Den valgte </w:t>
      </w:r>
      <w:r>
        <w:t xml:space="preserve">løsningen er beskrevet i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_Ref483473272 \r \h </w:instrText>
      </w:r>
      <w:r>
        <w:fldChar w:fldCharType="separate"/>
      </w:r>
      <w:r w:rsidR="00780111">
        <w:t>6</w:t>
      </w:r>
      <w:r>
        <w:fldChar w:fldCharType="end"/>
      </w:r>
      <w:r>
        <w:t>.</w:t>
      </w:r>
    </w:p>
    <w:p w14:paraId="592C3242" w14:textId="23C13713" w:rsidR="00634E57" w:rsidRDefault="003F4043" w:rsidP="00D002FA">
      <w:pPr>
        <w:pStyle w:val="Overskrift1"/>
        <w:numPr>
          <w:ilvl w:val="0"/>
          <w:numId w:val="7"/>
        </w:numPr>
      </w:pPr>
      <w:bookmarkStart w:id="86" w:name="_Toc476658992"/>
      <w:bookmarkStart w:id="87" w:name="_Toc476659258"/>
      <w:bookmarkStart w:id="88" w:name="_Toc476659304"/>
      <w:bookmarkStart w:id="89" w:name="_Toc476659367"/>
      <w:bookmarkStart w:id="90" w:name="_Ref481495027"/>
      <w:bookmarkStart w:id="91" w:name="_Ref482474293"/>
      <w:bookmarkStart w:id="92" w:name="_Ref482474405"/>
      <w:bookmarkStart w:id="93" w:name="_Ref483410789"/>
      <w:bookmarkStart w:id="94" w:name="_Toc484070309"/>
      <w:r>
        <w:lastRenderedPageBreak/>
        <w:t>D</w:t>
      </w:r>
      <w:r w:rsidR="00634E57">
        <w:t>esign</w:t>
      </w:r>
      <w:bookmarkEnd w:id="86"/>
      <w:bookmarkEnd w:id="87"/>
      <w:bookmarkEnd w:id="88"/>
      <w:bookmarkEnd w:id="89"/>
      <w:bookmarkEnd w:id="90"/>
      <w:r w:rsidR="00A94FC3">
        <w:t xml:space="preserve"> og udvikling</w:t>
      </w:r>
      <w:bookmarkEnd w:id="91"/>
      <w:bookmarkEnd w:id="92"/>
      <w:bookmarkEnd w:id="93"/>
      <w:bookmarkEnd w:id="94"/>
    </w:p>
    <w:p w14:paraId="48813FF5" w14:textId="69172C62" w:rsidR="006E010A" w:rsidRDefault="004F0E0B" w:rsidP="004F0E0B">
      <w:r>
        <w:t>I denne se</w:t>
      </w:r>
      <w:r w:rsidR="00A00845">
        <w:t>ktion vil der blive uddybet hvilke løsninger der er blevet valgt for at indfri</w:t>
      </w:r>
      <w:r w:rsidR="006E010A">
        <w:t xml:space="preserve"> de listede </w:t>
      </w:r>
      <w:r w:rsidR="00A00845">
        <w:t>udfordringer (se</w:t>
      </w:r>
      <w:r w:rsidR="00D3318B">
        <w:t xml:space="preserve"> </w:t>
      </w:r>
      <w:r w:rsidR="00D3318B">
        <w:fldChar w:fldCharType="begin"/>
      </w:r>
      <w:r w:rsidR="00D3318B">
        <w:instrText xml:space="preserve"> REF _Ref483834581 \r \h </w:instrText>
      </w:r>
      <w:r w:rsidR="00D3318B">
        <w:fldChar w:fldCharType="separate"/>
      </w:r>
      <w:r w:rsidR="00780111">
        <w:t>2</w:t>
      </w:r>
      <w:r w:rsidR="00D3318B">
        <w:fldChar w:fldCharType="end"/>
      </w:r>
      <w:r w:rsidR="00D3318B">
        <w:t>.</w:t>
      </w:r>
      <w:r w:rsidR="00D3318B">
        <w:fldChar w:fldCharType="begin"/>
      </w:r>
      <w:r w:rsidR="00D3318B">
        <w:instrText xml:space="preserve"> REF _Ref482994784 \r \h </w:instrText>
      </w:r>
      <w:r w:rsidR="00D3318B">
        <w:fldChar w:fldCharType="separate"/>
      </w:r>
      <w:r w:rsidR="00780111">
        <w:t>3</w:t>
      </w:r>
      <w:r w:rsidR="00D3318B">
        <w:fldChar w:fldCharType="end"/>
      </w:r>
      <w:r w:rsidR="00A00845">
        <w:t>)</w:t>
      </w:r>
      <w:r w:rsidR="006E010A">
        <w:t xml:space="preserve">. </w:t>
      </w:r>
    </w:p>
    <w:p w14:paraId="7A59C3AB" w14:textId="723A4C7B" w:rsidR="00D3318B" w:rsidRDefault="006E010A" w:rsidP="004F0E0B">
      <w:r>
        <w:t>Primært handler sekti</w:t>
      </w:r>
      <w:r w:rsidR="00D3318B">
        <w:t xml:space="preserve">onen </w:t>
      </w:r>
      <w:r w:rsidR="00227C00">
        <w:t xml:space="preserve">om </w:t>
      </w:r>
      <w:r w:rsidR="00D3318B">
        <w:t>udvikling af LogRecorderen</w:t>
      </w:r>
      <w:r>
        <w:t xml:space="preserve"> </w:t>
      </w:r>
      <w:r w:rsidR="00D3318B">
        <w:t xml:space="preserve">og sekundært projekt LogPlayeren. </w:t>
      </w:r>
    </w:p>
    <w:p w14:paraId="60A056A3" w14:textId="013926CA" w:rsidR="00D3318B" w:rsidRDefault="00D3318B" w:rsidP="004F0E0B">
      <w:r>
        <w:t>LogPlayeren er meget afhængig af hvordan LogRecorderen fungerer, hvilket gør at LogPlayerens krav bliver inkluderet</w:t>
      </w:r>
      <w:r w:rsidR="00852FE1">
        <w:t xml:space="preserve"> i udviklingen af LogRecorderen i mere eller mindre grad.</w:t>
      </w:r>
    </w:p>
    <w:p w14:paraId="454619F0" w14:textId="64B93CD9" w:rsidR="0084649D" w:rsidRDefault="00C964D0" w:rsidP="004F0E0B">
      <w:pPr>
        <w:pStyle w:val="Overskrift2"/>
        <w:numPr>
          <w:ilvl w:val="0"/>
          <w:numId w:val="14"/>
        </w:numPr>
      </w:pPr>
      <w:bookmarkStart w:id="95" w:name="_Toc484070310"/>
      <w:r>
        <w:t>Overordnet</w:t>
      </w:r>
      <w:bookmarkEnd w:id="95"/>
    </w:p>
    <w:p w14:paraId="0FCE4AF1" w14:textId="461904DF" w:rsidR="004F0E0B" w:rsidRDefault="004F0E0B" w:rsidP="00634E57">
      <w:r>
        <w:t>I nedenstående flowdiagram vises det overordnede desig</w:t>
      </w:r>
      <w:r w:rsidR="00A00845">
        <w:t>n for LogRecorder og LogPlayer (LRAP).</w:t>
      </w:r>
    </w:p>
    <w:p w14:paraId="1D5E3D14" w14:textId="550BA650" w:rsidR="00A00845" w:rsidRDefault="004F0E0B" w:rsidP="00634E57">
      <w:r>
        <w:t xml:space="preserve">Begge produkter indgår som ”man-in-the-middle” kommunikationsmæssigt imellem de forskellige ASP.NET-webelementer. Dette muliggøre at request- og response-data kan opsnappes før og efter webelementerne har modtaget </w:t>
      </w:r>
      <w:r w:rsidR="00D3318B">
        <w:t>og sendt data, som kræves for at logge data undervejs i forløbet.</w:t>
      </w:r>
    </w:p>
    <w:p w14:paraId="12F72F38" w14:textId="66B7AF7E" w:rsidR="00E36BA1" w:rsidRDefault="00E36BA1" w:rsidP="00634E57">
      <w:r>
        <w:t xml:space="preserve">Data der vil blive logget kan opdeles i 4 sektioner. Det drejer sig om service-, persistering-, </w:t>
      </w:r>
      <w:r w:rsidR="00D3318B">
        <w:t xml:space="preserve">webelementer-(herunder </w:t>
      </w:r>
      <w:r>
        <w:t>webside</w:t>
      </w:r>
      <w:r w:rsidR="00D3318B">
        <w:t>)</w:t>
      </w:r>
      <w:r>
        <w:t xml:space="preserve"> og generichandler-kommunikation.</w:t>
      </w:r>
    </w:p>
    <w:p w14:paraId="76CD97F0" w14:textId="26300B69" w:rsidR="00E36BA1" w:rsidRDefault="00D3318B" w:rsidP="00E36BA1">
      <w:pPr>
        <w:keepNext/>
        <w:jc w:val="center"/>
      </w:pPr>
      <w:r>
        <w:object w:dxaOrig="11896" w:dyaOrig="8790" w14:anchorId="53828E8F">
          <v:shape id="_x0000_i1033" type="#_x0000_t75" style="width:489.75pt;height:5in" o:ole="">
            <v:imagedata r:id="rId39" o:title=""/>
          </v:shape>
          <o:OLEObject Type="Embed" ProgID="Visio.Drawing.15" ShapeID="_x0000_i1033" DrawAspect="Content" ObjectID="_1569392315" r:id="rId40"/>
        </w:object>
      </w:r>
    </w:p>
    <w:p w14:paraId="423FBA64" w14:textId="11CD3E93" w:rsidR="00D01654" w:rsidRDefault="00E36BA1" w:rsidP="00E36BA1">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11</w:t>
      </w:r>
      <w:r w:rsidR="007875CF">
        <w:rPr>
          <w:noProof/>
        </w:rPr>
        <w:fldChar w:fldCharType="end"/>
      </w:r>
      <w:r>
        <w:t xml:space="preserve"> (</w:t>
      </w:r>
      <w:r w:rsidRPr="008A1718">
        <w:t>overordnet flowdiagram af LogRecorder og LogPlayers rolle i logningen/afspilningen</w:t>
      </w:r>
      <w:r>
        <w:t>)</w:t>
      </w:r>
    </w:p>
    <w:p w14:paraId="6D846D51" w14:textId="77777777" w:rsidR="004F0E0B" w:rsidRPr="004F0E0B" w:rsidRDefault="004F0E0B" w:rsidP="004F0E0B"/>
    <w:p w14:paraId="3306D7C6" w14:textId="77777777" w:rsidR="00E36BA1" w:rsidRDefault="00E36BA1">
      <w:pPr>
        <w:spacing w:after="200" w:line="276" w:lineRule="auto"/>
        <w:rPr>
          <w:b/>
          <w:color w:val="94B6D2" w:themeColor="accent1"/>
          <w:spacing w:val="20"/>
          <w:sz w:val="28"/>
          <w:szCs w:val="28"/>
        </w:rPr>
      </w:pPr>
      <w:bookmarkStart w:id="96" w:name="_Ref482884398"/>
      <w:r>
        <w:br w:type="page"/>
      </w:r>
    </w:p>
    <w:p w14:paraId="02A840ED" w14:textId="2AD11B08" w:rsidR="00E031C7" w:rsidRDefault="00E031C7" w:rsidP="0072537C">
      <w:pPr>
        <w:pStyle w:val="Overskrift2"/>
        <w:numPr>
          <w:ilvl w:val="0"/>
          <w:numId w:val="14"/>
        </w:numPr>
      </w:pPr>
      <w:bookmarkStart w:id="97" w:name="_Ref483907420"/>
      <w:bookmarkStart w:id="98" w:name="_Toc484070311"/>
      <w:r>
        <w:lastRenderedPageBreak/>
        <w:t>HttpModule</w:t>
      </w:r>
      <w:bookmarkEnd w:id="96"/>
      <w:bookmarkEnd w:id="97"/>
      <w:bookmarkEnd w:id="98"/>
    </w:p>
    <w:p w14:paraId="775A8046" w14:textId="75C7B07D" w:rsidR="00355B56" w:rsidRDefault="00E36BA1" w:rsidP="00E36BA1">
      <w:r>
        <w:t xml:space="preserve">Som beskrevet i </w:t>
      </w:r>
      <w:r>
        <w:fldChar w:fldCharType="begin"/>
      </w:r>
      <w:r>
        <w:instrText xml:space="preserve"> REF _Ref483834581 \r \h </w:instrText>
      </w:r>
      <w:r>
        <w:fldChar w:fldCharType="separate"/>
      </w:r>
      <w:r w:rsidR="00780111">
        <w:t>2</w:t>
      </w:r>
      <w:r>
        <w:fldChar w:fldCharType="end"/>
      </w:r>
      <w:r>
        <w:t>.</w:t>
      </w:r>
      <w:r>
        <w:fldChar w:fldCharType="begin"/>
      </w:r>
      <w:r>
        <w:instrText xml:space="preserve"> REF _Ref482474112 \r \h </w:instrText>
      </w:r>
      <w:r>
        <w:fldChar w:fldCharType="separate"/>
      </w:r>
      <w:r w:rsidR="00780111">
        <w:t>7</w:t>
      </w:r>
      <w:r>
        <w:fldChar w:fldCharType="end"/>
      </w:r>
      <w:r>
        <w:t xml:space="preserve"> er der behov for et HttpModule for at være i</w:t>
      </w:r>
      <w:r w:rsidR="000A3824">
        <w:t xml:space="preserve"> </w:t>
      </w:r>
      <w:r>
        <w:t xml:space="preserve">stand til at logge kommunikation </w:t>
      </w:r>
      <w:r w:rsidR="00355B56">
        <w:t>af</w:t>
      </w:r>
      <w:r>
        <w:t xml:space="preserve"> web</w:t>
      </w:r>
      <w:r w:rsidR="00355B56">
        <w:t>elementer som f.eks. websider.</w:t>
      </w:r>
    </w:p>
    <w:p w14:paraId="6EB4BFFF" w14:textId="625475B6" w:rsidR="002546CE" w:rsidRDefault="002546CE" w:rsidP="002546CE">
      <w:r>
        <w:t>HttpModulet bliver s</w:t>
      </w:r>
      <w:r w:rsidR="00337FE2">
        <w:t>at op og registreret i websitet</w:t>
      </w:r>
      <w:r>
        <w:t xml:space="preserve"> og vil derefter automatisk blive forbundet til events som </w:t>
      </w:r>
      <w:r w:rsidR="00355B56">
        <w:t xml:space="preserve"> </w:t>
      </w:r>
      <w:r>
        <w:t>PageRequests, PageResponse og mange andre der vil blive kaldt undervejs i et ASP.NET-flow.</w:t>
      </w:r>
      <w:r w:rsidR="00337FE2">
        <w:t xml:space="preserve"> (</w:t>
      </w:r>
      <w:r w:rsidR="00337FE2" w:rsidRPr="00C04F42">
        <w:t xml:space="preserve">se </w:t>
      </w:r>
      <w:r w:rsidR="00C04F42" w:rsidRPr="00C04F42">
        <w:t>B</w:t>
      </w:r>
      <w:r w:rsidR="00337FE2" w:rsidRPr="00C04F42">
        <w:t xml:space="preserve">ilag </w:t>
      </w:r>
      <w:r w:rsidR="00625F29">
        <w:t>7.</w:t>
      </w:r>
      <w:r w:rsidR="00C04F42" w:rsidRPr="00C04F42">
        <w:fldChar w:fldCharType="begin"/>
      </w:r>
      <w:r w:rsidR="00C04F42" w:rsidRPr="00C04F42">
        <w:instrText xml:space="preserve"> REF _Ref481148030 \r \h </w:instrText>
      </w:r>
      <w:r w:rsidR="00C04F42">
        <w:instrText xml:space="preserve"> \* MERGEFORMAT </w:instrText>
      </w:r>
      <w:r w:rsidR="00C04F42" w:rsidRPr="00C04F42">
        <w:fldChar w:fldCharType="separate"/>
      </w:r>
      <w:r w:rsidR="00780111">
        <w:t>2</w:t>
      </w:r>
      <w:r w:rsidR="00C04F42" w:rsidRPr="00C04F42">
        <w:fldChar w:fldCharType="end"/>
      </w:r>
      <w:r w:rsidR="00C04F42" w:rsidRPr="00C04F42">
        <w:t xml:space="preserve"> </w:t>
      </w:r>
      <w:r w:rsidR="00337FE2" w:rsidRPr="00C04F42">
        <w:t>over tilgængelige HttpModule events</w:t>
      </w:r>
      <w:r w:rsidR="00337FE2">
        <w:t>)</w:t>
      </w:r>
      <w:r w:rsidR="00C04F42">
        <w:t>.</w:t>
      </w:r>
    </w:p>
    <w:p w14:paraId="4A904C4F" w14:textId="77777777" w:rsidR="00355B56" w:rsidRDefault="002546CE" w:rsidP="002546CE">
      <w:r>
        <w:t>Denne fremgangsmåde kan for det første anvendes til at logge f.eks. request</w:t>
      </w:r>
      <w:r w:rsidR="00355B56">
        <w:t>- og respons-data</w:t>
      </w:r>
      <w:r>
        <w:t xml:space="preserve"> fra </w:t>
      </w:r>
      <w:r w:rsidR="0068094D">
        <w:t>webelementer som websider, generic-handlere osv</w:t>
      </w:r>
      <w:r w:rsidR="00355B56">
        <w:t>.</w:t>
      </w:r>
      <w:r w:rsidR="0068094D">
        <w:t xml:space="preserve"> </w:t>
      </w:r>
    </w:p>
    <w:p w14:paraId="507B43C7" w14:textId="478A2E1C" w:rsidR="0068094D" w:rsidRDefault="00355B56" w:rsidP="002546CE">
      <w:r>
        <w:t>F</w:t>
      </w:r>
      <w:r w:rsidR="0068094D">
        <w:t>or det andet kan vi endvidere validere at både request</w:t>
      </w:r>
      <w:r>
        <w:t>- og respons-data</w:t>
      </w:r>
      <w:r w:rsidR="0068094D">
        <w:t xml:space="preserve"> i afspilningsfasen </w:t>
      </w:r>
      <w:r>
        <w:t>via</w:t>
      </w:r>
      <w:r w:rsidR="0068094D">
        <w:t xml:space="preserve"> LogPlayer svarer overens med den logdata vi oplevede da selvsamme flow blev logget </w:t>
      </w:r>
      <w:r>
        <w:t>via</w:t>
      </w:r>
      <w:r w:rsidR="0068094D">
        <w:t xml:space="preserve"> LogRecorder. Hvis dette ikke er tilfældet kan det potentielt være en fejlkilde i sig selv.</w:t>
      </w:r>
    </w:p>
    <w:p w14:paraId="45AEC928" w14:textId="2F94E59D" w:rsidR="00E031C7" w:rsidRDefault="00E031C7" w:rsidP="00E031C7">
      <w:r>
        <w:t>HttpModule</w:t>
      </w:r>
      <w:r w:rsidR="00355B56">
        <w:t>t</w:t>
      </w:r>
      <w:r>
        <w:t xml:space="preserve"> vil i dette tilfælde eksisterer i en selvstændig </w:t>
      </w:r>
      <w:r w:rsidR="00355B56">
        <w:t>.NET-a</w:t>
      </w:r>
      <w:r>
        <w:t xml:space="preserve">ssembly som beskrives i </w:t>
      </w:r>
      <w:r w:rsidR="00035D3A">
        <w:fldChar w:fldCharType="begin"/>
      </w:r>
      <w:r w:rsidR="00035D3A">
        <w:instrText xml:space="preserve"> REF _Ref483410789 \r \h </w:instrText>
      </w:r>
      <w:r w:rsidR="00035D3A">
        <w:fldChar w:fldCharType="separate"/>
      </w:r>
      <w:r w:rsidR="00780111">
        <w:t>3</w:t>
      </w:r>
      <w:r w:rsidR="00035D3A">
        <w:fldChar w:fldCharType="end"/>
      </w:r>
      <w:r w:rsidR="00355B56">
        <w:t>.</w:t>
      </w:r>
      <w:r w:rsidR="00035D3A">
        <w:fldChar w:fldCharType="begin"/>
      </w:r>
      <w:r w:rsidR="00035D3A">
        <w:instrText xml:space="preserve"> REF _Ref483835964 \r \h </w:instrText>
      </w:r>
      <w:r w:rsidR="00035D3A">
        <w:fldChar w:fldCharType="separate"/>
      </w:r>
      <w:r w:rsidR="00780111">
        <w:t>7</w:t>
      </w:r>
      <w:r w:rsidR="00035D3A">
        <w:fldChar w:fldCharType="end"/>
      </w:r>
      <w:r w:rsidR="00355B56">
        <w:t>.</w:t>
      </w:r>
      <w:r>
        <w:t xml:space="preserve"> </w:t>
      </w:r>
      <w:r w:rsidR="00355B56">
        <w:t>E</w:t>
      </w:r>
      <w:r>
        <w:t xml:space="preserve">fterfølgende skal HttpModulet registeres </w:t>
      </w:r>
      <w:r w:rsidR="00355B56">
        <w:t>i det pågældende website, som</w:t>
      </w:r>
      <w:r>
        <w:t xml:space="preserve"> bliver beskrevet i </w:t>
      </w:r>
      <w:r>
        <w:fldChar w:fldCharType="begin"/>
      </w:r>
      <w:r>
        <w:instrText xml:space="preserve"> REF _Ref482474405 \r \h </w:instrText>
      </w:r>
      <w:r>
        <w:fldChar w:fldCharType="separate"/>
      </w:r>
      <w:r w:rsidR="00780111">
        <w:t>3</w:t>
      </w:r>
      <w:r>
        <w:fldChar w:fldCharType="end"/>
      </w:r>
      <w:r>
        <w:t>.</w:t>
      </w:r>
      <w:r w:rsidR="00355B56">
        <w:fldChar w:fldCharType="begin"/>
      </w:r>
      <w:r w:rsidR="00355B56">
        <w:instrText xml:space="preserve"> REF _Ref483473343 \r \h </w:instrText>
      </w:r>
      <w:r w:rsidR="00355B56">
        <w:fldChar w:fldCharType="separate"/>
      </w:r>
      <w:r w:rsidR="00780111">
        <w:t>8</w:t>
      </w:r>
      <w:r w:rsidR="00355B56">
        <w:fldChar w:fldCharType="end"/>
      </w:r>
      <w:r w:rsidRPr="0013600E">
        <w:t>.</w:t>
      </w:r>
    </w:p>
    <w:p w14:paraId="642A020F" w14:textId="77777777" w:rsidR="003B045F" w:rsidRPr="0013600E" w:rsidRDefault="003B045F" w:rsidP="00E031C7"/>
    <w:p w14:paraId="2F221E37" w14:textId="264A9AD4" w:rsidR="00DA6D6C" w:rsidRDefault="00DA6D6C" w:rsidP="0072537C">
      <w:pPr>
        <w:pStyle w:val="Overskrift2"/>
        <w:numPr>
          <w:ilvl w:val="0"/>
          <w:numId w:val="14"/>
        </w:numPr>
      </w:pPr>
      <w:bookmarkStart w:id="99" w:name="_Ref483410790"/>
      <w:bookmarkStart w:id="100" w:name="_Toc484070312"/>
      <w:r>
        <w:t>Hvordan logges website’s serverside data?</w:t>
      </w:r>
      <w:bookmarkEnd w:id="99"/>
      <w:bookmarkEnd w:id="100"/>
    </w:p>
    <w:p w14:paraId="25783559" w14:textId="44AA2F5F" w:rsidR="007432ED" w:rsidRDefault="00C340B5" w:rsidP="00DA6D6C">
      <w:r>
        <w:t>Logning af websitets state-data som session</w:t>
      </w:r>
      <w:r w:rsidR="007432ED">
        <w:t>-</w:t>
      </w:r>
      <w:r>
        <w:t>data og viewstate</w:t>
      </w:r>
      <w:r w:rsidR="007432ED">
        <w:t>-</w:t>
      </w:r>
      <w:r>
        <w:t xml:space="preserve">data (se </w:t>
      </w:r>
      <w:r>
        <w:fldChar w:fldCharType="begin"/>
      </w:r>
      <w:r>
        <w:instrText xml:space="preserve"> REF _Ref483834581 \r \h </w:instrText>
      </w:r>
      <w:r>
        <w:fldChar w:fldCharType="separate"/>
      </w:r>
      <w:r w:rsidR="00780111">
        <w:t>2</w:t>
      </w:r>
      <w:r>
        <w:fldChar w:fldCharType="end"/>
      </w:r>
      <w:r>
        <w:t>.</w:t>
      </w:r>
      <w:r>
        <w:fldChar w:fldCharType="begin"/>
      </w:r>
      <w:r>
        <w:instrText xml:space="preserve"> REF _Ref483472068 \r \h </w:instrText>
      </w:r>
      <w:r>
        <w:fldChar w:fldCharType="separate"/>
      </w:r>
      <w:r w:rsidR="00780111">
        <w:t>4</w:t>
      </w:r>
      <w:r>
        <w:fldChar w:fldCharType="end"/>
      </w:r>
      <w:r>
        <w:t>.</w:t>
      </w:r>
      <w:r>
        <w:fldChar w:fldCharType="begin"/>
      </w:r>
      <w:r>
        <w:instrText xml:space="preserve"> REF _Ref483859812 \r \h </w:instrText>
      </w:r>
      <w:r>
        <w:fldChar w:fldCharType="separate"/>
      </w:r>
      <w:r w:rsidR="00780111">
        <w:t>d</w:t>
      </w:r>
      <w:r>
        <w:fldChar w:fldCharType="end"/>
      </w:r>
      <w:r>
        <w:t xml:space="preserve">) er </w:t>
      </w:r>
      <w:r w:rsidR="007432ED">
        <w:t xml:space="preserve">nødvendigt. Det samme gør sig gældende for webelementers request- og respons-data. </w:t>
      </w:r>
    </w:p>
    <w:p w14:paraId="470CFD9C" w14:textId="17E5A274" w:rsidR="007432ED" w:rsidRDefault="007432ED" w:rsidP="00DA6D6C">
      <w:r>
        <w:t>De forskellige HttpModule-events er på forskellige tidspunkter i et flow. Selvom f.eks. session-data er tilgængelig i ét event, betyder det ikke nødvendigvis at viewstate-data</w:t>
      </w:r>
      <w:r w:rsidR="00852FE1">
        <w:t xml:space="preserve"> også</w:t>
      </w:r>
      <w:r>
        <w:t xml:space="preserve"> er tilgængelig.</w:t>
      </w:r>
      <w:r w:rsidR="00E30A0E">
        <w:t xml:space="preserve"> Både session-data og viewstate-data bliver logget før og efter webelementers normale event-flow er udført, da det typisk vil være være her at </w:t>
      </w:r>
      <w:r w:rsidR="00852FE1">
        <w:t>state-</w:t>
      </w:r>
      <w:r w:rsidR="00E30A0E">
        <w:t>data vil blive ændret.</w:t>
      </w:r>
    </w:p>
    <w:p w14:paraId="70AF6161" w14:textId="18270191" w:rsidR="002E0018" w:rsidRDefault="002E0018" w:rsidP="00DA6D6C">
      <w:r>
        <w:t>LogPlayerens rolle vil være at afspille aktiviteter, og her vil det være muligt at f.eks. request-data til en service er anderledes når der bliver afspillet i forhold til hvordan request-dataen så ud da der blev logget. Hvis det er tilfældet vil LogPlayer vise en advarsel og brugeren vil blive bedt om at tage stilling til om det ny</w:t>
      </w:r>
      <w:r w:rsidR="004515DF">
        <w:t>e</w:t>
      </w:r>
      <w:r>
        <w:t xml:space="preserve"> eller gamle request-data skal anvendes. Derfor vil det via HttpModulet være nødvendigt både at læse data, men også overskrive</w:t>
      </w:r>
      <w:r w:rsidR="00E30A0E">
        <w:t xml:space="preserve"> data</w:t>
      </w:r>
      <w:r>
        <w:t xml:space="preserve"> (se </w:t>
      </w:r>
      <w:r w:rsidR="00E77BEB">
        <w:fldChar w:fldCharType="begin"/>
      </w:r>
      <w:r w:rsidR="00E77BEB">
        <w:instrText xml:space="preserve"> REF _Ref482474293 \r \h </w:instrText>
      </w:r>
      <w:r w:rsidR="00E77BEB">
        <w:fldChar w:fldCharType="separate"/>
      </w:r>
      <w:r w:rsidR="00780111">
        <w:t>3</w:t>
      </w:r>
      <w:r w:rsidR="00E77BEB">
        <w:fldChar w:fldCharType="end"/>
      </w:r>
      <w:r w:rsidR="00E77BEB">
        <w:t>.</w:t>
      </w:r>
      <w:r w:rsidR="00E77BEB">
        <w:fldChar w:fldCharType="begin"/>
      </w:r>
      <w:r w:rsidR="00E77BEB">
        <w:instrText xml:space="preserve"> REF _Ref482535522 \r \h </w:instrText>
      </w:r>
      <w:r w:rsidR="00E77BEB">
        <w:fldChar w:fldCharType="separate"/>
      </w:r>
      <w:r w:rsidR="00780111">
        <w:t>19</w:t>
      </w:r>
      <w:r w:rsidR="00E77BEB">
        <w:fldChar w:fldCharType="end"/>
      </w:r>
      <w:r w:rsidR="00E77BEB">
        <w:t>.</w:t>
      </w:r>
      <w:r w:rsidR="00E77BEB">
        <w:fldChar w:fldCharType="begin"/>
      </w:r>
      <w:r w:rsidR="00E77BEB">
        <w:instrText xml:space="preserve"> REF _Ref483683962 \r \h </w:instrText>
      </w:r>
      <w:r w:rsidR="00E77BEB">
        <w:fldChar w:fldCharType="separate"/>
      </w:r>
      <w:r w:rsidR="00780111">
        <w:t>j</w:t>
      </w:r>
      <w:r w:rsidR="00E77BEB">
        <w:fldChar w:fldCharType="end"/>
      </w:r>
      <w:r>
        <w:t>).</w:t>
      </w:r>
    </w:p>
    <w:p w14:paraId="001523F8" w14:textId="14D8023F" w:rsidR="00C340B5" w:rsidRDefault="007432ED" w:rsidP="00DA6D6C">
      <w:r>
        <w:t>For præcis at vide hvornår det kan lade sig gøre via HttpModulet at læse</w:t>
      </w:r>
      <w:r w:rsidR="002E0018">
        <w:t xml:space="preserve"> og overskrive</w:t>
      </w:r>
      <w:r>
        <w:t xml:space="preserve"> de forskellige værdier, undersøges dette via test med en WebApplication kaldt ”WebApplication” og et HttpModule kaldt ”HttpModule”. Begge </w:t>
      </w:r>
      <w:r w:rsidR="00E77BEB">
        <w:t>test-projekter</w:t>
      </w:r>
      <w:r>
        <w:t xml:space="preserve"> er tilgængelige </w:t>
      </w:r>
      <w:r w:rsidR="00E77BEB">
        <w:t>iblandt</w:t>
      </w:r>
      <w:r>
        <w:t xml:space="preserve"> resten af løsningsfilerne (Bilag</w:t>
      </w:r>
      <w:r w:rsidR="00625F29">
        <w:t xml:space="preserve"> 7</w:t>
      </w:r>
      <w:r>
        <w:t>.</w:t>
      </w:r>
      <w:r>
        <w:fldChar w:fldCharType="begin"/>
      </w:r>
      <w:r>
        <w:instrText xml:space="preserve"> REF _Ref483471691 \r \h </w:instrText>
      </w:r>
      <w:r>
        <w:fldChar w:fldCharType="separate"/>
      </w:r>
      <w:r w:rsidR="00780111">
        <w:t>3</w:t>
      </w:r>
      <w:r>
        <w:fldChar w:fldCharType="end"/>
      </w:r>
      <w:r>
        <w:t>).</w:t>
      </w:r>
      <w:r w:rsidR="00625F29">
        <w:t xml:space="preserve"> </w:t>
      </w:r>
    </w:p>
    <w:p w14:paraId="24ED6CF5" w14:textId="137FA5B5" w:rsidR="00DA6D6C" w:rsidRDefault="00DA6D6C" w:rsidP="00DA6D6C">
      <w:r>
        <w:t>Det endelige resultat der er kommet ud af testforløbet</w:t>
      </w:r>
      <w:r w:rsidR="00D164B3">
        <w:t>: (se Bilag</w:t>
      </w:r>
      <w:r w:rsidR="00625F29">
        <w:t xml:space="preserve"> 7</w:t>
      </w:r>
      <w:r w:rsidR="00D164B3">
        <w:t>.</w:t>
      </w:r>
      <w:r w:rsidR="00D164B3">
        <w:fldChar w:fldCharType="begin"/>
      </w:r>
      <w:r w:rsidR="00D164B3">
        <w:instrText xml:space="preserve"> REF _Ref481148030 \w \h </w:instrText>
      </w:r>
      <w:r w:rsidR="00D164B3">
        <w:fldChar w:fldCharType="separate"/>
      </w:r>
      <w:r w:rsidR="00780111">
        <w:t>2</w:t>
      </w:r>
      <w:r w:rsidR="00D164B3">
        <w:fldChar w:fldCharType="end"/>
      </w:r>
      <w:r w:rsidR="00D164B3">
        <w:t xml:space="preserve"> for at se hele testens resultat)</w:t>
      </w:r>
      <w:r>
        <w:t>:</w:t>
      </w:r>
    </w:p>
    <w:p w14:paraId="4379BCBC" w14:textId="0682BBE9" w:rsidR="00DA6D6C" w:rsidRPr="00F5343E" w:rsidRDefault="007D7D57" w:rsidP="00DA6D6C">
      <w:pPr>
        <w:pStyle w:val="Listeafsnit"/>
        <w:numPr>
          <w:ilvl w:val="0"/>
          <w:numId w:val="8"/>
        </w:numPr>
        <w:rPr>
          <w:rStyle w:val="Svagfremhvning"/>
        </w:rPr>
      </w:pPr>
      <w:r>
        <w:rPr>
          <w:rStyle w:val="Svagfremhvning"/>
        </w:rPr>
        <w:t xml:space="preserve">Requestdata og </w:t>
      </w:r>
      <w:r w:rsidR="00DA6D6C" w:rsidRPr="00F5343E">
        <w:rPr>
          <w:rStyle w:val="Svagfremhvning"/>
        </w:rPr>
        <w:t>Sessiondata før redigering kan aflæses</w:t>
      </w:r>
      <w:r w:rsidR="002E0018">
        <w:rPr>
          <w:rStyle w:val="Svagfremhvning"/>
        </w:rPr>
        <w:t>/overskrives</w:t>
      </w:r>
      <w:r w:rsidR="00DA6D6C" w:rsidRPr="00F5343E">
        <w:rPr>
          <w:rStyle w:val="Svagfremhvning"/>
        </w:rPr>
        <w:t xml:space="preserve"> </w:t>
      </w:r>
      <w:r w:rsidR="002E0018">
        <w:rPr>
          <w:rStyle w:val="Svagfremhvning"/>
        </w:rPr>
        <w:t>i</w:t>
      </w:r>
      <w:r w:rsidR="00DA6D6C" w:rsidRPr="00F5343E">
        <w:rPr>
          <w:rStyle w:val="Svagfremhvning"/>
        </w:rPr>
        <w:t xml:space="preserve"> HttpModule-eventet PreRequestHandlerExecute.</w:t>
      </w:r>
    </w:p>
    <w:p w14:paraId="304A47F2" w14:textId="7F6FC279" w:rsidR="00DA6D6C" w:rsidRDefault="00DA6D6C" w:rsidP="00DA6D6C">
      <w:pPr>
        <w:pStyle w:val="Listeafsnit"/>
        <w:numPr>
          <w:ilvl w:val="0"/>
          <w:numId w:val="8"/>
        </w:numPr>
        <w:rPr>
          <w:rStyle w:val="Svagfremhvning"/>
        </w:rPr>
      </w:pPr>
      <w:r w:rsidRPr="00F5343E">
        <w:rPr>
          <w:rStyle w:val="Svagfremhvning"/>
        </w:rPr>
        <w:t xml:space="preserve">Viewstatedata før redigering kan aflæses </w:t>
      </w:r>
      <w:r w:rsidR="002E0018">
        <w:rPr>
          <w:rStyle w:val="Svagfremhvning"/>
        </w:rPr>
        <w:t>i</w:t>
      </w:r>
      <w:r w:rsidRPr="00F5343E">
        <w:rPr>
          <w:rStyle w:val="Svagfremhvning"/>
        </w:rPr>
        <w:t xml:space="preserve"> Web</w:t>
      </w:r>
      <w:r>
        <w:rPr>
          <w:rStyle w:val="Svagfremhvning"/>
        </w:rPr>
        <w:t>side</w:t>
      </w:r>
      <w:r w:rsidRPr="00F5343E">
        <w:rPr>
          <w:rStyle w:val="Svagfremhvning"/>
        </w:rPr>
        <w:t>-eventet Preload.</w:t>
      </w:r>
    </w:p>
    <w:p w14:paraId="5D238021" w14:textId="7CACFDB7" w:rsidR="002E0018" w:rsidRPr="00F5343E" w:rsidRDefault="002E0018" w:rsidP="00DA6D6C">
      <w:pPr>
        <w:pStyle w:val="Listeafsnit"/>
        <w:numPr>
          <w:ilvl w:val="0"/>
          <w:numId w:val="8"/>
        </w:numPr>
        <w:rPr>
          <w:rStyle w:val="Svagfremhvning"/>
        </w:rPr>
      </w:pPr>
      <w:r>
        <w:rPr>
          <w:rStyle w:val="Svagfremhvning"/>
        </w:rPr>
        <w:t>Viewstatedata før redigering kan overskrives i Webside-eventet InitComplete.</w:t>
      </w:r>
    </w:p>
    <w:p w14:paraId="2CB6EBFA" w14:textId="61876F95" w:rsidR="00DA6D6C" w:rsidRDefault="00DA6D6C" w:rsidP="00DA6D6C">
      <w:pPr>
        <w:pStyle w:val="Listeafsnit"/>
        <w:numPr>
          <w:ilvl w:val="0"/>
          <w:numId w:val="8"/>
        </w:numPr>
        <w:rPr>
          <w:rStyle w:val="Svagfremhvning"/>
        </w:rPr>
      </w:pPr>
      <w:r w:rsidRPr="00F5343E">
        <w:rPr>
          <w:rStyle w:val="Svagfremhvning"/>
        </w:rPr>
        <w:t>Session- og Viewstatedata efter redigering kan aflæses</w:t>
      </w:r>
      <w:r w:rsidR="002E0018">
        <w:rPr>
          <w:rStyle w:val="Svagfremhvning"/>
        </w:rPr>
        <w:t>/overskrives</w:t>
      </w:r>
      <w:r w:rsidRPr="00F5343E">
        <w:rPr>
          <w:rStyle w:val="Svagfremhvning"/>
        </w:rPr>
        <w:t xml:space="preserve"> i HttpModule-eventet PostRequestHandlerExecute.</w:t>
      </w:r>
    </w:p>
    <w:p w14:paraId="5D3A8C53" w14:textId="5698E2D2" w:rsidR="007D7D57" w:rsidRPr="00F5343E" w:rsidRDefault="007D7D57" w:rsidP="00DA6D6C">
      <w:pPr>
        <w:pStyle w:val="Listeafsnit"/>
        <w:numPr>
          <w:ilvl w:val="0"/>
          <w:numId w:val="8"/>
        </w:numPr>
        <w:rPr>
          <w:rStyle w:val="Svagfremhvning"/>
        </w:rPr>
      </w:pPr>
      <w:r>
        <w:rPr>
          <w:rStyle w:val="Svagfremhvning"/>
        </w:rPr>
        <w:t>Respons</w:t>
      </w:r>
      <w:r w:rsidR="004515DF">
        <w:rPr>
          <w:rStyle w:val="Svagfremhvning"/>
        </w:rPr>
        <w:t>e</w:t>
      </w:r>
      <w:r>
        <w:rPr>
          <w:rStyle w:val="Svagfremhvning"/>
        </w:rPr>
        <w:t>data kan aflæses</w:t>
      </w:r>
      <w:r w:rsidR="00FF7C8C">
        <w:rPr>
          <w:rStyle w:val="Svagfremhvning"/>
        </w:rPr>
        <w:t>/overskrives</w:t>
      </w:r>
      <w:r>
        <w:rPr>
          <w:rStyle w:val="Svagfremhvning"/>
        </w:rPr>
        <w:t xml:space="preserve"> i HttpModule-eventet EndRequest.</w:t>
      </w:r>
    </w:p>
    <w:p w14:paraId="227CFFB6" w14:textId="77777777" w:rsidR="003B045F" w:rsidRDefault="003B045F" w:rsidP="00DA6D6C"/>
    <w:p w14:paraId="5293B8D5" w14:textId="77777777" w:rsidR="003B045F" w:rsidRDefault="003B045F" w:rsidP="00DA6D6C"/>
    <w:p w14:paraId="3791D8CF" w14:textId="5E12E581" w:rsidR="004515DF" w:rsidRDefault="004515DF" w:rsidP="00DA6D6C">
      <w:r w:rsidRPr="004515DF">
        <w:lastRenderedPageBreak/>
        <w:t>Respon</w:t>
      </w:r>
      <w:r>
        <w:t>s</w:t>
      </w:r>
      <w:r w:rsidR="003B045F">
        <w:t>e</w:t>
      </w:r>
      <w:r>
        <w:t>data fra webelementer</w:t>
      </w:r>
      <w:r w:rsidR="003B045F">
        <w:t xml:space="preserve"> bliver ikke logget direkte via et bestemt </w:t>
      </w:r>
      <w:r w:rsidR="00852FE1">
        <w:t>HttpModule-</w:t>
      </w:r>
      <w:r w:rsidR="003B045F">
        <w:t xml:space="preserve">event ligesom </w:t>
      </w:r>
      <w:r w:rsidR="00852FE1">
        <w:t xml:space="preserve">de andre </w:t>
      </w:r>
      <w:r w:rsidR="003B045F">
        <w:t>data</w:t>
      </w:r>
      <w:r w:rsidR="00852FE1">
        <w:t>-typer</w:t>
      </w:r>
      <w:r w:rsidR="003B045F">
        <w:t xml:space="preserve">. Responsedata bliver som standard løbende tilføjet til en stream-instans af typen HttpResponseStreamFilterSink, denne stream tillader ikke læsning af indholdet. Til at løse dette problem er en ResponseFilter-klasse anvendt som erstatning, denne </w:t>
      </w:r>
      <w:r w:rsidR="007831FE">
        <w:t>vil på normal</w:t>
      </w:r>
      <w:r w:rsidR="003B045F">
        <w:t xml:space="preserve">vis tilføje responsedata til selvsamme </w:t>
      </w:r>
      <w:r w:rsidR="007831FE">
        <w:t>standard-</w:t>
      </w:r>
      <w:r w:rsidR="003B045F">
        <w:t xml:space="preserve">stream-instans som før, men samtidigt tilføje responsedata til en stream man har fuld kontrol over. Derved er det muligt </w:t>
      </w:r>
      <w:r w:rsidR="007831FE">
        <w:t xml:space="preserve">i </w:t>
      </w:r>
      <w:r w:rsidR="00FF7C8C">
        <w:t xml:space="preserve">HttpModulets </w:t>
      </w:r>
      <w:r w:rsidR="003B045F">
        <w:t>EndRequest</w:t>
      </w:r>
      <w:r w:rsidR="00FF7C8C">
        <w:t>-event</w:t>
      </w:r>
      <w:r w:rsidR="003B045F">
        <w:t xml:space="preserve"> at aflæse hvilket responsedata der vil blive anvendt, med mindre det </w:t>
      </w:r>
      <w:r w:rsidR="00FF7C8C">
        <w:t>skal overskrives</w:t>
      </w:r>
      <w:r w:rsidR="003B045F">
        <w:t>.</w:t>
      </w:r>
    </w:p>
    <w:p w14:paraId="3516DB8D" w14:textId="6688E456" w:rsidR="00D553F2" w:rsidRDefault="007D7D57" w:rsidP="00E031C7">
      <w:r>
        <w:t xml:space="preserve">Se flow-diagram over indlæsning og logning af webelementer </w:t>
      </w:r>
      <w:r w:rsidR="00FF7C8C">
        <w:t xml:space="preserve">i </w:t>
      </w:r>
      <w:r>
        <w:t xml:space="preserve">nedenstående </w:t>
      </w:r>
      <w:r>
        <w:fldChar w:fldCharType="begin"/>
      </w:r>
      <w:r>
        <w:instrText xml:space="preserve"> REF _Ref483477182 \h </w:instrText>
      </w:r>
      <w:r>
        <w:fldChar w:fldCharType="separate"/>
      </w:r>
      <w:r w:rsidR="00780111">
        <w:t xml:space="preserve">Figur </w:t>
      </w:r>
      <w:r w:rsidR="00780111">
        <w:rPr>
          <w:noProof/>
        </w:rPr>
        <w:t>12</w:t>
      </w:r>
      <w:r>
        <w:fldChar w:fldCharType="end"/>
      </w:r>
      <w:r>
        <w:t>, eksemplet omhandler primært websider, men er stort set samme metodik som andre webelementer.</w:t>
      </w:r>
    </w:p>
    <w:p w14:paraId="10E53123" w14:textId="2E7A0441" w:rsidR="007D7D57" w:rsidRDefault="008A043E" w:rsidP="007D7D57">
      <w:pPr>
        <w:keepNext/>
        <w:jc w:val="center"/>
      </w:pPr>
      <w:r>
        <w:object w:dxaOrig="9705" w:dyaOrig="11116" w14:anchorId="77AF0AED">
          <v:shape id="_x0000_i1034" type="#_x0000_t75" style="width:352.5pt;height:402.75pt" o:ole="">
            <v:imagedata r:id="rId41" o:title=""/>
          </v:shape>
          <o:OLEObject Type="Embed" ProgID="Visio.Drawing.15" ShapeID="_x0000_i1034" DrawAspect="Content" ObjectID="_1569392316" r:id="rId42"/>
        </w:object>
      </w:r>
    </w:p>
    <w:p w14:paraId="2C01A20F" w14:textId="6CC053AE" w:rsidR="00CA699B" w:rsidRDefault="007D7D57" w:rsidP="007D7D57">
      <w:pPr>
        <w:pStyle w:val="Billedtekst"/>
        <w:jc w:val="center"/>
      </w:pPr>
      <w:bookmarkStart w:id="101" w:name="_Ref483477182"/>
      <w:r>
        <w:t xml:space="preserve">Figur </w:t>
      </w:r>
      <w:r w:rsidR="007875CF">
        <w:fldChar w:fldCharType="begin"/>
      </w:r>
      <w:r w:rsidR="007875CF">
        <w:instrText xml:space="preserve"> SEQ Figur \* ARABIC </w:instrText>
      </w:r>
      <w:r w:rsidR="007875CF">
        <w:fldChar w:fldCharType="separate"/>
      </w:r>
      <w:r w:rsidR="00780111">
        <w:rPr>
          <w:noProof/>
        </w:rPr>
        <w:t>12</w:t>
      </w:r>
      <w:r w:rsidR="007875CF">
        <w:rPr>
          <w:noProof/>
        </w:rPr>
        <w:fldChar w:fldCharType="end"/>
      </w:r>
      <w:bookmarkEnd w:id="101"/>
      <w:r>
        <w:t xml:space="preserve"> (Flow-diagram over indlæsning og logning af webelementer (f.eks. webside)</w:t>
      </w:r>
      <w:r>
        <w:rPr>
          <w:noProof/>
        </w:rPr>
        <w:t xml:space="preserve"> i HttpModulet</w:t>
      </w:r>
    </w:p>
    <w:p w14:paraId="30CF5F40" w14:textId="77777777" w:rsidR="00CA699B" w:rsidRPr="00857C07" w:rsidRDefault="00CA699B" w:rsidP="00E031C7"/>
    <w:p w14:paraId="223C7DEA" w14:textId="77777777" w:rsidR="007D7D57" w:rsidRDefault="007D7D57">
      <w:pPr>
        <w:spacing w:after="200" w:line="276" w:lineRule="auto"/>
        <w:rPr>
          <w:b/>
          <w:color w:val="94B6D2" w:themeColor="accent1"/>
          <w:spacing w:val="20"/>
          <w:sz w:val="28"/>
          <w:szCs w:val="28"/>
        </w:rPr>
      </w:pPr>
      <w:r>
        <w:br w:type="page"/>
      </w:r>
    </w:p>
    <w:p w14:paraId="0386B685" w14:textId="4842B6AA" w:rsidR="00E94385" w:rsidRDefault="00E94385" w:rsidP="0072537C">
      <w:pPr>
        <w:pStyle w:val="Overskrift2"/>
        <w:numPr>
          <w:ilvl w:val="0"/>
          <w:numId w:val="14"/>
        </w:numPr>
      </w:pPr>
      <w:bookmarkStart w:id="102" w:name="_Ref483907139"/>
      <w:bookmarkStart w:id="103" w:name="_Ref483907452"/>
      <w:bookmarkStart w:id="104" w:name="_Toc484070313"/>
      <w:r>
        <w:lastRenderedPageBreak/>
        <w:t>HttpHandler</w:t>
      </w:r>
      <w:bookmarkEnd w:id="102"/>
      <w:bookmarkEnd w:id="103"/>
      <w:bookmarkEnd w:id="104"/>
    </w:p>
    <w:p w14:paraId="4266659C" w14:textId="378964CA" w:rsidR="00547856" w:rsidRDefault="00547856" w:rsidP="00547856">
      <w:r>
        <w:t xml:space="preserve">Klientsidens (browseren) aktiviteter skal logges, for at opnå dette kræver det </w:t>
      </w:r>
      <w:r w:rsidR="00FF7C8C">
        <w:t>J</w:t>
      </w:r>
      <w:r>
        <w:t xml:space="preserve">avascript-kode. </w:t>
      </w:r>
      <w:r w:rsidR="00D3318B">
        <w:t xml:space="preserve">Det skal gøres </w:t>
      </w:r>
      <w:r>
        <w:t xml:space="preserve">uden ændring af eksisterende web-site kode. HttpModule og HttpHandleren gør det muligt. </w:t>
      </w:r>
    </w:p>
    <w:p w14:paraId="62238DB6" w14:textId="19B458B8" w:rsidR="00785408" w:rsidRDefault="00547856" w:rsidP="00547856">
      <w:pPr>
        <w:spacing w:after="200" w:line="276" w:lineRule="auto"/>
      </w:pPr>
      <w:r>
        <w:t xml:space="preserve">For at opnå logning af klientsiden (browseren) kræves noget specielt </w:t>
      </w:r>
      <w:r w:rsidR="00FF7C8C">
        <w:t>J</w:t>
      </w:r>
      <w:r>
        <w:t>avascript-kode</w:t>
      </w:r>
      <w:r w:rsidR="00700451">
        <w:t xml:space="preserve"> (LRAP.js, se</w:t>
      </w:r>
      <w:r w:rsidR="0096288C">
        <w:t xml:space="preserve"> </w:t>
      </w:r>
      <w:r w:rsidR="0096288C">
        <w:fldChar w:fldCharType="begin"/>
      </w:r>
      <w:r w:rsidR="0096288C">
        <w:instrText xml:space="preserve"> REF _Ref482474293 \r \h </w:instrText>
      </w:r>
      <w:r w:rsidR="0096288C">
        <w:fldChar w:fldCharType="separate"/>
      </w:r>
      <w:r w:rsidR="00780111">
        <w:t>3</w:t>
      </w:r>
      <w:r w:rsidR="0096288C">
        <w:fldChar w:fldCharType="end"/>
      </w:r>
      <w:r w:rsidR="0096288C">
        <w:t>.</w:t>
      </w:r>
      <w:r w:rsidR="0096288C">
        <w:fldChar w:fldCharType="begin"/>
      </w:r>
      <w:r w:rsidR="0096288C">
        <w:instrText xml:space="preserve"> REF _Ref482822422 \r \h </w:instrText>
      </w:r>
      <w:r w:rsidR="0096288C">
        <w:fldChar w:fldCharType="separate"/>
      </w:r>
      <w:r w:rsidR="00780111">
        <w:t>9</w:t>
      </w:r>
      <w:r w:rsidR="0096288C">
        <w:fldChar w:fldCharType="end"/>
      </w:r>
      <w:r w:rsidR="00700451">
        <w:t>)</w:t>
      </w:r>
      <w:r>
        <w:t xml:space="preserve"> på hver webside, vel at mærke uden at </w:t>
      </w:r>
      <w:r w:rsidR="00FF7C8C">
        <w:t>ændre</w:t>
      </w:r>
      <w:r>
        <w:t xml:space="preserve"> den oprindelige website-kode. Det vil for det første kræve at responsedata fra websiden</w:t>
      </w:r>
      <w:r w:rsidR="00700451">
        <w:t xml:space="preserve"> der typisk er i HTML</w:t>
      </w:r>
      <w:r w:rsidR="00FF7C8C">
        <w:t>,</w:t>
      </w:r>
      <w:r w:rsidR="00700451">
        <w:t xml:space="preserve"> får tilføjet reference</w:t>
      </w:r>
      <w:r>
        <w:t xml:space="preserve"> </w:t>
      </w:r>
      <w:r w:rsidR="00700451">
        <w:t>til en Javascript-fil. Det opnår vi ved at lade HttpModulets EndRequest ændre i den opsnappede responsedata før det videreføres til browseren. For det andet skal der være en Javascript-”fil” at referere til i output-HTML’en, det kunne gøres ved at kopiere LRAP.js ind iblandt websites filer, men er ikke ønskeligt</w:t>
      </w:r>
      <w:r w:rsidR="00785408">
        <w:t xml:space="preserve"> at ændre websitet mere end højst nødvendigt</w:t>
      </w:r>
      <w:r w:rsidR="00700451">
        <w:t xml:space="preserve">. </w:t>
      </w:r>
    </w:p>
    <w:p w14:paraId="6556458E" w14:textId="7A65F170" w:rsidR="007E6566" w:rsidRDefault="00700451" w:rsidP="00547856">
      <w:pPr>
        <w:spacing w:after="200" w:line="276" w:lineRule="auto"/>
      </w:pPr>
      <w:r>
        <w:t xml:space="preserve">I stedet for simuleres der at LRAP.js eksisterer som fil via </w:t>
      </w:r>
      <w:r w:rsidR="007E6566">
        <w:t xml:space="preserve">en </w:t>
      </w:r>
      <w:r>
        <w:t xml:space="preserve">HttpHandler der tillader </w:t>
      </w:r>
      <w:r w:rsidR="007E6566">
        <w:t>den</w:t>
      </w:r>
      <w:r>
        <w:t xml:space="preserve"> speciel</w:t>
      </w:r>
      <w:r w:rsidR="007E6566">
        <w:t xml:space="preserve">le </w:t>
      </w:r>
      <w:r>
        <w:t xml:space="preserve">extension </w:t>
      </w:r>
      <w:r w:rsidR="007E6566">
        <w:t xml:space="preserve">”LRAP” </w:t>
      </w:r>
      <w:r>
        <w:t>for LRAP-filer</w:t>
      </w:r>
      <w:r w:rsidR="007E6566">
        <w:t xml:space="preserve">. </w:t>
      </w:r>
      <w:r w:rsidR="00FF7C8C">
        <w:t>D</w:t>
      </w:r>
      <w:r w:rsidR="007E6566">
        <w:t>ette er for at adskille LRAP miljøet så meget som muligt fra det eksisterende, især da der i teorien også kunne være filnavnesammenfald med det eksisterende website</w:t>
      </w:r>
      <w:r>
        <w:t xml:space="preserve">. </w:t>
      </w:r>
    </w:p>
    <w:p w14:paraId="216A7C22" w14:textId="7DDB4738" w:rsidR="00700451" w:rsidRDefault="007E6566" w:rsidP="00547856">
      <w:pPr>
        <w:spacing w:after="200" w:line="276" w:lineRule="auto"/>
      </w:pPr>
      <w:r>
        <w:t xml:space="preserve">Reference til en </w:t>
      </w:r>
      <w:r w:rsidR="00700451">
        <w:t xml:space="preserve">LRAP-fil </w:t>
      </w:r>
      <w:r>
        <w:t xml:space="preserve">vil dog </w:t>
      </w:r>
      <w:r w:rsidR="00700451">
        <w:t xml:space="preserve">stadig give </w:t>
      </w:r>
      <w:r w:rsidR="0096288C">
        <w:t>Http-fejlkoden</w:t>
      </w:r>
      <w:r w:rsidR="0096288C">
        <w:rPr>
          <w:rStyle w:val="Fodnotehenvisning"/>
        </w:rPr>
        <w:footnoteReference w:id="6"/>
      </w:r>
      <w:r w:rsidR="00700451">
        <w:t xml:space="preserve"> 404 (ukendt fil) hvis vi refererer til en ikke-eksisterende fil. Det løses via HttpModulet som er hardcodet til at lytte efter bestemte filnavne, og hvis det er tilfældet ændre</w:t>
      </w:r>
      <w:r>
        <w:t>s</w:t>
      </w:r>
      <w:r w:rsidR="00700451">
        <w:t xml:space="preserve"> 404</w:t>
      </w:r>
      <w:r>
        <w:t xml:space="preserve"> til at være 200 (OK) </w:t>
      </w:r>
      <w:r w:rsidR="00FF7C8C">
        <w:t>for</w:t>
      </w:r>
      <w:r>
        <w:t xml:space="preserve"> derefter </w:t>
      </w:r>
      <w:r w:rsidR="00FF7C8C">
        <w:t xml:space="preserve">at </w:t>
      </w:r>
      <w:r>
        <w:t>hente og returnere det ønskede indhold.</w:t>
      </w:r>
    </w:p>
    <w:p w14:paraId="67DE63F5" w14:textId="4DB3B60A" w:rsidR="00617353" w:rsidRDefault="00617353">
      <w:pPr>
        <w:spacing w:after="200" w:line="276" w:lineRule="auto"/>
      </w:pPr>
      <w:r>
        <w:t>I nedenstående</w:t>
      </w:r>
      <w:r w:rsidR="00785408">
        <w:t xml:space="preserve"> </w:t>
      </w:r>
      <w:r w:rsidR="00785408">
        <w:fldChar w:fldCharType="begin"/>
      </w:r>
      <w:r w:rsidR="00785408">
        <w:instrText xml:space="preserve"> REF _Ref483894555 \h </w:instrText>
      </w:r>
      <w:r w:rsidR="00785408">
        <w:fldChar w:fldCharType="separate"/>
      </w:r>
      <w:r w:rsidR="00780111">
        <w:t xml:space="preserve">Figur </w:t>
      </w:r>
      <w:r w:rsidR="00780111">
        <w:rPr>
          <w:noProof/>
        </w:rPr>
        <w:t>13</w:t>
      </w:r>
      <w:r w:rsidR="00785408">
        <w:fldChar w:fldCharType="end"/>
      </w:r>
      <w:r>
        <w:t xml:space="preserve"> fremvises </w:t>
      </w:r>
      <w:r w:rsidR="00304F4B">
        <w:t>hvad der sker når en webside bliver hentet</w:t>
      </w:r>
      <w:r w:rsidR="00785408">
        <w:t>.</w:t>
      </w:r>
      <w:r w:rsidR="00304F4B">
        <w:t xml:space="preserve"> </w:t>
      </w:r>
      <w:r w:rsidR="00785408">
        <w:t>T</w:t>
      </w:r>
      <w:r w:rsidR="00304F4B">
        <w:t xml:space="preserve">il at starte med </w:t>
      </w:r>
      <w:r w:rsidR="0096288C">
        <w:t xml:space="preserve">vil </w:t>
      </w:r>
      <w:r w:rsidR="00304F4B">
        <w:t>det normale website</w:t>
      </w:r>
      <w:r w:rsidR="0096288C">
        <w:t>-</w:t>
      </w:r>
      <w:r w:rsidR="00304F4B">
        <w:t>flow af renderingen af den pågældende webside</w:t>
      </w:r>
      <w:r w:rsidR="0096288C">
        <w:t xml:space="preserve"> blive kaldt</w:t>
      </w:r>
      <w:r w:rsidR="00304F4B">
        <w:t>. Inden websiden</w:t>
      </w:r>
      <w:r w:rsidR="0096288C">
        <w:t>s responsedata</w:t>
      </w:r>
      <w:r w:rsidR="00304F4B">
        <w:t xml:space="preserve"> returneres til klienten bliver HttpModulet</w:t>
      </w:r>
      <w:r w:rsidR="0096288C">
        <w:t>’s EndRequest</w:t>
      </w:r>
      <w:r w:rsidR="00304F4B">
        <w:t xml:space="preserve"> kaldt </w:t>
      </w:r>
      <w:r w:rsidR="0096288C">
        <w:t xml:space="preserve">som gør det muligt at </w:t>
      </w:r>
      <w:r w:rsidR="00304F4B">
        <w:t xml:space="preserve">ændre på </w:t>
      </w:r>
      <w:r w:rsidR="0096288C">
        <w:t>responsedata</w:t>
      </w:r>
      <w:r w:rsidR="00304F4B">
        <w:t xml:space="preserve"> inden det sendes retur, hvilket er nødvendigt for at tilføje en reference til LRAP.js.</w:t>
      </w:r>
    </w:p>
    <w:p w14:paraId="56A67509" w14:textId="77777777" w:rsidR="00F04D5C" w:rsidRDefault="00304F4B" w:rsidP="00F04D5C">
      <w:pPr>
        <w:keepNext/>
        <w:spacing w:after="200" w:line="276" w:lineRule="auto"/>
        <w:jc w:val="center"/>
      </w:pPr>
      <w:r>
        <w:object w:dxaOrig="11176" w:dyaOrig="5116" w14:anchorId="0658AE2C">
          <v:shape id="_x0000_i1035" type="#_x0000_t75" style="width:5in;height:165pt" o:ole="">
            <v:imagedata r:id="rId43" o:title=""/>
          </v:shape>
          <o:OLEObject Type="Embed" ProgID="Visio.Drawing.15" ShapeID="_x0000_i1035" DrawAspect="Content" ObjectID="_1569392317" r:id="rId44"/>
        </w:object>
      </w:r>
    </w:p>
    <w:p w14:paraId="124D4B6B" w14:textId="708BC6A6" w:rsidR="00617353" w:rsidRDefault="00F04D5C" w:rsidP="00F04D5C">
      <w:pPr>
        <w:pStyle w:val="Billedtekst"/>
        <w:jc w:val="center"/>
      </w:pPr>
      <w:bookmarkStart w:id="105" w:name="_Ref483894555"/>
      <w:bookmarkStart w:id="106" w:name="_Ref482519065"/>
      <w:r>
        <w:t xml:space="preserve">Figur </w:t>
      </w:r>
      <w:r w:rsidR="007875CF">
        <w:fldChar w:fldCharType="begin"/>
      </w:r>
      <w:r w:rsidR="007875CF">
        <w:instrText xml:space="preserve"> SEQ Figur \* ARABIC </w:instrText>
      </w:r>
      <w:r w:rsidR="007875CF">
        <w:fldChar w:fldCharType="separate"/>
      </w:r>
      <w:r w:rsidR="00780111">
        <w:rPr>
          <w:noProof/>
        </w:rPr>
        <w:t>13</w:t>
      </w:r>
      <w:r w:rsidR="007875CF">
        <w:rPr>
          <w:noProof/>
        </w:rPr>
        <w:fldChar w:fldCharType="end"/>
      </w:r>
      <w:bookmarkEnd w:id="105"/>
      <w:r>
        <w:t xml:space="preserve"> (Rendering af webside tilføjet med reference til lrap.js)</w:t>
      </w:r>
      <w:bookmarkEnd w:id="106"/>
    </w:p>
    <w:p w14:paraId="5128D036" w14:textId="08222535" w:rsidR="00BC61CE" w:rsidRDefault="00BC61CE">
      <w:pPr>
        <w:spacing w:after="200" w:line="276" w:lineRule="auto"/>
      </w:pPr>
    </w:p>
    <w:p w14:paraId="20FA2791" w14:textId="77777777" w:rsidR="00F56F87" w:rsidRDefault="00F56F87">
      <w:pPr>
        <w:spacing w:after="200" w:line="276" w:lineRule="auto"/>
      </w:pPr>
    </w:p>
    <w:p w14:paraId="48B0868E" w14:textId="77777777" w:rsidR="00337FE2" w:rsidRDefault="00337FE2">
      <w:pPr>
        <w:spacing w:after="200" w:line="276" w:lineRule="auto"/>
        <w:rPr>
          <w:b/>
          <w:color w:val="94B6D2" w:themeColor="accent1"/>
          <w:spacing w:val="20"/>
          <w:sz w:val="28"/>
          <w:szCs w:val="28"/>
        </w:rPr>
      </w:pPr>
      <w:bookmarkStart w:id="107" w:name="_Ref481426385"/>
      <w:bookmarkStart w:id="108" w:name="_Ref481495030"/>
      <w:r>
        <w:br w:type="page"/>
      </w:r>
    </w:p>
    <w:p w14:paraId="51578086" w14:textId="2DD21450" w:rsidR="00337FE2" w:rsidRDefault="00337FE2" w:rsidP="0072537C">
      <w:pPr>
        <w:pStyle w:val="Overskrift2"/>
        <w:numPr>
          <w:ilvl w:val="0"/>
          <w:numId w:val="14"/>
        </w:numPr>
      </w:pPr>
      <w:bookmarkStart w:id="109" w:name="_Ref483472177"/>
      <w:bookmarkStart w:id="110" w:name="_Ref483472188"/>
      <w:bookmarkStart w:id="111" w:name="_Ref483472191"/>
      <w:bookmarkStart w:id="112" w:name="_Toc484070314"/>
      <w:r>
        <w:lastRenderedPageBreak/>
        <w:t xml:space="preserve">Logning af service </w:t>
      </w:r>
      <w:r w:rsidR="00702FFA">
        <w:t>(WCF/ASMX)</w:t>
      </w:r>
      <w:bookmarkEnd w:id="109"/>
      <w:bookmarkEnd w:id="110"/>
      <w:bookmarkEnd w:id="111"/>
      <w:bookmarkEnd w:id="112"/>
    </w:p>
    <w:p w14:paraId="24EA751D" w14:textId="69874CAB" w:rsidR="00337FE2" w:rsidRDefault="00702FFA" w:rsidP="00337FE2">
      <w:r>
        <w:t>Kommunikation til og fra services der kunne være enten WCF services eller Web services vil være ligeså vigtigt at logge</w:t>
      </w:r>
      <w:r w:rsidR="00FF7C8C">
        <w:t>,</w:t>
      </w:r>
      <w:r>
        <w:t xml:space="preserve"> for at få oversigt over det samlede flow af data. Services der vil blive logget kan enten være interne (en del af websitet) eller være eksterne (f.eks. kunde-services hostet i et helt andet miljø).</w:t>
      </w:r>
    </w:p>
    <w:p w14:paraId="48C9D407" w14:textId="3BB83904" w:rsidR="00702FFA" w:rsidRDefault="00702FFA" w:rsidP="00337FE2">
      <w:r>
        <w:t>Dette er muligt da alt kommunikation til og fra services kører igennem websitets endpoints</w:t>
      </w:r>
      <w:r>
        <w:rPr>
          <w:rStyle w:val="Fodnotehenvisning"/>
        </w:rPr>
        <w:footnoteReference w:id="7"/>
      </w:r>
      <w:r>
        <w:t>, og for at opsnappe kommunikation</w:t>
      </w:r>
      <w:r w:rsidR="008B3326">
        <w:t>en</w:t>
      </w:r>
      <w:r>
        <w:t xml:space="preserve"> bliver der udvik</w:t>
      </w:r>
      <w:r w:rsidR="00F41C0C">
        <w:t>let en EndPointBehavior-klasse udfra interfacet IClientMessageInspector</w:t>
      </w:r>
      <w:r w:rsidR="00F41C0C">
        <w:rPr>
          <w:rStyle w:val="Fodnotehenvisning"/>
        </w:rPr>
        <w:footnoteReference w:id="8"/>
      </w:r>
      <w:r w:rsidR="00F41C0C">
        <w:t xml:space="preserve">. </w:t>
      </w:r>
    </w:p>
    <w:p w14:paraId="041A6135" w14:textId="1CD81953" w:rsidR="00F41C0C" w:rsidRDefault="00F41C0C" w:rsidP="00337FE2">
      <w:r>
        <w:t xml:space="preserve">Efter at EndPointBehavior-klassen er registeret i websitet (se </w:t>
      </w:r>
      <w:r w:rsidR="00D4249F">
        <w:fldChar w:fldCharType="begin"/>
      </w:r>
      <w:r w:rsidR="00D4249F">
        <w:instrText xml:space="preserve"> REF _Ref482474293 \r \h </w:instrText>
      </w:r>
      <w:r w:rsidR="00D4249F">
        <w:fldChar w:fldCharType="separate"/>
      </w:r>
      <w:r w:rsidR="00780111">
        <w:t>3</w:t>
      </w:r>
      <w:r w:rsidR="00D4249F">
        <w:fldChar w:fldCharType="end"/>
      </w:r>
      <w:r w:rsidR="00D4249F">
        <w:t>.</w:t>
      </w:r>
      <w:r w:rsidR="00D4249F">
        <w:fldChar w:fldCharType="begin"/>
      </w:r>
      <w:r w:rsidR="00D4249F">
        <w:instrText xml:space="preserve"> REF _Ref483473343 \r \h </w:instrText>
      </w:r>
      <w:r w:rsidR="00D4249F">
        <w:fldChar w:fldCharType="separate"/>
      </w:r>
      <w:r w:rsidR="00780111">
        <w:t>8</w:t>
      </w:r>
      <w:r w:rsidR="00D4249F">
        <w:fldChar w:fldCharType="end"/>
      </w:r>
      <w:r>
        <w:t>)</w:t>
      </w:r>
      <w:r w:rsidR="008B3326">
        <w:t>,</w:t>
      </w:r>
      <w:r>
        <w:t xml:space="preserve"> vil den modtage eventkald før (BeforeSendRequest) og efter (AfterReceiveReply) en service er blevet kaldt. </w:t>
      </w:r>
    </w:p>
    <w:p w14:paraId="04EECBE1" w14:textId="19A9AFFE" w:rsidR="00565C83" w:rsidRDefault="00565C83" w:rsidP="00337FE2">
      <w:r>
        <w:t>Det kan være vigtigt at service-kommunikationen indgår i et samlet aktivitetsflow, således at man nemt kan se i logdata hvilke aktiviteter der lå forud for dette servicekald. Hvis det er tilfældet kræver det desværre ændring i den oprindelige website-kode, da EndPointBehavior-klasser ikke er i samme kontekst som da service-kaldet blev udført, dvs f.eks. session-objektet</w:t>
      </w:r>
      <w:r w:rsidR="008B3326">
        <w:t xml:space="preserve"> </w:t>
      </w:r>
      <w:r>
        <w:t xml:space="preserve">er ikke tilgængeligt. </w:t>
      </w:r>
    </w:p>
    <w:p w14:paraId="732005ED" w14:textId="4EB6DE4A" w:rsidR="00565C83" w:rsidRDefault="00565C83" w:rsidP="00337FE2">
      <w:r>
        <w:t xml:space="preserve">For at bevare aktivitetsflowet for service-kaldet, kræver det overførsel af LRAP-værdier (se </w:t>
      </w: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_Ref482822208 \r \h </w:instrText>
      </w:r>
      <w:r>
        <w:fldChar w:fldCharType="separate"/>
      </w:r>
      <w:r w:rsidR="00780111">
        <w:t>10</w:t>
      </w:r>
      <w:r>
        <w:fldChar w:fldCharType="end"/>
      </w:r>
      <w:r>
        <w:t xml:space="preserve">) før hver eneste kald af services som vist i </w:t>
      </w:r>
      <w:r>
        <w:fldChar w:fldCharType="begin"/>
      </w:r>
      <w:r>
        <w:instrText xml:space="preserve"> REF _Ref483471294 \h </w:instrText>
      </w:r>
      <w:r>
        <w:fldChar w:fldCharType="separate"/>
      </w:r>
      <w:r w:rsidR="00780111">
        <w:t xml:space="preserve">Figur </w:t>
      </w:r>
      <w:r w:rsidR="00780111">
        <w:rPr>
          <w:noProof/>
        </w:rPr>
        <w:t>14</w:t>
      </w:r>
      <w:r>
        <w:fldChar w:fldCharType="end"/>
      </w:r>
      <w:r>
        <w:t>.</w:t>
      </w:r>
      <w:r w:rsidR="00D4249F">
        <w:t xml:space="preserve"> </w:t>
      </w:r>
    </w:p>
    <w:p w14:paraId="758F3E82" w14:textId="77777777" w:rsidR="00D4249F" w:rsidRPr="002C20F2" w:rsidRDefault="00D4249F" w:rsidP="00D4249F">
      <w:pPr>
        <w:autoSpaceDE w:val="0"/>
        <w:autoSpaceDN w:val="0"/>
        <w:adjustRightInd w:val="0"/>
        <w:spacing w:after="0" w:line="240" w:lineRule="auto"/>
        <w:rPr>
          <w:rFonts w:ascii="Consolas" w:hAnsi="Consolas" w:cs="Consolas"/>
          <w:color w:val="000000"/>
          <w:kern w:val="0"/>
          <w:sz w:val="19"/>
          <w:szCs w:val="19"/>
          <w:lang w:val="en-US"/>
        </w:rPr>
      </w:pPr>
      <w:r w:rsidRPr="00D4249F">
        <w:rPr>
          <w:rFonts w:ascii="Consolas" w:hAnsi="Consolas" w:cs="Consolas"/>
          <w:color w:val="000000"/>
          <w:kern w:val="0"/>
          <w:sz w:val="19"/>
          <w:szCs w:val="19"/>
        </w:rPr>
        <w:t xml:space="preserve">            </w:t>
      </w:r>
      <w:r w:rsidRPr="002C20F2">
        <w:rPr>
          <w:rFonts w:ascii="Consolas" w:hAnsi="Consolas" w:cs="Consolas"/>
          <w:color w:val="0000FF"/>
          <w:kern w:val="0"/>
          <w:sz w:val="19"/>
          <w:szCs w:val="19"/>
          <w:lang w:val="en-US"/>
        </w:rPr>
        <w:t>var</w:t>
      </w:r>
      <w:r w:rsidRPr="002C20F2">
        <w:rPr>
          <w:rFonts w:ascii="Consolas" w:hAnsi="Consolas" w:cs="Consolas"/>
          <w:color w:val="000000"/>
          <w:kern w:val="0"/>
          <w:sz w:val="19"/>
          <w:szCs w:val="19"/>
          <w:lang w:val="en-US"/>
        </w:rPr>
        <w:t xml:space="preserve"> client = </w:t>
      </w:r>
      <w:r w:rsidRPr="002C20F2">
        <w:rPr>
          <w:rFonts w:ascii="Consolas" w:hAnsi="Consolas" w:cs="Consolas"/>
          <w:color w:val="0000FF"/>
          <w:kern w:val="0"/>
          <w:sz w:val="19"/>
          <w:szCs w:val="19"/>
          <w:lang w:val="en-US"/>
        </w:rPr>
        <w:t>new</w:t>
      </w:r>
      <w:r w:rsidRPr="002C20F2">
        <w:rPr>
          <w:rFonts w:ascii="Consolas" w:hAnsi="Consolas" w:cs="Consolas"/>
          <w:color w:val="000000"/>
          <w:kern w:val="0"/>
          <w:sz w:val="19"/>
          <w:szCs w:val="19"/>
          <w:lang w:val="en-US"/>
        </w:rPr>
        <w:t xml:space="preserve"> </w:t>
      </w:r>
      <w:r w:rsidRPr="002C20F2">
        <w:rPr>
          <w:rFonts w:ascii="Consolas" w:hAnsi="Consolas" w:cs="Consolas"/>
          <w:color w:val="2B91AF"/>
          <w:kern w:val="0"/>
          <w:sz w:val="19"/>
          <w:szCs w:val="19"/>
          <w:lang w:val="en-US"/>
        </w:rPr>
        <w:t>WebService1SoapClient</w:t>
      </w:r>
      <w:r w:rsidRPr="002C20F2">
        <w:rPr>
          <w:rFonts w:ascii="Consolas" w:hAnsi="Consolas" w:cs="Consolas"/>
          <w:color w:val="000000"/>
          <w:kern w:val="0"/>
          <w:sz w:val="19"/>
          <w:szCs w:val="19"/>
          <w:lang w:val="en-US"/>
        </w:rPr>
        <w:t>();</w:t>
      </w:r>
    </w:p>
    <w:p w14:paraId="135E0481" w14:textId="77777777" w:rsidR="00D4249F" w:rsidRPr="00D01654" w:rsidRDefault="00D4249F" w:rsidP="00D4249F">
      <w:pPr>
        <w:autoSpaceDE w:val="0"/>
        <w:autoSpaceDN w:val="0"/>
        <w:adjustRightInd w:val="0"/>
        <w:spacing w:after="0" w:line="240" w:lineRule="auto"/>
        <w:rPr>
          <w:rFonts w:ascii="Consolas" w:hAnsi="Consolas" w:cs="Consolas"/>
          <w:color w:val="000000"/>
          <w:kern w:val="0"/>
          <w:sz w:val="19"/>
          <w:szCs w:val="19"/>
          <w:lang w:val="en-US"/>
        </w:rPr>
      </w:pPr>
      <w:r w:rsidRPr="002C20F2">
        <w:rPr>
          <w:rFonts w:ascii="Consolas" w:hAnsi="Consolas" w:cs="Consolas"/>
          <w:color w:val="000000"/>
          <w:kern w:val="0"/>
          <w:sz w:val="19"/>
          <w:szCs w:val="19"/>
          <w:lang w:val="en-US"/>
        </w:rPr>
        <w:t xml:space="preserve">            </w:t>
      </w:r>
      <w:r w:rsidRPr="00D01654">
        <w:rPr>
          <w:rFonts w:ascii="Consolas" w:hAnsi="Consolas" w:cs="Consolas"/>
          <w:color w:val="000000"/>
          <w:kern w:val="0"/>
          <w:sz w:val="19"/>
          <w:szCs w:val="19"/>
          <w:lang w:val="en-US"/>
        </w:rPr>
        <w:t>LogRecorderAndPlayer.</w:t>
      </w:r>
      <w:r w:rsidRPr="00D01654">
        <w:rPr>
          <w:rFonts w:ascii="Consolas" w:hAnsi="Consolas" w:cs="Consolas"/>
          <w:color w:val="2B91AF"/>
          <w:kern w:val="0"/>
          <w:sz w:val="19"/>
          <w:szCs w:val="19"/>
          <w:lang w:val="en-US"/>
        </w:rPr>
        <w:t>LoggingClientBase</w:t>
      </w:r>
      <w:r w:rsidRPr="00D01654">
        <w:rPr>
          <w:rFonts w:ascii="Consolas" w:hAnsi="Consolas" w:cs="Consolas"/>
          <w:color w:val="000000"/>
          <w:kern w:val="0"/>
          <w:sz w:val="19"/>
          <w:szCs w:val="19"/>
          <w:lang w:val="en-US"/>
        </w:rPr>
        <w:t>.SetupClientBase(client, Context);</w:t>
      </w:r>
    </w:p>
    <w:p w14:paraId="18DF8555" w14:textId="77777777" w:rsidR="00D4249F" w:rsidRDefault="00D4249F" w:rsidP="00D4249F">
      <w:pPr>
        <w:autoSpaceDE w:val="0"/>
        <w:autoSpaceDN w:val="0"/>
        <w:adjustRightInd w:val="0"/>
        <w:spacing w:after="0" w:line="240" w:lineRule="auto"/>
        <w:rPr>
          <w:rFonts w:ascii="Consolas" w:hAnsi="Consolas" w:cs="Consolas"/>
          <w:color w:val="000000"/>
          <w:kern w:val="0"/>
          <w:sz w:val="19"/>
          <w:szCs w:val="19"/>
          <w:lang w:val="en-US"/>
        </w:rPr>
      </w:pPr>
      <w:r w:rsidRPr="00D01654">
        <w:rPr>
          <w:rFonts w:ascii="Consolas" w:hAnsi="Consolas" w:cs="Consolas"/>
          <w:color w:val="000000"/>
          <w:kern w:val="0"/>
          <w:sz w:val="19"/>
          <w:szCs w:val="19"/>
          <w:lang w:val="en-US"/>
        </w:rPr>
        <w:t xml:space="preserve">            txtSomeResult.Text = client.SomeFunction(txtSomeInput.Text);</w:t>
      </w:r>
    </w:p>
    <w:p w14:paraId="520AD7C2" w14:textId="77777777" w:rsidR="00D4249F" w:rsidRDefault="00D4249F" w:rsidP="00D4249F">
      <w:pPr>
        <w:autoSpaceDE w:val="0"/>
        <w:autoSpaceDN w:val="0"/>
        <w:adjustRightInd w:val="0"/>
        <w:spacing w:after="0" w:line="240" w:lineRule="auto"/>
        <w:rPr>
          <w:rFonts w:ascii="Consolas" w:hAnsi="Consolas" w:cs="Consolas"/>
          <w:color w:val="000000"/>
          <w:kern w:val="0"/>
          <w:sz w:val="19"/>
          <w:szCs w:val="19"/>
          <w:lang w:val="en-US"/>
        </w:rPr>
      </w:pPr>
    </w:p>
    <w:p w14:paraId="67E0EBF3" w14:textId="012F647E" w:rsidR="00D4249F" w:rsidRPr="00D4249F" w:rsidRDefault="00D4249F" w:rsidP="00D4249F">
      <w:pPr>
        <w:pStyle w:val="Billedtekst"/>
        <w:jc w:val="center"/>
        <w:rPr>
          <w:rFonts w:ascii="Consolas" w:hAnsi="Consolas" w:cs="Consolas"/>
          <w:color w:val="000000"/>
          <w:kern w:val="0"/>
          <w:sz w:val="19"/>
          <w:szCs w:val="19"/>
        </w:rPr>
      </w:pPr>
      <w:bookmarkStart w:id="113" w:name="_Ref483471294"/>
      <w:bookmarkStart w:id="114" w:name="_Ref482822543"/>
      <w:r>
        <w:t xml:space="preserve">Figur </w:t>
      </w:r>
      <w:r w:rsidR="007875CF">
        <w:fldChar w:fldCharType="begin"/>
      </w:r>
      <w:r w:rsidR="007875CF">
        <w:instrText xml:space="preserve"> SEQ Figur \* ARABIC </w:instrText>
      </w:r>
      <w:r w:rsidR="007875CF">
        <w:fldChar w:fldCharType="separate"/>
      </w:r>
      <w:r w:rsidR="00780111">
        <w:rPr>
          <w:noProof/>
        </w:rPr>
        <w:t>14</w:t>
      </w:r>
      <w:r w:rsidR="007875CF">
        <w:rPr>
          <w:noProof/>
        </w:rPr>
        <w:fldChar w:fldCharType="end"/>
      </w:r>
      <w:bookmarkEnd w:id="113"/>
      <w:r>
        <w:t xml:space="preserve"> (Eksempel på LRAP-opsætning af servicekald/Clientbase</w:t>
      </w:r>
      <w:r>
        <w:rPr>
          <w:noProof/>
        </w:rPr>
        <w:t>)</w:t>
      </w:r>
      <w:bookmarkEnd w:id="114"/>
    </w:p>
    <w:p w14:paraId="0E0A0493" w14:textId="2D901CAE" w:rsidR="00F41C0C" w:rsidRDefault="00F41C0C" w:rsidP="00337FE2">
      <w:r>
        <w:t>Da services ofte er uafhængige fra resten af systemet, men blot forventer et request og giver et response tilbage</w:t>
      </w:r>
      <w:r w:rsidR="00565C83">
        <w:t xml:space="preserve">, </w:t>
      </w:r>
      <w:r w:rsidR="008B3326">
        <w:t xml:space="preserve">så </w:t>
      </w:r>
      <w:r w:rsidR="00565C83">
        <w:t xml:space="preserve">betyder det at LogPlayer skal validere at dataen imellem afspilning og optaget svare overens. </w:t>
      </w:r>
      <w:r>
        <w:t xml:space="preserve">Hvis det ikke er tilfældet præsenterer LogPlayer </w:t>
      </w:r>
      <w:r w:rsidR="00D4249F">
        <w:t xml:space="preserve">en </w:t>
      </w:r>
      <w:r>
        <w:t xml:space="preserve">dialog med et valg om det nye data eller det gamle data skal anvendes. </w:t>
      </w:r>
    </w:p>
    <w:p w14:paraId="0F261ABD" w14:textId="3BB0D053" w:rsidR="00D4249F" w:rsidRDefault="00D4249F" w:rsidP="00337FE2">
      <w:r>
        <w:t xml:space="preserve">I nedenstående </w:t>
      </w:r>
      <w:r>
        <w:fldChar w:fldCharType="begin"/>
      </w:r>
      <w:r>
        <w:instrText xml:space="preserve"> REF _Ref483471197 \h </w:instrText>
      </w:r>
      <w:r>
        <w:fldChar w:fldCharType="separate"/>
      </w:r>
      <w:r w:rsidR="00780111">
        <w:t xml:space="preserve">Figur </w:t>
      </w:r>
      <w:r w:rsidR="00780111">
        <w:rPr>
          <w:noProof/>
        </w:rPr>
        <w:t>15</w:t>
      </w:r>
      <w:r>
        <w:fldChar w:fldCharType="end"/>
      </w:r>
      <w:r>
        <w:t xml:space="preserve"> beskrives hvordan det samlede flow er for services der bliver kaldt. Hvis ikke den oprindelige website-kode kan blive ændret, så undlades step #1, #5 og #10.</w:t>
      </w:r>
    </w:p>
    <w:p w14:paraId="3D1DB63D" w14:textId="77777777" w:rsidR="00857C07" w:rsidRDefault="00857C07" w:rsidP="00857C07">
      <w:pPr>
        <w:keepNext/>
        <w:autoSpaceDE w:val="0"/>
        <w:autoSpaceDN w:val="0"/>
        <w:adjustRightInd w:val="0"/>
        <w:spacing w:after="0" w:line="240" w:lineRule="auto"/>
        <w:jc w:val="center"/>
      </w:pPr>
      <w:r>
        <w:object w:dxaOrig="14805" w:dyaOrig="6255" w14:anchorId="33938337">
          <v:shape id="_x0000_i1036" type="#_x0000_t75" style="width:489pt;height:209.25pt" o:ole="">
            <v:imagedata r:id="rId45" o:title=""/>
          </v:shape>
          <o:OLEObject Type="Embed" ProgID="Visio.Drawing.15" ShapeID="_x0000_i1036" DrawAspect="Content" ObjectID="_1569392318" r:id="rId46"/>
        </w:object>
      </w:r>
    </w:p>
    <w:p w14:paraId="37E51329" w14:textId="01E510D0" w:rsidR="00857C07" w:rsidRDefault="00857C07" w:rsidP="00857C07">
      <w:pPr>
        <w:pStyle w:val="Billedtekst"/>
        <w:jc w:val="center"/>
        <w:rPr>
          <w:rFonts w:ascii="Consolas" w:hAnsi="Consolas" w:cs="Consolas"/>
          <w:color w:val="000000"/>
          <w:kern w:val="0"/>
          <w:sz w:val="19"/>
          <w:szCs w:val="19"/>
        </w:rPr>
      </w:pPr>
      <w:bookmarkStart w:id="115" w:name="_Ref483471197"/>
      <w:r>
        <w:t xml:space="preserve">Figur </w:t>
      </w:r>
      <w:r w:rsidR="007875CF">
        <w:fldChar w:fldCharType="begin"/>
      </w:r>
      <w:r w:rsidR="007875CF">
        <w:instrText xml:space="preserve"> SEQ Figur \* ARABIC </w:instrText>
      </w:r>
      <w:r w:rsidR="007875CF">
        <w:fldChar w:fldCharType="separate"/>
      </w:r>
      <w:r w:rsidR="00780111">
        <w:rPr>
          <w:noProof/>
        </w:rPr>
        <w:t>15</w:t>
      </w:r>
      <w:r w:rsidR="007875CF">
        <w:rPr>
          <w:noProof/>
        </w:rPr>
        <w:fldChar w:fldCharType="end"/>
      </w:r>
      <w:bookmarkEnd w:id="115"/>
      <w:r>
        <w:t xml:space="preserve"> (Endpointbehavior flow ved kald af service-metode)</w:t>
      </w:r>
    </w:p>
    <w:p w14:paraId="0DBDDAAD" w14:textId="3506FB46" w:rsidR="00337FE2" w:rsidRPr="00AE07A6" w:rsidRDefault="00337FE2" w:rsidP="0072537C">
      <w:pPr>
        <w:pStyle w:val="Overskrift2"/>
        <w:numPr>
          <w:ilvl w:val="0"/>
          <w:numId w:val="14"/>
        </w:numPr>
      </w:pPr>
      <w:bookmarkStart w:id="116" w:name="_Ref483473272"/>
      <w:bookmarkStart w:id="117" w:name="_Ref483473276"/>
      <w:bookmarkStart w:id="118" w:name="_Toc484070315"/>
      <w:r w:rsidRPr="00AE07A6">
        <w:lastRenderedPageBreak/>
        <w:t xml:space="preserve">Logning af </w:t>
      </w:r>
      <w:r>
        <w:t>datalag/persistering</w:t>
      </w:r>
      <w:r w:rsidRPr="00AE07A6">
        <w:t xml:space="preserve"> (System.Data)</w:t>
      </w:r>
      <w:bookmarkEnd w:id="116"/>
      <w:bookmarkEnd w:id="117"/>
      <w:bookmarkEnd w:id="118"/>
    </w:p>
    <w:p w14:paraId="5A90CDDA" w14:textId="3D5B9A7D" w:rsidR="00D4249F" w:rsidRDefault="00D4249F" w:rsidP="00337FE2">
      <w:r>
        <w:t xml:space="preserve">Kommunikation til og fra </w:t>
      </w:r>
      <w:r w:rsidR="00896DAE">
        <w:t>datalag</w:t>
      </w:r>
      <w:r>
        <w:t xml:space="preserve"> kan være vigtigt, </w:t>
      </w:r>
      <w:r w:rsidR="00896DAE">
        <w:t>da data der hentes og/</w:t>
      </w:r>
      <w:r>
        <w:t>eller gemmes</w:t>
      </w:r>
      <w:r w:rsidR="00896DAE">
        <w:t xml:space="preserve"> kan have indvirkning på mellemregninger som kunne være en fejlkilde i sig selv. Fejl i datalag kan være svære at finde, især hvis data indgår i beregninger der langt senere i forløbet udmønter sig i en fejl.</w:t>
      </w:r>
    </w:p>
    <w:p w14:paraId="5C9B7114" w14:textId="3A758FC8" w:rsidR="00896DAE" w:rsidRDefault="00896DAE" w:rsidP="00337FE2">
      <w:r>
        <w:t>Datalag bliver i denne rapport udset til at anvende Entity Framework Data Provideren SqlClient herunder SqlCommand og SqlDataReader.</w:t>
      </w:r>
    </w:p>
    <w:p w14:paraId="552E9CF6" w14:textId="77777777" w:rsidR="00896DAE" w:rsidRDefault="00896DAE" w:rsidP="00896DAE">
      <w:pPr>
        <w:keepNext/>
        <w:jc w:val="center"/>
      </w:pPr>
      <w:r>
        <w:rPr>
          <w:noProof/>
        </w:rPr>
        <w:drawing>
          <wp:inline distT="0" distB="0" distL="0" distR="0" wp14:anchorId="0E4EC031" wp14:editId="7E2FE2CD">
            <wp:extent cx="4476750" cy="1698805"/>
            <wp:effectExtent l="0" t="0" r="0" b="0"/>
            <wp:docPr id="9" name="Billede 9" descr="b42a7a5c-0ac0-4911-86be-0460a7876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42a7a5c-0ac0-4911-86be-0460a78760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5853" cy="1702259"/>
                    </a:xfrm>
                    <a:prstGeom prst="rect">
                      <a:avLst/>
                    </a:prstGeom>
                    <a:noFill/>
                    <a:ln>
                      <a:noFill/>
                    </a:ln>
                  </pic:spPr>
                </pic:pic>
              </a:graphicData>
            </a:graphic>
          </wp:inline>
        </w:drawing>
      </w:r>
    </w:p>
    <w:p w14:paraId="7848721D" w14:textId="5537AD81" w:rsidR="00896DAE" w:rsidRDefault="00896DAE" w:rsidP="00896DAE">
      <w:pPr>
        <w:pStyle w:val="Billedtekst"/>
        <w:jc w:val="center"/>
        <w:rPr>
          <w:lang w:val="en-US"/>
        </w:rPr>
      </w:pPr>
      <w:r w:rsidRPr="008A043E">
        <w:rPr>
          <w:lang w:val="en-US"/>
        </w:rPr>
        <w:t xml:space="preserve">Figur </w:t>
      </w:r>
      <w:r>
        <w:fldChar w:fldCharType="begin"/>
      </w:r>
      <w:r w:rsidRPr="008A043E">
        <w:rPr>
          <w:lang w:val="en-US"/>
        </w:rPr>
        <w:instrText xml:space="preserve"> SEQ Figur \* ARABIC </w:instrText>
      </w:r>
      <w:r>
        <w:fldChar w:fldCharType="separate"/>
      </w:r>
      <w:r w:rsidR="00780111">
        <w:rPr>
          <w:noProof/>
          <w:lang w:val="en-US"/>
        </w:rPr>
        <w:t>16</w:t>
      </w:r>
      <w:r>
        <w:fldChar w:fldCharType="end"/>
      </w:r>
      <w:r w:rsidRPr="008A043E">
        <w:rPr>
          <w:lang w:val="en-US"/>
        </w:rPr>
        <w:t xml:space="preserve"> (Hentet fra </w:t>
      </w:r>
      <w:hyperlink r:id="rId48" w:history="1">
        <w:r w:rsidR="00F163FF" w:rsidRPr="006A6ED4">
          <w:rPr>
            <w:rStyle w:val="Hyperlink"/>
            <w:lang w:val="en-US"/>
          </w:rPr>
          <w:t>https://msdn.microsoft.com/en-us/library/ee789835(v=vs.110).aspx)</w:t>
        </w:r>
      </w:hyperlink>
    </w:p>
    <w:p w14:paraId="395DA4A6" w14:textId="77777777" w:rsidR="00F163FF" w:rsidRPr="00F163FF" w:rsidRDefault="00F163FF" w:rsidP="00F163FF">
      <w:pPr>
        <w:rPr>
          <w:lang w:val="en-US"/>
        </w:rPr>
      </w:pPr>
    </w:p>
    <w:p w14:paraId="6881BFAA" w14:textId="47463AA7" w:rsidR="00896DAE" w:rsidRDefault="00896DAE" w:rsidP="00896DAE">
      <w:r>
        <w:t xml:space="preserve">For at opsnappe data til og fra datalaget uden at redigere i websitets kode, kunne der implementeres egenudviklet Data Provider til formålet, dette er dog en større opgave som denne rapport ikke kommer til at dække. </w:t>
      </w:r>
    </w:p>
    <w:p w14:paraId="28188A7E" w14:textId="0A34EA2D" w:rsidR="00896DAE" w:rsidRDefault="00896DAE" w:rsidP="00896DAE">
      <w:r>
        <w:t>I</w:t>
      </w:r>
      <w:r w:rsidRPr="003E45AC">
        <w:t xml:space="preserve">stedet for er der fremstillet nogle </w:t>
      </w:r>
      <w:r>
        <w:t xml:space="preserve">proxy-versioner af </w:t>
      </w:r>
      <w:r w:rsidRPr="003E45AC">
        <w:t>SqlCommand</w:t>
      </w:r>
      <w:r>
        <w:t xml:space="preserve"> og SqlDataReader kaldt henholdsvis SqlCommandLRAP og SqlDataReader (se </w:t>
      </w:r>
      <w:r>
        <w:fldChar w:fldCharType="begin"/>
      </w:r>
      <w:r>
        <w:instrText xml:space="preserve"> REF _Ref483895048 \h </w:instrText>
      </w:r>
      <w:r>
        <w:fldChar w:fldCharType="separate"/>
      </w:r>
      <w:r w:rsidR="00780111">
        <w:t xml:space="preserve">Figur </w:t>
      </w:r>
      <w:r w:rsidR="00780111">
        <w:rPr>
          <w:noProof/>
        </w:rPr>
        <w:t>17</w:t>
      </w:r>
      <w:r>
        <w:fldChar w:fldCharType="end"/>
      </w:r>
      <w:r>
        <w:t>) som gør det muligt at logge. For at anvende de nye proxy-klasser skal websitets kode vi ønsker at logge</w:t>
      </w:r>
      <w:r w:rsidR="008B3326">
        <w:t>,</w:t>
      </w:r>
      <w:r>
        <w:t xml:space="preserve"> ændres til at anvende disse. </w:t>
      </w:r>
    </w:p>
    <w:p w14:paraId="1CAB6F34" w14:textId="77777777" w:rsidR="00D35B17" w:rsidRDefault="00D35B17" w:rsidP="00D35B17">
      <w:pPr>
        <w:keepNext/>
      </w:pPr>
      <w:r>
        <w:object w:dxaOrig="12735" w:dyaOrig="5791" w14:anchorId="16C219ED">
          <v:shape id="_x0000_i1037" type="#_x0000_t75" style="width:489.75pt;height:223.5pt" o:ole="">
            <v:imagedata r:id="rId49" o:title=""/>
          </v:shape>
          <o:OLEObject Type="Embed" ProgID="Visio.Drawing.15" ShapeID="_x0000_i1037" DrawAspect="Content" ObjectID="_1569392319" r:id="rId50"/>
        </w:object>
      </w:r>
    </w:p>
    <w:p w14:paraId="6A456989" w14:textId="1A085A78" w:rsidR="00D35B17" w:rsidRDefault="00D35B17" w:rsidP="00D35B17">
      <w:pPr>
        <w:pStyle w:val="Billedtekst"/>
        <w:jc w:val="center"/>
      </w:pPr>
      <w:bookmarkStart w:id="119" w:name="_Ref483895048"/>
      <w:bookmarkStart w:id="120" w:name="_Ref483473226"/>
      <w:r>
        <w:t xml:space="preserve">Figur </w:t>
      </w:r>
      <w:r w:rsidR="007875CF">
        <w:fldChar w:fldCharType="begin"/>
      </w:r>
      <w:r w:rsidR="007875CF">
        <w:instrText xml:space="preserve"> SEQ Figur \* ARABIC </w:instrText>
      </w:r>
      <w:r w:rsidR="007875CF">
        <w:fldChar w:fldCharType="separate"/>
      </w:r>
      <w:r w:rsidR="00780111">
        <w:rPr>
          <w:noProof/>
        </w:rPr>
        <w:t>17</w:t>
      </w:r>
      <w:r w:rsidR="007875CF">
        <w:rPr>
          <w:noProof/>
        </w:rPr>
        <w:fldChar w:fldCharType="end"/>
      </w:r>
      <w:bookmarkEnd w:id="119"/>
      <w:r>
        <w:t xml:space="preserve"> (Persisterings-Proxy-klasse</w:t>
      </w:r>
      <w:r>
        <w:rPr>
          <w:noProof/>
        </w:rPr>
        <w:t xml:space="preserve"> flow ved kald TIL persistering)</w:t>
      </w:r>
      <w:bookmarkEnd w:id="120"/>
    </w:p>
    <w:p w14:paraId="6EDDD716" w14:textId="3238888D" w:rsidR="00D35B17" w:rsidRDefault="00D35B17" w:rsidP="00337FE2"/>
    <w:p w14:paraId="2CBC62A9" w14:textId="071EBDC3" w:rsidR="00D35B17" w:rsidRDefault="00D35B17" w:rsidP="00D35B17">
      <w:r>
        <w:t>Proxyklasserne anvendes præcis på samme måde som de oprindelige klasser som det kan ses i nedenstående kodeblok</w:t>
      </w:r>
      <w:r w:rsidR="00625F29">
        <w:t xml:space="preserve"> i</w:t>
      </w:r>
      <w:r>
        <w:t xml:space="preserve"> </w:t>
      </w:r>
      <w:r>
        <w:fldChar w:fldCharType="begin"/>
      </w:r>
      <w:r>
        <w:instrText xml:space="preserve"> REF _Ref483471375 \h </w:instrText>
      </w:r>
      <w:r>
        <w:fldChar w:fldCharType="separate"/>
      </w:r>
      <w:r w:rsidR="00780111">
        <w:t xml:space="preserve">Figur </w:t>
      </w:r>
      <w:r w:rsidR="00780111">
        <w:rPr>
          <w:noProof/>
        </w:rPr>
        <w:t>18</w:t>
      </w:r>
      <w:r>
        <w:fldChar w:fldCharType="end"/>
      </w:r>
      <w:r>
        <w:t>.</w:t>
      </w:r>
    </w:p>
    <w:p w14:paraId="5221BC38" w14:textId="77777777" w:rsidR="00D35B17" w:rsidRDefault="00D35B17" w:rsidP="00D35B17">
      <w:pPr>
        <w:pStyle w:val="Ingenafstand"/>
      </w:pPr>
    </w:p>
    <w:p w14:paraId="733E8D7A"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rPr>
        <w:t xml:space="preserve">                </w:t>
      </w:r>
      <w:r w:rsidRPr="00D86422">
        <w:rPr>
          <w:rFonts w:ascii="Consolas" w:hAnsi="Consolas" w:cs="Consolas"/>
          <w:color w:val="0000FF"/>
          <w:kern w:val="0"/>
          <w:sz w:val="16"/>
          <w:szCs w:val="16"/>
          <w:lang w:val="en-US"/>
        </w:rPr>
        <w:t>using</w:t>
      </w:r>
      <w:r w:rsidRPr="00D86422">
        <w:rPr>
          <w:rFonts w:ascii="Consolas" w:hAnsi="Consolas" w:cs="Consolas"/>
          <w:color w:val="000000"/>
          <w:kern w:val="0"/>
          <w:sz w:val="16"/>
          <w:szCs w:val="16"/>
          <w:lang w:val="en-US"/>
        </w:rPr>
        <w:t xml:space="preserve"> (</w:t>
      </w:r>
      <w:r w:rsidRPr="00D86422">
        <w:rPr>
          <w:rFonts w:ascii="Consolas" w:hAnsi="Consolas" w:cs="Consolas"/>
          <w:color w:val="0000FF"/>
          <w:kern w:val="0"/>
          <w:sz w:val="16"/>
          <w:szCs w:val="16"/>
          <w:lang w:val="en-US"/>
        </w:rPr>
        <w:t>var</w:t>
      </w:r>
      <w:r w:rsidRPr="00D86422">
        <w:rPr>
          <w:rFonts w:ascii="Consolas" w:hAnsi="Consolas" w:cs="Consolas"/>
          <w:color w:val="000000"/>
          <w:kern w:val="0"/>
          <w:sz w:val="16"/>
          <w:szCs w:val="16"/>
          <w:lang w:val="en-US"/>
        </w:rPr>
        <w:t xml:space="preserve"> com = </w:t>
      </w:r>
      <w:r w:rsidRPr="00D86422">
        <w:rPr>
          <w:rFonts w:ascii="Consolas" w:hAnsi="Consolas" w:cs="Consolas"/>
          <w:color w:val="0000FF"/>
          <w:kern w:val="0"/>
          <w:sz w:val="16"/>
          <w:szCs w:val="16"/>
          <w:lang w:val="en-US"/>
        </w:rPr>
        <w:t>new</w:t>
      </w:r>
      <w:r w:rsidRPr="00D86422">
        <w:rPr>
          <w:rFonts w:ascii="Consolas" w:hAnsi="Consolas" w:cs="Consolas"/>
          <w:color w:val="000000"/>
          <w:kern w:val="0"/>
          <w:sz w:val="16"/>
          <w:szCs w:val="16"/>
          <w:lang w:val="en-US"/>
        </w:rPr>
        <w:t xml:space="preserve"> </w:t>
      </w:r>
      <w:r w:rsidRPr="00D86422">
        <w:rPr>
          <w:rFonts w:ascii="Consolas" w:hAnsi="Consolas" w:cs="Consolas"/>
          <w:color w:val="2B91AF"/>
          <w:kern w:val="0"/>
          <w:sz w:val="16"/>
          <w:szCs w:val="16"/>
          <w:lang w:val="en-US"/>
        </w:rPr>
        <w:t>SqlCommandLRAP</w:t>
      </w:r>
      <w:r w:rsidRPr="00D86422">
        <w:rPr>
          <w:rFonts w:ascii="Consolas" w:hAnsi="Consolas" w:cs="Consolas"/>
          <w:color w:val="000000"/>
          <w:kern w:val="0"/>
          <w:sz w:val="16"/>
          <w:szCs w:val="16"/>
          <w:lang w:val="en-US"/>
        </w:rPr>
        <w:t>(</w:t>
      </w:r>
      <w:r w:rsidRPr="00D86422">
        <w:rPr>
          <w:rFonts w:ascii="Consolas" w:hAnsi="Consolas" w:cs="Consolas"/>
          <w:color w:val="A31515"/>
          <w:kern w:val="0"/>
          <w:sz w:val="16"/>
          <w:szCs w:val="16"/>
          <w:lang w:val="en-US"/>
        </w:rPr>
        <w:t>""</w:t>
      </w:r>
      <w:r w:rsidRPr="00D86422">
        <w:rPr>
          <w:rFonts w:ascii="Consolas" w:hAnsi="Consolas" w:cs="Consolas"/>
          <w:color w:val="000000"/>
          <w:kern w:val="0"/>
          <w:sz w:val="16"/>
          <w:szCs w:val="16"/>
          <w:lang w:val="en-US"/>
        </w:rPr>
        <w:t>, sqlConn))</w:t>
      </w:r>
    </w:p>
    <w:p w14:paraId="41C6790E"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w:t>
      </w:r>
    </w:p>
    <w:p w14:paraId="761EF21D"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com.CommandType = </w:t>
      </w:r>
      <w:r w:rsidRPr="00D86422">
        <w:rPr>
          <w:rFonts w:ascii="Consolas" w:hAnsi="Consolas" w:cs="Consolas"/>
          <w:color w:val="2B91AF"/>
          <w:kern w:val="0"/>
          <w:sz w:val="16"/>
          <w:szCs w:val="16"/>
          <w:lang w:val="en-US"/>
        </w:rPr>
        <w:t>CommandType</w:t>
      </w:r>
      <w:r w:rsidRPr="00D86422">
        <w:rPr>
          <w:rFonts w:ascii="Consolas" w:hAnsi="Consolas" w:cs="Consolas"/>
          <w:color w:val="000000"/>
          <w:kern w:val="0"/>
          <w:sz w:val="16"/>
          <w:szCs w:val="16"/>
          <w:lang w:val="en-US"/>
        </w:rPr>
        <w:t>.Text;</w:t>
      </w:r>
    </w:p>
    <w:p w14:paraId="1C3B2F2F"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com.CommandText = </w:t>
      </w:r>
      <w:r w:rsidRPr="00D86422">
        <w:rPr>
          <w:rFonts w:ascii="Consolas" w:hAnsi="Consolas" w:cs="Consolas"/>
          <w:color w:val="A31515"/>
          <w:kern w:val="0"/>
          <w:sz w:val="16"/>
          <w:szCs w:val="16"/>
          <w:lang w:val="en-US"/>
        </w:rPr>
        <w:t>"SELECT * FROM SomeTable WHERE Id=@Id"</w:t>
      </w:r>
      <w:r w:rsidRPr="00D86422">
        <w:rPr>
          <w:rFonts w:ascii="Consolas" w:hAnsi="Consolas" w:cs="Consolas"/>
          <w:color w:val="000000"/>
          <w:kern w:val="0"/>
          <w:sz w:val="16"/>
          <w:szCs w:val="16"/>
          <w:lang w:val="en-US"/>
        </w:rPr>
        <w:t>;</w:t>
      </w:r>
    </w:p>
    <w:p w14:paraId="258DE03D"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com.Parameters.AddWithValue(</w:t>
      </w:r>
      <w:r w:rsidRPr="00D86422">
        <w:rPr>
          <w:rFonts w:ascii="Consolas" w:hAnsi="Consolas" w:cs="Consolas"/>
          <w:color w:val="A31515"/>
          <w:kern w:val="0"/>
          <w:sz w:val="16"/>
          <w:szCs w:val="16"/>
          <w:lang w:val="en-US"/>
        </w:rPr>
        <w:t>"@Id"</w:t>
      </w:r>
      <w:r w:rsidRPr="00D86422">
        <w:rPr>
          <w:rFonts w:ascii="Consolas" w:hAnsi="Consolas" w:cs="Consolas"/>
          <w:color w:val="000000"/>
          <w:kern w:val="0"/>
          <w:sz w:val="16"/>
          <w:szCs w:val="16"/>
          <w:lang w:val="en-US"/>
        </w:rPr>
        <w:t>, 1337);</w:t>
      </w:r>
    </w:p>
    <w:p w14:paraId="4EE0468C"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com.Parameters.AddWithValue(</w:t>
      </w:r>
      <w:r w:rsidRPr="00D86422">
        <w:rPr>
          <w:rFonts w:ascii="Consolas" w:hAnsi="Consolas" w:cs="Consolas"/>
          <w:color w:val="A31515"/>
          <w:kern w:val="0"/>
          <w:sz w:val="16"/>
          <w:szCs w:val="16"/>
          <w:lang w:val="en-US"/>
        </w:rPr>
        <w:t>"@Id2"</w:t>
      </w:r>
      <w:r w:rsidRPr="00D86422">
        <w:rPr>
          <w:rFonts w:ascii="Consolas" w:hAnsi="Consolas" w:cs="Consolas"/>
          <w:color w:val="000000"/>
          <w:kern w:val="0"/>
          <w:sz w:val="16"/>
          <w:szCs w:val="16"/>
          <w:lang w:val="en-US"/>
        </w:rPr>
        <w:t>, 1234);</w:t>
      </w:r>
    </w:p>
    <w:p w14:paraId="0CFF4027" w14:textId="77777777" w:rsidR="00D35B17" w:rsidRPr="00D86422" w:rsidRDefault="00D35B17" w:rsidP="00D35B17">
      <w:pPr>
        <w:pStyle w:val="Ingenafstand"/>
        <w:ind w:left="1304"/>
        <w:rPr>
          <w:rFonts w:ascii="Consolas" w:hAnsi="Consolas" w:cs="Consolas"/>
          <w:color w:val="000000"/>
          <w:kern w:val="0"/>
          <w:sz w:val="16"/>
          <w:szCs w:val="16"/>
          <w:lang w:val="en-US"/>
        </w:rPr>
      </w:pPr>
    </w:p>
    <w:p w14:paraId="374CE319"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w:t>
      </w:r>
      <w:r w:rsidRPr="00D86422">
        <w:rPr>
          <w:rFonts w:ascii="Consolas" w:hAnsi="Consolas" w:cs="Consolas"/>
          <w:color w:val="0000FF"/>
          <w:kern w:val="0"/>
          <w:sz w:val="16"/>
          <w:szCs w:val="16"/>
          <w:lang w:val="en-US"/>
        </w:rPr>
        <w:t>using</w:t>
      </w:r>
      <w:r w:rsidRPr="00D86422">
        <w:rPr>
          <w:rFonts w:ascii="Consolas" w:hAnsi="Consolas" w:cs="Consolas"/>
          <w:color w:val="000000"/>
          <w:kern w:val="0"/>
          <w:sz w:val="16"/>
          <w:szCs w:val="16"/>
          <w:lang w:val="en-US"/>
        </w:rPr>
        <w:t xml:space="preserve"> (</w:t>
      </w:r>
      <w:r w:rsidRPr="00D86422">
        <w:rPr>
          <w:rFonts w:ascii="Consolas" w:hAnsi="Consolas" w:cs="Consolas"/>
          <w:color w:val="2B91AF"/>
          <w:kern w:val="0"/>
          <w:sz w:val="16"/>
          <w:szCs w:val="16"/>
          <w:lang w:val="en-US"/>
        </w:rPr>
        <w:t>SqlDataReaderLRAP</w:t>
      </w:r>
      <w:r w:rsidRPr="00D86422">
        <w:rPr>
          <w:rFonts w:ascii="Consolas" w:hAnsi="Consolas" w:cs="Consolas"/>
          <w:color w:val="000000"/>
          <w:kern w:val="0"/>
          <w:sz w:val="16"/>
          <w:szCs w:val="16"/>
          <w:lang w:val="en-US"/>
        </w:rPr>
        <w:t xml:space="preserve"> rdr = com.ExecuteReader())</w:t>
      </w:r>
    </w:p>
    <w:p w14:paraId="1BB10223"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w:t>
      </w:r>
    </w:p>
    <w:p w14:paraId="70ABBA33"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w:t>
      </w:r>
      <w:r w:rsidRPr="00D86422">
        <w:rPr>
          <w:rFonts w:ascii="Consolas" w:hAnsi="Consolas" w:cs="Consolas"/>
          <w:color w:val="0000FF"/>
          <w:kern w:val="0"/>
          <w:sz w:val="16"/>
          <w:szCs w:val="16"/>
          <w:lang w:val="en-US"/>
        </w:rPr>
        <w:t>while</w:t>
      </w:r>
      <w:r w:rsidRPr="00D86422">
        <w:rPr>
          <w:rFonts w:ascii="Consolas" w:hAnsi="Consolas" w:cs="Consolas"/>
          <w:color w:val="000000"/>
          <w:kern w:val="0"/>
          <w:sz w:val="16"/>
          <w:szCs w:val="16"/>
          <w:lang w:val="en-US"/>
        </w:rPr>
        <w:t xml:space="preserve"> (rdr.Read())</w:t>
      </w:r>
    </w:p>
    <w:p w14:paraId="07132D4B"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w:t>
      </w:r>
    </w:p>
    <w:p w14:paraId="05BD45FB"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 </w:t>
      </w:r>
    </w:p>
    <w:p w14:paraId="49325658" w14:textId="77777777" w:rsidR="00D35B17" w:rsidRPr="00D86422" w:rsidRDefault="00D35B17" w:rsidP="00D35B17">
      <w:pPr>
        <w:pStyle w:val="Ingenafstand"/>
        <w:ind w:left="1304"/>
        <w:rPr>
          <w:rFonts w:ascii="Consolas" w:hAnsi="Consolas" w:cs="Consolas"/>
          <w:color w:val="000000"/>
          <w:kern w:val="0"/>
          <w:sz w:val="16"/>
          <w:szCs w:val="16"/>
          <w:lang w:val="en-US"/>
        </w:rPr>
      </w:pPr>
      <w:r w:rsidRPr="00D86422">
        <w:rPr>
          <w:rFonts w:ascii="Consolas" w:hAnsi="Consolas" w:cs="Consolas"/>
          <w:color w:val="000000"/>
          <w:kern w:val="0"/>
          <w:sz w:val="16"/>
          <w:szCs w:val="16"/>
          <w:lang w:val="en-US"/>
        </w:rPr>
        <w:t xml:space="preserve">                            rdr.ReadInt(</w:t>
      </w:r>
      <w:r w:rsidRPr="00D86422">
        <w:rPr>
          <w:rFonts w:ascii="Consolas" w:hAnsi="Consolas" w:cs="Consolas"/>
          <w:color w:val="A31515"/>
          <w:kern w:val="0"/>
          <w:sz w:val="16"/>
          <w:szCs w:val="16"/>
          <w:lang w:val="en-US"/>
        </w:rPr>
        <w:t>"SomeColumn"</w:t>
      </w:r>
      <w:r w:rsidRPr="00D86422">
        <w:rPr>
          <w:rFonts w:ascii="Consolas" w:hAnsi="Consolas" w:cs="Consolas"/>
          <w:color w:val="000000"/>
          <w:kern w:val="0"/>
          <w:sz w:val="16"/>
          <w:szCs w:val="16"/>
          <w:lang w:val="en-US"/>
        </w:rPr>
        <w:t xml:space="preserve">); </w:t>
      </w:r>
    </w:p>
    <w:p w14:paraId="2B275599" w14:textId="77777777" w:rsidR="00D35B17" w:rsidRPr="009D721A" w:rsidRDefault="00D35B17" w:rsidP="00D35B17">
      <w:pPr>
        <w:pStyle w:val="Ingenafstand"/>
        <w:ind w:left="1304"/>
        <w:rPr>
          <w:rFonts w:ascii="Consolas" w:hAnsi="Consolas" w:cs="Consolas"/>
          <w:color w:val="000000"/>
          <w:kern w:val="0"/>
          <w:sz w:val="16"/>
          <w:szCs w:val="16"/>
        </w:rPr>
      </w:pPr>
      <w:r w:rsidRPr="00D86422">
        <w:rPr>
          <w:rFonts w:ascii="Consolas" w:hAnsi="Consolas" w:cs="Consolas"/>
          <w:color w:val="000000"/>
          <w:kern w:val="0"/>
          <w:sz w:val="16"/>
          <w:szCs w:val="16"/>
          <w:lang w:val="en-US"/>
        </w:rPr>
        <w:t xml:space="preserve">                            </w:t>
      </w:r>
      <w:r w:rsidRPr="009D721A">
        <w:rPr>
          <w:rFonts w:ascii="Consolas" w:hAnsi="Consolas" w:cs="Consolas"/>
          <w:color w:val="000000"/>
          <w:kern w:val="0"/>
          <w:sz w:val="16"/>
          <w:szCs w:val="16"/>
        </w:rPr>
        <w:t xml:space="preserve">... </w:t>
      </w:r>
    </w:p>
    <w:p w14:paraId="1F0B8A14" w14:textId="77777777" w:rsidR="00D35B17" w:rsidRPr="009D721A" w:rsidRDefault="00D35B17" w:rsidP="00D35B17">
      <w:pPr>
        <w:pStyle w:val="Ingenafstand"/>
        <w:ind w:left="1304"/>
        <w:rPr>
          <w:rFonts w:ascii="Consolas" w:hAnsi="Consolas" w:cs="Consolas"/>
          <w:color w:val="000000"/>
          <w:kern w:val="0"/>
          <w:sz w:val="16"/>
          <w:szCs w:val="16"/>
        </w:rPr>
      </w:pPr>
      <w:r w:rsidRPr="009D721A">
        <w:rPr>
          <w:rFonts w:ascii="Consolas" w:hAnsi="Consolas" w:cs="Consolas"/>
          <w:color w:val="000000"/>
          <w:kern w:val="0"/>
          <w:sz w:val="16"/>
          <w:szCs w:val="16"/>
        </w:rPr>
        <w:t xml:space="preserve">                        }</w:t>
      </w:r>
    </w:p>
    <w:p w14:paraId="18BCDD49" w14:textId="77777777" w:rsidR="00D35B17" w:rsidRPr="00D86422" w:rsidRDefault="00D35B17" w:rsidP="00D35B17">
      <w:pPr>
        <w:pStyle w:val="Ingenafstand"/>
        <w:ind w:left="1304"/>
        <w:rPr>
          <w:rFonts w:ascii="Consolas" w:hAnsi="Consolas" w:cs="Consolas"/>
          <w:color w:val="000000"/>
          <w:kern w:val="0"/>
          <w:sz w:val="16"/>
          <w:szCs w:val="16"/>
        </w:rPr>
      </w:pPr>
      <w:r w:rsidRPr="00D86422">
        <w:rPr>
          <w:rFonts w:ascii="Consolas" w:hAnsi="Consolas" w:cs="Consolas"/>
          <w:color w:val="000000"/>
          <w:kern w:val="0"/>
          <w:sz w:val="16"/>
          <w:szCs w:val="16"/>
        </w:rPr>
        <w:t xml:space="preserve">                    }</w:t>
      </w:r>
    </w:p>
    <w:p w14:paraId="2081FFF4" w14:textId="77777777" w:rsidR="00D35B17" w:rsidRDefault="00D35B17" w:rsidP="00D35B17">
      <w:pPr>
        <w:pStyle w:val="Ingenafstand"/>
        <w:ind w:left="1304"/>
        <w:rPr>
          <w:rFonts w:ascii="Consolas" w:hAnsi="Consolas" w:cs="Consolas"/>
          <w:color w:val="000000"/>
          <w:kern w:val="0"/>
          <w:sz w:val="16"/>
          <w:szCs w:val="16"/>
        </w:rPr>
      </w:pPr>
      <w:r w:rsidRPr="00D86422">
        <w:rPr>
          <w:rFonts w:ascii="Consolas" w:hAnsi="Consolas" w:cs="Consolas"/>
          <w:color w:val="000000"/>
          <w:kern w:val="0"/>
          <w:sz w:val="16"/>
          <w:szCs w:val="16"/>
        </w:rPr>
        <w:t xml:space="preserve">                }</w:t>
      </w:r>
    </w:p>
    <w:p w14:paraId="36450397" w14:textId="39081792" w:rsidR="00D35B17" w:rsidRPr="00D86422" w:rsidRDefault="00D35B17" w:rsidP="00D35B17">
      <w:pPr>
        <w:pStyle w:val="Billedtekst"/>
        <w:jc w:val="center"/>
        <w:rPr>
          <w:rFonts w:ascii="Consolas" w:hAnsi="Consolas" w:cs="Consolas"/>
          <w:color w:val="000000"/>
          <w:kern w:val="0"/>
        </w:rPr>
      </w:pPr>
      <w:bookmarkStart w:id="121" w:name="_Ref483471375"/>
      <w:r>
        <w:t xml:space="preserve">Figur </w:t>
      </w:r>
      <w:r w:rsidR="007875CF">
        <w:fldChar w:fldCharType="begin"/>
      </w:r>
      <w:r w:rsidR="007875CF">
        <w:instrText xml:space="preserve"> SEQ Figur \* ARABIC </w:instrText>
      </w:r>
      <w:r w:rsidR="007875CF">
        <w:fldChar w:fldCharType="separate"/>
      </w:r>
      <w:r w:rsidR="00780111">
        <w:rPr>
          <w:noProof/>
        </w:rPr>
        <w:t>18</w:t>
      </w:r>
      <w:r w:rsidR="007875CF">
        <w:rPr>
          <w:noProof/>
        </w:rPr>
        <w:fldChar w:fldCharType="end"/>
      </w:r>
      <w:bookmarkEnd w:id="121"/>
      <w:r>
        <w:t xml:space="preserve"> (Eksempel på anvendelse af persisterings-proxy-</w:t>
      </w:r>
      <w:r>
        <w:rPr>
          <w:noProof/>
        </w:rPr>
        <w:t xml:space="preserve"> klasserne)</w:t>
      </w:r>
    </w:p>
    <w:p w14:paraId="6B385374" w14:textId="77777777" w:rsidR="00090DF8" w:rsidRDefault="00090DF8">
      <w:pPr>
        <w:spacing w:after="200" w:line="276" w:lineRule="auto"/>
        <w:rPr>
          <w:b/>
          <w:color w:val="94B6D2" w:themeColor="accent1"/>
          <w:spacing w:val="20"/>
          <w:sz w:val="28"/>
          <w:szCs w:val="28"/>
        </w:rPr>
      </w:pPr>
      <w:bookmarkStart w:id="122" w:name="_Ref482474298"/>
      <w:r>
        <w:br w:type="page"/>
      </w:r>
    </w:p>
    <w:p w14:paraId="31B1C881" w14:textId="0F3123D5" w:rsidR="00337FE2" w:rsidRDefault="00337FE2" w:rsidP="0072537C">
      <w:pPr>
        <w:pStyle w:val="Overskrift2"/>
        <w:numPr>
          <w:ilvl w:val="0"/>
          <w:numId w:val="14"/>
        </w:numPr>
      </w:pPr>
      <w:bookmarkStart w:id="123" w:name="_Ref483835964"/>
      <w:bookmarkStart w:id="124" w:name="_Toc484070316"/>
      <w:r w:rsidRPr="00E64DEF">
        <w:lastRenderedPageBreak/>
        <w:t>Serverside assembly (L</w:t>
      </w:r>
      <w:r>
        <w:t>RAP</w:t>
      </w:r>
      <w:r w:rsidRPr="00E64DEF">
        <w:t>.dll)</w:t>
      </w:r>
      <w:bookmarkEnd w:id="122"/>
      <w:bookmarkEnd w:id="123"/>
      <w:bookmarkEnd w:id="124"/>
    </w:p>
    <w:p w14:paraId="0C65CD44" w14:textId="5EB484E4" w:rsidR="00337FE2" w:rsidRDefault="00337FE2" w:rsidP="00337FE2">
      <w:pPr>
        <w:spacing w:after="200" w:line="276" w:lineRule="auto"/>
      </w:pPr>
      <w:r>
        <w:t>For at integrere HttpModulet og HttpHandleren i det pågældende ASP.NET-website der skal logges, bliver de tilføjet til en selvstændig assembly (LRAP.dll)</w:t>
      </w:r>
      <w:r w:rsidR="00F163FF">
        <w:t>.</w:t>
      </w:r>
      <w:r>
        <w:t xml:space="preserve"> </w:t>
      </w:r>
      <w:r w:rsidR="00F163FF">
        <w:t>Herefter</w:t>
      </w:r>
      <w:r>
        <w:t xml:space="preserve"> </w:t>
      </w:r>
      <w:r w:rsidR="00F163FF">
        <w:t xml:space="preserve">bliver </w:t>
      </w:r>
      <w:r>
        <w:t xml:space="preserve">websitet konfigureret til at anvende henholdsvis HttpModulet og HttpHandleren (Se </w:t>
      </w:r>
      <w:r>
        <w:fldChar w:fldCharType="begin"/>
      </w:r>
      <w:r>
        <w:instrText xml:space="preserve"> REF _Ref482474405 \r \h </w:instrText>
      </w:r>
      <w:r>
        <w:fldChar w:fldCharType="separate"/>
      </w:r>
      <w:r w:rsidR="00780111">
        <w:t>3</w:t>
      </w:r>
      <w:r>
        <w:fldChar w:fldCharType="end"/>
      </w:r>
      <w:r>
        <w:t>.</w:t>
      </w:r>
      <w:r w:rsidR="00F163FF">
        <w:fldChar w:fldCharType="begin"/>
      </w:r>
      <w:r w:rsidR="00F163FF">
        <w:instrText xml:space="preserve"> REF _Ref483473343 \r \h </w:instrText>
      </w:r>
      <w:r w:rsidR="00F163FF">
        <w:fldChar w:fldCharType="separate"/>
      </w:r>
      <w:r w:rsidR="00780111">
        <w:t>8</w:t>
      </w:r>
      <w:r w:rsidR="00F163FF">
        <w:fldChar w:fldCharType="end"/>
      </w:r>
      <w:r>
        <w:t>).</w:t>
      </w:r>
    </w:p>
    <w:p w14:paraId="2F4E8ACC" w14:textId="3D4BB5E3" w:rsidR="0039432B" w:rsidRDefault="0039432B" w:rsidP="0072537C">
      <w:pPr>
        <w:pStyle w:val="Overskrift2"/>
        <w:numPr>
          <w:ilvl w:val="0"/>
          <w:numId w:val="14"/>
        </w:numPr>
      </w:pPr>
      <w:bookmarkStart w:id="125" w:name="_Ref483473343"/>
      <w:bookmarkStart w:id="126" w:name="_Ref483473345"/>
      <w:bookmarkStart w:id="127" w:name="_Toc484070317"/>
      <w:r>
        <w:t>Konfiguration</w:t>
      </w:r>
      <w:bookmarkEnd w:id="107"/>
      <w:bookmarkEnd w:id="108"/>
      <w:bookmarkEnd w:id="125"/>
      <w:bookmarkEnd w:id="126"/>
      <w:r w:rsidR="00C72A3B">
        <w:t xml:space="preserve"> af websitet</w:t>
      </w:r>
      <w:bookmarkEnd w:id="127"/>
    </w:p>
    <w:p w14:paraId="78CF7689" w14:textId="1863C3AA" w:rsidR="0039432B" w:rsidRDefault="0039432B" w:rsidP="0039432B">
      <w:r>
        <w:t xml:space="preserve">For at forbinde det eksisterede ASP.NET-website med </w:t>
      </w:r>
      <w:r w:rsidR="00136B58">
        <w:t>LRAP</w:t>
      </w:r>
      <w:r w:rsidR="00E031C7">
        <w:t>-assembly’en</w:t>
      </w:r>
      <w:r w:rsidR="00136B58">
        <w:t xml:space="preserve">, </w:t>
      </w:r>
      <w:r w:rsidR="00E031C7">
        <w:t xml:space="preserve">skal assembly’en kopieres til websitets bin-mappen og efterfølgende </w:t>
      </w:r>
      <w:r w:rsidR="00136B58">
        <w:t>skal web.config redigeres med følgende ændringer:</w:t>
      </w:r>
    </w:p>
    <w:p w14:paraId="49F42F5E" w14:textId="4C037453" w:rsidR="0039432B" w:rsidRPr="007C0C36" w:rsidRDefault="001712FC" w:rsidP="0072537C">
      <w:pPr>
        <w:pStyle w:val="Listeafsnit"/>
        <w:numPr>
          <w:ilvl w:val="0"/>
          <w:numId w:val="24"/>
        </w:numPr>
        <w:autoSpaceDE w:val="0"/>
        <w:autoSpaceDN w:val="0"/>
        <w:adjustRightInd w:val="0"/>
        <w:spacing w:after="0" w:line="240" w:lineRule="auto"/>
        <w:rPr>
          <w:rFonts w:ascii="Consolas" w:hAnsi="Consolas" w:cs="Consolas"/>
          <w:color w:val="0000FF"/>
          <w:kern w:val="0"/>
          <w:sz w:val="19"/>
          <w:szCs w:val="19"/>
        </w:rPr>
      </w:pPr>
      <w:r w:rsidRPr="001712FC">
        <w:t>I configuration/configSections skal følgende tilføjes for at supportere konfigurationssektionen so</w:t>
      </w:r>
      <w:r w:rsidR="007C0C36">
        <w:t>m LRAP anvender som primær data der angives i punkt 2.</w:t>
      </w:r>
      <w:r w:rsidR="00136B58">
        <w:br/>
      </w:r>
      <w:bookmarkStart w:id="128" w:name="OLE_LINK2"/>
      <w:r w:rsidR="0039432B" w:rsidRPr="00F03E80">
        <w:t>&lt;section name="LRAPConfigurationSection"</w:t>
      </w:r>
      <w:r w:rsidR="0039432B" w:rsidRPr="007C0C36">
        <w:rPr>
          <w:rFonts w:ascii="Consolas" w:hAnsi="Consolas" w:cs="Consolas"/>
          <w:color w:val="0000FF"/>
          <w:kern w:val="0"/>
          <w:sz w:val="19"/>
          <w:szCs w:val="19"/>
        </w:rPr>
        <w:t xml:space="preserve"> </w:t>
      </w:r>
      <w:r w:rsidR="0039432B" w:rsidRPr="007C0C36">
        <w:rPr>
          <w:rFonts w:ascii="Consolas" w:hAnsi="Consolas" w:cs="Consolas"/>
          <w:color w:val="FF0000"/>
          <w:kern w:val="0"/>
          <w:sz w:val="19"/>
          <w:szCs w:val="19"/>
        </w:rPr>
        <w:t>type</w:t>
      </w:r>
      <w:r w:rsidR="0039432B" w:rsidRPr="007C0C36">
        <w:rPr>
          <w:rFonts w:ascii="Consolas" w:hAnsi="Consolas" w:cs="Consolas"/>
          <w:color w:val="0000FF"/>
          <w:kern w:val="0"/>
          <w:sz w:val="19"/>
          <w:szCs w:val="19"/>
        </w:rPr>
        <w:t>=</w:t>
      </w:r>
      <w:r w:rsidR="0039432B" w:rsidRPr="007C0C36">
        <w:rPr>
          <w:rFonts w:ascii="Consolas" w:hAnsi="Consolas" w:cs="Consolas"/>
          <w:color w:val="000000"/>
          <w:kern w:val="0"/>
          <w:sz w:val="19"/>
          <w:szCs w:val="19"/>
        </w:rPr>
        <w:t>"</w:t>
      </w:r>
      <w:r w:rsidR="0039432B" w:rsidRPr="007C0C36">
        <w:rPr>
          <w:rFonts w:ascii="Consolas" w:hAnsi="Consolas" w:cs="Consolas"/>
          <w:color w:val="0000FF"/>
          <w:kern w:val="0"/>
          <w:sz w:val="19"/>
          <w:szCs w:val="19"/>
        </w:rPr>
        <w:t>LogRecorderAndPlayer.LRAPConfigurationSection, LogRecorderAndPlayer</w:t>
      </w:r>
      <w:r w:rsidR="0039432B" w:rsidRPr="007C0C36">
        <w:rPr>
          <w:rFonts w:ascii="Consolas" w:hAnsi="Consolas" w:cs="Consolas"/>
          <w:color w:val="000000"/>
          <w:kern w:val="0"/>
          <w:sz w:val="19"/>
          <w:szCs w:val="19"/>
        </w:rPr>
        <w:t>"</w:t>
      </w:r>
      <w:r w:rsidR="0039432B" w:rsidRPr="007C0C36">
        <w:rPr>
          <w:rFonts w:ascii="Consolas" w:hAnsi="Consolas" w:cs="Consolas"/>
          <w:color w:val="0000FF"/>
          <w:kern w:val="0"/>
          <w:sz w:val="19"/>
          <w:szCs w:val="19"/>
        </w:rPr>
        <w:t>/&gt;</w:t>
      </w:r>
      <w:bookmarkEnd w:id="128"/>
    </w:p>
    <w:p w14:paraId="22386D0E" w14:textId="0A40944A" w:rsidR="001712FC" w:rsidRPr="007C0C36" w:rsidRDefault="001712FC" w:rsidP="0039432B">
      <w:pPr>
        <w:autoSpaceDE w:val="0"/>
        <w:autoSpaceDN w:val="0"/>
        <w:adjustRightInd w:val="0"/>
        <w:spacing w:after="0" w:line="240" w:lineRule="auto"/>
        <w:rPr>
          <w:rFonts w:ascii="Consolas" w:hAnsi="Consolas" w:cs="Consolas"/>
          <w:color w:val="0000FF"/>
          <w:kern w:val="0"/>
          <w:sz w:val="19"/>
          <w:szCs w:val="19"/>
        </w:rPr>
      </w:pPr>
    </w:p>
    <w:p w14:paraId="5E56F942" w14:textId="74BF2C86" w:rsidR="0039432B" w:rsidRPr="009C4ECF" w:rsidRDefault="001712FC" w:rsidP="0072537C">
      <w:pPr>
        <w:pStyle w:val="Listeafsnit"/>
        <w:numPr>
          <w:ilvl w:val="0"/>
          <w:numId w:val="24"/>
        </w:numPr>
        <w:autoSpaceDE w:val="0"/>
        <w:autoSpaceDN w:val="0"/>
        <w:adjustRightInd w:val="0"/>
        <w:spacing w:after="0" w:line="240" w:lineRule="auto"/>
        <w:rPr>
          <w:rFonts w:ascii="Consolas" w:hAnsi="Consolas" w:cs="Consolas"/>
          <w:color w:val="000000"/>
          <w:kern w:val="0"/>
          <w:sz w:val="19"/>
          <w:szCs w:val="19"/>
          <w:lang w:val="en-US"/>
        </w:rPr>
      </w:pPr>
      <w:r w:rsidRPr="00136B58">
        <w:t>I configuration skal følgende tilføjes for at angive hvordan LRAP skal fungere, f.eks. hvor skal der logges og i hvilket format?</w:t>
      </w:r>
      <w:r w:rsidR="00136B58">
        <w:br/>
      </w:r>
      <w:bookmarkStart w:id="129" w:name="OLE_LINK3"/>
      <w:r w:rsidR="0039432B" w:rsidRPr="009C4ECF">
        <w:rPr>
          <w:rFonts w:ascii="Consolas" w:hAnsi="Consolas" w:cs="Consolas"/>
          <w:color w:val="0000FF"/>
          <w:kern w:val="0"/>
          <w:sz w:val="19"/>
          <w:szCs w:val="19"/>
          <w:lang w:val="en-US"/>
        </w:rPr>
        <w:t>&lt;</w:t>
      </w:r>
      <w:r w:rsidR="0039432B" w:rsidRPr="009C4ECF">
        <w:rPr>
          <w:rFonts w:ascii="Consolas" w:hAnsi="Consolas" w:cs="Consolas"/>
          <w:color w:val="A31515"/>
          <w:kern w:val="0"/>
          <w:sz w:val="19"/>
          <w:szCs w:val="19"/>
          <w:lang w:val="en-US"/>
        </w:rPr>
        <w:t>LRAPConfigurationSection</w:t>
      </w:r>
      <w:r w:rsidR="0039432B" w:rsidRPr="009C4ECF">
        <w:rPr>
          <w:rFonts w:ascii="Consolas" w:hAnsi="Consolas" w:cs="Consolas"/>
          <w:color w:val="0000FF"/>
          <w:kern w:val="0"/>
          <w:sz w:val="19"/>
          <w:szCs w:val="19"/>
          <w:lang w:val="en-US"/>
        </w:rPr>
        <w:t xml:space="preserve"> </w:t>
      </w:r>
      <w:r w:rsidR="0039432B" w:rsidRPr="009C4ECF">
        <w:rPr>
          <w:rFonts w:ascii="Consolas" w:hAnsi="Consolas" w:cs="Consolas"/>
          <w:color w:val="FF0000"/>
          <w:kern w:val="0"/>
          <w:sz w:val="19"/>
          <w:szCs w:val="19"/>
          <w:lang w:val="en-US"/>
        </w:rPr>
        <w:t>logType</w:t>
      </w:r>
      <w:r w:rsidR="0039432B" w:rsidRPr="009C4ECF">
        <w:rPr>
          <w:rFonts w:ascii="Consolas" w:hAnsi="Consolas" w:cs="Consolas"/>
          <w:color w:val="0000FF"/>
          <w:kern w:val="0"/>
          <w:sz w:val="19"/>
          <w:szCs w:val="19"/>
          <w:lang w:val="en-US"/>
        </w:rPr>
        <w:t>=</w:t>
      </w:r>
      <w:r w:rsidR="0039432B" w:rsidRPr="009C4ECF">
        <w:rPr>
          <w:rFonts w:ascii="Consolas" w:hAnsi="Consolas" w:cs="Consolas"/>
          <w:color w:val="000000"/>
          <w:kern w:val="0"/>
          <w:sz w:val="19"/>
          <w:szCs w:val="19"/>
          <w:lang w:val="en-US"/>
        </w:rPr>
        <w:t>"</w:t>
      </w:r>
      <w:r w:rsidR="0039432B" w:rsidRPr="009C4ECF">
        <w:rPr>
          <w:rFonts w:ascii="Consolas" w:hAnsi="Consolas" w:cs="Consolas"/>
          <w:color w:val="0000FF"/>
          <w:kern w:val="0"/>
          <w:sz w:val="19"/>
          <w:szCs w:val="19"/>
          <w:lang w:val="en-US"/>
        </w:rPr>
        <w:t>JSON</w:t>
      </w:r>
      <w:r w:rsidR="0039432B" w:rsidRPr="009C4ECF">
        <w:rPr>
          <w:rFonts w:ascii="Consolas" w:hAnsi="Consolas" w:cs="Consolas"/>
          <w:color w:val="000000"/>
          <w:kern w:val="0"/>
          <w:sz w:val="19"/>
          <w:szCs w:val="19"/>
          <w:lang w:val="en-US"/>
        </w:rPr>
        <w:t>"</w:t>
      </w:r>
      <w:r w:rsidR="0039432B" w:rsidRPr="009C4ECF">
        <w:rPr>
          <w:rFonts w:ascii="Consolas" w:hAnsi="Consolas" w:cs="Consolas"/>
          <w:color w:val="0000FF"/>
          <w:kern w:val="0"/>
          <w:sz w:val="19"/>
          <w:szCs w:val="19"/>
          <w:lang w:val="en-US"/>
        </w:rPr>
        <w:t xml:space="preserve"> </w:t>
      </w:r>
      <w:r w:rsidR="0039432B" w:rsidRPr="009C4ECF">
        <w:rPr>
          <w:rFonts w:ascii="Consolas" w:hAnsi="Consolas" w:cs="Consolas"/>
          <w:color w:val="FF0000"/>
          <w:kern w:val="0"/>
          <w:sz w:val="19"/>
          <w:szCs w:val="19"/>
          <w:lang w:val="en-US"/>
        </w:rPr>
        <w:t>filePath</w:t>
      </w:r>
      <w:r w:rsidR="0039432B" w:rsidRPr="009C4ECF">
        <w:rPr>
          <w:rFonts w:ascii="Consolas" w:hAnsi="Consolas" w:cs="Consolas"/>
          <w:color w:val="0000FF"/>
          <w:kern w:val="0"/>
          <w:sz w:val="19"/>
          <w:szCs w:val="19"/>
          <w:lang w:val="en-US"/>
        </w:rPr>
        <w:t>=</w:t>
      </w:r>
      <w:r w:rsidR="0039432B" w:rsidRPr="009C4ECF">
        <w:rPr>
          <w:rFonts w:ascii="Consolas" w:hAnsi="Consolas" w:cs="Consolas"/>
          <w:color w:val="000000"/>
          <w:kern w:val="0"/>
          <w:sz w:val="19"/>
          <w:szCs w:val="19"/>
          <w:lang w:val="en-US"/>
        </w:rPr>
        <w:t>"</w:t>
      </w:r>
      <w:r w:rsidR="0039432B" w:rsidRPr="009C4ECF">
        <w:rPr>
          <w:rFonts w:ascii="Consolas" w:hAnsi="Consolas" w:cs="Consolas"/>
          <w:color w:val="0000FF"/>
          <w:kern w:val="0"/>
          <w:sz w:val="19"/>
          <w:szCs w:val="19"/>
          <w:lang w:val="en-US"/>
        </w:rPr>
        <w:t>c:\</w:t>
      </w:r>
      <w:r w:rsidR="00136B58" w:rsidRPr="009C4ECF">
        <w:rPr>
          <w:rFonts w:ascii="Consolas" w:hAnsi="Consolas" w:cs="Consolas"/>
          <w:color w:val="0000FF"/>
          <w:kern w:val="0"/>
          <w:sz w:val="19"/>
          <w:szCs w:val="19"/>
          <w:lang w:val="en-US"/>
        </w:rPr>
        <w:t>LogDir</w:t>
      </w:r>
      <w:r w:rsidR="0039432B" w:rsidRPr="009C4ECF">
        <w:rPr>
          <w:rFonts w:ascii="Consolas" w:hAnsi="Consolas" w:cs="Consolas"/>
          <w:color w:val="000000"/>
          <w:kern w:val="0"/>
          <w:sz w:val="19"/>
          <w:szCs w:val="19"/>
          <w:lang w:val="en-US"/>
        </w:rPr>
        <w:t>"</w:t>
      </w:r>
      <w:r w:rsidR="009C4ECF" w:rsidRPr="009C4ECF">
        <w:rPr>
          <w:rFonts w:ascii="Consolas" w:hAnsi="Consolas" w:cs="Consolas"/>
          <w:color w:val="000000"/>
          <w:kern w:val="0"/>
          <w:sz w:val="19"/>
          <w:szCs w:val="19"/>
          <w:lang w:val="en-US"/>
        </w:rPr>
        <w:t xml:space="preserve"> </w:t>
      </w:r>
      <w:bookmarkStart w:id="130" w:name="_GoBack"/>
      <w:bookmarkEnd w:id="130"/>
      <w:r w:rsidR="009C4ECF">
        <w:rPr>
          <w:rFonts w:ascii="Consolas" w:hAnsi="Consolas" w:cs="Consolas"/>
          <w:color w:val="FF0000"/>
          <w:kern w:val="0"/>
          <w:sz w:val="19"/>
          <w:szCs w:val="19"/>
          <w:lang w:val="en-US"/>
        </w:rPr>
        <w:t>enabled</w:t>
      </w:r>
      <w:r w:rsidR="009C4ECF" w:rsidRPr="009C4ECF">
        <w:rPr>
          <w:rFonts w:ascii="Consolas" w:hAnsi="Consolas" w:cs="Consolas"/>
          <w:color w:val="0000FF"/>
          <w:kern w:val="0"/>
          <w:sz w:val="19"/>
          <w:szCs w:val="19"/>
          <w:lang w:val="en-US"/>
        </w:rPr>
        <w:t>=</w:t>
      </w:r>
      <w:r w:rsidR="009C4ECF" w:rsidRPr="009C4ECF">
        <w:rPr>
          <w:rFonts w:ascii="Consolas" w:hAnsi="Consolas" w:cs="Consolas"/>
          <w:color w:val="000000"/>
          <w:kern w:val="0"/>
          <w:sz w:val="19"/>
          <w:szCs w:val="19"/>
          <w:lang w:val="en-US"/>
        </w:rPr>
        <w:t>"</w:t>
      </w:r>
      <w:r w:rsidR="009C4ECF">
        <w:rPr>
          <w:rFonts w:ascii="Consolas" w:hAnsi="Consolas" w:cs="Consolas"/>
          <w:color w:val="0000FF"/>
          <w:kern w:val="0"/>
          <w:sz w:val="19"/>
          <w:szCs w:val="19"/>
          <w:lang w:val="en-US"/>
        </w:rPr>
        <w:t>true</w:t>
      </w:r>
      <w:r w:rsidR="009C4ECF" w:rsidRPr="009C4ECF">
        <w:rPr>
          <w:rFonts w:ascii="Consolas" w:hAnsi="Consolas" w:cs="Consolas"/>
          <w:color w:val="000000"/>
          <w:kern w:val="0"/>
          <w:sz w:val="19"/>
          <w:szCs w:val="19"/>
          <w:lang w:val="en-US"/>
        </w:rPr>
        <w:t>"</w:t>
      </w:r>
      <w:r w:rsidR="0039432B" w:rsidRPr="009C4ECF">
        <w:rPr>
          <w:rFonts w:ascii="Consolas" w:hAnsi="Consolas" w:cs="Consolas"/>
          <w:color w:val="0000FF"/>
          <w:kern w:val="0"/>
          <w:sz w:val="19"/>
          <w:szCs w:val="19"/>
          <w:lang w:val="en-US"/>
        </w:rPr>
        <w:t>&gt;&lt;/</w:t>
      </w:r>
      <w:r w:rsidR="0039432B" w:rsidRPr="009C4ECF">
        <w:rPr>
          <w:rFonts w:ascii="Consolas" w:hAnsi="Consolas" w:cs="Consolas"/>
          <w:color w:val="A31515"/>
          <w:kern w:val="0"/>
          <w:sz w:val="19"/>
          <w:szCs w:val="19"/>
          <w:lang w:val="en-US"/>
        </w:rPr>
        <w:t>LRAPConfigurationSection</w:t>
      </w:r>
      <w:r w:rsidR="0039432B" w:rsidRPr="009C4ECF">
        <w:rPr>
          <w:rFonts w:ascii="Consolas" w:hAnsi="Consolas" w:cs="Consolas"/>
          <w:color w:val="0000FF"/>
          <w:kern w:val="0"/>
          <w:sz w:val="19"/>
          <w:szCs w:val="19"/>
          <w:lang w:val="en-US"/>
        </w:rPr>
        <w:t>&gt;</w:t>
      </w:r>
    </w:p>
    <w:bookmarkEnd w:id="129"/>
    <w:p w14:paraId="13E7EEF9" w14:textId="77777777" w:rsidR="008E066A" w:rsidRPr="009C4ECF" w:rsidRDefault="008E066A" w:rsidP="008E066A">
      <w:pPr>
        <w:pStyle w:val="Listeafsnit"/>
        <w:rPr>
          <w:rFonts w:ascii="Consolas" w:hAnsi="Consolas" w:cs="Consolas"/>
          <w:color w:val="000000"/>
          <w:kern w:val="0"/>
          <w:sz w:val="19"/>
          <w:szCs w:val="19"/>
          <w:lang w:val="en-US"/>
        </w:rPr>
      </w:pPr>
    </w:p>
    <w:p w14:paraId="5B025C99" w14:textId="161EC5F9" w:rsidR="008E066A" w:rsidRPr="0036663F" w:rsidRDefault="008E066A" w:rsidP="0072537C">
      <w:pPr>
        <w:pStyle w:val="Listeafsnit"/>
        <w:numPr>
          <w:ilvl w:val="0"/>
          <w:numId w:val="24"/>
        </w:numPr>
        <w:autoSpaceDE w:val="0"/>
        <w:autoSpaceDN w:val="0"/>
        <w:adjustRightInd w:val="0"/>
        <w:spacing w:after="0" w:line="240" w:lineRule="auto"/>
        <w:rPr>
          <w:rFonts w:ascii="Consolas" w:hAnsi="Consolas" w:cs="Consolas"/>
          <w:color w:val="000000"/>
          <w:kern w:val="0"/>
          <w:sz w:val="19"/>
          <w:szCs w:val="19"/>
          <w:lang w:val="en-US"/>
        </w:rPr>
      </w:pPr>
      <w:r>
        <w:t xml:space="preserve">Som udviddet funktionalitet kan en eget udviklet assembly tilføjes i LRAPConfigurationSectionen, i denne kan </w:t>
      </w:r>
      <w:r w:rsidR="0036663F">
        <w:t xml:space="preserve">f.eks. </w:t>
      </w:r>
      <w:r>
        <w:t>egen loggings</w:t>
      </w:r>
      <w:r w:rsidR="00F03E80">
        <w:t>implementering</w:t>
      </w:r>
      <w:r w:rsidR="0036663F">
        <w:t xml:space="preserve"> tilføjes (se </w:t>
      </w:r>
      <w:r w:rsidR="0036663F">
        <w:fldChar w:fldCharType="begin"/>
      </w:r>
      <w:r w:rsidR="0036663F">
        <w:instrText xml:space="preserve"> REF _Ref483410789 \r \h </w:instrText>
      </w:r>
      <w:r w:rsidR="0036663F">
        <w:fldChar w:fldCharType="separate"/>
      </w:r>
      <w:r w:rsidR="00780111">
        <w:t>3</w:t>
      </w:r>
      <w:r w:rsidR="0036663F">
        <w:fldChar w:fldCharType="end"/>
      </w:r>
      <w:r w:rsidR="0036663F">
        <w:t>.</w:t>
      </w:r>
      <w:r w:rsidR="00A64DA1">
        <w:t>15</w:t>
      </w:r>
      <w:r w:rsidR="0036663F" w:rsidRPr="00A64DA1">
        <w:t>.</w:t>
      </w:r>
      <w:r w:rsidR="00A64DA1">
        <w:t>b</w:t>
      </w:r>
      <w:r w:rsidR="0036663F" w:rsidRPr="00A64DA1">
        <w:t>).</w:t>
      </w:r>
      <w:r w:rsidR="0036663F" w:rsidRPr="00A64DA1">
        <w:br/>
      </w:r>
      <w:r w:rsidR="0036663F" w:rsidRPr="0036663F">
        <w:rPr>
          <w:rFonts w:ascii="Consolas" w:hAnsi="Consolas" w:cs="Consolas"/>
          <w:color w:val="0000FF"/>
          <w:kern w:val="0"/>
          <w:sz w:val="19"/>
          <w:szCs w:val="19"/>
          <w:lang w:val="en-US"/>
        </w:rPr>
        <w:t>&lt;</w:t>
      </w:r>
      <w:r w:rsidR="0036663F" w:rsidRPr="0036663F">
        <w:rPr>
          <w:rFonts w:ascii="Consolas" w:hAnsi="Consolas" w:cs="Consolas"/>
          <w:color w:val="A31515"/>
          <w:kern w:val="0"/>
          <w:sz w:val="19"/>
          <w:szCs w:val="19"/>
          <w:lang w:val="en-US"/>
        </w:rPr>
        <w:t>LRAPConfigurationSection</w:t>
      </w:r>
      <w:r w:rsidR="0036663F" w:rsidRPr="0036663F">
        <w:rPr>
          <w:rFonts w:ascii="Consolas" w:hAnsi="Consolas" w:cs="Consolas"/>
          <w:color w:val="0000FF"/>
          <w:kern w:val="0"/>
          <w:sz w:val="19"/>
          <w:szCs w:val="19"/>
          <w:lang w:val="en-US"/>
        </w:rPr>
        <w:t xml:space="preserve"> </w:t>
      </w:r>
      <w:r w:rsidR="0036663F" w:rsidRPr="0036663F">
        <w:rPr>
          <w:rFonts w:ascii="Consolas" w:hAnsi="Consolas" w:cs="Consolas"/>
          <w:color w:val="FF0000"/>
          <w:kern w:val="0"/>
          <w:sz w:val="19"/>
          <w:szCs w:val="19"/>
          <w:lang w:val="en-US"/>
        </w:rPr>
        <w:t>logType</w:t>
      </w:r>
      <w:r w:rsidR="0036663F" w:rsidRPr="0036663F">
        <w:rPr>
          <w:rFonts w:ascii="Consolas" w:hAnsi="Consolas" w:cs="Consolas"/>
          <w:color w:val="0000FF"/>
          <w:kern w:val="0"/>
          <w:sz w:val="19"/>
          <w:szCs w:val="19"/>
          <w:lang w:val="en-US"/>
        </w:rPr>
        <w:t>=</w:t>
      </w:r>
      <w:r w:rsidR="0036663F" w:rsidRPr="0036663F">
        <w:rPr>
          <w:rFonts w:ascii="Consolas" w:hAnsi="Consolas" w:cs="Consolas"/>
          <w:color w:val="000000"/>
          <w:kern w:val="0"/>
          <w:sz w:val="19"/>
          <w:szCs w:val="19"/>
          <w:lang w:val="en-US"/>
        </w:rPr>
        <w:t>"</w:t>
      </w:r>
      <w:r w:rsidR="0036663F">
        <w:rPr>
          <w:rFonts w:ascii="Consolas" w:hAnsi="Consolas" w:cs="Consolas"/>
          <w:color w:val="0000FF"/>
          <w:kern w:val="0"/>
          <w:sz w:val="19"/>
          <w:szCs w:val="19"/>
          <w:lang w:val="en-US"/>
        </w:rPr>
        <w:t>Custom</w:t>
      </w:r>
      <w:r w:rsidR="0036663F" w:rsidRPr="0036663F">
        <w:rPr>
          <w:rFonts w:ascii="Consolas" w:hAnsi="Consolas" w:cs="Consolas"/>
          <w:color w:val="000000"/>
          <w:kern w:val="0"/>
          <w:sz w:val="19"/>
          <w:szCs w:val="19"/>
          <w:lang w:val="en-US"/>
        </w:rPr>
        <w:t>"</w:t>
      </w:r>
      <w:r w:rsidR="0036663F" w:rsidRPr="0036663F">
        <w:rPr>
          <w:rFonts w:ascii="Consolas" w:hAnsi="Consolas" w:cs="Consolas"/>
          <w:color w:val="0000FF"/>
          <w:kern w:val="0"/>
          <w:sz w:val="19"/>
          <w:szCs w:val="19"/>
          <w:lang w:val="en-US"/>
        </w:rPr>
        <w:t xml:space="preserve"> </w:t>
      </w:r>
      <w:r w:rsidR="0036663F" w:rsidRPr="0036663F">
        <w:rPr>
          <w:rFonts w:ascii="Consolas" w:hAnsi="Consolas" w:cs="Consolas"/>
          <w:color w:val="FF0000"/>
          <w:kern w:val="0"/>
          <w:sz w:val="19"/>
          <w:szCs w:val="19"/>
          <w:lang w:val="en-US"/>
        </w:rPr>
        <w:t>filePath</w:t>
      </w:r>
      <w:r w:rsidR="0036663F" w:rsidRPr="0036663F">
        <w:rPr>
          <w:rFonts w:ascii="Consolas" w:hAnsi="Consolas" w:cs="Consolas"/>
          <w:color w:val="0000FF"/>
          <w:kern w:val="0"/>
          <w:sz w:val="19"/>
          <w:szCs w:val="19"/>
          <w:lang w:val="en-US"/>
        </w:rPr>
        <w:t>=</w:t>
      </w:r>
      <w:r w:rsidR="0036663F" w:rsidRPr="0036663F">
        <w:rPr>
          <w:rFonts w:ascii="Consolas" w:hAnsi="Consolas" w:cs="Consolas"/>
          <w:color w:val="000000"/>
          <w:kern w:val="0"/>
          <w:sz w:val="19"/>
          <w:szCs w:val="19"/>
          <w:lang w:val="en-US"/>
        </w:rPr>
        <w:t>"</w:t>
      </w:r>
      <w:r w:rsidR="0036663F" w:rsidRPr="0036663F">
        <w:rPr>
          <w:rFonts w:ascii="Consolas" w:hAnsi="Consolas" w:cs="Consolas"/>
          <w:color w:val="0000FF"/>
          <w:kern w:val="0"/>
          <w:sz w:val="19"/>
          <w:szCs w:val="19"/>
          <w:lang w:val="en-US"/>
        </w:rPr>
        <w:t>c:\LogDir</w:t>
      </w:r>
      <w:r w:rsidR="0036663F" w:rsidRPr="0036663F">
        <w:rPr>
          <w:rFonts w:ascii="Consolas" w:hAnsi="Consolas" w:cs="Consolas"/>
          <w:color w:val="000000"/>
          <w:kern w:val="0"/>
          <w:sz w:val="19"/>
          <w:szCs w:val="19"/>
          <w:lang w:val="en-US"/>
        </w:rPr>
        <w:t>"</w:t>
      </w:r>
      <w:r w:rsidR="0036663F" w:rsidRPr="0036663F">
        <w:rPr>
          <w:rFonts w:ascii="Consolas" w:hAnsi="Consolas" w:cs="Consolas"/>
          <w:color w:val="0000FF"/>
          <w:kern w:val="0"/>
          <w:sz w:val="19"/>
          <w:szCs w:val="19"/>
          <w:lang w:val="en-US"/>
        </w:rPr>
        <w:t xml:space="preserve"> </w:t>
      </w:r>
      <w:r w:rsidR="0036663F" w:rsidRPr="0036663F">
        <w:rPr>
          <w:rFonts w:ascii="Consolas" w:hAnsi="Consolas" w:cs="Consolas"/>
          <w:color w:val="FF0000"/>
          <w:kern w:val="0"/>
          <w:sz w:val="19"/>
          <w:szCs w:val="19"/>
          <w:lang w:val="en-US"/>
        </w:rPr>
        <w:t>solutionAssembly</w:t>
      </w:r>
      <w:r w:rsidR="0036663F" w:rsidRPr="0036663F">
        <w:rPr>
          <w:rFonts w:ascii="Consolas" w:hAnsi="Consolas" w:cs="Consolas"/>
          <w:color w:val="0000FF"/>
          <w:kern w:val="0"/>
          <w:sz w:val="19"/>
          <w:szCs w:val="19"/>
          <w:lang w:val="en-US"/>
        </w:rPr>
        <w:t>=</w:t>
      </w:r>
      <w:r w:rsidR="0036663F" w:rsidRPr="0036663F">
        <w:rPr>
          <w:rFonts w:ascii="Consolas" w:hAnsi="Consolas" w:cs="Consolas"/>
          <w:color w:val="000000"/>
          <w:kern w:val="0"/>
          <w:sz w:val="19"/>
          <w:szCs w:val="19"/>
          <w:lang w:val="en-US"/>
        </w:rPr>
        <w:t>"</w:t>
      </w:r>
      <w:r w:rsidR="0036663F" w:rsidRPr="0036663F">
        <w:rPr>
          <w:rFonts w:ascii="Consolas" w:hAnsi="Consolas" w:cs="Consolas"/>
          <w:color w:val="0000FF"/>
          <w:kern w:val="0"/>
          <w:sz w:val="19"/>
          <w:szCs w:val="19"/>
          <w:lang w:val="en-US"/>
        </w:rPr>
        <w:t>SolutionSpecificAssembly.dll</w:t>
      </w:r>
      <w:r w:rsidR="0036663F" w:rsidRPr="0036663F">
        <w:rPr>
          <w:rFonts w:ascii="Consolas" w:hAnsi="Consolas" w:cs="Consolas"/>
          <w:color w:val="000000"/>
          <w:kern w:val="0"/>
          <w:sz w:val="19"/>
          <w:szCs w:val="19"/>
          <w:lang w:val="en-US"/>
        </w:rPr>
        <w:t>"</w:t>
      </w:r>
      <w:r w:rsidR="0036663F" w:rsidRPr="0036663F">
        <w:rPr>
          <w:rFonts w:ascii="Consolas" w:hAnsi="Consolas" w:cs="Consolas"/>
          <w:color w:val="0000FF"/>
          <w:kern w:val="0"/>
          <w:sz w:val="19"/>
          <w:szCs w:val="19"/>
          <w:lang w:val="en-US"/>
        </w:rPr>
        <w:t>&gt;&lt;/</w:t>
      </w:r>
      <w:r w:rsidR="0036663F" w:rsidRPr="0036663F">
        <w:rPr>
          <w:rFonts w:ascii="Consolas" w:hAnsi="Consolas" w:cs="Consolas"/>
          <w:color w:val="A31515"/>
          <w:kern w:val="0"/>
          <w:sz w:val="19"/>
          <w:szCs w:val="19"/>
          <w:lang w:val="en-US"/>
        </w:rPr>
        <w:t>LRAPConfigurationSection</w:t>
      </w:r>
      <w:r w:rsidR="0036663F" w:rsidRPr="0036663F">
        <w:rPr>
          <w:rFonts w:ascii="Consolas" w:hAnsi="Consolas" w:cs="Consolas"/>
          <w:color w:val="0000FF"/>
          <w:kern w:val="0"/>
          <w:sz w:val="19"/>
          <w:szCs w:val="19"/>
          <w:lang w:val="en-US"/>
        </w:rPr>
        <w:t>&gt;</w:t>
      </w:r>
    </w:p>
    <w:p w14:paraId="3F419AC7" w14:textId="6640C07E" w:rsidR="001712FC" w:rsidRPr="0036663F" w:rsidRDefault="001712FC" w:rsidP="0039432B">
      <w:pPr>
        <w:autoSpaceDE w:val="0"/>
        <w:autoSpaceDN w:val="0"/>
        <w:adjustRightInd w:val="0"/>
        <w:spacing w:after="0" w:line="240" w:lineRule="auto"/>
        <w:rPr>
          <w:rFonts w:ascii="Consolas" w:hAnsi="Consolas" w:cs="Consolas"/>
          <w:color w:val="0000FF"/>
          <w:kern w:val="0"/>
          <w:sz w:val="19"/>
          <w:szCs w:val="19"/>
          <w:lang w:val="en-US"/>
        </w:rPr>
      </w:pPr>
    </w:p>
    <w:p w14:paraId="6D8D22A1" w14:textId="04269165" w:rsidR="0039432B" w:rsidRPr="003D0F18" w:rsidRDefault="001712FC" w:rsidP="0072537C">
      <w:pPr>
        <w:pStyle w:val="Listeafsnit"/>
        <w:numPr>
          <w:ilvl w:val="0"/>
          <w:numId w:val="24"/>
        </w:numPr>
        <w:autoSpaceDE w:val="0"/>
        <w:autoSpaceDN w:val="0"/>
        <w:adjustRightInd w:val="0"/>
        <w:spacing w:after="0" w:line="240" w:lineRule="auto"/>
        <w:rPr>
          <w:rFonts w:ascii="Consolas" w:hAnsi="Consolas" w:cs="Consolas"/>
          <w:color w:val="000000"/>
          <w:kern w:val="0"/>
          <w:sz w:val="19"/>
          <w:szCs w:val="19"/>
          <w:lang w:val="en-US"/>
        </w:rPr>
      </w:pPr>
      <w:r w:rsidRPr="00136B58">
        <w:t>I configuration/system.webServer/handlers</w:t>
      </w:r>
      <w:r w:rsidR="00136B58">
        <w:t xml:space="preserve"> skal følgende tilføjes for at supportere LRAP-extension der anvendes til både klientside scriptet (LogRecorderAndPlayerJS.lrap) og loghandleren (LogRecorderAndPlayerHandler.lrap)</w:t>
      </w:r>
      <w:r w:rsidR="0036663F">
        <w:t>.</w:t>
      </w:r>
      <w:r w:rsidR="00136B58">
        <w:br/>
      </w:r>
      <w:bookmarkStart w:id="131" w:name="OLE_LINK4"/>
      <w:bookmarkStart w:id="132" w:name="OLE_LINK5"/>
      <w:r w:rsidR="0039432B" w:rsidRPr="003D0F18">
        <w:rPr>
          <w:rFonts w:ascii="Consolas" w:hAnsi="Consolas" w:cs="Consolas"/>
          <w:color w:val="0000FF"/>
          <w:kern w:val="0"/>
          <w:sz w:val="19"/>
          <w:szCs w:val="19"/>
          <w:lang w:val="en-US"/>
        </w:rPr>
        <w:t>&lt;</w:t>
      </w:r>
      <w:r w:rsidR="0039432B" w:rsidRPr="003D0F18">
        <w:rPr>
          <w:rFonts w:ascii="Consolas" w:hAnsi="Consolas" w:cs="Consolas"/>
          <w:color w:val="A31515"/>
          <w:kern w:val="0"/>
          <w:sz w:val="19"/>
          <w:szCs w:val="19"/>
          <w:lang w:val="en-US"/>
        </w:rPr>
        <w:t>add</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name</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LRAPHandler</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verb</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GET,HEAD,POST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path</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*.lrap</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type</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LogRecorderAndPlayer.LRAPHttpHandler</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/&gt;</w:t>
      </w:r>
      <w:bookmarkEnd w:id="131"/>
      <w:bookmarkEnd w:id="132"/>
    </w:p>
    <w:p w14:paraId="2615C180" w14:textId="21D651AC" w:rsidR="001712FC" w:rsidRPr="003D0F18" w:rsidRDefault="001712FC" w:rsidP="0039432B">
      <w:pPr>
        <w:autoSpaceDE w:val="0"/>
        <w:autoSpaceDN w:val="0"/>
        <w:adjustRightInd w:val="0"/>
        <w:spacing w:after="0" w:line="240" w:lineRule="auto"/>
        <w:rPr>
          <w:rFonts w:ascii="Consolas" w:hAnsi="Consolas" w:cs="Consolas"/>
          <w:color w:val="0000FF"/>
          <w:kern w:val="0"/>
          <w:sz w:val="19"/>
          <w:szCs w:val="19"/>
          <w:lang w:val="en-US"/>
        </w:rPr>
      </w:pPr>
    </w:p>
    <w:p w14:paraId="37E0AAC2" w14:textId="224E916B" w:rsidR="0039432B" w:rsidRPr="003D0F18" w:rsidRDefault="001712FC" w:rsidP="0072537C">
      <w:pPr>
        <w:pStyle w:val="Listeafsnit"/>
        <w:numPr>
          <w:ilvl w:val="0"/>
          <w:numId w:val="24"/>
        </w:numPr>
        <w:autoSpaceDE w:val="0"/>
        <w:autoSpaceDN w:val="0"/>
        <w:adjustRightInd w:val="0"/>
        <w:spacing w:after="0" w:line="240" w:lineRule="auto"/>
        <w:rPr>
          <w:rFonts w:ascii="Consolas" w:hAnsi="Consolas" w:cs="Consolas"/>
          <w:color w:val="000000"/>
          <w:kern w:val="0"/>
          <w:sz w:val="19"/>
          <w:szCs w:val="19"/>
          <w:lang w:val="en-US"/>
        </w:rPr>
      </w:pPr>
      <w:r w:rsidRPr="00136B58">
        <w:t>I configuration/system.webServer/modules</w:t>
      </w:r>
      <w:r w:rsidR="00136B58">
        <w:t xml:space="preserve"> skal følgende tilføjes for at binde </w:t>
      </w:r>
      <w:r w:rsidR="00E94385">
        <w:t>websitet op med LRAP-</w:t>
      </w:r>
      <w:r w:rsidR="00136B58">
        <w:t>HttpModulet</w:t>
      </w:r>
      <w:r w:rsidR="008B3326">
        <w:t>,</w:t>
      </w:r>
      <w:r w:rsidR="00136B58">
        <w:t xml:space="preserve"> </w:t>
      </w:r>
      <w:r w:rsidR="00E94385">
        <w:t xml:space="preserve">således at </w:t>
      </w:r>
      <w:r w:rsidR="00136B58">
        <w:t>diverse serverside events som PageRequest, PageResponse osv</w:t>
      </w:r>
      <w:r w:rsidR="00E94385">
        <w:t xml:space="preserve"> bliver opsnappet</w:t>
      </w:r>
      <w:r w:rsidR="0036663F">
        <w:t>.</w:t>
      </w:r>
      <w:r w:rsidR="00E94385">
        <w:t xml:space="preserve"> </w:t>
      </w:r>
      <w:r w:rsidR="00136B58">
        <w:br/>
      </w:r>
      <w:bookmarkStart w:id="133" w:name="OLE_LINK6"/>
      <w:r w:rsidR="0039432B" w:rsidRPr="003D0F18">
        <w:rPr>
          <w:rFonts w:ascii="Consolas" w:hAnsi="Consolas" w:cs="Consolas"/>
          <w:color w:val="0000FF"/>
          <w:kern w:val="0"/>
          <w:sz w:val="19"/>
          <w:szCs w:val="19"/>
          <w:lang w:val="en-US"/>
        </w:rPr>
        <w:t>&lt;</w:t>
      </w:r>
      <w:r w:rsidR="0039432B" w:rsidRPr="003D0F18">
        <w:rPr>
          <w:rFonts w:ascii="Consolas" w:hAnsi="Consolas" w:cs="Consolas"/>
          <w:color w:val="A31515"/>
          <w:kern w:val="0"/>
          <w:sz w:val="19"/>
          <w:szCs w:val="19"/>
          <w:lang w:val="en-US"/>
        </w:rPr>
        <w:t>remove</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name</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LogRecorderAndPlayerModule</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/&gt;</w:t>
      </w:r>
      <w:r w:rsidR="00136B58" w:rsidRPr="003D0F18">
        <w:rPr>
          <w:rFonts w:ascii="Consolas" w:hAnsi="Consolas" w:cs="Consolas"/>
          <w:color w:val="0000FF"/>
          <w:kern w:val="0"/>
          <w:sz w:val="19"/>
          <w:szCs w:val="19"/>
          <w:lang w:val="en-US"/>
        </w:rPr>
        <w:br/>
      </w:r>
      <w:r w:rsidR="0039432B" w:rsidRPr="003D0F18">
        <w:rPr>
          <w:rFonts w:ascii="Consolas" w:hAnsi="Consolas" w:cs="Consolas"/>
          <w:color w:val="0000FF"/>
          <w:kern w:val="0"/>
          <w:sz w:val="19"/>
          <w:szCs w:val="19"/>
          <w:lang w:val="en-US"/>
        </w:rPr>
        <w:t>&lt;</w:t>
      </w:r>
      <w:r w:rsidR="0039432B" w:rsidRPr="003D0F18">
        <w:rPr>
          <w:rFonts w:ascii="Consolas" w:hAnsi="Consolas" w:cs="Consolas"/>
          <w:color w:val="A31515"/>
          <w:kern w:val="0"/>
          <w:sz w:val="19"/>
          <w:szCs w:val="19"/>
          <w:lang w:val="en-US"/>
        </w:rPr>
        <w:t>add</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name</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LogRecorderAndPlayerModule</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type</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LogRecorderAndPlayer.LRAPHttpModule</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 xml:space="preserve"> </w:t>
      </w:r>
      <w:r w:rsidR="0039432B" w:rsidRPr="003D0F18">
        <w:rPr>
          <w:rFonts w:ascii="Consolas" w:hAnsi="Consolas" w:cs="Consolas"/>
          <w:color w:val="FF0000"/>
          <w:kern w:val="0"/>
          <w:sz w:val="19"/>
          <w:szCs w:val="19"/>
          <w:lang w:val="en-US"/>
        </w:rPr>
        <w:t>preCondition</w:t>
      </w:r>
      <w:r w:rsidR="0039432B" w:rsidRPr="003D0F18">
        <w:rPr>
          <w:rFonts w:ascii="Consolas" w:hAnsi="Consolas" w:cs="Consolas"/>
          <w:color w:val="0000FF"/>
          <w:kern w:val="0"/>
          <w:sz w:val="19"/>
          <w:szCs w:val="19"/>
          <w:lang w:val="en-US"/>
        </w:rPr>
        <w:t>=</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managedHandler</w:t>
      </w:r>
      <w:r w:rsidR="0039432B" w:rsidRPr="003D0F18">
        <w:rPr>
          <w:rFonts w:ascii="Consolas" w:hAnsi="Consolas" w:cs="Consolas"/>
          <w:color w:val="000000"/>
          <w:kern w:val="0"/>
          <w:sz w:val="19"/>
          <w:szCs w:val="19"/>
          <w:lang w:val="en-US"/>
        </w:rPr>
        <w:t>"</w:t>
      </w:r>
      <w:r w:rsidR="0039432B" w:rsidRPr="003D0F18">
        <w:rPr>
          <w:rFonts w:ascii="Consolas" w:hAnsi="Consolas" w:cs="Consolas"/>
          <w:color w:val="0000FF"/>
          <w:kern w:val="0"/>
          <w:sz w:val="19"/>
          <w:szCs w:val="19"/>
          <w:lang w:val="en-US"/>
        </w:rPr>
        <w:t>/&gt;</w:t>
      </w:r>
    </w:p>
    <w:bookmarkEnd w:id="133"/>
    <w:p w14:paraId="288E58DC" w14:textId="616D982F" w:rsidR="00136B58" w:rsidRPr="003D0F18" w:rsidRDefault="00136B58" w:rsidP="0039432B">
      <w:pPr>
        <w:autoSpaceDE w:val="0"/>
        <w:autoSpaceDN w:val="0"/>
        <w:adjustRightInd w:val="0"/>
        <w:spacing w:after="0" w:line="240" w:lineRule="auto"/>
        <w:rPr>
          <w:rFonts w:ascii="Consolas" w:hAnsi="Consolas" w:cs="Consolas"/>
          <w:color w:val="0000FF"/>
          <w:kern w:val="0"/>
          <w:sz w:val="19"/>
          <w:szCs w:val="19"/>
          <w:lang w:val="en-US"/>
        </w:rPr>
      </w:pPr>
    </w:p>
    <w:p w14:paraId="59AC7503" w14:textId="4A3048D0" w:rsidR="0039432B" w:rsidRPr="00E94385" w:rsidRDefault="00136B58" w:rsidP="0072537C">
      <w:pPr>
        <w:pStyle w:val="Listeafsnit"/>
        <w:numPr>
          <w:ilvl w:val="0"/>
          <w:numId w:val="24"/>
        </w:numPr>
        <w:autoSpaceDE w:val="0"/>
        <w:autoSpaceDN w:val="0"/>
        <w:adjustRightInd w:val="0"/>
        <w:spacing w:after="0" w:line="240" w:lineRule="auto"/>
        <w:rPr>
          <w:rFonts w:ascii="Consolas" w:hAnsi="Consolas" w:cs="Consolas"/>
          <w:color w:val="000000"/>
          <w:kern w:val="0"/>
          <w:sz w:val="19"/>
          <w:szCs w:val="19"/>
        </w:rPr>
      </w:pPr>
      <w:bookmarkStart w:id="134" w:name="_Ref481495039"/>
      <w:r w:rsidRPr="00136B58">
        <w:t>I configuration/system.serviceModel/extensions/behaviorExtensions skal følgende tilføjes</w:t>
      </w:r>
      <w:r w:rsidR="00E94385">
        <w:t xml:space="preserve"> for at binde websitet op med en message inspector der anvendes til at logge servicekommunikation (WCF service eller Web service)</w:t>
      </w:r>
      <w:r w:rsidR="0036663F">
        <w:t>.</w:t>
      </w:r>
      <w:r>
        <w:br/>
      </w:r>
      <w:bookmarkStart w:id="135" w:name="OLE_LINK7"/>
      <w:r w:rsidR="0039432B" w:rsidRPr="00E94385">
        <w:rPr>
          <w:rFonts w:ascii="Consolas" w:hAnsi="Consolas" w:cs="Consolas"/>
          <w:color w:val="0000FF"/>
          <w:kern w:val="0"/>
          <w:sz w:val="19"/>
          <w:szCs w:val="19"/>
        </w:rPr>
        <w:t>&lt;</w:t>
      </w:r>
      <w:r w:rsidR="0039432B" w:rsidRPr="00E94385">
        <w:rPr>
          <w:rFonts w:ascii="Consolas" w:hAnsi="Consolas" w:cs="Consolas"/>
          <w:color w:val="A31515"/>
          <w:kern w:val="0"/>
          <w:sz w:val="19"/>
          <w:szCs w:val="19"/>
        </w:rPr>
        <w:t>add</w:t>
      </w:r>
      <w:r w:rsidR="0039432B" w:rsidRPr="00E94385">
        <w:rPr>
          <w:rFonts w:ascii="Consolas" w:hAnsi="Consolas" w:cs="Consolas"/>
          <w:color w:val="0000FF"/>
          <w:kern w:val="0"/>
          <w:sz w:val="19"/>
          <w:szCs w:val="19"/>
        </w:rPr>
        <w:t xml:space="preserve"> </w:t>
      </w:r>
      <w:r w:rsidR="0039432B" w:rsidRPr="00E94385">
        <w:rPr>
          <w:rFonts w:ascii="Consolas" w:hAnsi="Consolas" w:cs="Consolas"/>
          <w:color w:val="FF0000"/>
          <w:kern w:val="0"/>
          <w:sz w:val="19"/>
          <w:szCs w:val="19"/>
        </w:rPr>
        <w:t>name</w:t>
      </w:r>
      <w:r w:rsidR="0039432B" w:rsidRPr="00E94385">
        <w:rPr>
          <w:rFonts w:ascii="Consolas" w:hAnsi="Consolas" w:cs="Consolas"/>
          <w:color w:val="0000FF"/>
          <w:kern w:val="0"/>
          <w:sz w:val="19"/>
          <w:szCs w:val="19"/>
        </w:rPr>
        <w:t>=</w:t>
      </w:r>
      <w:r w:rsidR="0039432B" w:rsidRPr="00E94385">
        <w:rPr>
          <w:rFonts w:ascii="Consolas" w:hAnsi="Consolas" w:cs="Consolas"/>
          <w:color w:val="000000"/>
          <w:kern w:val="0"/>
          <w:sz w:val="19"/>
          <w:szCs w:val="19"/>
        </w:rPr>
        <w:t>"</w:t>
      </w:r>
      <w:r w:rsidR="0039432B" w:rsidRPr="00E94385">
        <w:rPr>
          <w:rFonts w:ascii="Consolas" w:hAnsi="Consolas" w:cs="Consolas"/>
          <w:color w:val="0000FF"/>
          <w:kern w:val="0"/>
          <w:sz w:val="19"/>
          <w:szCs w:val="19"/>
        </w:rPr>
        <w:t>ClientMessageMessageInspector</w:t>
      </w:r>
      <w:r w:rsidR="0039432B" w:rsidRPr="00E94385">
        <w:rPr>
          <w:rFonts w:ascii="Consolas" w:hAnsi="Consolas" w:cs="Consolas"/>
          <w:color w:val="000000"/>
          <w:kern w:val="0"/>
          <w:sz w:val="19"/>
          <w:szCs w:val="19"/>
        </w:rPr>
        <w:t>"</w:t>
      </w:r>
      <w:r w:rsidR="0039432B" w:rsidRPr="00E94385">
        <w:rPr>
          <w:rFonts w:ascii="Consolas" w:hAnsi="Consolas" w:cs="Consolas"/>
          <w:color w:val="0000FF"/>
          <w:kern w:val="0"/>
          <w:sz w:val="19"/>
          <w:szCs w:val="19"/>
        </w:rPr>
        <w:t xml:space="preserve"> </w:t>
      </w:r>
      <w:r w:rsidR="0039432B" w:rsidRPr="00E94385">
        <w:rPr>
          <w:rFonts w:ascii="Consolas" w:hAnsi="Consolas" w:cs="Consolas"/>
          <w:color w:val="FF0000"/>
          <w:kern w:val="0"/>
          <w:sz w:val="19"/>
          <w:szCs w:val="19"/>
        </w:rPr>
        <w:t>type</w:t>
      </w:r>
      <w:r w:rsidR="0039432B" w:rsidRPr="00E94385">
        <w:rPr>
          <w:rFonts w:ascii="Consolas" w:hAnsi="Consolas" w:cs="Consolas"/>
          <w:color w:val="0000FF"/>
          <w:kern w:val="0"/>
          <w:sz w:val="19"/>
          <w:szCs w:val="19"/>
        </w:rPr>
        <w:t>=</w:t>
      </w:r>
      <w:r w:rsidR="0039432B" w:rsidRPr="00E94385">
        <w:rPr>
          <w:rFonts w:ascii="Consolas" w:hAnsi="Consolas" w:cs="Consolas"/>
          <w:color w:val="000000"/>
          <w:kern w:val="0"/>
          <w:sz w:val="19"/>
          <w:szCs w:val="19"/>
        </w:rPr>
        <w:t>"</w:t>
      </w:r>
      <w:r w:rsidR="0039432B" w:rsidRPr="00E94385">
        <w:rPr>
          <w:rFonts w:ascii="Consolas" w:hAnsi="Consolas" w:cs="Consolas"/>
          <w:color w:val="0000FF"/>
          <w:kern w:val="0"/>
          <w:sz w:val="19"/>
          <w:szCs w:val="19"/>
        </w:rPr>
        <w:t>LogRecorderAndPlayer.ClientMessageLoggerAndPlayer, LogRecorderAndPlayer</w:t>
      </w:r>
      <w:r w:rsidR="0039432B" w:rsidRPr="00E94385">
        <w:rPr>
          <w:rFonts w:ascii="Consolas" w:hAnsi="Consolas" w:cs="Consolas"/>
          <w:color w:val="000000"/>
          <w:kern w:val="0"/>
          <w:sz w:val="19"/>
          <w:szCs w:val="19"/>
        </w:rPr>
        <w:t>"</w:t>
      </w:r>
      <w:r w:rsidR="0039432B" w:rsidRPr="00E94385">
        <w:rPr>
          <w:rFonts w:ascii="Consolas" w:hAnsi="Consolas" w:cs="Consolas"/>
          <w:color w:val="0000FF"/>
          <w:kern w:val="0"/>
          <w:sz w:val="19"/>
          <w:szCs w:val="19"/>
        </w:rPr>
        <w:t>/&gt;</w:t>
      </w:r>
      <w:bookmarkEnd w:id="134"/>
      <w:bookmarkEnd w:id="135"/>
    </w:p>
    <w:p w14:paraId="68473C3A" w14:textId="2A2D34E0" w:rsidR="00136B58" w:rsidRPr="00E94385" w:rsidRDefault="00136B58" w:rsidP="0039432B">
      <w:pPr>
        <w:autoSpaceDE w:val="0"/>
        <w:autoSpaceDN w:val="0"/>
        <w:adjustRightInd w:val="0"/>
        <w:spacing w:after="0" w:line="240" w:lineRule="auto"/>
        <w:rPr>
          <w:rFonts w:ascii="Consolas" w:hAnsi="Consolas" w:cs="Consolas"/>
          <w:color w:val="0000FF"/>
          <w:kern w:val="0"/>
          <w:sz w:val="19"/>
          <w:szCs w:val="19"/>
        </w:rPr>
      </w:pPr>
    </w:p>
    <w:p w14:paraId="2AC2526E" w14:textId="5AC70FCA" w:rsidR="0039432B" w:rsidRPr="00E94385" w:rsidRDefault="00136B58" w:rsidP="0072537C">
      <w:pPr>
        <w:pStyle w:val="Listeafsnit"/>
        <w:numPr>
          <w:ilvl w:val="0"/>
          <w:numId w:val="24"/>
        </w:numPr>
        <w:autoSpaceDE w:val="0"/>
        <w:autoSpaceDN w:val="0"/>
        <w:adjustRightInd w:val="0"/>
        <w:spacing w:after="0" w:line="240" w:lineRule="auto"/>
        <w:rPr>
          <w:rFonts w:ascii="Consolas" w:hAnsi="Consolas" w:cs="Consolas"/>
          <w:color w:val="000000"/>
          <w:kern w:val="0"/>
          <w:sz w:val="19"/>
          <w:szCs w:val="19"/>
        </w:rPr>
      </w:pPr>
      <w:r w:rsidRPr="00136B58">
        <w:t>I configuration/system.serviceModel/behaviors/endPointBehaviors skal følgende tilføjes for at aktivere m</w:t>
      </w:r>
      <w:r w:rsidR="00E94385">
        <w:t>essage inspectoren beskrevet i punkt 5</w:t>
      </w:r>
      <w:r w:rsidR="0036663F">
        <w:t>.</w:t>
      </w:r>
      <w:r>
        <w:br/>
      </w:r>
      <w:bookmarkStart w:id="136" w:name="OLE_LINK8"/>
      <w:r w:rsidR="00123D71">
        <w:rPr>
          <w:rFonts w:ascii="Consolas" w:hAnsi="Consolas" w:cs="Consolas"/>
          <w:color w:val="0000FF"/>
          <w:kern w:val="0"/>
          <w:sz w:val="19"/>
          <w:szCs w:val="19"/>
        </w:rPr>
        <w:t>&lt;</w:t>
      </w:r>
      <w:r w:rsidR="00123D71" w:rsidRPr="00FE0276">
        <w:rPr>
          <w:rFonts w:ascii="Consolas" w:hAnsi="Consolas" w:cs="Consolas"/>
          <w:color w:val="A31515"/>
          <w:kern w:val="0"/>
          <w:sz w:val="19"/>
          <w:szCs w:val="19"/>
        </w:rPr>
        <w:t>behavior</w:t>
      </w:r>
      <w:r w:rsidR="00123D71">
        <w:rPr>
          <w:rFonts w:ascii="Consolas" w:hAnsi="Consolas" w:cs="Consolas"/>
          <w:color w:val="0000FF"/>
          <w:kern w:val="0"/>
          <w:sz w:val="19"/>
          <w:szCs w:val="19"/>
        </w:rPr>
        <w:t>&gt;</w:t>
      </w:r>
      <w:r w:rsidR="0039432B" w:rsidRPr="00E94385">
        <w:rPr>
          <w:rFonts w:ascii="Consolas" w:hAnsi="Consolas" w:cs="Consolas"/>
          <w:color w:val="0000FF"/>
          <w:kern w:val="0"/>
          <w:sz w:val="19"/>
          <w:szCs w:val="19"/>
        </w:rPr>
        <w:t>&lt;</w:t>
      </w:r>
      <w:r w:rsidR="0039432B" w:rsidRPr="00E94385">
        <w:rPr>
          <w:rFonts w:ascii="Consolas" w:hAnsi="Consolas" w:cs="Consolas"/>
          <w:color w:val="A31515"/>
          <w:kern w:val="0"/>
          <w:sz w:val="19"/>
          <w:szCs w:val="19"/>
        </w:rPr>
        <w:t>ClientMessageMessageInspector</w:t>
      </w:r>
      <w:r w:rsidR="0039432B" w:rsidRPr="00E94385">
        <w:rPr>
          <w:rFonts w:ascii="Consolas" w:hAnsi="Consolas" w:cs="Consolas"/>
          <w:color w:val="0000FF"/>
          <w:kern w:val="0"/>
          <w:sz w:val="19"/>
          <w:szCs w:val="19"/>
        </w:rPr>
        <w:t>/&gt;</w:t>
      </w:r>
      <w:r w:rsidR="00123D71">
        <w:rPr>
          <w:rFonts w:ascii="Consolas" w:hAnsi="Consolas" w:cs="Consolas"/>
          <w:color w:val="0000FF"/>
          <w:kern w:val="0"/>
          <w:sz w:val="19"/>
          <w:szCs w:val="19"/>
        </w:rPr>
        <w:t>&lt;/</w:t>
      </w:r>
      <w:r w:rsidR="00123D71" w:rsidRPr="00FE0276">
        <w:rPr>
          <w:rFonts w:ascii="Consolas" w:hAnsi="Consolas" w:cs="Consolas"/>
          <w:color w:val="A31515"/>
          <w:kern w:val="0"/>
          <w:sz w:val="19"/>
          <w:szCs w:val="19"/>
        </w:rPr>
        <w:t>behavior</w:t>
      </w:r>
      <w:r w:rsidR="00123D71">
        <w:rPr>
          <w:rFonts w:ascii="Consolas" w:hAnsi="Consolas" w:cs="Consolas"/>
          <w:color w:val="0000FF"/>
          <w:kern w:val="0"/>
          <w:sz w:val="19"/>
          <w:szCs w:val="19"/>
        </w:rPr>
        <w:t>&gt;</w:t>
      </w:r>
    </w:p>
    <w:bookmarkEnd w:id="136"/>
    <w:p w14:paraId="6C674E47" w14:textId="2461025B" w:rsidR="0039432B" w:rsidRDefault="0039432B" w:rsidP="0039432B"/>
    <w:p w14:paraId="38A4297C" w14:textId="4A997448" w:rsidR="00D86422" w:rsidRDefault="00D86422" w:rsidP="0039432B">
      <w:r>
        <w:t xml:space="preserve">Yderligere konfiguration skal opsættes i forbindelse med afspilning af flows via LogPlayeren, se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_Ref483471542 \r \h </w:instrText>
      </w:r>
      <w:r>
        <w:fldChar w:fldCharType="separate"/>
      </w:r>
      <w:r w:rsidR="00780111">
        <w:t>i</w:t>
      </w:r>
      <w:r>
        <w:fldChar w:fldCharType="end"/>
      </w:r>
      <w:r>
        <w:t>.</w:t>
      </w:r>
    </w:p>
    <w:p w14:paraId="54A7BEBE" w14:textId="77777777" w:rsidR="0039432B" w:rsidRDefault="0039432B" w:rsidP="0039432B"/>
    <w:p w14:paraId="4CAFE219" w14:textId="77777777" w:rsidR="0039432B" w:rsidRDefault="0039432B">
      <w:pPr>
        <w:spacing w:after="200" w:line="276" w:lineRule="auto"/>
      </w:pPr>
    </w:p>
    <w:p w14:paraId="0069634E" w14:textId="77777777" w:rsidR="0039432B" w:rsidRDefault="0039432B">
      <w:pPr>
        <w:spacing w:after="200" w:line="276" w:lineRule="auto"/>
      </w:pPr>
    </w:p>
    <w:p w14:paraId="3406B7A7" w14:textId="44CA143B" w:rsidR="003245BE" w:rsidRDefault="008D2B08" w:rsidP="0072537C">
      <w:pPr>
        <w:pStyle w:val="Overskrift2"/>
        <w:numPr>
          <w:ilvl w:val="0"/>
          <w:numId w:val="14"/>
        </w:numPr>
      </w:pPr>
      <w:bookmarkStart w:id="137" w:name="_Ref482822422"/>
      <w:bookmarkStart w:id="138" w:name="_Toc484070318"/>
      <w:r>
        <w:lastRenderedPageBreak/>
        <w:t>Klientside</w:t>
      </w:r>
      <w:r w:rsidR="00725884">
        <w:t xml:space="preserve"> script (</w:t>
      </w:r>
      <w:r w:rsidR="007C0C36">
        <w:t>LRAP.js</w:t>
      </w:r>
      <w:r w:rsidR="00725884">
        <w:t>)</w:t>
      </w:r>
      <w:bookmarkEnd w:id="137"/>
      <w:bookmarkEnd w:id="138"/>
    </w:p>
    <w:p w14:paraId="11435CD1" w14:textId="1F39B682" w:rsidR="00070754" w:rsidRDefault="00070754" w:rsidP="00FA3C33">
      <w:r>
        <w:t>Brugeraktivitet på klientsiden via browseren kan være nødvendigt at logge for at få indsigt i hvilke handlinger brugeren har foretaget sig. Disse handlinger kan være indirekte eller direkte årsag til at fejl opstår og kan være svære at fejlfinde af den ene eller anden årsag.</w:t>
      </w:r>
    </w:p>
    <w:p w14:paraId="4CE7A8D7" w14:textId="7573908E" w:rsidR="0061308D" w:rsidRDefault="00070754" w:rsidP="00FA3C33">
      <w:r>
        <w:t>For at logge brugeraktivitet i browseren kræver det ekstra Javascript-kode køre</w:t>
      </w:r>
      <w:r w:rsidR="007F0B9A">
        <w:t>r</w:t>
      </w:r>
      <w:r>
        <w:t xml:space="preserve"> sideløbende med webside</w:t>
      </w:r>
      <w:r w:rsidR="007F0B9A">
        <w:t>n</w:t>
      </w:r>
      <w:r>
        <w:t>s handlinger. Javascript-kode</w:t>
      </w:r>
      <w:r w:rsidR="0061308D">
        <w:t xml:space="preserve">n vil være tilgængelig på websiderne via en reference til LRAP.js. For at gøre dette uden at den oprindelige website-kode skal </w:t>
      </w:r>
      <w:r w:rsidR="009C68C5">
        <w:t>ændres</w:t>
      </w:r>
      <w:r w:rsidR="0061308D">
        <w:t xml:space="preserve"> se </w:t>
      </w:r>
      <w:r w:rsidR="0061308D">
        <w:fldChar w:fldCharType="begin"/>
      </w:r>
      <w:r w:rsidR="0061308D">
        <w:instrText xml:space="preserve"> REF _Ref482474293 \r \h </w:instrText>
      </w:r>
      <w:r w:rsidR="0061308D">
        <w:fldChar w:fldCharType="separate"/>
      </w:r>
      <w:r w:rsidR="00780111">
        <w:t>3</w:t>
      </w:r>
      <w:r w:rsidR="0061308D">
        <w:fldChar w:fldCharType="end"/>
      </w:r>
      <w:r w:rsidR="0061308D">
        <w:t>.</w:t>
      </w:r>
      <w:r w:rsidR="0061308D">
        <w:fldChar w:fldCharType="begin"/>
      </w:r>
      <w:r w:rsidR="0061308D">
        <w:instrText xml:space="preserve"> REF _Ref483907139 \r \h </w:instrText>
      </w:r>
      <w:r w:rsidR="0061308D">
        <w:fldChar w:fldCharType="separate"/>
      </w:r>
      <w:r w:rsidR="00780111">
        <w:t>4</w:t>
      </w:r>
      <w:r w:rsidR="0061308D">
        <w:fldChar w:fldCharType="end"/>
      </w:r>
      <w:r w:rsidR="0061308D">
        <w:t>.</w:t>
      </w:r>
    </w:p>
    <w:p w14:paraId="3A1B3E99" w14:textId="0D74CD24" w:rsidR="00EA7B9D" w:rsidRDefault="00A34CDA" w:rsidP="00EA7B9D">
      <w:r>
        <w:t xml:space="preserve">Referencen til LRAP.js bliver tilføjet </w:t>
      </w:r>
      <w:r w:rsidR="0061308D">
        <w:t>til webside</w:t>
      </w:r>
      <w:r w:rsidR="009C68C5">
        <w:t>n</w:t>
      </w:r>
      <w:r w:rsidR="0061308D">
        <w:t xml:space="preserve"> </w:t>
      </w:r>
      <w:r>
        <w:t xml:space="preserve">lige efter sidste reference til et jQuery-script, da vi skal være sikre på at jQuery-syntax </w:t>
      </w:r>
      <w:r w:rsidR="009C68C5">
        <w:t xml:space="preserve">er tilgængeligt i den efterfølgende </w:t>
      </w:r>
      <w:r w:rsidR="004F2B1B">
        <w:t>LRAP-</w:t>
      </w:r>
      <w:r>
        <w:t>metode</w:t>
      </w:r>
      <w:r w:rsidR="004F2B1B">
        <w:t xml:space="preserve"> </w:t>
      </w:r>
      <w:r>
        <w:t>preInit</w:t>
      </w:r>
      <w:r w:rsidR="0061308D">
        <w:t>.</w:t>
      </w:r>
      <w:r w:rsidR="00BB3D7F">
        <w:t xml:space="preserve"> </w:t>
      </w:r>
      <w:r w:rsidR="00EA7B9D">
        <w:t>Metoden preInit sørger for at opsætte eventhandleres til at være i</w:t>
      </w:r>
      <w:r w:rsidR="000A3824">
        <w:t xml:space="preserve"> </w:t>
      </w:r>
      <w:r w:rsidR="00EA7B9D">
        <w:t>stand til at logge brugeraktivitet på websiden.</w:t>
      </w:r>
    </w:p>
    <w:p w14:paraId="3E236B9F" w14:textId="224680EA" w:rsidR="0061308D" w:rsidRDefault="004F2B1B" w:rsidP="00FA3C33">
      <w:r>
        <w:t>Årsagen</w:t>
      </w:r>
      <w:r w:rsidR="0061308D">
        <w:t xml:space="preserve"> til referencen </w:t>
      </w:r>
      <w:r w:rsidR="00BB3D7F">
        <w:t xml:space="preserve">til LRAP.js </w:t>
      </w:r>
      <w:r w:rsidR="0061308D">
        <w:t>skal tilføjes så tidligt som muligt, er at der kan være webside-kode der bliver udført omkring samme tidspunkt, derfor skal LRAP være opsat og klar til at logge</w:t>
      </w:r>
      <w:r w:rsidR="00BB3D7F">
        <w:t xml:space="preserve"> inden det sker. </w:t>
      </w:r>
    </w:p>
    <w:p w14:paraId="1519D5DD" w14:textId="131FA00D" w:rsidR="009C68C5" w:rsidRDefault="00BB3D7F" w:rsidP="00FA3C33">
      <w:r>
        <w:t>Det betyder at Javascript-kode der måtte blive udført før reference</w:t>
      </w:r>
      <w:r w:rsidR="00EA7B9D">
        <w:t>n</w:t>
      </w:r>
      <w:r>
        <w:t xml:space="preserve"> til jQuery, vil ikke blive logget. Det anbefales derfor </w:t>
      </w:r>
      <w:r w:rsidR="009C68C5">
        <w:t>at ændre på opbygningen af websiden for at opnå det ønskede resultat.</w:t>
      </w:r>
    </w:p>
    <w:p w14:paraId="40FA310D" w14:textId="4C426FEB" w:rsidR="00EA7B9D" w:rsidRDefault="00EA7B9D" w:rsidP="00EA7B9D">
      <w:r>
        <w:t>ASP.NET-websider har en standard form-kontrol der anvendes til at sende requests afsted til websitet via form-submit/postbacks. For at disse requests skal indgå i et sammenhængende aktivitetsflow med relation til hvilken side handlingen er sket for, tilføjes LRAP-værdier</w:t>
      </w:r>
      <w:r w:rsidR="007F0B9A">
        <w:t xml:space="preserve"> (se </w:t>
      </w:r>
      <w:r w:rsidR="007F0B9A">
        <w:fldChar w:fldCharType="begin"/>
      </w:r>
      <w:r w:rsidR="007F0B9A">
        <w:instrText xml:space="preserve"> REF _Ref482474293 \r \h </w:instrText>
      </w:r>
      <w:r w:rsidR="007F0B9A">
        <w:fldChar w:fldCharType="separate"/>
      </w:r>
      <w:r w:rsidR="00780111">
        <w:t>3</w:t>
      </w:r>
      <w:r w:rsidR="007F0B9A">
        <w:fldChar w:fldCharType="end"/>
      </w:r>
      <w:r w:rsidR="007F0B9A">
        <w:t>.</w:t>
      </w:r>
      <w:r w:rsidR="007F0B9A">
        <w:fldChar w:fldCharType="begin"/>
      </w:r>
      <w:r w:rsidR="007F0B9A">
        <w:instrText xml:space="preserve"> REF _Ref482822208 \r \h </w:instrText>
      </w:r>
      <w:r w:rsidR="007F0B9A">
        <w:fldChar w:fldCharType="separate"/>
      </w:r>
      <w:r w:rsidR="00780111">
        <w:t>10</w:t>
      </w:r>
      <w:r w:rsidR="007F0B9A">
        <w:fldChar w:fldCharType="end"/>
      </w:r>
      <w:r w:rsidR="007F0B9A">
        <w:t>)</w:t>
      </w:r>
      <w:r>
        <w:t xml:space="preserve"> til formen. Disse LRAP-værdier vil derefter automatisk blive overført til websitet</w:t>
      </w:r>
      <w:r w:rsidR="004F2B1B">
        <w:t>,</w:t>
      </w:r>
      <w:r>
        <w:t xml:space="preserve"> når der </w:t>
      </w:r>
      <w:r w:rsidR="007F0B9A">
        <w:t>udføres</w:t>
      </w:r>
      <w:r>
        <w:t xml:space="preserve"> aktiviteter der involvere</w:t>
      </w:r>
      <w:r w:rsidR="007F0B9A">
        <w:t>r</w:t>
      </w:r>
      <w:r>
        <w:t xml:space="preserve"> ASP.NET-formen.</w:t>
      </w:r>
    </w:p>
    <w:p w14:paraId="5D852EC5" w14:textId="5FCCCDF3" w:rsidR="007F0B9A" w:rsidRDefault="00EA7B9D" w:rsidP="00EA7B9D">
      <w:r>
        <w:t xml:space="preserve">Det er ikke utænkteligt at både jQuery-referencer og aktiviteter der skal logges bliver udført før ASP.NET-formen er renderet færdigt, derfor </w:t>
      </w:r>
      <w:r w:rsidR="004F2B1B">
        <w:t xml:space="preserve">vil der i slutningen af websiden blive </w:t>
      </w:r>
      <w:r>
        <w:t>kald</w:t>
      </w:r>
      <w:r w:rsidR="004F2B1B">
        <w:t>t</w:t>
      </w:r>
      <w:r>
        <w:t xml:space="preserve"> endnu en LRAP-metode</w:t>
      </w:r>
      <w:r w:rsidR="009C68C5">
        <w:t xml:space="preserve"> (</w:t>
      </w:r>
      <w:r>
        <w:t>postInit</w:t>
      </w:r>
      <w:r w:rsidR="009C68C5">
        <w:t>)</w:t>
      </w:r>
      <w:r w:rsidR="004F2B1B">
        <w:t xml:space="preserve"> </w:t>
      </w:r>
      <w:r>
        <w:t>som sørger for at opsætte formen med LRAP-værdier</w:t>
      </w:r>
      <w:r w:rsidR="007F0B9A">
        <w:t>ne.</w:t>
      </w:r>
    </w:p>
    <w:p w14:paraId="2E462099" w14:textId="253D792D" w:rsidR="007F0B9A" w:rsidRDefault="007F0B9A" w:rsidP="007F0B9A">
      <w:r>
        <w:t xml:space="preserve">I følgende </w:t>
      </w:r>
      <w:r>
        <w:fldChar w:fldCharType="begin"/>
      </w:r>
      <w:r>
        <w:instrText xml:space="preserve"> REF _Ref483915977 \h </w:instrText>
      </w:r>
      <w:r>
        <w:fldChar w:fldCharType="separate"/>
      </w:r>
      <w:r w:rsidR="00780111">
        <w:t xml:space="preserve">Figur </w:t>
      </w:r>
      <w:r w:rsidR="00780111">
        <w:rPr>
          <w:noProof/>
        </w:rPr>
        <w:t>19</w:t>
      </w:r>
      <w:r>
        <w:fldChar w:fldCharType="end"/>
      </w:r>
      <w:r>
        <w:t xml:space="preserve"> vises et overordnet flow af LRAP.js der bliver </w:t>
      </w:r>
      <w:r w:rsidR="002346FB">
        <w:t>indsat</w:t>
      </w:r>
      <w:r w:rsidR="004F2B1B">
        <w:t xml:space="preserve"> ind i webside-responset. Derefter vil </w:t>
      </w:r>
      <w:r>
        <w:t xml:space="preserve">klienten/browseren </w:t>
      </w:r>
      <w:r w:rsidR="004F2B1B">
        <w:t xml:space="preserve">være </w:t>
      </w:r>
      <w:r>
        <w:t>i stand til at logge brugeraktivitet løbende</w:t>
      </w:r>
      <w:r w:rsidR="004F2B1B">
        <w:t>,</w:t>
      </w:r>
      <w:r>
        <w:t xml:space="preserve"> uden at det vil have indflydelse på det normale </w:t>
      </w:r>
      <w:r w:rsidR="004F2B1B">
        <w:t>webside-</w:t>
      </w:r>
      <w:r>
        <w:t>flow.</w:t>
      </w:r>
    </w:p>
    <w:p w14:paraId="740A921B" w14:textId="29E19FFB" w:rsidR="00704DE9" w:rsidRDefault="002346FB" w:rsidP="00704DE9">
      <w:pPr>
        <w:keepNext/>
        <w:jc w:val="center"/>
      </w:pPr>
      <w:r>
        <w:object w:dxaOrig="9421" w:dyaOrig="7651" w14:anchorId="02D3F42C">
          <v:shape id="_x0000_i1038" type="#_x0000_t75" style="width:317.25pt;height:259.5pt" o:ole="">
            <v:imagedata r:id="rId51" o:title=""/>
          </v:shape>
          <o:OLEObject Type="Embed" ProgID="Visio.Drawing.15" ShapeID="_x0000_i1038" DrawAspect="Content" ObjectID="_1569392320" r:id="rId52"/>
        </w:object>
      </w:r>
    </w:p>
    <w:p w14:paraId="09ACBFBC" w14:textId="0CFD68CE" w:rsidR="007C0C36" w:rsidRDefault="00704DE9" w:rsidP="00704DE9">
      <w:pPr>
        <w:pStyle w:val="Billedtekst"/>
        <w:jc w:val="center"/>
      </w:pPr>
      <w:bookmarkStart w:id="139" w:name="_Ref483915977"/>
      <w:bookmarkStart w:id="140" w:name="_Ref482530040"/>
      <w:r>
        <w:t xml:space="preserve">Figur </w:t>
      </w:r>
      <w:r w:rsidR="007875CF">
        <w:fldChar w:fldCharType="begin"/>
      </w:r>
      <w:r w:rsidR="007875CF">
        <w:instrText xml:space="preserve"> SEQ Figur \* ARABIC </w:instrText>
      </w:r>
      <w:r w:rsidR="007875CF">
        <w:fldChar w:fldCharType="separate"/>
      </w:r>
      <w:r w:rsidR="00780111">
        <w:rPr>
          <w:noProof/>
        </w:rPr>
        <w:t>19</w:t>
      </w:r>
      <w:r w:rsidR="007875CF">
        <w:rPr>
          <w:noProof/>
        </w:rPr>
        <w:fldChar w:fldCharType="end"/>
      </w:r>
      <w:bookmarkEnd w:id="139"/>
      <w:r>
        <w:t xml:space="preserve"> (webside-response</w:t>
      </w:r>
      <w:r w:rsidR="00834F8D">
        <w:t xml:space="preserve"> FØR og EFTER</w:t>
      </w:r>
      <w:r>
        <w:t xml:space="preserve"> reference til LRAP.js)</w:t>
      </w:r>
      <w:bookmarkEnd w:id="140"/>
    </w:p>
    <w:p w14:paraId="542BDBC5" w14:textId="4CDF4ADA" w:rsidR="00C56DFE" w:rsidRDefault="00C56DFE" w:rsidP="0072537C">
      <w:pPr>
        <w:pStyle w:val="Overskrift2"/>
        <w:numPr>
          <w:ilvl w:val="0"/>
          <w:numId w:val="14"/>
        </w:numPr>
      </w:pPr>
      <w:bookmarkStart w:id="141" w:name="_Ref482531987"/>
      <w:bookmarkStart w:id="142" w:name="_Ref482822208"/>
      <w:bookmarkStart w:id="143" w:name="_Toc484070319"/>
      <w:r>
        <w:lastRenderedPageBreak/>
        <w:t>LRAP-værdier</w:t>
      </w:r>
      <w:bookmarkEnd w:id="141"/>
      <w:bookmarkEnd w:id="142"/>
      <w:bookmarkEnd w:id="143"/>
    </w:p>
    <w:p w14:paraId="2B9557C4" w14:textId="3DC55A68" w:rsidR="00C56DFE" w:rsidRPr="00C56DFE" w:rsidRDefault="00C56DFE" w:rsidP="00C56DFE">
      <w:r>
        <w:t xml:space="preserve">Med LRAP-værdier menes der de værdier der skal anvendes for at </w:t>
      </w:r>
      <w:r w:rsidR="00C52FCA">
        <w:t>sammenholde logelementer i et flow med henblik på at kunne blive afspillet senere via LogPlayeren.</w:t>
      </w:r>
    </w:p>
    <w:p w14:paraId="354B1946" w14:textId="39589F60" w:rsidR="00572A7E" w:rsidRDefault="00C52FCA" w:rsidP="00FA3C33">
      <w:r>
        <w:t xml:space="preserve">Afhængigt af hvilket website-element vi har med at gøre, bliver LRAP-værdierne tilføjet til enten formdata således at form-submit vil sende værdierne videre til serveren eller tilføjet i </w:t>
      </w:r>
      <w:r w:rsidR="00990C00">
        <w:t>URL’ens querystring for f.eks. generichandlere.</w:t>
      </w:r>
    </w:p>
    <w:tbl>
      <w:tblPr>
        <w:tblStyle w:val="Gittertabel4-farve1"/>
        <w:tblW w:w="0" w:type="auto"/>
        <w:tblLook w:val="04A0" w:firstRow="1" w:lastRow="0" w:firstColumn="1" w:lastColumn="0" w:noHBand="0" w:noVBand="1"/>
      </w:tblPr>
      <w:tblGrid>
        <w:gridCol w:w="2972"/>
        <w:gridCol w:w="6825"/>
      </w:tblGrid>
      <w:tr w:rsidR="00990C00" w14:paraId="1AB4D22F" w14:textId="77777777" w:rsidTr="00990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696B30F" w14:textId="74E791E0" w:rsidR="00990C00" w:rsidRDefault="00990C00" w:rsidP="00FA3C33">
            <w:r>
              <w:t>Navn</w:t>
            </w:r>
          </w:p>
        </w:tc>
        <w:tc>
          <w:tcPr>
            <w:tcW w:w="6825" w:type="dxa"/>
          </w:tcPr>
          <w:p w14:paraId="0E602D41" w14:textId="552482C1" w:rsidR="00990C00" w:rsidRDefault="00990C00" w:rsidP="00FA3C33">
            <w:pPr>
              <w:cnfStyle w:val="100000000000" w:firstRow="1" w:lastRow="0" w:firstColumn="0" w:lastColumn="0" w:oddVBand="0" w:evenVBand="0" w:oddHBand="0" w:evenHBand="0" w:firstRowFirstColumn="0" w:firstRowLastColumn="0" w:lastRowFirstColumn="0" w:lastRowLastColumn="0"/>
            </w:pPr>
            <w:r>
              <w:t>Beskrivelse</w:t>
            </w:r>
          </w:p>
        </w:tc>
      </w:tr>
      <w:tr w:rsidR="00990C00" w14:paraId="22BDFBF3" w14:textId="77777777" w:rsidTr="00990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5F01810" w14:textId="1B215757" w:rsidR="00990C00" w:rsidRDefault="00990C00" w:rsidP="00FA3C33">
            <w:r>
              <w:t>LRAP-SessionG</w:t>
            </w:r>
            <w:r w:rsidR="00DD6D91">
              <w:t>UID</w:t>
            </w:r>
          </w:p>
        </w:tc>
        <w:tc>
          <w:tcPr>
            <w:tcW w:w="6825" w:type="dxa"/>
          </w:tcPr>
          <w:p w14:paraId="06D7E021" w14:textId="1272FDEA" w:rsidR="00990C00" w:rsidRDefault="00990C00" w:rsidP="00FA3C33">
            <w:pPr>
              <w:cnfStyle w:val="000000100000" w:firstRow="0" w:lastRow="0" w:firstColumn="0" w:lastColumn="0" w:oddVBand="0" w:evenVBand="0" w:oddHBand="1" w:evenHBand="0" w:firstRowFirstColumn="0" w:firstRowLastColumn="0" w:lastRowFirstColumn="0" w:lastRowLastColumn="0"/>
            </w:pPr>
            <w:r>
              <w:t>Sessions ID</w:t>
            </w:r>
          </w:p>
        </w:tc>
      </w:tr>
      <w:tr w:rsidR="00990C00" w14:paraId="6A618552" w14:textId="77777777" w:rsidTr="00990C00">
        <w:tc>
          <w:tcPr>
            <w:cnfStyle w:val="001000000000" w:firstRow="0" w:lastRow="0" w:firstColumn="1" w:lastColumn="0" w:oddVBand="0" w:evenVBand="0" w:oddHBand="0" w:evenHBand="0" w:firstRowFirstColumn="0" w:firstRowLastColumn="0" w:lastRowFirstColumn="0" w:lastRowLastColumn="0"/>
            <w:tcW w:w="2972" w:type="dxa"/>
          </w:tcPr>
          <w:p w14:paraId="6D776853" w14:textId="147F89BD" w:rsidR="00990C00" w:rsidRDefault="00DD6D91" w:rsidP="00FA3C33">
            <w:r>
              <w:t>LRAP-PageGUID</w:t>
            </w:r>
          </w:p>
        </w:tc>
        <w:tc>
          <w:tcPr>
            <w:tcW w:w="6825" w:type="dxa"/>
          </w:tcPr>
          <w:p w14:paraId="18EA2A32" w14:textId="05175289" w:rsidR="00990C00" w:rsidRDefault="00990C00" w:rsidP="00FA3C33">
            <w:pPr>
              <w:cnfStyle w:val="000000000000" w:firstRow="0" w:lastRow="0" w:firstColumn="0" w:lastColumn="0" w:oddVBand="0" w:evenVBand="0" w:oddHBand="0" w:evenHBand="0" w:firstRowFirstColumn="0" w:firstRowLastColumn="0" w:lastRowFirstColumn="0" w:lastRowLastColumn="0"/>
            </w:pPr>
            <w:r>
              <w:t>Webside ID</w:t>
            </w:r>
          </w:p>
        </w:tc>
      </w:tr>
      <w:tr w:rsidR="00990C00" w14:paraId="16F28DA9" w14:textId="77777777" w:rsidTr="00990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A448DBB" w14:textId="176F7CED" w:rsidR="00990C00" w:rsidRDefault="00990C00" w:rsidP="00FA3C33">
            <w:r>
              <w:t>LRAP-ServerG</w:t>
            </w:r>
            <w:r w:rsidR="00DD6D91">
              <w:t>UID</w:t>
            </w:r>
          </w:p>
        </w:tc>
        <w:tc>
          <w:tcPr>
            <w:tcW w:w="6825" w:type="dxa"/>
          </w:tcPr>
          <w:p w14:paraId="72FE0AD5" w14:textId="13EBAD81" w:rsidR="00990C00" w:rsidRDefault="00990C00" w:rsidP="00FA3C33">
            <w:pPr>
              <w:cnfStyle w:val="000000100000" w:firstRow="0" w:lastRow="0" w:firstColumn="0" w:lastColumn="0" w:oddVBand="0" w:evenVBand="0" w:oddHBand="1" w:evenHBand="0" w:firstRowFirstColumn="0" w:firstRowLastColumn="0" w:lastRowFirstColumn="0" w:lastRowLastColumn="0"/>
            </w:pPr>
            <w:r>
              <w:t>Server ID, anvendes til at kommunikere med LogPlayer under afspilning</w:t>
            </w:r>
          </w:p>
        </w:tc>
      </w:tr>
    </w:tbl>
    <w:p w14:paraId="17E6FA19" w14:textId="77777777" w:rsidR="00990C00" w:rsidRDefault="00990C00" w:rsidP="00FA3C33"/>
    <w:p w14:paraId="6AEB733D" w14:textId="5B760608" w:rsidR="003245BE" w:rsidRDefault="00173BA5" w:rsidP="00FA3C33">
      <w:r>
        <w:t xml:space="preserve">I </w:t>
      </w:r>
      <w:r>
        <w:fldChar w:fldCharType="begin"/>
      </w:r>
      <w:r>
        <w:instrText xml:space="preserve"> REF _Ref483895612 \h </w:instrText>
      </w:r>
      <w:r>
        <w:fldChar w:fldCharType="separate"/>
      </w:r>
      <w:r w:rsidR="00780111">
        <w:t xml:space="preserve">Figur </w:t>
      </w:r>
      <w:r w:rsidR="00780111">
        <w:rPr>
          <w:noProof/>
        </w:rPr>
        <w:t>20</w:t>
      </w:r>
      <w:r>
        <w:fldChar w:fldCharType="end"/>
      </w:r>
      <w:r>
        <w:t xml:space="preserve"> </w:t>
      </w:r>
      <w:r w:rsidR="00DD6D91">
        <w:t>ses en overordnet opsætning af LRAP-værdier i en eller flere sessioner og underliggende browsere, alle værdier anvendt er af datatypen GUID.</w:t>
      </w:r>
    </w:p>
    <w:p w14:paraId="471BF482" w14:textId="3DD85A92" w:rsidR="00DD6D91" w:rsidRDefault="00DD6D91" w:rsidP="00FA3C33">
      <w:r>
        <w:t>SessionGUID og PageGUID anvendes til at sammenholde aktivitetsflow på tværs af klientside-aktiviteter og serverside-aktiviter for de enkelte sessioner og websider.</w:t>
      </w:r>
    </w:p>
    <w:p w14:paraId="1C614F81" w14:textId="20D0B831" w:rsidR="002346FB" w:rsidRDefault="002346FB" w:rsidP="00FA3C33">
      <w:r>
        <w:t>ServerGUID anvendes kun for LogPlayeren i afspilningsforløbet. Den anvendes som en reference til den instans af LogPlayeren der er ansvarlig for de pågældende aktiviteter der afspilles. Via referencen angives</w:t>
      </w:r>
      <w:r w:rsidR="004F2B1B">
        <w:t xml:space="preserve"> f.eks.</w:t>
      </w:r>
      <w:r>
        <w:t xml:space="preserve"> hvor langt de enkelte afspilninger er nået. Mere om dette afspilningsflow i </w:t>
      </w: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p>
    <w:p w14:paraId="46F51CC3" w14:textId="2EEE2284" w:rsidR="00DD6D91" w:rsidRDefault="008742CC" w:rsidP="00DD6D91">
      <w:pPr>
        <w:keepNext/>
        <w:jc w:val="center"/>
      </w:pPr>
      <w:r>
        <w:object w:dxaOrig="9316" w:dyaOrig="4095" w14:anchorId="70A30AE7">
          <v:shape id="_x0000_i1039" type="#_x0000_t75" style="width:381.75pt;height:172.5pt" o:ole="">
            <v:imagedata r:id="rId53" o:title=""/>
          </v:shape>
          <o:OLEObject Type="Embed" ProgID="Visio.Drawing.15" ShapeID="_x0000_i1039" DrawAspect="Content" ObjectID="_1569392321" r:id="rId54"/>
        </w:object>
      </w:r>
    </w:p>
    <w:p w14:paraId="0DD807D1" w14:textId="0B44D4FD" w:rsidR="003245BE" w:rsidRDefault="00DD6D91" w:rsidP="00DD6D91">
      <w:pPr>
        <w:pStyle w:val="Billedtekst"/>
        <w:jc w:val="center"/>
      </w:pPr>
      <w:bookmarkStart w:id="144" w:name="_Ref483895612"/>
      <w:bookmarkStart w:id="145" w:name="_Ref482535547"/>
      <w:r>
        <w:t xml:space="preserve">Figur </w:t>
      </w:r>
      <w:r w:rsidR="007875CF">
        <w:fldChar w:fldCharType="begin"/>
      </w:r>
      <w:r w:rsidR="007875CF">
        <w:instrText xml:space="preserve"> SEQ Figur \* ARABIC </w:instrText>
      </w:r>
      <w:r w:rsidR="007875CF">
        <w:fldChar w:fldCharType="separate"/>
      </w:r>
      <w:r w:rsidR="00780111">
        <w:rPr>
          <w:noProof/>
        </w:rPr>
        <w:t>20</w:t>
      </w:r>
      <w:r w:rsidR="007875CF">
        <w:rPr>
          <w:noProof/>
        </w:rPr>
        <w:fldChar w:fldCharType="end"/>
      </w:r>
      <w:bookmarkEnd w:id="144"/>
      <w:r>
        <w:t xml:space="preserve"> (LRAP-værdier opsat på flere sessioner og underliggende browsere)</w:t>
      </w:r>
      <w:bookmarkEnd w:id="145"/>
    </w:p>
    <w:p w14:paraId="22863D37" w14:textId="77777777" w:rsidR="008742CC" w:rsidRPr="008742CC" w:rsidRDefault="008742CC" w:rsidP="008742CC"/>
    <w:p w14:paraId="5F792C5E" w14:textId="3881ED30" w:rsidR="008742CC" w:rsidRPr="008742CC" w:rsidRDefault="00227C00" w:rsidP="00227C00">
      <w:pPr>
        <w:pStyle w:val="Overskrift3"/>
      </w:pPr>
      <w:bookmarkStart w:id="146" w:name="_Ref483907719"/>
      <w:bookmarkStart w:id="147" w:name="_Toc484070320"/>
      <w:r>
        <w:t xml:space="preserve">a. </w:t>
      </w:r>
      <w:r w:rsidR="008A043E">
        <w:t>Bevare LRAP-værdier</w:t>
      </w:r>
      <w:bookmarkEnd w:id="146"/>
      <w:bookmarkEnd w:id="147"/>
      <w:r w:rsidR="008A043E">
        <w:t xml:space="preserve"> </w:t>
      </w:r>
    </w:p>
    <w:p w14:paraId="3262AFB4" w14:textId="1CAAB385" w:rsidR="008A043E" w:rsidRDefault="008A043E" w:rsidP="008A043E">
      <w:r>
        <w:t xml:space="preserve">Da flere af LRAP-værdierne gemmes i Sessions-objektet, vil metoder som Session.Clear(), Session.Abandon() </w:t>
      </w:r>
      <w:r w:rsidR="0002074E">
        <w:t xml:space="preserve">eller Session.RemoveAll() </w:t>
      </w:r>
      <w:r>
        <w:t>fjerne denne information</w:t>
      </w:r>
      <w:r w:rsidR="002346FB">
        <w:t>. D</w:t>
      </w:r>
      <w:r>
        <w:t>erfor hvis det ønskes at brugeraktivitets-flowet forbliver sammenholdt selvom resten af Sessions-objektet skal nulstilles eller lignende, anbefales det at man i sin website-kode anvender følgende metoder som erstatninger.</w:t>
      </w:r>
    </w:p>
    <w:p w14:paraId="4777206C" w14:textId="76CBE562" w:rsidR="00173BA5" w:rsidRPr="00227C00" w:rsidRDefault="0002074E" w:rsidP="00227C00">
      <w:r>
        <w:t>Hvor man normalt ville anvende ”Session.Clear()”, skal man nu anvende ”SessionHelper.Clear(Session)”, samme fremgangsmåde gør sig gældende for alle 3 metoder.</w:t>
      </w:r>
      <w:r w:rsidR="008742CC">
        <w:t xml:space="preserve"> Metoderne er placeret i LRAP.dll.</w:t>
      </w:r>
    </w:p>
    <w:p w14:paraId="58A1A0F4" w14:textId="569C5BB5" w:rsidR="001B24F6" w:rsidRDefault="008F21E4" w:rsidP="0072537C">
      <w:pPr>
        <w:pStyle w:val="Overskrift2"/>
        <w:numPr>
          <w:ilvl w:val="0"/>
          <w:numId w:val="14"/>
        </w:numPr>
      </w:pPr>
      <w:bookmarkStart w:id="148" w:name="_Toc484070321"/>
      <w:r>
        <w:lastRenderedPageBreak/>
        <w:t>LRAP-</w:t>
      </w:r>
      <w:r w:rsidR="009A19EC">
        <w:t>preInit</w:t>
      </w:r>
      <w:bookmarkEnd w:id="148"/>
    </w:p>
    <w:p w14:paraId="23C129C3" w14:textId="5312D0E8" w:rsidR="00B9539F" w:rsidRDefault="00BC4CEC" w:rsidP="009A19EC">
      <w:r>
        <w:t>For at være i</w:t>
      </w:r>
      <w:r w:rsidR="000A3824">
        <w:t xml:space="preserve"> </w:t>
      </w:r>
      <w:r>
        <w:t>stand til at logge brugeraktivitet på browser-niveau, skal den pågældende webside opsættes til at have den funktionalitet. Dette gøres vha metoden preInit fra LRAP.js</w:t>
      </w:r>
      <w:r w:rsidR="004F2B1B">
        <w:t>,</w:t>
      </w:r>
      <w:r>
        <w:t xml:space="preserve"> </w:t>
      </w:r>
      <w:r w:rsidR="00B9539F">
        <w:t>der opsætter</w:t>
      </w:r>
      <w:r>
        <w:t xml:space="preserve"> eventhandler</w:t>
      </w:r>
      <w:r w:rsidR="00B9539F">
        <w:t xml:space="preserve">s til blive kaldt når der udføres aktiviteter på websiden (se </w:t>
      </w:r>
      <w:r w:rsidR="00B9539F">
        <w:fldChar w:fldCharType="begin"/>
      </w:r>
      <w:r w:rsidR="00B9539F">
        <w:instrText xml:space="preserve"> REF _Ref482474293 \r \h </w:instrText>
      </w:r>
      <w:r w:rsidR="00B9539F">
        <w:fldChar w:fldCharType="separate"/>
      </w:r>
      <w:r w:rsidR="00780111">
        <w:t>3</w:t>
      </w:r>
      <w:r w:rsidR="00B9539F">
        <w:fldChar w:fldCharType="end"/>
      </w:r>
      <w:r w:rsidR="00B9539F">
        <w:t>.</w:t>
      </w:r>
      <w:r w:rsidR="00B9539F">
        <w:fldChar w:fldCharType="begin"/>
      </w:r>
      <w:r w:rsidR="00B9539F">
        <w:instrText xml:space="preserve"> REF _Ref483906905 \r \h </w:instrText>
      </w:r>
      <w:r w:rsidR="00B9539F">
        <w:fldChar w:fldCharType="separate"/>
      </w:r>
      <w:r w:rsidR="00780111">
        <w:t>13</w:t>
      </w:r>
      <w:r w:rsidR="00B9539F">
        <w:fldChar w:fldCharType="end"/>
      </w:r>
      <w:r w:rsidR="00B9539F">
        <w:t>).</w:t>
      </w:r>
    </w:p>
    <w:p w14:paraId="5E647C07" w14:textId="53DB07F9" w:rsidR="009A19EC" w:rsidRDefault="009A19EC" w:rsidP="009A19EC">
      <w:r>
        <w:t>Dette er en beskrivelse af flowet når preInit</w:t>
      </w:r>
      <w:r w:rsidR="005E0386">
        <w:t>-</w:t>
      </w:r>
      <w:r w:rsidR="00B9539F">
        <w:t>metoden</w:t>
      </w:r>
      <w:r>
        <w:t xml:space="preserve"> </w:t>
      </w:r>
      <w:r w:rsidR="005E0386">
        <w:t>kaldes af browseren efter load af en webside.</w:t>
      </w:r>
    </w:p>
    <w:p w14:paraId="52C6A66A" w14:textId="65896B8B" w:rsidR="005E0386" w:rsidRDefault="005E0386" w:rsidP="0072537C">
      <w:pPr>
        <w:pStyle w:val="Listeafsnit"/>
        <w:numPr>
          <w:ilvl w:val="0"/>
          <w:numId w:val="11"/>
        </w:numPr>
      </w:pPr>
      <w:r>
        <w:t>preInit funktionen kaldes</w:t>
      </w:r>
      <w:r w:rsidR="00B9539F">
        <w:t>.</w:t>
      </w:r>
    </w:p>
    <w:p w14:paraId="1962B407" w14:textId="3C3B38CB" w:rsidR="005E0386" w:rsidRDefault="005E0386" w:rsidP="0072537C">
      <w:pPr>
        <w:pStyle w:val="Listeafsnit"/>
        <w:numPr>
          <w:ilvl w:val="0"/>
          <w:numId w:val="11"/>
        </w:numPr>
      </w:pPr>
      <w:r>
        <w:t>Opsætning af nødvendige værdier</w:t>
      </w:r>
      <w:r w:rsidR="001841E0">
        <w:t>(LRAP-værdier)</w:t>
      </w:r>
      <w:r>
        <w:t xml:space="preserve"> for at være i</w:t>
      </w:r>
      <w:r w:rsidR="000A3824">
        <w:t xml:space="preserve"> </w:t>
      </w:r>
      <w:r>
        <w:t>stand til at sammenkæde sessions og websider</w:t>
      </w:r>
      <w:r w:rsidR="001841E0">
        <w:t xml:space="preserve"> til senere at kunne blive afspillet samlet. Da preInit kan blive kaldt før ASP.NET-standard-formen er færdigrenderet, gemmes de nødvendige LRAP-værdier i midlertidige variabler i LRAP-objektet.</w:t>
      </w:r>
    </w:p>
    <w:p w14:paraId="43637B4D" w14:textId="42695222" w:rsidR="00B709DE" w:rsidRDefault="00B709DE" w:rsidP="0072537C">
      <w:pPr>
        <w:pStyle w:val="Listeafsnit"/>
        <w:numPr>
          <w:ilvl w:val="0"/>
          <w:numId w:val="11"/>
        </w:numPr>
      </w:pPr>
      <w:r>
        <w:t xml:space="preserve">Ajax-kommunikationsevents som request og response bliver forbundet med log-eventhandlere, både for at logge aktiviteterne, men også for at sikre </w:t>
      </w:r>
      <w:r w:rsidR="007276DE">
        <w:t xml:space="preserve">at </w:t>
      </w:r>
      <w:r>
        <w:t>klienten</w:t>
      </w:r>
      <w:r w:rsidR="007276DE">
        <w:t>s liste af afventende logdata er sendt til websitet (</w:t>
      </w:r>
      <w:r w:rsidR="008B3F36">
        <w:t>se</w:t>
      </w:r>
      <w:r w:rsidR="007276DE">
        <w:t xml:space="preserve"> </w:t>
      </w:r>
      <w:r w:rsidR="007276DE">
        <w:fldChar w:fldCharType="begin"/>
      </w:r>
      <w:r w:rsidR="007276DE">
        <w:instrText xml:space="preserve"> REF _Ref482474293 \r \h </w:instrText>
      </w:r>
      <w:r w:rsidR="007276DE">
        <w:fldChar w:fldCharType="separate"/>
      </w:r>
      <w:r w:rsidR="00780111">
        <w:t>3</w:t>
      </w:r>
      <w:r w:rsidR="007276DE">
        <w:fldChar w:fldCharType="end"/>
      </w:r>
      <w:r w:rsidR="007276DE">
        <w:t>.</w:t>
      </w:r>
      <w:r w:rsidR="007276DE">
        <w:fldChar w:fldCharType="begin"/>
      </w:r>
      <w:r w:rsidR="007276DE">
        <w:instrText xml:space="preserve"> REF _Ref483637682 \r \h </w:instrText>
      </w:r>
      <w:r w:rsidR="007276DE">
        <w:fldChar w:fldCharType="separate"/>
      </w:r>
      <w:r w:rsidR="00780111">
        <w:t>16</w:t>
      </w:r>
      <w:r w:rsidR="007276DE">
        <w:fldChar w:fldCharType="end"/>
      </w:r>
      <w:r w:rsidR="007276DE">
        <w:t>).</w:t>
      </w:r>
    </w:p>
    <w:p w14:paraId="06B41885" w14:textId="2DC880C3" w:rsidR="001841E0" w:rsidRDefault="001841E0" w:rsidP="0072537C">
      <w:pPr>
        <w:pStyle w:val="Listeafsnit"/>
        <w:numPr>
          <w:ilvl w:val="0"/>
          <w:numId w:val="11"/>
        </w:numPr>
      </w:pPr>
      <w:r>
        <w:t xml:space="preserve">Events i forbindelse med at websiden bliver lukket, kunne f.eks. være at der bliver </w:t>
      </w:r>
      <w:r w:rsidR="007276DE">
        <w:t>dirigeret</w:t>
      </w:r>
      <w:r>
        <w:t xml:space="preserve"> til anden side via adresselinien i browseren eller browseren lukkes på den korrekte måde.</w:t>
      </w:r>
      <w:r>
        <w:br/>
        <w:t>Korrekte måde betyder at hvis browseren lukkes hårdt via f.eks. ”luk process” i taskmanageren  eller computeren på anden vis lukker ned</w:t>
      </w:r>
      <w:r w:rsidR="00E244F8">
        <w:t>, da vil de</w:t>
      </w:r>
      <w:r w:rsidR="007276DE">
        <w:t>t</w:t>
      </w:r>
      <w:r w:rsidR="00E244F8">
        <w:t xml:space="preserve"> </w:t>
      </w:r>
      <w:r w:rsidR="007276DE">
        <w:t>logdata</w:t>
      </w:r>
      <w:r w:rsidR="00E244F8">
        <w:t xml:space="preserve"> der ikke er sendt til serveren gå tabt.</w:t>
      </w:r>
    </w:p>
    <w:p w14:paraId="47D4A964" w14:textId="71EF08C1" w:rsidR="00E244F8" w:rsidRDefault="00E244F8" w:rsidP="007276DE">
      <w:pPr>
        <w:pStyle w:val="Listeafsnit"/>
        <w:numPr>
          <w:ilvl w:val="0"/>
          <w:numId w:val="11"/>
        </w:numPr>
      </w:pPr>
      <w:r>
        <w:t xml:space="preserve">Forbinder overordnede </w:t>
      </w:r>
      <w:r w:rsidR="007276DE">
        <w:t>eventhandlere</w:t>
      </w:r>
      <w:r w:rsidR="0051625F">
        <w:t xml:space="preserve"> </w:t>
      </w:r>
      <w:r w:rsidR="007276DE">
        <w:t>for HTML-kontrollerne, som anvendes til at opsætte flere eventhandlers hvis det bliver nødvendigt</w:t>
      </w:r>
      <w:r w:rsidR="008B3F36">
        <w:t xml:space="preserve"> (se </w:t>
      </w:r>
      <w:r w:rsidR="008B3F36">
        <w:fldChar w:fldCharType="begin"/>
      </w:r>
      <w:r w:rsidR="008B3F36">
        <w:instrText xml:space="preserve"> REF _Ref482474293 \r \h </w:instrText>
      </w:r>
      <w:r w:rsidR="008B3F36">
        <w:fldChar w:fldCharType="separate"/>
      </w:r>
      <w:r w:rsidR="00780111">
        <w:t>3</w:t>
      </w:r>
      <w:r w:rsidR="008B3F36">
        <w:fldChar w:fldCharType="end"/>
      </w:r>
      <w:r w:rsidR="008B3F36">
        <w:t>.</w:t>
      </w:r>
      <w:r w:rsidR="008B3F36">
        <w:fldChar w:fldCharType="begin"/>
      </w:r>
      <w:r w:rsidR="008B3F36">
        <w:instrText xml:space="preserve"> REF _Ref483906905 \r \h </w:instrText>
      </w:r>
      <w:r w:rsidR="008B3F36">
        <w:fldChar w:fldCharType="separate"/>
      </w:r>
      <w:r w:rsidR="00780111">
        <w:t>13</w:t>
      </w:r>
      <w:r w:rsidR="008B3F36">
        <w:fldChar w:fldCharType="end"/>
      </w:r>
      <w:r w:rsidR="008B3F36">
        <w:t>.</w:t>
      </w:r>
      <w:r w:rsidR="00A611EC">
        <w:fldChar w:fldCharType="begin"/>
      </w:r>
      <w:r w:rsidR="00A611EC">
        <w:instrText xml:space="preserve"> REF _Ref484066006 \r \h </w:instrText>
      </w:r>
      <w:r w:rsidR="00A611EC">
        <w:fldChar w:fldCharType="separate"/>
      </w:r>
      <w:r w:rsidR="00780111">
        <w:t>b</w:t>
      </w:r>
      <w:r w:rsidR="00A611EC">
        <w:fldChar w:fldCharType="end"/>
      </w:r>
      <w:r w:rsidR="008B3F36">
        <w:t>)</w:t>
      </w:r>
      <w:r w:rsidR="007276DE">
        <w:t>.</w:t>
      </w:r>
    </w:p>
    <w:p w14:paraId="3AE8FF1F" w14:textId="53F47B0E" w:rsidR="0051625F" w:rsidRDefault="0051625F" w:rsidP="0072537C">
      <w:pPr>
        <w:pStyle w:val="Listeafsnit"/>
        <w:numPr>
          <w:ilvl w:val="0"/>
          <w:numId w:val="11"/>
        </w:numPr>
      </w:pPr>
      <w:r>
        <w:t>Kald loghandler</w:t>
      </w:r>
      <w:r w:rsidR="00B9539F">
        <w:t xml:space="preserve"> (</w:t>
      </w:r>
      <w:r w:rsidR="00B9539F">
        <w:fldChar w:fldCharType="begin"/>
      </w:r>
      <w:r w:rsidR="00B9539F">
        <w:instrText xml:space="preserve"> REF _Ref482474293 \r \h </w:instrText>
      </w:r>
      <w:r w:rsidR="00B9539F">
        <w:fldChar w:fldCharType="separate"/>
      </w:r>
      <w:r w:rsidR="00780111">
        <w:t>3</w:t>
      </w:r>
      <w:r w:rsidR="00B9539F">
        <w:fldChar w:fldCharType="end"/>
      </w:r>
      <w:r w:rsidR="00B9539F">
        <w:t>.</w:t>
      </w:r>
      <w:r w:rsidR="00B9539F">
        <w:fldChar w:fldCharType="begin"/>
      </w:r>
      <w:r w:rsidR="00B9539F">
        <w:instrText xml:space="preserve"> REF _Ref483637682 \r \h </w:instrText>
      </w:r>
      <w:r w:rsidR="00B9539F">
        <w:fldChar w:fldCharType="separate"/>
      </w:r>
      <w:r w:rsidR="00780111">
        <w:t>16</w:t>
      </w:r>
      <w:r w:rsidR="00B9539F">
        <w:fldChar w:fldCharType="end"/>
      </w:r>
      <w:r w:rsidR="00B9539F">
        <w:t>)</w:t>
      </w:r>
      <w:r>
        <w:t xml:space="preserve"> </w:t>
      </w:r>
      <w:r w:rsidR="007276DE">
        <w:t>via opstart-</w:t>
      </w:r>
      <w:r>
        <w:t xml:space="preserve">events (window.resize/scroll) og synkronisere klienttiden via (S)NTP </w:t>
      </w:r>
      <w:r w:rsidR="007276DE">
        <w:t>op imod websitet</w:t>
      </w:r>
      <w:r>
        <w:t>.</w:t>
      </w:r>
    </w:p>
    <w:p w14:paraId="28DA568C" w14:textId="77777777" w:rsidR="009A19EC" w:rsidRPr="009A19EC" w:rsidRDefault="009A19EC" w:rsidP="009A19EC"/>
    <w:p w14:paraId="767D90E2" w14:textId="61C8CA76" w:rsidR="008F21E4" w:rsidRDefault="00B9539F" w:rsidP="008F21E4">
      <w:pPr>
        <w:keepNext/>
        <w:jc w:val="center"/>
      </w:pPr>
      <w:r>
        <w:object w:dxaOrig="12856" w:dyaOrig="4291" w14:anchorId="77F3BC15">
          <v:shape id="_x0000_i1040" type="#_x0000_t75" style="width:474.75pt;height:158.25pt" o:ole="">
            <v:imagedata r:id="rId55" o:title=""/>
          </v:shape>
          <o:OLEObject Type="Embed" ProgID="Visio.Drawing.15" ShapeID="_x0000_i1040" DrawAspect="Content" ObjectID="_1569392322" r:id="rId56"/>
        </w:object>
      </w:r>
    </w:p>
    <w:p w14:paraId="73991F86" w14:textId="41CF9F09" w:rsidR="008742CC" w:rsidRDefault="008F21E4" w:rsidP="008742CC">
      <w:pPr>
        <w:pStyle w:val="Billedtekst"/>
        <w:jc w:val="center"/>
        <w:rPr>
          <w:noProof/>
        </w:rPr>
      </w:pPr>
      <w:r>
        <w:t xml:space="preserve">Figur </w:t>
      </w:r>
      <w:r w:rsidR="007875CF">
        <w:fldChar w:fldCharType="begin"/>
      </w:r>
      <w:r w:rsidR="007875CF">
        <w:instrText xml:space="preserve"> SEQ </w:instrText>
      </w:r>
      <w:r w:rsidR="007875CF">
        <w:instrText xml:space="preserve">Figur \* ARABIC </w:instrText>
      </w:r>
      <w:r w:rsidR="007875CF">
        <w:fldChar w:fldCharType="separate"/>
      </w:r>
      <w:r w:rsidR="00780111">
        <w:rPr>
          <w:noProof/>
        </w:rPr>
        <w:t>21</w:t>
      </w:r>
      <w:r w:rsidR="007875CF">
        <w:rPr>
          <w:noProof/>
        </w:rPr>
        <w:fldChar w:fldCharType="end"/>
      </w:r>
      <w:r>
        <w:t xml:space="preserve"> (FLOW af LRAP's preInit-metode</w:t>
      </w:r>
      <w:r>
        <w:rPr>
          <w:noProof/>
        </w:rPr>
        <w:t xml:space="preserve"> )</w:t>
      </w:r>
    </w:p>
    <w:p w14:paraId="16B8147D" w14:textId="30790FEB" w:rsidR="008742CC" w:rsidRDefault="008742CC" w:rsidP="008742CC"/>
    <w:p w14:paraId="2F646617" w14:textId="3D60426B" w:rsidR="00B9539F" w:rsidRDefault="00B9539F" w:rsidP="008742CC"/>
    <w:p w14:paraId="30E0E7F3" w14:textId="3CADC4CD" w:rsidR="00B9539F" w:rsidRDefault="00B9539F" w:rsidP="008742CC"/>
    <w:p w14:paraId="7163C8B5" w14:textId="7C45C183" w:rsidR="00B9539F" w:rsidRDefault="00B9539F" w:rsidP="008742CC"/>
    <w:p w14:paraId="1B1DC996" w14:textId="77777777" w:rsidR="008B3F36" w:rsidRDefault="008B3F36" w:rsidP="008742CC"/>
    <w:p w14:paraId="7E89E33A" w14:textId="63F8A5CC" w:rsidR="00B9539F" w:rsidRDefault="00B9539F" w:rsidP="008742CC"/>
    <w:p w14:paraId="54FD74A0" w14:textId="77777777" w:rsidR="00B9539F" w:rsidRPr="008742CC" w:rsidRDefault="00B9539F" w:rsidP="008742CC"/>
    <w:p w14:paraId="2C77400D" w14:textId="2EAE6659" w:rsidR="005E0386" w:rsidRDefault="008F21E4" w:rsidP="0072537C">
      <w:pPr>
        <w:pStyle w:val="Overskrift2"/>
        <w:numPr>
          <w:ilvl w:val="0"/>
          <w:numId w:val="14"/>
        </w:numPr>
      </w:pPr>
      <w:bookmarkStart w:id="149" w:name="_Toc484070322"/>
      <w:r>
        <w:lastRenderedPageBreak/>
        <w:t>LRAP-</w:t>
      </w:r>
      <w:r w:rsidR="005E0386">
        <w:t>postInit</w:t>
      </w:r>
      <w:bookmarkEnd w:id="149"/>
    </w:p>
    <w:p w14:paraId="50A3FBEC" w14:textId="3A42E2CF" w:rsidR="005E0386" w:rsidRDefault="005E0386" w:rsidP="005E0386">
      <w:r>
        <w:t>Dette er en beskrivelse af flowet</w:t>
      </w:r>
      <w:r w:rsidR="008B3F36">
        <w:t>,</w:t>
      </w:r>
      <w:r>
        <w:t xml:space="preserve"> når postInit-</w:t>
      </w:r>
      <w:r w:rsidR="00374421">
        <w:t>metoden</w:t>
      </w:r>
      <w:r>
        <w:t xml:space="preserve"> kaldes af browseren efter load af en webside.</w:t>
      </w:r>
    </w:p>
    <w:p w14:paraId="651D5426" w14:textId="575D6F94" w:rsidR="0051625F" w:rsidRDefault="0051625F" w:rsidP="0072537C">
      <w:pPr>
        <w:pStyle w:val="Listeafsnit"/>
        <w:numPr>
          <w:ilvl w:val="0"/>
          <w:numId w:val="12"/>
        </w:numPr>
      </w:pPr>
      <w:r>
        <w:t>postInit funktionen kaldes</w:t>
      </w:r>
    </w:p>
    <w:p w14:paraId="368E6BB0" w14:textId="2F2355DA" w:rsidR="0051625F" w:rsidRDefault="0051625F" w:rsidP="0072537C">
      <w:pPr>
        <w:pStyle w:val="Listeafsnit"/>
        <w:numPr>
          <w:ilvl w:val="0"/>
          <w:numId w:val="12"/>
        </w:numPr>
      </w:pPr>
      <w:r>
        <w:t>Opsætning af de nødvendige LRAP-værdier til logningen sættes op i ASP.NET-standard-formen således at postbacks/submits vil automatisk få overført information om hvilken session/</w:t>
      </w:r>
      <w:r w:rsidR="00374421">
        <w:t>webside</w:t>
      </w:r>
      <w:r>
        <w:t xml:space="preserve"> den pågældende browser kører.</w:t>
      </w:r>
    </w:p>
    <w:p w14:paraId="08A37581" w14:textId="77777777" w:rsidR="008F21E4" w:rsidRDefault="008F21E4" w:rsidP="008F21E4">
      <w:pPr>
        <w:keepNext/>
        <w:jc w:val="center"/>
      </w:pPr>
      <w:r>
        <w:object w:dxaOrig="11205" w:dyaOrig="870" w14:anchorId="6B63EFFA">
          <v:shape id="_x0000_i1041" type="#_x0000_t75" style="width:489.75pt;height:36pt" o:ole="">
            <v:imagedata r:id="rId57" o:title=""/>
          </v:shape>
          <o:OLEObject Type="Embed" ProgID="Visio.Drawing.15" ShapeID="_x0000_i1041" DrawAspect="Content" ObjectID="_1569392323" r:id="rId58"/>
        </w:object>
      </w:r>
    </w:p>
    <w:p w14:paraId="4A8C5F50" w14:textId="6BE1503A" w:rsidR="005E0386" w:rsidRPr="009A19EC" w:rsidRDefault="008F21E4" w:rsidP="008F21E4">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22</w:t>
      </w:r>
      <w:r w:rsidR="007875CF">
        <w:rPr>
          <w:noProof/>
        </w:rPr>
        <w:fldChar w:fldCharType="end"/>
      </w:r>
      <w:r>
        <w:t xml:space="preserve"> (Flow af LRAP's postinit-metode)</w:t>
      </w:r>
    </w:p>
    <w:p w14:paraId="78625378" w14:textId="652623A1" w:rsidR="003B3BBF" w:rsidRPr="003A7460" w:rsidRDefault="003A7460" w:rsidP="0072537C">
      <w:pPr>
        <w:pStyle w:val="Overskrift3"/>
        <w:numPr>
          <w:ilvl w:val="0"/>
          <w:numId w:val="15"/>
        </w:numPr>
      </w:pPr>
      <w:bookmarkStart w:id="150" w:name="_Toc484070323"/>
      <w:r w:rsidRPr="003A7460">
        <w:t xml:space="preserve">LRAP-værdier i </w:t>
      </w:r>
      <w:r w:rsidR="0087375D" w:rsidRPr="003A7460">
        <w:t>ASP.NET standard form</w:t>
      </w:r>
      <w:bookmarkEnd w:id="150"/>
    </w:p>
    <w:p w14:paraId="79AF14C7" w14:textId="71E98982" w:rsidR="0087375D" w:rsidRDefault="0087375D" w:rsidP="0087375D">
      <w:r w:rsidRPr="0087375D">
        <w:t>ASP.NET standard form anvendes til postbacks og submits der enten aktiviteres af submit-kontroller eller kald af __doPostBack</w:t>
      </w:r>
      <w:r>
        <w:t>-funktionen der indirekte foretager et submit af formen.</w:t>
      </w:r>
    </w:p>
    <w:p w14:paraId="274D3C03" w14:textId="692FD3CB" w:rsidR="0087375D" w:rsidRDefault="0087375D" w:rsidP="0087375D">
      <w:r>
        <w:t xml:space="preserve">For at opretholde et sammenhængende lognings-flow på tværs af klientside </w:t>
      </w:r>
      <w:r w:rsidR="000F26FA">
        <w:t xml:space="preserve">og serverside </w:t>
      </w:r>
      <w:r>
        <w:t>events, bliver LRAP-værdier opsat i ASP.NET standard formen.</w:t>
      </w:r>
    </w:p>
    <w:p w14:paraId="35D38B40" w14:textId="77777777" w:rsidR="003A7460" w:rsidRDefault="00A2318B" w:rsidP="003A7460">
      <w:pPr>
        <w:keepNext/>
        <w:jc w:val="center"/>
      </w:pPr>
      <w:r w:rsidRPr="00A2318B">
        <w:rPr>
          <w:noProof/>
        </w:rPr>
        <w:drawing>
          <wp:inline distT="0" distB="0" distL="0" distR="0" wp14:anchorId="203CE2B1" wp14:editId="58D2389C">
            <wp:extent cx="3815985" cy="1059542"/>
            <wp:effectExtent l="0" t="0" r="0" b="762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3809" cy="1067268"/>
                    </a:xfrm>
                    <a:prstGeom prst="rect">
                      <a:avLst/>
                    </a:prstGeom>
                  </pic:spPr>
                </pic:pic>
              </a:graphicData>
            </a:graphic>
          </wp:inline>
        </w:drawing>
      </w:r>
    </w:p>
    <w:p w14:paraId="67F9E3CC" w14:textId="10B7AF4A" w:rsidR="0087375D" w:rsidRDefault="003A7460" w:rsidP="003A7460">
      <w:pPr>
        <w:pStyle w:val="Billedtekst"/>
        <w:jc w:val="center"/>
      </w:pPr>
      <w:bookmarkStart w:id="151" w:name="_Ref483895673"/>
      <w:bookmarkStart w:id="152" w:name="_Ref480971557"/>
      <w:r>
        <w:t xml:space="preserve">Figur </w:t>
      </w:r>
      <w:r w:rsidR="007875CF">
        <w:fldChar w:fldCharType="begin"/>
      </w:r>
      <w:r w:rsidR="007875CF">
        <w:instrText xml:space="preserve"> SEQ Figur \* ARABIC </w:instrText>
      </w:r>
      <w:r w:rsidR="007875CF">
        <w:fldChar w:fldCharType="separate"/>
      </w:r>
      <w:r w:rsidR="00780111">
        <w:rPr>
          <w:noProof/>
        </w:rPr>
        <w:t>23</w:t>
      </w:r>
      <w:r w:rsidR="007875CF">
        <w:rPr>
          <w:noProof/>
        </w:rPr>
        <w:fldChar w:fldCharType="end"/>
      </w:r>
      <w:bookmarkEnd w:id="151"/>
      <w:r>
        <w:t xml:space="preserve"> (Eksempel på ASP.NET FORM)</w:t>
      </w:r>
      <w:bookmarkEnd w:id="152"/>
    </w:p>
    <w:p w14:paraId="7FF94C0A" w14:textId="15B196E8" w:rsidR="003A7460" w:rsidRDefault="003A7460" w:rsidP="003A7460"/>
    <w:p w14:paraId="58F7015F" w14:textId="7C40F461" w:rsidR="003A7460" w:rsidRDefault="003A7460" w:rsidP="003A7460">
      <w:r>
        <w:t xml:space="preserve">Som det kan ses </w:t>
      </w:r>
      <w:r w:rsidR="00173BA5">
        <w:t xml:space="preserve">i </w:t>
      </w:r>
      <w:r w:rsidR="00173BA5">
        <w:fldChar w:fldCharType="begin"/>
      </w:r>
      <w:r w:rsidR="00173BA5">
        <w:instrText xml:space="preserve"> REF _Ref483895673 \h </w:instrText>
      </w:r>
      <w:r w:rsidR="00173BA5">
        <w:fldChar w:fldCharType="separate"/>
      </w:r>
      <w:r w:rsidR="00780111">
        <w:t xml:space="preserve">Figur </w:t>
      </w:r>
      <w:r w:rsidR="00780111">
        <w:rPr>
          <w:noProof/>
        </w:rPr>
        <w:t>23</w:t>
      </w:r>
      <w:r w:rsidR="00173BA5">
        <w:fldChar w:fldCharType="end"/>
      </w:r>
      <w:r w:rsidR="00173BA5">
        <w:t xml:space="preserve"> </w:t>
      </w:r>
      <w:r w:rsidR="000F26FA">
        <w:t>anvendes</w:t>
      </w:r>
      <w:r>
        <w:t xml:space="preserve"> aspNetHidden flere gange som </w:t>
      </w:r>
      <w:r w:rsidR="000F26FA">
        <w:t xml:space="preserve">en </w:t>
      </w:r>
      <w:r>
        <w:t xml:space="preserve">container til </w:t>
      </w:r>
      <w:r w:rsidR="008A5497">
        <w:t xml:space="preserve">hidden-inputs der </w:t>
      </w:r>
      <w:r w:rsidR="000F26FA">
        <w:t xml:space="preserve">automatisk </w:t>
      </w:r>
      <w:r w:rsidR="008A5497">
        <w:t>vil blive overført i form-submits.</w:t>
      </w:r>
    </w:p>
    <w:p w14:paraId="3AA7C5DE" w14:textId="416E28F5" w:rsidR="008A5497" w:rsidRPr="00452813" w:rsidRDefault="008A5497" w:rsidP="008A5497">
      <w:pPr>
        <w:pStyle w:val="Citat2"/>
        <w:rPr>
          <w:sz w:val="18"/>
          <w:szCs w:val="18"/>
        </w:rPr>
      </w:pPr>
      <w:r w:rsidRPr="00452813">
        <w:rPr>
          <w:sz w:val="18"/>
          <w:szCs w:val="18"/>
        </w:rPr>
        <w:t>ASP.NET uses hidden fields to store state information such as view state and control state. These hidden fields are contained by a</w:t>
      </w:r>
      <w:r w:rsidRPr="00452813">
        <w:rPr>
          <w:rStyle w:val="apple-converted-space"/>
          <w:rFonts w:ascii="Segoe UI" w:hAnsi="Segoe UI" w:cs="Segoe UI"/>
          <w:color w:val="2A2A2A"/>
          <w:sz w:val="18"/>
          <w:szCs w:val="18"/>
        </w:rPr>
        <w:t> </w:t>
      </w:r>
      <w:r w:rsidRPr="00452813">
        <w:rPr>
          <w:rStyle w:val="input"/>
          <w:rFonts w:ascii="Segoe UI" w:hAnsi="Segoe UI" w:cs="Segoe UI"/>
          <w:b/>
          <w:bCs w:val="0"/>
          <w:color w:val="2A2A2A"/>
          <w:sz w:val="18"/>
          <w:szCs w:val="18"/>
        </w:rPr>
        <w:t>div</w:t>
      </w:r>
      <w:r w:rsidRPr="00452813">
        <w:rPr>
          <w:rStyle w:val="apple-converted-space"/>
          <w:rFonts w:ascii="Segoe UI" w:hAnsi="Segoe UI" w:cs="Segoe UI"/>
          <w:color w:val="2A2A2A"/>
          <w:sz w:val="18"/>
          <w:szCs w:val="18"/>
        </w:rPr>
        <w:t> </w:t>
      </w:r>
      <w:r w:rsidRPr="00452813">
        <w:rPr>
          <w:sz w:val="18"/>
          <w:szCs w:val="18"/>
        </w:rPr>
        <w:t>element. In ASP.NET 3.5, this</w:t>
      </w:r>
      <w:r w:rsidRPr="00452813">
        <w:rPr>
          <w:rStyle w:val="apple-converted-space"/>
          <w:rFonts w:ascii="Segoe UI" w:hAnsi="Segoe UI" w:cs="Segoe UI"/>
          <w:color w:val="2A2A2A"/>
          <w:sz w:val="18"/>
          <w:szCs w:val="18"/>
        </w:rPr>
        <w:t> </w:t>
      </w:r>
      <w:r w:rsidRPr="00452813">
        <w:rPr>
          <w:rStyle w:val="input"/>
          <w:rFonts w:ascii="Segoe UI" w:hAnsi="Segoe UI" w:cs="Segoe UI"/>
          <w:b/>
          <w:bCs w:val="0"/>
          <w:color w:val="2A2A2A"/>
          <w:sz w:val="18"/>
          <w:szCs w:val="18"/>
        </w:rPr>
        <w:t>div</w:t>
      </w:r>
      <w:r w:rsidRPr="00452813">
        <w:rPr>
          <w:rStyle w:val="apple-converted-space"/>
          <w:rFonts w:ascii="Segoe UI" w:hAnsi="Segoe UI" w:cs="Segoe UI"/>
          <w:color w:val="2A2A2A"/>
          <w:sz w:val="18"/>
          <w:szCs w:val="18"/>
        </w:rPr>
        <w:t> </w:t>
      </w:r>
      <w:r w:rsidRPr="00452813">
        <w:rPr>
          <w:sz w:val="18"/>
          <w:szCs w:val="18"/>
        </w:rPr>
        <w:t>element does not have a</w:t>
      </w:r>
      <w:r w:rsidRPr="00452813">
        <w:rPr>
          <w:rStyle w:val="apple-converted-space"/>
          <w:rFonts w:ascii="Segoe UI" w:hAnsi="Segoe UI" w:cs="Segoe UI"/>
          <w:color w:val="2A2A2A"/>
          <w:sz w:val="18"/>
          <w:szCs w:val="18"/>
        </w:rPr>
        <w:t> </w:t>
      </w:r>
      <w:r w:rsidRPr="00452813">
        <w:rPr>
          <w:rStyle w:val="input"/>
          <w:rFonts w:ascii="Segoe UI" w:hAnsi="Segoe UI" w:cs="Segoe UI"/>
          <w:b/>
          <w:bCs w:val="0"/>
          <w:color w:val="2A2A2A"/>
          <w:sz w:val="18"/>
          <w:szCs w:val="18"/>
        </w:rPr>
        <w:t>class</w:t>
      </w:r>
      <w:r w:rsidRPr="00452813">
        <w:rPr>
          <w:rStyle w:val="apple-converted-space"/>
          <w:rFonts w:ascii="Segoe UI" w:hAnsi="Segoe UI" w:cs="Segoe UI"/>
          <w:color w:val="2A2A2A"/>
          <w:sz w:val="18"/>
          <w:szCs w:val="18"/>
        </w:rPr>
        <w:t> </w:t>
      </w:r>
      <w:r w:rsidRPr="00452813">
        <w:rPr>
          <w:sz w:val="18"/>
          <w:szCs w:val="18"/>
        </w:rPr>
        <w:t>attribute or an</w:t>
      </w:r>
      <w:r w:rsidRPr="00452813">
        <w:rPr>
          <w:rStyle w:val="apple-converted-space"/>
          <w:rFonts w:ascii="Segoe UI" w:hAnsi="Segoe UI" w:cs="Segoe UI"/>
          <w:color w:val="2A2A2A"/>
          <w:sz w:val="18"/>
          <w:szCs w:val="18"/>
        </w:rPr>
        <w:t> </w:t>
      </w:r>
      <w:r w:rsidRPr="00452813">
        <w:rPr>
          <w:rStyle w:val="input"/>
          <w:rFonts w:ascii="Segoe UI" w:hAnsi="Segoe UI" w:cs="Segoe UI"/>
          <w:b/>
          <w:bCs w:val="0"/>
          <w:color w:val="2A2A2A"/>
          <w:sz w:val="18"/>
          <w:szCs w:val="18"/>
        </w:rPr>
        <w:t>id</w:t>
      </w:r>
      <w:r w:rsidRPr="00452813">
        <w:rPr>
          <w:rStyle w:val="apple-converted-space"/>
          <w:rFonts w:ascii="Segoe UI" w:hAnsi="Segoe UI" w:cs="Segoe UI"/>
          <w:color w:val="2A2A2A"/>
          <w:sz w:val="18"/>
          <w:szCs w:val="18"/>
        </w:rPr>
        <w:t> </w:t>
      </w:r>
      <w:r w:rsidRPr="00452813">
        <w:rPr>
          <w:sz w:val="18"/>
          <w:szCs w:val="18"/>
        </w:rPr>
        <w:t xml:space="preserve">attribute. </w:t>
      </w:r>
    </w:p>
    <w:p w14:paraId="515EB5C8" w14:textId="56A88786" w:rsidR="008A5497" w:rsidRPr="00232F67" w:rsidRDefault="008A5497" w:rsidP="008A5497">
      <w:pPr>
        <w:pStyle w:val="Citat2"/>
        <w:rPr>
          <w:rStyle w:val="code"/>
          <w:sz w:val="18"/>
          <w:szCs w:val="18"/>
          <w:lang w:val="da-DK"/>
        </w:rPr>
      </w:pPr>
      <w:r w:rsidRPr="00232F67">
        <w:rPr>
          <w:rStyle w:val="code"/>
          <w:sz w:val="18"/>
          <w:szCs w:val="18"/>
          <w:lang w:val="da-DK"/>
        </w:rPr>
        <w:t>&lt;div class="aspNetHidden"&gt;</w:t>
      </w:r>
    </w:p>
    <w:p w14:paraId="1A6404B0" w14:textId="6C933D6B" w:rsidR="008A5497" w:rsidRPr="00452813" w:rsidRDefault="008A5497" w:rsidP="008A5497">
      <w:pPr>
        <w:pStyle w:val="Citat2"/>
        <w:rPr>
          <w:rStyle w:val="code"/>
          <w:sz w:val="18"/>
          <w:szCs w:val="18"/>
          <w:lang w:val="da-DK"/>
        </w:rPr>
      </w:pPr>
      <w:r w:rsidRPr="00452813">
        <w:rPr>
          <w:rStyle w:val="code"/>
          <w:sz w:val="18"/>
          <w:szCs w:val="18"/>
          <w:lang w:val="da-DK"/>
        </w:rPr>
        <w:t>(26/04-2017) hentet fra https://msdn.microsoft.com/en-us/library/s57a598e.aspx</w:t>
      </w:r>
    </w:p>
    <w:p w14:paraId="43B476FC" w14:textId="77777777" w:rsidR="00374421" w:rsidRDefault="00374421" w:rsidP="003A7460"/>
    <w:p w14:paraId="6D242397" w14:textId="70D512AE" w:rsidR="008A5497" w:rsidRDefault="00990C00" w:rsidP="003A7460">
      <w:r>
        <w:t xml:space="preserve">I </w:t>
      </w:r>
      <w:r>
        <w:fldChar w:fldCharType="begin"/>
      </w:r>
      <w:r>
        <w:instrText xml:space="preserve"> REF _Ref481437490 \h </w:instrText>
      </w:r>
      <w:r>
        <w:fldChar w:fldCharType="separate"/>
      </w:r>
      <w:r w:rsidR="00780111">
        <w:t xml:space="preserve">Figur </w:t>
      </w:r>
      <w:r w:rsidR="00780111">
        <w:rPr>
          <w:noProof/>
        </w:rPr>
        <w:t>24</w:t>
      </w:r>
      <w:r>
        <w:fldChar w:fldCharType="end"/>
      </w:r>
      <w:r>
        <w:t xml:space="preserve"> </w:t>
      </w:r>
      <w:r w:rsidR="008A5497">
        <w:t>ses en kodestump over hvordan de forskelle LRAP-værdier (Session</w:t>
      </w:r>
      <w:r w:rsidR="000F26FA">
        <w:t>GUID</w:t>
      </w:r>
      <w:r w:rsidR="008A5497">
        <w:t>, Page</w:t>
      </w:r>
      <w:r w:rsidR="000F26FA">
        <w:t>GUID</w:t>
      </w:r>
      <w:r w:rsidR="00FE4D20">
        <w:t>, Server</w:t>
      </w:r>
      <w:r w:rsidR="000F26FA">
        <w:t>GUID</w:t>
      </w:r>
      <w:r>
        <w:t>) bliver sat via Javascript, i dette tilfælde er det kun for Session</w:t>
      </w:r>
      <w:r w:rsidR="000F26FA">
        <w:t>GUID</w:t>
      </w:r>
      <w:r>
        <w:t>, men det er den samme fremgangsmåde for de andre LRAP-værdier.</w:t>
      </w:r>
    </w:p>
    <w:p w14:paraId="2AD6AE28" w14:textId="29666114" w:rsidR="00374421" w:rsidRDefault="00374421" w:rsidP="003A7460"/>
    <w:p w14:paraId="57A70DDD" w14:textId="42A73349" w:rsidR="00374421" w:rsidRDefault="00374421" w:rsidP="003A7460"/>
    <w:p w14:paraId="2367576E" w14:textId="77777777" w:rsidR="00C72A3B" w:rsidRDefault="00C72A3B" w:rsidP="003A7460"/>
    <w:p w14:paraId="253B8761" w14:textId="77777777" w:rsidR="00C72A3B" w:rsidRPr="00E92A6F" w:rsidRDefault="00C72A3B">
      <w:pPr>
        <w:spacing w:after="200" w:line="276" w:lineRule="auto"/>
        <w:rPr>
          <w:rFonts w:ascii="Consolas" w:hAnsi="Consolas" w:cs="Consolas"/>
          <w:color w:val="0000FF"/>
          <w:sz w:val="16"/>
          <w:szCs w:val="16"/>
        </w:rPr>
      </w:pPr>
      <w:r w:rsidRPr="00E92A6F">
        <w:rPr>
          <w:rFonts w:ascii="Consolas" w:hAnsi="Consolas" w:cs="Consolas"/>
          <w:color w:val="0000FF"/>
          <w:sz w:val="16"/>
          <w:szCs w:val="16"/>
        </w:rPr>
        <w:br w:type="page"/>
      </w:r>
    </w:p>
    <w:p w14:paraId="4D416858" w14:textId="27B9FD6A"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FF"/>
          <w:sz w:val="16"/>
          <w:szCs w:val="16"/>
          <w:lang w:val="en-US"/>
        </w:rPr>
        <w:lastRenderedPageBreak/>
        <w:t>var</w:t>
      </w:r>
      <w:r w:rsidRPr="00452813">
        <w:rPr>
          <w:rFonts w:ascii="Consolas" w:hAnsi="Consolas" w:cs="Consolas"/>
          <w:color w:val="000000"/>
          <w:sz w:val="16"/>
          <w:szCs w:val="16"/>
          <w:lang w:val="en-US"/>
        </w:rPr>
        <w:t xml:space="preserve"> ServerGUIDTag = </w:t>
      </w:r>
      <w:r w:rsidRPr="00452813">
        <w:rPr>
          <w:rFonts w:ascii="Consolas" w:hAnsi="Consolas" w:cs="Consolas"/>
          <w:color w:val="A31515"/>
          <w:sz w:val="16"/>
          <w:szCs w:val="16"/>
          <w:lang w:val="en-US"/>
        </w:rPr>
        <w:t>"lrap-serverguid"</w:t>
      </w:r>
      <w:r w:rsidRPr="00452813">
        <w:rPr>
          <w:rFonts w:ascii="Consolas" w:hAnsi="Consolas" w:cs="Consolas"/>
          <w:color w:val="000000"/>
          <w:sz w:val="16"/>
          <w:szCs w:val="16"/>
          <w:lang w:val="en-US"/>
        </w:rPr>
        <w:t>;</w:t>
      </w:r>
    </w:p>
    <w:p w14:paraId="614CDAF3"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p>
    <w:p w14:paraId="5C787418"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FF"/>
          <w:sz w:val="16"/>
          <w:szCs w:val="16"/>
          <w:lang w:val="en-US"/>
        </w:rPr>
        <w:t>function</w:t>
      </w:r>
      <w:r w:rsidRPr="00452813">
        <w:rPr>
          <w:rFonts w:ascii="Consolas" w:hAnsi="Consolas" w:cs="Consolas"/>
          <w:color w:val="000000"/>
          <w:sz w:val="16"/>
          <w:szCs w:val="16"/>
          <w:lang w:val="en-US"/>
        </w:rPr>
        <w:t xml:space="preserve"> getLocationForLRAPValues() {</w:t>
      </w:r>
    </w:p>
    <w:p w14:paraId="140A9211"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00"/>
          <w:sz w:val="16"/>
          <w:szCs w:val="16"/>
          <w:lang w:val="en-US"/>
        </w:rPr>
        <w:t xml:space="preserve">        </w:t>
      </w:r>
      <w:r w:rsidRPr="00452813">
        <w:rPr>
          <w:rFonts w:ascii="Consolas" w:hAnsi="Consolas" w:cs="Consolas"/>
          <w:color w:val="0000FF"/>
          <w:sz w:val="16"/>
          <w:szCs w:val="16"/>
          <w:lang w:val="en-US"/>
        </w:rPr>
        <w:t>return</w:t>
      </w:r>
      <w:r w:rsidRPr="00452813">
        <w:rPr>
          <w:rFonts w:ascii="Consolas" w:hAnsi="Consolas" w:cs="Consolas"/>
          <w:color w:val="000000"/>
          <w:sz w:val="16"/>
          <w:szCs w:val="16"/>
          <w:lang w:val="en-US"/>
        </w:rPr>
        <w:t xml:space="preserve"> $(</w:t>
      </w:r>
      <w:r w:rsidRPr="00452813">
        <w:rPr>
          <w:rFonts w:ascii="Consolas" w:hAnsi="Consolas" w:cs="Consolas"/>
          <w:color w:val="A31515"/>
          <w:sz w:val="16"/>
          <w:szCs w:val="16"/>
          <w:lang w:val="en-US"/>
        </w:rPr>
        <w:t>".aspNetHidden"</w:t>
      </w:r>
      <w:r w:rsidRPr="00452813">
        <w:rPr>
          <w:rFonts w:ascii="Consolas" w:hAnsi="Consolas" w:cs="Consolas"/>
          <w:color w:val="000000"/>
          <w:sz w:val="16"/>
          <w:szCs w:val="16"/>
          <w:lang w:val="en-US"/>
        </w:rPr>
        <w:t>).first();</w:t>
      </w:r>
    </w:p>
    <w:p w14:paraId="74924561"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00"/>
          <w:sz w:val="16"/>
          <w:szCs w:val="16"/>
          <w:lang w:val="en-US"/>
        </w:rPr>
        <w:t>}</w:t>
      </w:r>
    </w:p>
    <w:p w14:paraId="2A7C84B7"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p>
    <w:p w14:paraId="05FC184E"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p>
    <w:p w14:paraId="333D282D"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FF"/>
          <w:sz w:val="16"/>
          <w:szCs w:val="16"/>
          <w:lang w:val="en-US"/>
        </w:rPr>
        <w:t>function</w:t>
      </w:r>
      <w:r w:rsidRPr="00452813">
        <w:rPr>
          <w:rFonts w:ascii="Consolas" w:hAnsi="Consolas" w:cs="Consolas"/>
          <w:color w:val="000000"/>
          <w:sz w:val="16"/>
          <w:szCs w:val="16"/>
          <w:lang w:val="en-US"/>
        </w:rPr>
        <w:t xml:space="preserve"> setSessionGUID(_sessionGUID, ignoreCache) {</w:t>
      </w:r>
    </w:p>
    <w:p w14:paraId="4C3B16E5"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00"/>
          <w:sz w:val="16"/>
          <w:szCs w:val="16"/>
          <w:lang w:val="en-US"/>
        </w:rPr>
        <w:t xml:space="preserve">        </w:t>
      </w:r>
      <w:r w:rsidRPr="00452813">
        <w:rPr>
          <w:rFonts w:ascii="Consolas" w:hAnsi="Consolas" w:cs="Consolas"/>
          <w:color w:val="0000FF"/>
          <w:sz w:val="16"/>
          <w:szCs w:val="16"/>
          <w:lang w:val="en-US"/>
        </w:rPr>
        <w:t>var</w:t>
      </w:r>
      <w:r w:rsidRPr="00452813">
        <w:rPr>
          <w:rFonts w:ascii="Consolas" w:hAnsi="Consolas" w:cs="Consolas"/>
          <w:color w:val="000000"/>
          <w:sz w:val="16"/>
          <w:szCs w:val="16"/>
          <w:lang w:val="en-US"/>
        </w:rPr>
        <w:t xml:space="preserve"> v = ignoreCache ? </w:t>
      </w:r>
      <w:r w:rsidRPr="00452813">
        <w:rPr>
          <w:rFonts w:ascii="Consolas" w:hAnsi="Consolas" w:cs="Consolas"/>
          <w:color w:val="0000FF"/>
          <w:sz w:val="16"/>
          <w:szCs w:val="16"/>
          <w:lang w:val="en-US"/>
        </w:rPr>
        <w:t>null</w:t>
      </w:r>
      <w:r w:rsidRPr="00452813">
        <w:rPr>
          <w:rFonts w:ascii="Consolas" w:hAnsi="Consolas" w:cs="Consolas"/>
          <w:color w:val="000000"/>
          <w:sz w:val="16"/>
          <w:szCs w:val="16"/>
          <w:lang w:val="en-US"/>
        </w:rPr>
        <w:t xml:space="preserve"> : getSessionGUID();</w:t>
      </w:r>
    </w:p>
    <w:p w14:paraId="11EA3326"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00"/>
          <w:sz w:val="16"/>
          <w:szCs w:val="16"/>
          <w:lang w:val="en-US"/>
        </w:rPr>
        <w:t xml:space="preserve">        </w:t>
      </w:r>
      <w:r w:rsidRPr="00452813">
        <w:rPr>
          <w:rFonts w:ascii="Consolas" w:hAnsi="Consolas" w:cs="Consolas"/>
          <w:color w:val="0000FF"/>
          <w:sz w:val="16"/>
          <w:szCs w:val="16"/>
          <w:lang w:val="en-US"/>
        </w:rPr>
        <w:t>if</w:t>
      </w:r>
      <w:r w:rsidRPr="00452813">
        <w:rPr>
          <w:rFonts w:ascii="Consolas" w:hAnsi="Consolas" w:cs="Consolas"/>
          <w:color w:val="000000"/>
          <w:sz w:val="16"/>
          <w:szCs w:val="16"/>
          <w:lang w:val="en-US"/>
        </w:rPr>
        <w:t xml:space="preserve"> (v == </w:t>
      </w:r>
      <w:r w:rsidRPr="00452813">
        <w:rPr>
          <w:rFonts w:ascii="Consolas" w:hAnsi="Consolas" w:cs="Consolas"/>
          <w:color w:val="0000FF"/>
          <w:sz w:val="16"/>
          <w:szCs w:val="16"/>
          <w:lang w:val="en-US"/>
        </w:rPr>
        <w:t>null</w:t>
      </w:r>
      <w:r w:rsidRPr="00452813">
        <w:rPr>
          <w:rFonts w:ascii="Consolas" w:hAnsi="Consolas" w:cs="Consolas"/>
          <w:color w:val="000000"/>
          <w:sz w:val="16"/>
          <w:szCs w:val="16"/>
          <w:lang w:val="en-US"/>
        </w:rPr>
        <w:t>) {</w:t>
      </w:r>
    </w:p>
    <w:p w14:paraId="60B8F81E"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lang w:val="en-US"/>
        </w:rPr>
      </w:pPr>
      <w:r w:rsidRPr="00452813">
        <w:rPr>
          <w:rFonts w:ascii="Consolas" w:hAnsi="Consolas" w:cs="Consolas"/>
          <w:color w:val="000000"/>
          <w:sz w:val="16"/>
          <w:szCs w:val="16"/>
          <w:lang w:val="en-US"/>
        </w:rPr>
        <w:t xml:space="preserve">            sessionGUIDCache = _sessionGUID;</w:t>
      </w:r>
    </w:p>
    <w:p w14:paraId="33138365" w14:textId="77777777" w:rsidR="00452813" w:rsidRPr="00452813" w:rsidRDefault="00452813" w:rsidP="006A665D">
      <w:pPr>
        <w:autoSpaceDE w:val="0"/>
        <w:autoSpaceDN w:val="0"/>
        <w:adjustRightInd w:val="0"/>
        <w:spacing w:after="0" w:line="240" w:lineRule="auto"/>
        <w:ind w:left="1304"/>
        <w:rPr>
          <w:rFonts w:ascii="Consolas" w:hAnsi="Consolas" w:cs="Consolas"/>
          <w:color w:val="000000"/>
          <w:sz w:val="16"/>
          <w:szCs w:val="16"/>
        </w:rPr>
      </w:pPr>
      <w:r w:rsidRPr="00452813">
        <w:rPr>
          <w:rFonts w:ascii="Consolas" w:hAnsi="Consolas" w:cs="Consolas"/>
          <w:color w:val="000000"/>
          <w:sz w:val="16"/>
          <w:szCs w:val="16"/>
          <w:lang w:val="en-US"/>
        </w:rPr>
        <w:t xml:space="preserve">            </w:t>
      </w:r>
      <w:r w:rsidRPr="00452813">
        <w:rPr>
          <w:rFonts w:ascii="Consolas" w:hAnsi="Consolas" w:cs="Consolas"/>
          <w:color w:val="0000FF"/>
          <w:sz w:val="16"/>
          <w:szCs w:val="16"/>
        </w:rPr>
        <w:t>var</w:t>
      </w:r>
      <w:r w:rsidRPr="00452813">
        <w:rPr>
          <w:rFonts w:ascii="Consolas" w:hAnsi="Consolas" w:cs="Consolas"/>
          <w:color w:val="000000"/>
          <w:sz w:val="16"/>
          <w:szCs w:val="16"/>
        </w:rPr>
        <w:t xml:space="preserve"> $frm = getPrimaryForm();</w:t>
      </w:r>
    </w:p>
    <w:p w14:paraId="5AD3990B" w14:textId="5CF666C5" w:rsidR="00452813" w:rsidRPr="00232F67" w:rsidRDefault="00452813" w:rsidP="006A665D">
      <w:pPr>
        <w:autoSpaceDE w:val="0"/>
        <w:autoSpaceDN w:val="0"/>
        <w:adjustRightInd w:val="0"/>
        <w:spacing w:after="0" w:line="240" w:lineRule="auto"/>
        <w:ind w:left="1304"/>
        <w:rPr>
          <w:rFonts w:ascii="Consolas" w:hAnsi="Consolas" w:cs="Consolas"/>
          <w:color w:val="000000"/>
          <w:sz w:val="16"/>
          <w:szCs w:val="16"/>
        </w:rPr>
      </w:pPr>
      <w:r w:rsidRPr="00232F67">
        <w:rPr>
          <w:rFonts w:ascii="Consolas" w:hAnsi="Consolas" w:cs="Consolas"/>
          <w:color w:val="000000"/>
          <w:sz w:val="16"/>
          <w:szCs w:val="16"/>
        </w:rPr>
        <w:t xml:space="preserve">            $(</w:t>
      </w:r>
      <w:r w:rsidRPr="00232F67">
        <w:rPr>
          <w:rFonts w:ascii="Consolas" w:hAnsi="Consolas" w:cs="Consolas"/>
          <w:color w:val="A31515"/>
          <w:sz w:val="16"/>
          <w:szCs w:val="16"/>
        </w:rPr>
        <w:t>"&lt;input type='hidden' /&gt;"</w:t>
      </w:r>
      <w:r w:rsidRPr="00232F67">
        <w:rPr>
          <w:rFonts w:ascii="Consolas" w:hAnsi="Consolas" w:cs="Consolas"/>
          <w:color w:val="000000"/>
          <w:sz w:val="16"/>
          <w:szCs w:val="16"/>
        </w:rPr>
        <w:t>).attr(</w:t>
      </w:r>
      <w:r w:rsidRPr="00232F67">
        <w:rPr>
          <w:rFonts w:ascii="Consolas" w:hAnsi="Consolas" w:cs="Consolas"/>
          <w:color w:val="A31515"/>
          <w:sz w:val="16"/>
          <w:szCs w:val="16"/>
        </w:rPr>
        <w:t>"class"</w:t>
      </w:r>
      <w:r w:rsidRPr="00232F67">
        <w:rPr>
          <w:rFonts w:ascii="Consolas" w:hAnsi="Consolas" w:cs="Consolas"/>
          <w:color w:val="000000"/>
          <w:sz w:val="16"/>
          <w:szCs w:val="16"/>
        </w:rPr>
        <w:t>, SessionGUIDTag)</w:t>
      </w:r>
    </w:p>
    <w:p w14:paraId="761333AE" w14:textId="6C092F77" w:rsidR="00452813" w:rsidRPr="00232F67" w:rsidRDefault="00452813" w:rsidP="006A665D">
      <w:pPr>
        <w:autoSpaceDE w:val="0"/>
        <w:autoSpaceDN w:val="0"/>
        <w:adjustRightInd w:val="0"/>
        <w:spacing w:after="0" w:line="240" w:lineRule="auto"/>
        <w:ind w:left="1304"/>
        <w:rPr>
          <w:rFonts w:ascii="Consolas" w:hAnsi="Consolas" w:cs="Consolas"/>
          <w:color w:val="000000"/>
          <w:sz w:val="16"/>
          <w:szCs w:val="16"/>
        </w:rPr>
      </w:pPr>
      <w:r w:rsidRPr="00232F67">
        <w:rPr>
          <w:rFonts w:ascii="Consolas" w:hAnsi="Consolas" w:cs="Consolas"/>
          <w:color w:val="000000"/>
          <w:sz w:val="16"/>
          <w:szCs w:val="16"/>
        </w:rPr>
        <w:t xml:space="preserve">                .attr(</w:t>
      </w:r>
      <w:r w:rsidRPr="00232F67">
        <w:rPr>
          <w:rFonts w:ascii="Consolas" w:hAnsi="Consolas" w:cs="Consolas"/>
          <w:color w:val="A31515"/>
          <w:sz w:val="16"/>
          <w:szCs w:val="16"/>
        </w:rPr>
        <w:t>"name"</w:t>
      </w:r>
      <w:r w:rsidRPr="00232F67">
        <w:rPr>
          <w:rFonts w:ascii="Consolas" w:hAnsi="Consolas" w:cs="Consolas"/>
          <w:color w:val="000000"/>
          <w:sz w:val="16"/>
          <w:szCs w:val="16"/>
        </w:rPr>
        <w:t>, SessionGUIDTag).val(_sessionGUID).appendTo($frm);</w:t>
      </w:r>
    </w:p>
    <w:p w14:paraId="59B2982A" w14:textId="77777777" w:rsidR="00452813" w:rsidRPr="00232F67" w:rsidRDefault="00452813" w:rsidP="006A665D">
      <w:pPr>
        <w:autoSpaceDE w:val="0"/>
        <w:autoSpaceDN w:val="0"/>
        <w:adjustRightInd w:val="0"/>
        <w:spacing w:after="0" w:line="240" w:lineRule="auto"/>
        <w:ind w:left="1304"/>
        <w:rPr>
          <w:rFonts w:ascii="Consolas" w:hAnsi="Consolas" w:cs="Consolas"/>
          <w:color w:val="000000"/>
          <w:sz w:val="16"/>
          <w:szCs w:val="16"/>
        </w:rPr>
      </w:pPr>
      <w:r w:rsidRPr="00232F67">
        <w:rPr>
          <w:rFonts w:ascii="Consolas" w:hAnsi="Consolas" w:cs="Consolas"/>
          <w:color w:val="000000"/>
          <w:sz w:val="16"/>
          <w:szCs w:val="16"/>
        </w:rPr>
        <w:t xml:space="preserve">        }</w:t>
      </w:r>
    </w:p>
    <w:p w14:paraId="33846A23" w14:textId="3CFEB264" w:rsidR="00452813" w:rsidRPr="00232F67" w:rsidRDefault="00452813" w:rsidP="006A665D">
      <w:pPr>
        <w:autoSpaceDE w:val="0"/>
        <w:autoSpaceDN w:val="0"/>
        <w:adjustRightInd w:val="0"/>
        <w:spacing w:after="0" w:line="240" w:lineRule="auto"/>
        <w:ind w:left="1304"/>
        <w:rPr>
          <w:rFonts w:ascii="Consolas" w:hAnsi="Consolas" w:cs="Consolas"/>
          <w:color w:val="000000"/>
          <w:sz w:val="16"/>
          <w:szCs w:val="16"/>
        </w:rPr>
      </w:pPr>
      <w:r w:rsidRPr="00232F67">
        <w:rPr>
          <w:rFonts w:ascii="Consolas" w:hAnsi="Consolas" w:cs="Consolas"/>
          <w:color w:val="000000"/>
          <w:sz w:val="16"/>
          <w:szCs w:val="16"/>
        </w:rPr>
        <w:t>}</w:t>
      </w:r>
    </w:p>
    <w:p w14:paraId="120E79E0" w14:textId="477236B5" w:rsidR="00452813" w:rsidRPr="00452813" w:rsidRDefault="00452813" w:rsidP="006A665D">
      <w:pPr>
        <w:pStyle w:val="Billedtekst"/>
        <w:jc w:val="center"/>
        <w:rPr>
          <w:rFonts w:ascii="Consolas" w:hAnsi="Consolas" w:cs="Consolas"/>
          <w:color w:val="000000"/>
        </w:rPr>
      </w:pPr>
      <w:bookmarkStart w:id="153" w:name="_Ref481437490"/>
      <w:r>
        <w:t xml:space="preserve">Figur </w:t>
      </w:r>
      <w:r w:rsidR="007875CF">
        <w:fldChar w:fldCharType="begin"/>
      </w:r>
      <w:r w:rsidR="007875CF">
        <w:instrText xml:space="preserve"> SEQ Figur \* ARABIC </w:instrText>
      </w:r>
      <w:r w:rsidR="007875CF">
        <w:fldChar w:fldCharType="separate"/>
      </w:r>
      <w:r w:rsidR="00780111">
        <w:rPr>
          <w:noProof/>
        </w:rPr>
        <w:t>24</w:t>
      </w:r>
      <w:r w:rsidR="007875CF">
        <w:rPr>
          <w:noProof/>
        </w:rPr>
        <w:fldChar w:fldCharType="end"/>
      </w:r>
      <w:bookmarkEnd w:id="153"/>
      <w:r>
        <w:t xml:space="preserve"> (Kode til at sætte LRAP-værdi i asp.net form)</w:t>
      </w:r>
    </w:p>
    <w:p w14:paraId="79E8833F" w14:textId="77777777" w:rsidR="00452813" w:rsidRPr="00452813" w:rsidRDefault="00452813" w:rsidP="009D6031"/>
    <w:p w14:paraId="12BEFBD9" w14:textId="77777777" w:rsidR="008F21E4" w:rsidRDefault="008F21E4" w:rsidP="00452813"/>
    <w:p w14:paraId="5F4022C6" w14:textId="77777777" w:rsidR="008742CC" w:rsidRDefault="008742CC">
      <w:pPr>
        <w:spacing w:after="200" w:line="276" w:lineRule="auto"/>
        <w:rPr>
          <w:b/>
          <w:color w:val="94B6D2" w:themeColor="accent1"/>
          <w:spacing w:val="20"/>
          <w:sz w:val="28"/>
          <w:szCs w:val="28"/>
        </w:rPr>
      </w:pPr>
      <w:bookmarkStart w:id="154" w:name="_Ref483388406"/>
      <w:bookmarkStart w:id="155" w:name="_Ref483388434"/>
      <w:r>
        <w:br w:type="page"/>
      </w:r>
    </w:p>
    <w:p w14:paraId="707CD374" w14:textId="7054B084" w:rsidR="005C1AC3" w:rsidRDefault="005C1AC3" w:rsidP="0072537C">
      <w:pPr>
        <w:pStyle w:val="Overskrift2"/>
        <w:numPr>
          <w:ilvl w:val="0"/>
          <w:numId w:val="14"/>
        </w:numPr>
      </w:pPr>
      <w:bookmarkStart w:id="156" w:name="_Ref483906905"/>
      <w:bookmarkStart w:id="157" w:name="_Toc484070324"/>
      <w:r>
        <w:lastRenderedPageBreak/>
        <w:t>HTML</w:t>
      </w:r>
      <w:r w:rsidR="00623E8F">
        <w:t>/jQuery</w:t>
      </w:r>
      <w:r>
        <w:t xml:space="preserve">-elementer og </w:t>
      </w:r>
      <w:r w:rsidRPr="002E3059">
        <w:t>events</w:t>
      </w:r>
      <w:bookmarkEnd w:id="154"/>
      <w:bookmarkEnd w:id="155"/>
      <w:bookmarkEnd w:id="156"/>
      <w:bookmarkEnd w:id="157"/>
    </w:p>
    <w:p w14:paraId="4D50CE9B" w14:textId="4A777754" w:rsidR="00506232" w:rsidRDefault="00560D07" w:rsidP="00560D07">
      <w:r>
        <w:t xml:space="preserve">I denne sektion bliver der belyst hvilke </w:t>
      </w:r>
      <w:r w:rsidR="00506232">
        <w:t xml:space="preserve">webside-elementer på </w:t>
      </w:r>
      <w:r>
        <w:t>klientside</w:t>
      </w:r>
      <w:r w:rsidR="00506232">
        <w:t>n/browseren</w:t>
      </w:r>
      <w:r w:rsidR="000F26FA">
        <w:t>,</w:t>
      </w:r>
      <w:r>
        <w:t xml:space="preserve"> der </w:t>
      </w:r>
      <w:r w:rsidR="00506232">
        <w:t xml:space="preserve">vil blive </w:t>
      </w:r>
      <w:r>
        <w:t xml:space="preserve">logget </w:t>
      </w:r>
      <w:r w:rsidR="00506232">
        <w:t>og hvordan det bliver udført.</w:t>
      </w:r>
    </w:p>
    <w:p w14:paraId="18BCF4F3" w14:textId="72F44E90" w:rsidR="00623E8F" w:rsidRDefault="00623E8F" w:rsidP="0072537C">
      <w:pPr>
        <w:pStyle w:val="Overskrift3"/>
        <w:numPr>
          <w:ilvl w:val="0"/>
          <w:numId w:val="16"/>
        </w:numPr>
      </w:pPr>
      <w:bookmarkStart w:id="158" w:name="_Ref483999984"/>
      <w:bookmarkStart w:id="159" w:name="_Toc484070325"/>
      <w:r w:rsidRPr="002E3059">
        <w:t xml:space="preserve">Hvilke </w:t>
      </w:r>
      <w:r w:rsidR="00716D75">
        <w:t xml:space="preserve">events </w:t>
      </w:r>
      <w:r w:rsidRPr="002E3059">
        <w:t>bliver der bundet</w:t>
      </w:r>
      <w:r>
        <w:t xml:space="preserve"> op til?</w:t>
      </w:r>
      <w:bookmarkEnd w:id="158"/>
      <w:bookmarkEnd w:id="159"/>
    </w:p>
    <w:p w14:paraId="0F76DDCC" w14:textId="17B708AC" w:rsidR="00506232" w:rsidRDefault="00506232" w:rsidP="00560D07">
      <w:r>
        <w:t xml:space="preserve">Før eventhandlers bliver bundet op for de enkelte webside-elementer, bliver der via en kort analyse fastslået hvilke events der er relevante for de enkelte elementer. F.eks. er det ikke nødvendigt at logge tastetryk </w:t>
      </w:r>
      <w:r w:rsidR="00105F33">
        <w:t xml:space="preserve">for </w:t>
      </w:r>
      <w:r>
        <w:t>DIV-element</w:t>
      </w:r>
      <w:r w:rsidR="00105F33">
        <w:t>er</w:t>
      </w:r>
      <w:r>
        <w:t>, da de ikke kan opnå fokus som f.eks. INPUT-elementer er i stand til.</w:t>
      </w:r>
    </w:p>
    <w:p w14:paraId="0E622DB5" w14:textId="2B4F4990" w:rsidR="00506232" w:rsidRDefault="00506232" w:rsidP="00506232">
      <w:r>
        <w:t>I nedenstående lister er der angivet hvilke</w:t>
      </w:r>
      <w:r w:rsidR="00560D07">
        <w:t xml:space="preserve"> klientside HTML/jQuery elementer der </w:t>
      </w:r>
      <w:r>
        <w:t>vil blive logget. For hver af disse elementer</w:t>
      </w:r>
      <w:r w:rsidR="00581884">
        <w:t xml:space="preserve"> er der angivet en eventtype eller eventtype-gruppe</w:t>
      </w:r>
      <w:r w:rsidR="00105F33">
        <w:t>,</w:t>
      </w:r>
      <w:r w:rsidR="00581884">
        <w:t xml:space="preserve"> for at præcisere hvad der bliver logget.</w:t>
      </w:r>
    </w:p>
    <w:p w14:paraId="5C83D028" w14:textId="7CC88528" w:rsidR="004D3A7D" w:rsidRDefault="004D3A7D" w:rsidP="005C1AC3">
      <w:r>
        <w:t>For alle webside-elementer der ikke kan have fokus</w:t>
      </w:r>
      <w:r w:rsidR="00581884">
        <w:t>, men dog er visuelle</w:t>
      </w:r>
      <w:r>
        <w:t xml:space="preserve">, bliver basale eventhandleres </w:t>
      </w:r>
      <w:r w:rsidR="00581884">
        <w:t xml:space="preserve">sat </w:t>
      </w:r>
      <w:r>
        <w:t xml:space="preserve">op til at logge de aktiviteter der kan opstå for det enkelte element, det er som det kan ses i ”Basic clientside control events” events som MouseDown. </w:t>
      </w:r>
    </w:p>
    <w:p w14:paraId="06881EC6" w14:textId="55D40A50" w:rsidR="00581884" w:rsidRPr="00581884" w:rsidRDefault="00581884" w:rsidP="00581884">
      <w:pPr>
        <w:rPr>
          <w:lang w:val="en-US"/>
        </w:rPr>
      </w:pPr>
      <w:r>
        <w:t>For web-elementer der kan have fokus (f.eks. INPUT-elementer-typer</w:t>
      </w:r>
      <w:r w:rsidR="00304023">
        <w:rPr>
          <w:rStyle w:val="Fodnotehenvisning"/>
        </w:rPr>
        <w:footnoteReference w:id="9"/>
      </w:r>
      <w:r>
        <w:t>) bliver både de basale eventhandlere og de fokus-relaterede eventhandler</w:t>
      </w:r>
      <w:r w:rsidR="00105F33">
        <w:t>e</w:t>
      </w:r>
      <w:r>
        <w:t xml:space="preserve"> opsat. </w:t>
      </w:r>
      <w:r w:rsidRPr="00581884">
        <w:rPr>
          <w:lang w:val="en-US"/>
        </w:rPr>
        <w:t>Fokus-relatede events kan ses i ”Input clientside control events”.</w:t>
      </w:r>
    </w:p>
    <w:p w14:paraId="2E8D38E8" w14:textId="2DFEF5CF" w:rsidR="00304023" w:rsidRDefault="00304023" w:rsidP="005C1AC3">
      <w:r>
        <w:t>jQuery’s A</w:t>
      </w:r>
      <w:r w:rsidR="00105F33">
        <w:t>jax</w:t>
      </w:r>
      <w:r>
        <w:t xml:space="preserve"> anvendes til at kommunikere med serversiden fra klientsiden via generichandlere (ASHX), uden at det kræver genindlæsning af siden. For at logge A</w:t>
      </w:r>
      <w:r w:rsidR="00105F33">
        <w:t>jax</w:t>
      </w:r>
      <w:r>
        <w:t>-kald anvendes jQuery’s egne eventhåndtering.</w:t>
      </w:r>
    </w:p>
    <w:p w14:paraId="768CDC2E" w14:textId="77777777" w:rsidR="00304023" w:rsidRDefault="00304023" w:rsidP="005C1AC3"/>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4160"/>
      </w:tblGrid>
      <w:tr w:rsidR="00E03EBA" w:rsidRPr="00E03EBA" w14:paraId="49BCF38A" w14:textId="77777777" w:rsidTr="004D3A7D">
        <w:tc>
          <w:tcPr>
            <w:tcW w:w="5647" w:type="dxa"/>
          </w:tcPr>
          <w:tbl>
            <w:tblPr>
              <w:tblStyle w:val="Gittertabel4-farve1"/>
              <w:tblW w:w="5421" w:type="dxa"/>
              <w:tblLook w:val="04A0" w:firstRow="1" w:lastRow="0" w:firstColumn="1" w:lastColumn="0" w:noHBand="0" w:noVBand="1"/>
            </w:tblPr>
            <w:tblGrid>
              <w:gridCol w:w="1452"/>
              <w:gridCol w:w="3969"/>
            </w:tblGrid>
            <w:tr w:rsidR="00E03EBA" w14:paraId="18D176E8" w14:textId="77777777" w:rsidTr="0060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01A1927" w14:textId="3EB10F98" w:rsidR="00E03EBA" w:rsidRDefault="00605CF0" w:rsidP="003F4436">
                  <w:pPr>
                    <w:pStyle w:val="Ingenafstand"/>
                  </w:pPr>
                  <w:r>
                    <w:t>HTML/jQuery</w:t>
                  </w:r>
                  <w:r w:rsidR="00E03EBA">
                    <w:t xml:space="preserve"> Element</w:t>
                  </w:r>
                </w:p>
              </w:tc>
              <w:tc>
                <w:tcPr>
                  <w:tcW w:w="3969" w:type="dxa"/>
                </w:tcPr>
                <w:p w14:paraId="6443D1B8" w14:textId="77777777" w:rsidR="00E03EBA" w:rsidRDefault="00E03EBA" w:rsidP="00E03EBA">
                  <w:pPr>
                    <w:cnfStyle w:val="100000000000" w:firstRow="1" w:lastRow="0" w:firstColumn="0" w:lastColumn="0" w:oddVBand="0" w:evenVBand="0" w:oddHBand="0" w:evenHBand="0" w:firstRowFirstColumn="0" w:firstRowLastColumn="0" w:lastRowFirstColumn="0" w:lastRowLastColumn="0"/>
                  </w:pPr>
                  <w:r>
                    <w:t>Events</w:t>
                  </w:r>
                </w:p>
              </w:tc>
            </w:tr>
            <w:tr w:rsidR="00BD2360" w14:paraId="058CC0CD" w14:textId="77777777" w:rsidTr="0060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7C9F0BFD" w14:textId="572C2A16" w:rsidR="00BD2360" w:rsidRDefault="00BD2360" w:rsidP="00605CF0">
                  <w:pPr>
                    <w:pStyle w:val="Ingenafstand"/>
                  </w:pPr>
                  <w:r>
                    <w:t>jQuery A</w:t>
                  </w:r>
                  <w:r w:rsidR="00105F33">
                    <w:t>jax</w:t>
                  </w:r>
                </w:p>
              </w:tc>
              <w:tc>
                <w:tcPr>
                  <w:tcW w:w="3969" w:type="dxa"/>
                </w:tcPr>
                <w:p w14:paraId="40ECC29D" w14:textId="77777777" w:rsidR="00BD2360" w:rsidRDefault="00BD2360" w:rsidP="00605CF0">
                  <w:pPr>
                    <w:pStyle w:val="Ingenafstand"/>
                    <w:cnfStyle w:val="000000100000" w:firstRow="0" w:lastRow="0" w:firstColumn="0" w:lastColumn="0" w:oddVBand="0" w:evenVBand="0" w:oddHBand="1" w:evenHBand="0" w:firstRowFirstColumn="0" w:firstRowLastColumn="0" w:lastRowFirstColumn="0" w:lastRowLastColumn="0"/>
                  </w:pPr>
                  <w:r>
                    <w:t>Send</w:t>
                  </w:r>
                </w:p>
                <w:p w14:paraId="7C9BF180" w14:textId="387D88CC" w:rsidR="00BD2360" w:rsidRDefault="00BD2360" w:rsidP="00605CF0">
                  <w:pPr>
                    <w:pStyle w:val="Ingenafstand"/>
                    <w:cnfStyle w:val="000000100000" w:firstRow="0" w:lastRow="0" w:firstColumn="0" w:lastColumn="0" w:oddVBand="0" w:evenVBand="0" w:oddHBand="1" w:evenHBand="0" w:firstRowFirstColumn="0" w:firstRowLastColumn="0" w:lastRowFirstColumn="0" w:lastRowLastColumn="0"/>
                  </w:pPr>
                  <w:r>
                    <w:t>Complete</w:t>
                  </w:r>
                </w:p>
              </w:tc>
            </w:tr>
            <w:tr w:rsidR="00A349D4" w14:paraId="53194C1B" w14:textId="77777777" w:rsidTr="00605CF0">
              <w:tc>
                <w:tcPr>
                  <w:cnfStyle w:val="001000000000" w:firstRow="0" w:lastRow="0" w:firstColumn="1" w:lastColumn="0" w:oddVBand="0" w:evenVBand="0" w:oddHBand="0" w:evenHBand="0" w:firstRowFirstColumn="0" w:firstRowLastColumn="0" w:lastRowFirstColumn="0" w:lastRowLastColumn="0"/>
                  <w:tcW w:w="1452" w:type="dxa"/>
                </w:tcPr>
                <w:p w14:paraId="061B139E" w14:textId="49ED417F" w:rsidR="00A349D4" w:rsidRDefault="00A349D4" w:rsidP="00605CF0">
                  <w:pPr>
                    <w:pStyle w:val="Ingenafstand"/>
                  </w:pPr>
                  <w:r>
                    <w:t>WINDOW</w:t>
                  </w:r>
                </w:p>
              </w:tc>
              <w:tc>
                <w:tcPr>
                  <w:tcW w:w="3969" w:type="dxa"/>
                </w:tcPr>
                <w:p w14:paraId="24AE3F04" w14:textId="22F30002" w:rsidR="00A349D4" w:rsidRDefault="00A349D4" w:rsidP="00605CF0">
                  <w:pPr>
                    <w:pStyle w:val="Ingenafstand"/>
                    <w:cnfStyle w:val="000000000000" w:firstRow="0" w:lastRow="0" w:firstColumn="0" w:lastColumn="0" w:oddVBand="0" w:evenVBand="0" w:oddHBand="0" w:evenHBand="0" w:firstRowFirstColumn="0" w:firstRowLastColumn="0" w:lastRowFirstColumn="0" w:lastRowLastColumn="0"/>
                  </w:pPr>
                  <w:r>
                    <w:t>Unload</w:t>
                  </w:r>
                </w:p>
                <w:p w14:paraId="3DB5741F" w14:textId="0A13EF48" w:rsidR="00A349D4" w:rsidRDefault="00A349D4" w:rsidP="00605CF0">
                  <w:pPr>
                    <w:pStyle w:val="Ingenafstand"/>
                    <w:cnfStyle w:val="000000000000" w:firstRow="0" w:lastRow="0" w:firstColumn="0" w:lastColumn="0" w:oddVBand="0" w:evenVBand="0" w:oddHBand="0" w:evenHBand="0" w:firstRowFirstColumn="0" w:firstRowLastColumn="0" w:lastRowFirstColumn="0" w:lastRowLastColumn="0"/>
                  </w:pPr>
                  <w:r>
                    <w:t>BeforeClose</w:t>
                  </w:r>
                </w:p>
                <w:p w14:paraId="1AC2D67A" w14:textId="4228721B" w:rsidR="00A349D4" w:rsidRDefault="00A349D4" w:rsidP="00605CF0">
                  <w:pPr>
                    <w:pStyle w:val="Ingenafstand"/>
                    <w:cnfStyle w:val="000000000000" w:firstRow="0" w:lastRow="0" w:firstColumn="0" w:lastColumn="0" w:oddVBand="0" w:evenVBand="0" w:oddHBand="0" w:evenHBand="0" w:firstRowFirstColumn="0" w:firstRowLastColumn="0" w:lastRowFirstColumn="0" w:lastRowLastColumn="0"/>
                  </w:pPr>
                  <w:r>
                    <w:t>Resize</w:t>
                  </w:r>
                </w:p>
                <w:p w14:paraId="57CC48FF" w14:textId="5603527D" w:rsidR="00A349D4" w:rsidRDefault="00A349D4" w:rsidP="00605CF0">
                  <w:pPr>
                    <w:pStyle w:val="Ingenafstand"/>
                    <w:cnfStyle w:val="000000000000" w:firstRow="0" w:lastRow="0" w:firstColumn="0" w:lastColumn="0" w:oddVBand="0" w:evenVBand="0" w:oddHBand="0" w:evenHBand="0" w:firstRowFirstColumn="0" w:firstRowLastColumn="0" w:lastRowFirstColumn="0" w:lastRowLastColumn="0"/>
                  </w:pPr>
                  <w:r>
                    <w:t>Scroll</w:t>
                  </w:r>
                </w:p>
              </w:tc>
            </w:tr>
            <w:tr w:rsidR="00E03EBA" w14:paraId="2CBC097B" w14:textId="77777777" w:rsidTr="0060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6CB6DCF" w14:textId="77777777" w:rsidR="00E03EBA" w:rsidRDefault="00E03EBA" w:rsidP="00605CF0">
                  <w:pPr>
                    <w:pStyle w:val="Ingenafstand"/>
                  </w:pPr>
                  <w:r>
                    <w:t>FORM</w:t>
                  </w:r>
                </w:p>
              </w:tc>
              <w:tc>
                <w:tcPr>
                  <w:tcW w:w="3969" w:type="dxa"/>
                </w:tcPr>
                <w:p w14:paraId="35407BA3" w14:textId="77777777" w:rsidR="00E03EBA" w:rsidRDefault="00E03EBA" w:rsidP="00605CF0">
                  <w:pPr>
                    <w:pStyle w:val="Ingenafstand"/>
                    <w:cnfStyle w:val="000000100000" w:firstRow="0" w:lastRow="0" w:firstColumn="0" w:lastColumn="0" w:oddVBand="0" w:evenVBand="0" w:oddHBand="1" w:evenHBand="0" w:firstRowFirstColumn="0" w:firstRowLastColumn="0" w:lastRowFirstColumn="0" w:lastRowLastColumn="0"/>
                  </w:pPr>
                  <w:r>
                    <w:t>Submit</w:t>
                  </w:r>
                </w:p>
                <w:p w14:paraId="05D3E31A" w14:textId="77777777" w:rsidR="00E03EBA" w:rsidRDefault="00E03EBA" w:rsidP="00605CF0">
                  <w:pPr>
                    <w:pStyle w:val="Ingenafstand"/>
                    <w:cnfStyle w:val="000000100000" w:firstRow="0" w:lastRow="0" w:firstColumn="0" w:lastColumn="0" w:oddVBand="0" w:evenVBand="0" w:oddHBand="1" w:evenHBand="0" w:firstRowFirstColumn="0" w:firstRowLastColumn="0" w:lastRowFirstColumn="0" w:lastRowLastColumn="0"/>
                  </w:pPr>
                  <w:r>
                    <w:t>Reset</w:t>
                  </w:r>
                </w:p>
              </w:tc>
            </w:tr>
            <w:tr w:rsidR="00E03EBA" w:rsidRPr="009C4ECF" w14:paraId="362AF9C6" w14:textId="77777777" w:rsidTr="00605CF0">
              <w:tc>
                <w:tcPr>
                  <w:cnfStyle w:val="001000000000" w:firstRow="0" w:lastRow="0" w:firstColumn="1" w:lastColumn="0" w:oddVBand="0" w:evenVBand="0" w:oddHBand="0" w:evenHBand="0" w:firstRowFirstColumn="0" w:firstRowLastColumn="0" w:lastRowFirstColumn="0" w:lastRowLastColumn="0"/>
                  <w:tcW w:w="1452" w:type="dxa"/>
                </w:tcPr>
                <w:p w14:paraId="44C46D87" w14:textId="0AFF9DD8" w:rsidR="00E03EBA" w:rsidRPr="003F4436" w:rsidRDefault="00E03EBA" w:rsidP="00605CF0">
                  <w:pPr>
                    <w:pStyle w:val="Ingenafstand"/>
                    <w:rPr>
                      <w:lang w:val="en-US"/>
                    </w:rPr>
                  </w:pPr>
                  <w:r w:rsidRPr="003F4436">
                    <w:rPr>
                      <w:lang w:val="en-US"/>
                    </w:rPr>
                    <w:t>A</w:t>
                  </w:r>
                  <w:r w:rsidR="003F4436" w:rsidRPr="003F4436">
                    <w:rPr>
                      <w:lang w:val="en-US"/>
                    </w:rPr>
                    <w:t xml:space="preserve">, P, DIV, SPAN, IMG, AREA </w:t>
                  </w:r>
                </w:p>
              </w:tc>
              <w:tc>
                <w:tcPr>
                  <w:tcW w:w="3969" w:type="dxa"/>
                </w:tcPr>
                <w:p w14:paraId="3EAAB693" w14:textId="77777777" w:rsidR="00E03EBA" w:rsidRPr="003B3BBF" w:rsidRDefault="00E03EBA" w:rsidP="00605CF0">
                  <w:pPr>
                    <w:pStyle w:val="Ingenafstand"/>
                    <w:cnfStyle w:val="000000000000" w:firstRow="0" w:lastRow="0" w:firstColumn="0" w:lastColumn="0" w:oddVBand="0" w:evenVBand="0" w:oddHBand="0" w:evenHBand="0" w:firstRowFirstColumn="0" w:firstRowLastColumn="0" w:lastRowFirstColumn="0" w:lastRowLastColumn="0"/>
                    <w:rPr>
                      <w:lang w:val="en-US"/>
                    </w:rPr>
                  </w:pPr>
                  <w:r w:rsidRPr="003B3BBF">
                    <w:rPr>
                      <w:lang w:val="en-US"/>
                    </w:rPr>
                    <w:t>Basic client side control events</w:t>
                  </w:r>
                </w:p>
              </w:tc>
            </w:tr>
            <w:tr w:rsidR="00BD2360" w:rsidRPr="009C4ECF" w14:paraId="6B652ADF" w14:textId="77777777" w:rsidTr="00605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50DAD27E" w14:textId="72C2B802" w:rsidR="00E03EBA" w:rsidRDefault="00E03EBA" w:rsidP="00605CF0">
                  <w:pPr>
                    <w:pStyle w:val="Ingenafstand"/>
                  </w:pPr>
                  <w:r>
                    <w:t>TEXTAREA</w:t>
                  </w:r>
                  <w:r w:rsidR="003F4436">
                    <w:t>, INPUT, SELECT</w:t>
                  </w:r>
                </w:p>
              </w:tc>
              <w:tc>
                <w:tcPr>
                  <w:tcW w:w="3969" w:type="dxa"/>
                </w:tcPr>
                <w:p w14:paraId="6DAD681D" w14:textId="77777777" w:rsidR="00581884" w:rsidRDefault="00581884" w:rsidP="00605CF0">
                  <w:pPr>
                    <w:pStyle w:val="Ingenafstand"/>
                    <w:cnfStyle w:val="000000100000" w:firstRow="0" w:lastRow="0" w:firstColumn="0" w:lastColumn="0" w:oddVBand="0" w:evenVBand="0" w:oddHBand="1" w:evenHBand="0" w:firstRowFirstColumn="0" w:firstRowLastColumn="0" w:lastRowFirstColumn="0" w:lastRowLastColumn="0"/>
                    <w:rPr>
                      <w:lang w:val="en-US"/>
                    </w:rPr>
                  </w:pPr>
                  <w:r w:rsidRPr="003B3BBF">
                    <w:rPr>
                      <w:lang w:val="en-US"/>
                    </w:rPr>
                    <w:t>Basic client side control events</w:t>
                  </w:r>
                  <w:r>
                    <w:rPr>
                      <w:lang w:val="en-US"/>
                    </w:rPr>
                    <w:t xml:space="preserve"> </w:t>
                  </w:r>
                </w:p>
                <w:p w14:paraId="657C44B8" w14:textId="757D9441" w:rsidR="00E03EBA" w:rsidRPr="003B3BBF" w:rsidRDefault="00605CF0" w:rsidP="00605CF0">
                  <w:pPr>
                    <w:pStyle w:val="Ingenafstand"/>
                    <w:cnfStyle w:val="000000100000" w:firstRow="0" w:lastRow="0" w:firstColumn="0" w:lastColumn="0" w:oddVBand="0" w:evenVBand="0" w:oddHBand="1" w:evenHBand="0" w:firstRowFirstColumn="0" w:firstRowLastColumn="0" w:lastRowFirstColumn="0" w:lastRowLastColumn="0"/>
                    <w:rPr>
                      <w:lang w:val="en-US"/>
                    </w:rPr>
                  </w:pPr>
                  <w:r>
                    <w:rPr>
                      <w:lang w:val="en-US"/>
                    </w:rPr>
                    <w:t>Input</w:t>
                  </w:r>
                  <w:r w:rsidR="00E03EBA" w:rsidRPr="003B3BBF">
                    <w:rPr>
                      <w:lang w:val="en-US"/>
                    </w:rPr>
                    <w:t xml:space="preserve"> client side control events</w:t>
                  </w:r>
                </w:p>
              </w:tc>
            </w:tr>
          </w:tbl>
          <w:p w14:paraId="7D4F1464" w14:textId="77777777" w:rsidR="00E03EBA" w:rsidRPr="00E03EBA" w:rsidRDefault="00E03EBA" w:rsidP="003B3BBF">
            <w:pPr>
              <w:rPr>
                <w:lang w:val="en-US"/>
              </w:rPr>
            </w:pPr>
          </w:p>
        </w:tc>
        <w:tc>
          <w:tcPr>
            <w:tcW w:w="4160" w:type="dxa"/>
          </w:tcPr>
          <w:tbl>
            <w:tblPr>
              <w:tblStyle w:val="Gittertabel4-farve1"/>
              <w:tblW w:w="3419" w:type="dxa"/>
              <w:tblLook w:val="04A0" w:firstRow="1" w:lastRow="0" w:firstColumn="1" w:lastColumn="0" w:noHBand="0" w:noVBand="1"/>
            </w:tblPr>
            <w:tblGrid>
              <w:gridCol w:w="3419"/>
            </w:tblGrid>
            <w:tr w:rsidR="004D3A7D" w:rsidRPr="003F4436" w14:paraId="551A8B6B" w14:textId="77777777" w:rsidTr="00D54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65003C6A" w14:textId="20E96940" w:rsidR="004D3A7D" w:rsidRPr="003F4436" w:rsidRDefault="004D3A7D" w:rsidP="004D3A7D">
                  <w:pPr>
                    <w:pStyle w:val="Ingenafstand"/>
                    <w:rPr>
                      <w:lang w:val="en-US"/>
                    </w:rPr>
                  </w:pPr>
                  <w:r w:rsidRPr="003F4436">
                    <w:rPr>
                      <w:lang w:val="en-US"/>
                    </w:rPr>
                    <w:t>Basic clientside control events</w:t>
                  </w:r>
                </w:p>
              </w:tc>
            </w:tr>
            <w:tr w:rsidR="004D3A7D" w14:paraId="5F014545"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76636AB3" w14:textId="77777777" w:rsidR="004D3A7D" w:rsidRDefault="004D3A7D" w:rsidP="004D3A7D">
                  <w:pPr>
                    <w:pStyle w:val="Ingenafstand"/>
                  </w:pPr>
                  <w:r>
                    <w:t>Mousedown/Mouseup</w:t>
                  </w:r>
                </w:p>
              </w:tc>
            </w:tr>
            <w:tr w:rsidR="004D3A7D" w14:paraId="6741AC3A" w14:textId="77777777" w:rsidTr="00D54E95">
              <w:tc>
                <w:tcPr>
                  <w:cnfStyle w:val="001000000000" w:firstRow="0" w:lastRow="0" w:firstColumn="1" w:lastColumn="0" w:oddVBand="0" w:evenVBand="0" w:oddHBand="0" w:evenHBand="0" w:firstRowFirstColumn="0" w:firstRowLastColumn="0" w:lastRowFirstColumn="0" w:lastRowLastColumn="0"/>
                  <w:tcW w:w="3419" w:type="dxa"/>
                </w:tcPr>
                <w:p w14:paraId="4ECB45CD" w14:textId="77777777" w:rsidR="004D3A7D" w:rsidRDefault="004D3A7D" w:rsidP="004D3A7D">
                  <w:pPr>
                    <w:pStyle w:val="Ingenafstand"/>
                  </w:pPr>
                  <w:r>
                    <w:t>Click/DblClick</w:t>
                  </w:r>
                </w:p>
              </w:tc>
            </w:tr>
            <w:tr w:rsidR="004D3A7D" w14:paraId="095B0FAE"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5D791658" w14:textId="77777777" w:rsidR="004D3A7D" w:rsidRDefault="004D3A7D" w:rsidP="004D3A7D">
                  <w:pPr>
                    <w:pStyle w:val="Ingenafstand"/>
                  </w:pPr>
                  <w:r>
                    <w:t>DragStart/DragEnd/DragOver/Drop</w:t>
                  </w:r>
                </w:p>
              </w:tc>
            </w:tr>
            <w:tr w:rsidR="004D3A7D" w:rsidRPr="00EA7878" w14:paraId="7C63EFEB" w14:textId="77777777" w:rsidTr="00D54E95">
              <w:tc>
                <w:tcPr>
                  <w:cnfStyle w:val="001000000000" w:firstRow="0" w:lastRow="0" w:firstColumn="1" w:lastColumn="0" w:oddVBand="0" w:evenVBand="0" w:oddHBand="0" w:evenHBand="0" w:firstRowFirstColumn="0" w:firstRowLastColumn="0" w:lastRowFirstColumn="0" w:lastRowLastColumn="0"/>
                  <w:tcW w:w="3419" w:type="dxa"/>
                </w:tcPr>
                <w:p w14:paraId="0575344C" w14:textId="77777777" w:rsidR="004D3A7D" w:rsidRPr="003F4436" w:rsidRDefault="004D3A7D" w:rsidP="004D3A7D">
                  <w:pPr>
                    <w:pStyle w:val="Ingenafstand"/>
                    <w:rPr>
                      <w:lang w:val="en-US"/>
                    </w:rPr>
                  </w:pPr>
                  <w:r>
                    <w:rPr>
                      <w:lang w:val="en-US"/>
                    </w:rPr>
                    <w:t>Scroll</w:t>
                  </w:r>
                </w:p>
              </w:tc>
            </w:tr>
          </w:tbl>
          <w:p w14:paraId="7581E029" w14:textId="61812F6C" w:rsidR="004D3A7D" w:rsidRDefault="004D3A7D"/>
          <w:tbl>
            <w:tblPr>
              <w:tblStyle w:val="Gittertabel4-farve1"/>
              <w:tblW w:w="3419" w:type="dxa"/>
              <w:tblLook w:val="04A0" w:firstRow="1" w:lastRow="0" w:firstColumn="1" w:lastColumn="0" w:noHBand="0" w:noVBand="1"/>
            </w:tblPr>
            <w:tblGrid>
              <w:gridCol w:w="3419"/>
            </w:tblGrid>
            <w:tr w:rsidR="004D3A7D" w:rsidRPr="003F4436" w14:paraId="57B4441B" w14:textId="77777777" w:rsidTr="00D54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20618190" w14:textId="17A2CFDF" w:rsidR="004D3A7D" w:rsidRPr="003F4436" w:rsidRDefault="004D3A7D" w:rsidP="004D3A7D">
                  <w:pPr>
                    <w:pStyle w:val="Ingenafstand"/>
                    <w:rPr>
                      <w:lang w:val="en-US"/>
                    </w:rPr>
                  </w:pPr>
                  <w:r>
                    <w:rPr>
                      <w:lang w:val="en-US"/>
                    </w:rPr>
                    <w:t xml:space="preserve">Input </w:t>
                  </w:r>
                  <w:r w:rsidR="003804FA">
                    <w:rPr>
                      <w:lang w:val="en-US"/>
                    </w:rPr>
                    <w:t>client</w:t>
                  </w:r>
                  <w:r w:rsidRPr="003B3BBF">
                    <w:rPr>
                      <w:lang w:val="en-US"/>
                    </w:rPr>
                    <w:t>side control events</w:t>
                  </w:r>
                </w:p>
              </w:tc>
            </w:tr>
            <w:tr w:rsidR="004D3A7D" w14:paraId="251D77C6"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39A5B4FF" w14:textId="460AF5B5" w:rsidR="004D3A7D" w:rsidRDefault="004D3A7D" w:rsidP="004D3A7D">
                  <w:pPr>
                    <w:pStyle w:val="Ingenafstand"/>
                  </w:pPr>
                  <w:r>
                    <w:t>Blur/Focus</w:t>
                  </w:r>
                </w:p>
              </w:tc>
            </w:tr>
            <w:tr w:rsidR="004D3A7D" w14:paraId="761345D9" w14:textId="77777777" w:rsidTr="00D54E95">
              <w:tc>
                <w:tcPr>
                  <w:cnfStyle w:val="001000000000" w:firstRow="0" w:lastRow="0" w:firstColumn="1" w:lastColumn="0" w:oddVBand="0" w:evenVBand="0" w:oddHBand="0" w:evenHBand="0" w:firstRowFirstColumn="0" w:firstRowLastColumn="0" w:lastRowFirstColumn="0" w:lastRowLastColumn="0"/>
                  <w:tcW w:w="3419" w:type="dxa"/>
                </w:tcPr>
                <w:p w14:paraId="7688B84C" w14:textId="7ACD8E1F" w:rsidR="004D3A7D" w:rsidRDefault="004D3A7D" w:rsidP="004D3A7D">
                  <w:pPr>
                    <w:pStyle w:val="Ingenafstand"/>
                  </w:pPr>
                  <w:r>
                    <w:t>Change</w:t>
                  </w:r>
                </w:p>
              </w:tc>
            </w:tr>
            <w:tr w:rsidR="004D3A7D" w14:paraId="2725607C"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5C6B9AFA" w14:textId="785ACCD3" w:rsidR="004D3A7D" w:rsidRDefault="004D3A7D" w:rsidP="004D3A7D">
                  <w:pPr>
                    <w:pStyle w:val="Ingenafstand"/>
                  </w:pPr>
                  <w:r>
                    <w:t>Select</w:t>
                  </w:r>
                </w:p>
              </w:tc>
            </w:tr>
            <w:tr w:rsidR="004D3A7D" w:rsidRPr="00EA7878" w14:paraId="0EDC490D" w14:textId="77777777" w:rsidTr="00D54E95">
              <w:tc>
                <w:tcPr>
                  <w:cnfStyle w:val="001000000000" w:firstRow="0" w:lastRow="0" w:firstColumn="1" w:lastColumn="0" w:oddVBand="0" w:evenVBand="0" w:oddHBand="0" w:evenHBand="0" w:firstRowFirstColumn="0" w:firstRowLastColumn="0" w:lastRowFirstColumn="0" w:lastRowLastColumn="0"/>
                  <w:tcW w:w="3419" w:type="dxa"/>
                </w:tcPr>
                <w:p w14:paraId="5FF32B98" w14:textId="00C6216B" w:rsidR="004D3A7D" w:rsidRPr="003F4436" w:rsidRDefault="004D3A7D" w:rsidP="004D3A7D">
                  <w:pPr>
                    <w:pStyle w:val="Ingenafstand"/>
                    <w:rPr>
                      <w:lang w:val="en-US"/>
                    </w:rPr>
                  </w:pPr>
                  <w:r>
                    <w:rPr>
                      <w:lang w:val="en-US"/>
                    </w:rPr>
                    <w:t>Copy/Cut/Paste</w:t>
                  </w:r>
                </w:p>
              </w:tc>
            </w:tr>
            <w:tr w:rsidR="004D3A7D" w:rsidRPr="00EA7878" w14:paraId="2FDFB84F"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9" w:type="dxa"/>
                </w:tcPr>
                <w:p w14:paraId="5DC02887" w14:textId="196CA8E0" w:rsidR="004D3A7D" w:rsidRDefault="004D3A7D" w:rsidP="004D3A7D">
                  <w:pPr>
                    <w:pStyle w:val="Ingenafstand"/>
                    <w:rPr>
                      <w:lang w:val="en-US"/>
                    </w:rPr>
                  </w:pPr>
                  <w:r>
                    <w:rPr>
                      <w:lang w:val="en-US"/>
                    </w:rPr>
                    <w:t>KeyDown/KeyPress/KeyUp</w:t>
                  </w:r>
                </w:p>
              </w:tc>
            </w:tr>
          </w:tbl>
          <w:p w14:paraId="5DCE2DB9" w14:textId="232D0813" w:rsidR="00E03EBA" w:rsidRPr="00E03EBA" w:rsidRDefault="00E03EBA" w:rsidP="003B3BBF">
            <w:pPr>
              <w:rPr>
                <w:lang w:val="en-US"/>
              </w:rPr>
            </w:pPr>
          </w:p>
        </w:tc>
      </w:tr>
    </w:tbl>
    <w:p w14:paraId="552683D0" w14:textId="238285C8" w:rsidR="008742CC" w:rsidRDefault="008742CC" w:rsidP="00623E8F"/>
    <w:p w14:paraId="1A641003" w14:textId="1B0CCD81" w:rsidR="003804FA" w:rsidRDefault="003804FA" w:rsidP="00623E8F">
      <w:r>
        <w:t xml:space="preserve">I </w:t>
      </w:r>
      <w:r w:rsidR="00173BA5">
        <w:fldChar w:fldCharType="begin"/>
      </w:r>
      <w:r w:rsidR="00173BA5">
        <w:instrText xml:space="preserve"> REF _Ref483895710 \h </w:instrText>
      </w:r>
      <w:r w:rsidR="00173BA5">
        <w:fldChar w:fldCharType="separate"/>
      </w:r>
      <w:r w:rsidR="00780111">
        <w:t xml:space="preserve">Figur </w:t>
      </w:r>
      <w:r w:rsidR="00780111">
        <w:rPr>
          <w:noProof/>
        </w:rPr>
        <w:t>25</w:t>
      </w:r>
      <w:r w:rsidR="00173BA5">
        <w:fldChar w:fldCharType="end"/>
      </w:r>
      <w:r w:rsidR="00173BA5">
        <w:t xml:space="preserve"> </w:t>
      </w:r>
      <w:r>
        <w:t xml:space="preserve">ses et flow-forløb af hvordan en typisk webside kunne se ud med </w:t>
      </w:r>
      <w:r w:rsidR="00304023">
        <w:t xml:space="preserve">et </w:t>
      </w:r>
      <w:r>
        <w:t>event</w:t>
      </w:r>
      <w:r w:rsidR="00304023">
        <w:t>handler</w:t>
      </w:r>
      <w:r>
        <w:t xml:space="preserve">kald der bliver sendt til logning af LRAP. </w:t>
      </w:r>
    </w:p>
    <w:p w14:paraId="4B6655F7" w14:textId="77777777" w:rsidR="00095E3A" w:rsidRDefault="00095E3A" w:rsidP="00623E8F"/>
    <w:p w14:paraId="6A9D7861" w14:textId="1D6E7338" w:rsidR="003804FA" w:rsidRDefault="00305A0E" w:rsidP="00623E8F">
      <w:r>
        <w:lastRenderedPageBreak/>
        <w:t>Ved indlæsning af en webside og f</w:t>
      </w:r>
      <w:r w:rsidR="003804FA">
        <w:t>ør selve brugeraktiviteten tillades, logges</w:t>
      </w:r>
      <w:r w:rsidR="00095E3A">
        <w:t xml:space="preserve"> browser-vinduets</w:t>
      </w:r>
      <w:r w:rsidR="003804FA">
        <w:t xml:space="preserve"> resize- og scrolleventet</w:t>
      </w:r>
      <w:r w:rsidR="00105F33">
        <w:t>.</w:t>
      </w:r>
      <w:r w:rsidR="003804FA">
        <w:t xml:space="preserve"> </w:t>
      </w:r>
      <w:r w:rsidR="00105F33">
        <w:t>F</w:t>
      </w:r>
      <w:r w:rsidR="003804FA">
        <w:t>or det første at logge at siden er indlæst på klientsiden, og for det andet at logge hvilken tilstand klientsiden har før brugeraktivitet bliver udført.</w:t>
      </w:r>
    </w:p>
    <w:p w14:paraId="261415D2" w14:textId="1C3E50FA" w:rsidR="007E3117" w:rsidRDefault="007E3117" w:rsidP="00623E8F">
      <w:r>
        <w:t xml:space="preserve">Undervejs i brugeraktiviteten vil alle loggede events blive tilføjet til en aktivitetskø. Denne aktivitetskø vil blive tømt på 2 forskellige måder, den ene er via et fast interval (typisk hvert 5. sek) og den anden er før der udføres aktiviteter der har til formål at kalde serversiden (som f.eks. </w:t>
      </w:r>
      <w:r w:rsidR="00095E3A">
        <w:t xml:space="preserve">et </w:t>
      </w:r>
      <w:r>
        <w:t>A</w:t>
      </w:r>
      <w:r w:rsidR="00105F33">
        <w:t>jax</w:t>
      </w:r>
      <w:r>
        <w:t xml:space="preserve"> kald). Tømningen af aktivitetskøen sker via en loghandler (</w:t>
      </w: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_Ref483637682 \r \h </w:instrText>
      </w:r>
      <w:r>
        <w:fldChar w:fldCharType="separate"/>
      </w:r>
      <w:r w:rsidR="00780111">
        <w:t>16</w:t>
      </w:r>
      <w:r>
        <w:fldChar w:fldCharType="end"/>
      </w:r>
      <w:r>
        <w:t>).</w:t>
      </w:r>
    </w:p>
    <w:p w14:paraId="0A356F7C" w14:textId="6A6D66F4" w:rsidR="007E3117" w:rsidRDefault="007E3117" w:rsidP="007E3117">
      <w:r>
        <w:t>Efter brugeraktivitet er færdig, hvilket vil ske når der bliver skiftet fra en webside til en anden via f.eks. et link</w:t>
      </w:r>
      <w:r w:rsidR="00095E3A">
        <w:t xml:space="preserve">. En anden mulighed er </w:t>
      </w:r>
      <w:r>
        <w:t>at browseren lukkes på forsvarlig vis, altså ikke via noget der dræber browser-processen uden om det normale luk-browser-flow, f.eks. via task-manageren eller computeren slukkes.</w:t>
      </w:r>
    </w:p>
    <w:p w14:paraId="021381B3" w14:textId="77777777" w:rsidR="00095E3A" w:rsidRDefault="00095E3A" w:rsidP="007E3117"/>
    <w:p w14:paraId="7CFA8C1B" w14:textId="644F8867" w:rsidR="003804FA" w:rsidRDefault="00BE53E8" w:rsidP="003804FA">
      <w:pPr>
        <w:keepNext/>
        <w:jc w:val="center"/>
      </w:pPr>
      <w:r>
        <w:object w:dxaOrig="11371" w:dyaOrig="8716" w14:anchorId="772DEB23">
          <v:shape id="_x0000_i1042" type="#_x0000_t75" style="width:6in;height:331.5pt" o:ole="">
            <v:imagedata r:id="rId60" o:title=""/>
          </v:shape>
          <o:OLEObject Type="Embed" ProgID="Visio.Drawing.15" ShapeID="_x0000_i1042" DrawAspect="Content" ObjectID="_1569392324" r:id="rId61"/>
        </w:object>
      </w:r>
    </w:p>
    <w:p w14:paraId="32DDF234" w14:textId="3C88FECB" w:rsidR="003804FA" w:rsidRDefault="003804FA" w:rsidP="003804FA">
      <w:pPr>
        <w:pStyle w:val="Billedtekst"/>
        <w:jc w:val="center"/>
      </w:pPr>
      <w:bookmarkStart w:id="160" w:name="_Ref483895710"/>
      <w:bookmarkStart w:id="161" w:name="_Ref482618546"/>
      <w:r>
        <w:t xml:space="preserve">Figur </w:t>
      </w:r>
      <w:r w:rsidR="007875CF">
        <w:fldChar w:fldCharType="begin"/>
      </w:r>
      <w:r w:rsidR="007875CF">
        <w:instrText xml:space="preserve"> SEQ Figur \* ARABIC </w:instrText>
      </w:r>
      <w:r w:rsidR="007875CF">
        <w:fldChar w:fldCharType="separate"/>
      </w:r>
      <w:r w:rsidR="00780111">
        <w:rPr>
          <w:noProof/>
        </w:rPr>
        <w:t>25</w:t>
      </w:r>
      <w:r w:rsidR="007875CF">
        <w:rPr>
          <w:noProof/>
        </w:rPr>
        <w:fldChar w:fldCharType="end"/>
      </w:r>
      <w:bookmarkEnd w:id="160"/>
      <w:r>
        <w:t xml:space="preserve"> (Eksempel på flow af events på klientsiden</w:t>
      </w:r>
      <w:r>
        <w:rPr>
          <w:noProof/>
        </w:rPr>
        <w:t>)</w:t>
      </w:r>
      <w:bookmarkEnd w:id="161"/>
    </w:p>
    <w:p w14:paraId="07A17B41" w14:textId="77777777" w:rsidR="003804FA" w:rsidRDefault="003804FA" w:rsidP="003804FA"/>
    <w:p w14:paraId="28CD1E82" w14:textId="1A8445ED" w:rsidR="003D1AB8" w:rsidRDefault="003D1AB8" w:rsidP="00623E8F"/>
    <w:p w14:paraId="5F7B5430" w14:textId="5204C312" w:rsidR="003D1AB8" w:rsidRDefault="003D1AB8" w:rsidP="00623E8F"/>
    <w:p w14:paraId="1BBC7836" w14:textId="77777777" w:rsidR="00BB6C7B" w:rsidRDefault="00BB6C7B" w:rsidP="00623E8F"/>
    <w:p w14:paraId="491EDA98" w14:textId="469251A9" w:rsidR="003D1AB8" w:rsidRDefault="003D1AB8" w:rsidP="00623E8F"/>
    <w:p w14:paraId="76538A0C" w14:textId="77777777" w:rsidR="00095E3A" w:rsidRDefault="00095E3A" w:rsidP="00623E8F"/>
    <w:p w14:paraId="1FB655E7" w14:textId="77777777" w:rsidR="00C72A3B" w:rsidRDefault="00C72A3B">
      <w:pPr>
        <w:spacing w:after="200" w:line="276" w:lineRule="auto"/>
        <w:rPr>
          <w:b/>
          <w:color w:val="000000" w:themeColor="text1"/>
          <w:spacing w:val="10"/>
          <w:szCs w:val="24"/>
        </w:rPr>
      </w:pPr>
      <w:bookmarkStart w:id="162" w:name="_Ref483945202"/>
      <w:r>
        <w:br w:type="page"/>
      </w:r>
    </w:p>
    <w:p w14:paraId="1C965395" w14:textId="08F45039" w:rsidR="00623E8F" w:rsidRDefault="00857D1C" w:rsidP="0072537C">
      <w:pPr>
        <w:pStyle w:val="Overskrift3"/>
        <w:numPr>
          <w:ilvl w:val="0"/>
          <w:numId w:val="16"/>
        </w:numPr>
      </w:pPr>
      <w:bookmarkStart w:id="163" w:name="_Ref484066006"/>
      <w:bookmarkStart w:id="164" w:name="_Toc484070326"/>
      <w:r>
        <w:lastRenderedPageBreak/>
        <w:t>Forbind log</w:t>
      </w:r>
      <w:r w:rsidR="00E92534">
        <w:t>n</w:t>
      </w:r>
      <w:r>
        <w:t>ing-eventhandler</w:t>
      </w:r>
      <w:bookmarkEnd w:id="162"/>
      <w:bookmarkEnd w:id="163"/>
      <w:bookmarkEnd w:id="164"/>
    </w:p>
    <w:p w14:paraId="0314A407" w14:textId="013A3A80" w:rsidR="00E92534" w:rsidRDefault="00E92534" w:rsidP="00E92534">
      <w:r>
        <w:t xml:space="preserve">Via </w:t>
      </w:r>
      <w:r w:rsidR="006800B5">
        <w:t>standard-J</w:t>
      </w:r>
      <w:r>
        <w:t>avascript-</w:t>
      </w:r>
      <w:r w:rsidR="008E64DA">
        <w:t>DOM-</w:t>
      </w:r>
      <w:r>
        <w:t>metoden addEventListener</w:t>
      </w:r>
      <w:r w:rsidR="0077668B">
        <w:t xml:space="preserve"> (se </w:t>
      </w:r>
      <w:r w:rsidR="0077668B">
        <w:fldChar w:fldCharType="begin"/>
      </w:r>
      <w:r w:rsidR="0077668B">
        <w:instrText xml:space="preserve"> REF _Ref483996417 \h </w:instrText>
      </w:r>
      <w:r w:rsidR="0077668B">
        <w:fldChar w:fldCharType="separate"/>
      </w:r>
      <w:r w:rsidR="00780111">
        <w:t xml:space="preserve">Figur </w:t>
      </w:r>
      <w:r w:rsidR="00780111">
        <w:rPr>
          <w:noProof/>
        </w:rPr>
        <w:t>26</w:t>
      </w:r>
      <w:r w:rsidR="0077668B">
        <w:fldChar w:fldCharType="end"/>
      </w:r>
      <w:r w:rsidR="0077668B">
        <w:t>)</w:t>
      </w:r>
      <w:r>
        <w:t xml:space="preserve"> kan der tilføjes eventhandlers på et højere niveau HTML-kontrol-mæssigt, f.eks. via document-elementet kan der f.eks. sættes op en eventhandler for alle underliggende INPUT-elementer en gang for alle. Eventhandleren vil da blive kaldt for både de eksisterende INPUT-elementer, men også </w:t>
      </w:r>
      <w:r w:rsidR="00BD515F">
        <w:t xml:space="preserve">for </w:t>
      </w:r>
      <w:r>
        <w:t>dem der senere vil blive tilføjet til DOM</w:t>
      </w:r>
      <w:r w:rsidR="00357F2F">
        <w:t>’en</w:t>
      </w:r>
      <w:r>
        <w:t xml:space="preserve">. </w:t>
      </w:r>
    </w:p>
    <w:p w14:paraId="7AE22D8F" w14:textId="77777777" w:rsidR="0077668B" w:rsidRPr="0077668B" w:rsidRDefault="0077668B" w:rsidP="0077668B">
      <w:pPr>
        <w:autoSpaceDE w:val="0"/>
        <w:autoSpaceDN w:val="0"/>
        <w:adjustRightInd w:val="0"/>
        <w:spacing w:after="0" w:line="240" w:lineRule="auto"/>
        <w:ind w:left="2608"/>
        <w:rPr>
          <w:rFonts w:ascii="Consolas" w:hAnsi="Consolas" w:cs="Consolas"/>
          <w:color w:val="000000"/>
          <w:kern w:val="0"/>
          <w:sz w:val="19"/>
          <w:szCs w:val="19"/>
          <w:lang w:val="en-US"/>
        </w:rPr>
      </w:pPr>
      <w:bookmarkStart w:id="165" w:name="OLE_LINK1"/>
      <w:r w:rsidRPr="0077668B">
        <w:rPr>
          <w:rFonts w:ascii="Consolas" w:hAnsi="Consolas" w:cs="Consolas"/>
          <w:color w:val="000000"/>
          <w:kern w:val="0"/>
          <w:sz w:val="19"/>
          <w:szCs w:val="19"/>
          <w:lang w:val="en-US"/>
        </w:rPr>
        <w:t>document.addEventListener(</w:t>
      </w:r>
      <w:r w:rsidRPr="0077668B">
        <w:rPr>
          <w:rFonts w:ascii="Consolas" w:hAnsi="Consolas" w:cs="Consolas"/>
          <w:color w:val="A31515"/>
          <w:kern w:val="0"/>
          <w:sz w:val="19"/>
          <w:szCs w:val="19"/>
          <w:lang w:val="en-US"/>
        </w:rPr>
        <w:t>"change"</w:t>
      </w:r>
      <w:r w:rsidRPr="0077668B">
        <w:rPr>
          <w:rFonts w:ascii="Consolas" w:hAnsi="Consolas" w:cs="Consolas"/>
          <w:color w:val="000000"/>
          <w:kern w:val="0"/>
          <w:sz w:val="19"/>
          <w:szCs w:val="19"/>
          <w:lang w:val="en-US"/>
        </w:rPr>
        <w:t xml:space="preserve">, </w:t>
      </w:r>
      <w:r w:rsidRPr="0077668B">
        <w:rPr>
          <w:rFonts w:ascii="Consolas" w:hAnsi="Consolas" w:cs="Consolas"/>
          <w:color w:val="0000FF"/>
          <w:kern w:val="0"/>
          <w:sz w:val="19"/>
          <w:szCs w:val="19"/>
          <w:lang w:val="en-US"/>
        </w:rPr>
        <w:t>function</w:t>
      </w:r>
      <w:r w:rsidRPr="0077668B">
        <w:rPr>
          <w:rFonts w:ascii="Consolas" w:hAnsi="Consolas" w:cs="Consolas"/>
          <w:color w:val="000000"/>
          <w:kern w:val="0"/>
          <w:sz w:val="19"/>
          <w:szCs w:val="19"/>
          <w:lang w:val="en-US"/>
        </w:rPr>
        <w:t>(event){</w:t>
      </w:r>
    </w:p>
    <w:p w14:paraId="51FACCFF" w14:textId="268A4983" w:rsidR="0077668B" w:rsidRDefault="0077668B" w:rsidP="0077668B">
      <w:pPr>
        <w:autoSpaceDE w:val="0"/>
        <w:autoSpaceDN w:val="0"/>
        <w:adjustRightInd w:val="0"/>
        <w:spacing w:after="0" w:line="240" w:lineRule="auto"/>
        <w:ind w:left="2608"/>
        <w:rPr>
          <w:rFonts w:ascii="Consolas" w:hAnsi="Consolas" w:cs="Consolas"/>
          <w:color w:val="000000"/>
          <w:kern w:val="0"/>
          <w:sz w:val="19"/>
          <w:szCs w:val="19"/>
        </w:rPr>
      </w:pPr>
      <w:r>
        <w:rPr>
          <w:rFonts w:ascii="Consolas" w:hAnsi="Consolas" w:cs="Consolas"/>
          <w:color w:val="000000"/>
          <w:kern w:val="0"/>
          <w:sz w:val="19"/>
          <w:szCs w:val="19"/>
          <w:lang w:val="en-US"/>
        </w:rPr>
        <w:t xml:space="preserve">   </w:t>
      </w:r>
      <w:r w:rsidRPr="00EB75D4">
        <w:rPr>
          <w:rFonts w:ascii="Consolas" w:hAnsi="Consolas" w:cs="Consolas"/>
          <w:color w:val="000000"/>
          <w:kern w:val="0"/>
          <w:sz w:val="19"/>
          <w:szCs w:val="19"/>
        </w:rPr>
        <w:t>...</w:t>
      </w:r>
    </w:p>
    <w:p w14:paraId="20296C23" w14:textId="146F7A4B" w:rsidR="0077668B" w:rsidRPr="0077668B" w:rsidRDefault="0077668B" w:rsidP="0077668B">
      <w:pPr>
        <w:autoSpaceDE w:val="0"/>
        <w:autoSpaceDN w:val="0"/>
        <w:adjustRightInd w:val="0"/>
        <w:spacing w:after="0" w:line="240" w:lineRule="auto"/>
        <w:ind w:left="2608"/>
        <w:rPr>
          <w:rFonts w:ascii="Consolas" w:hAnsi="Consolas" w:cs="Consolas"/>
          <w:color w:val="000000"/>
          <w:kern w:val="0"/>
          <w:sz w:val="19"/>
          <w:szCs w:val="19"/>
        </w:rPr>
      </w:pPr>
      <w:r>
        <w:rPr>
          <w:rFonts w:ascii="Consolas" w:hAnsi="Consolas" w:cs="Consolas"/>
          <w:color w:val="000000"/>
          <w:kern w:val="0"/>
          <w:sz w:val="19"/>
          <w:szCs w:val="19"/>
        </w:rPr>
        <w:t>});</w:t>
      </w:r>
    </w:p>
    <w:p w14:paraId="52A5EFA8" w14:textId="28D79015" w:rsidR="0077668B" w:rsidRDefault="0077668B" w:rsidP="0077668B">
      <w:pPr>
        <w:pStyle w:val="Billedtekst"/>
        <w:jc w:val="center"/>
      </w:pPr>
      <w:bookmarkStart w:id="166" w:name="_Ref483996417"/>
      <w:bookmarkEnd w:id="165"/>
      <w:r>
        <w:t xml:space="preserve">Figur </w:t>
      </w:r>
      <w:r w:rsidR="007875CF">
        <w:fldChar w:fldCharType="begin"/>
      </w:r>
      <w:r w:rsidR="007875CF">
        <w:instrText xml:space="preserve"> SEQ Figur \* ARABIC </w:instrText>
      </w:r>
      <w:r w:rsidR="007875CF">
        <w:fldChar w:fldCharType="separate"/>
      </w:r>
      <w:r w:rsidR="00780111">
        <w:rPr>
          <w:noProof/>
        </w:rPr>
        <w:t>26</w:t>
      </w:r>
      <w:r w:rsidR="007875CF">
        <w:rPr>
          <w:noProof/>
        </w:rPr>
        <w:fldChar w:fldCharType="end"/>
      </w:r>
      <w:bookmarkEnd w:id="166"/>
      <w:r>
        <w:t xml:space="preserve"> (Anvendelse af addeventlistener)</w:t>
      </w:r>
    </w:p>
    <w:p w14:paraId="5A038CBD" w14:textId="6F12F689" w:rsidR="00B47431" w:rsidRDefault="00B47431" w:rsidP="00B47431">
      <w:r>
        <w:t xml:space="preserve">En konsekvens af den </w:t>
      </w:r>
      <w:r w:rsidR="00E92534">
        <w:t>fremgangsmåde er, at eventhandlerne på højere niveauer vil blive kaldt langt senere end de eventhandlere der er oprettet direk</w:t>
      </w:r>
      <w:r>
        <w:t>te på de enkelte HTML-elementer. Det vil være et problem</w:t>
      </w:r>
      <w:r w:rsidR="008E64DA">
        <w:t>,</w:t>
      </w:r>
      <w:r>
        <w:t xml:space="preserve"> da hver af disse eventhandlere har mulighed for at stoppe udførslen af resten af de andre eventhandlere der endnu ikke er udført</w:t>
      </w:r>
      <w:r w:rsidR="00357F2F">
        <w:t xml:space="preserve"> (se </w:t>
      </w:r>
      <w:r w:rsidR="00357F2F" w:rsidRPr="00357F2F">
        <w:t>event.stop</w:t>
      </w:r>
      <w:r w:rsidR="00357F2F">
        <w:t>I</w:t>
      </w:r>
      <w:r w:rsidR="00357F2F" w:rsidRPr="00357F2F">
        <w:t>mmediate</w:t>
      </w:r>
      <w:r w:rsidR="00357F2F">
        <w:t>P</w:t>
      </w:r>
      <w:r w:rsidR="00357F2F" w:rsidRPr="00357F2F">
        <w:t>ropagation</w:t>
      </w:r>
      <w:r w:rsidR="00357F2F">
        <w:rPr>
          <w:rStyle w:val="Fodnotehenvisning"/>
        </w:rPr>
        <w:footnoteReference w:id="10"/>
      </w:r>
      <w:r w:rsidR="00357F2F">
        <w:t>)</w:t>
      </w:r>
      <w:r>
        <w:t>. Denne måde at eventhandlerne bliver kaldt på</w:t>
      </w:r>
      <w:r w:rsidR="00357F2F">
        <w:t xml:space="preserve"> kaldes </w:t>
      </w:r>
      <w:r>
        <w:t>for Bubbling</w:t>
      </w:r>
      <w:r>
        <w:rPr>
          <w:rStyle w:val="Fodnotehenvisning"/>
        </w:rPr>
        <w:footnoteReference w:id="11"/>
      </w:r>
      <w:r w:rsidR="00357F2F">
        <w:t xml:space="preserve"> (se </w:t>
      </w:r>
      <w:r w:rsidR="00357F2F">
        <w:fldChar w:fldCharType="begin"/>
      </w:r>
      <w:r w:rsidR="00357F2F">
        <w:instrText xml:space="preserve"> REF _Ref483992139 \h </w:instrText>
      </w:r>
      <w:r w:rsidR="00357F2F">
        <w:fldChar w:fldCharType="separate"/>
      </w:r>
      <w:r w:rsidR="00780111">
        <w:t xml:space="preserve">Figur </w:t>
      </w:r>
      <w:r w:rsidR="00780111">
        <w:rPr>
          <w:noProof/>
        </w:rPr>
        <w:t>27</w:t>
      </w:r>
      <w:r w:rsidR="00357F2F">
        <w:fldChar w:fldCharType="end"/>
      </w:r>
      <w:r w:rsidR="00357F2F">
        <w:t>)</w:t>
      </w:r>
      <w:r>
        <w:t>.</w:t>
      </w:r>
    </w:p>
    <w:p w14:paraId="0AC42E46" w14:textId="60EF4C27" w:rsidR="00B47431" w:rsidRDefault="00B47431" w:rsidP="00B47431">
      <w:r>
        <w:t xml:space="preserve">Dvs en logning-eventhandler som ikke er tilføjet som den første eventhandler, kan ikke være sikker </w:t>
      </w:r>
      <w:r w:rsidR="00BD515F">
        <w:t>på at blive kaldt når et event bliver udført.</w:t>
      </w:r>
    </w:p>
    <w:p w14:paraId="3AED5DB0" w14:textId="77777777" w:rsidR="00107300" w:rsidRDefault="00107300" w:rsidP="00107300">
      <w:pPr>
        <w:keepNext/>
        <w:jc w:val="center"/>
      </w:pPr>
      <w:r>
        <w:rPr>
          <w:noProof/>
        </w:rPr>
        <w:drawing>
          <wp:inline distT="0" distB="0" distL="0" distR="0" wp14:anchorId="7E308F44" wp14:editId="61C46580">
            <wp:extent cx="2292985" cy="2449007"/>
            <wp:effectExtent l="0" t="0" r="0" b="8890"/>
            <wp:docPr id="8" name="Billede 8" descr="http://lh3.googleusercontent.com/cW7ayMDcF2lXhOeCW2kX60bVEX_tIOsyu7suxMwlrfHjlEwg_TCImRTvRTRV38bTCmExRESzUqxAEcal5GTe8JQj=s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lh3.googleusercontent.com/cW7ayMDcF2lXhOeCW2kX60bVEX_tIOsyu7suxMwlrfHjlEwg_TCImRTvRTRV38bTCmExRESzUqxAEcal5GTe8JQj=s5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04633" cy="2461447"/>
                    </a:xfrm>
                    <a:prstGeom prst="rect">
                      <a:avLst/>
                    </a:prstGeom>
                    <a:noFill/>
                    <a:ln>
                      <a:noFill/>
                    </a:ln>
                  </pic:spPr>
                </pic:pic>
              </a:graphicData>
            </a:graphic>
          </wp:inline>
        </w:drawing>
      </w:r>
    </w:p>
    <w:p w14:paraId="002FC035" w14:textId="608CDB0A" w:rsidR="00107300" w:rsidRDefault="00107300" w:rsidP="00107300">
      <w:pPr>
        <w:pStyle w:val="Billedtekst"/>
        <w:jc w:val="center"/>
      </w:pPr>
      <w:bookmarkStart w:id="167" w:name="_Ref483992139"/>
      <w:r>
        <w:t xml:space="preserve">Figur </w:t>
      </w:r>
      <w:r w:rsidR="007875CF">
        <w:fldChar w:fldCharType="begin"/>
      </w:r>
      <w:r w:rsidR="007875CF">
        <w:instrText xml:space="preserve"> SEQ Figur \* ARABIC </w:instrText>
      </w:r>
      <w:r w:rsidR="007875CF">
        <w:fldChar w:fldCharType="separate"/>
      </w:r>
      <w:r w:rsidR="00780111">
        <w:rPr>
          <w:noProof/>
        </w:rPr>
        <w:t>27</w:t>
      </w:r>
      <w:r w:rsidR="007875CF">
        <w:rPr>
          <w:noProof/>
        </w:rPr>
        <w:fldChar w:fldCharType="end"/>
      </w:r>
      <w:bookmarkEnd w:id="167"/>
      <w:r>
        <w:t xml:space="preserve"> (rækkefølge af events)</w:t>
      </w:r>
      <w:r>
        <w:br/>
        <w:t xml:space="preserve">(4. April 2016) af Iker Hurtado (hentet fra </w:t>
      </w:r>
      <w:hyperlink r:id="rId63" w:history="1">
        <w:r w:rsidRPr="00533DA0">
          <w:rPr>
            <w:rStyle w:val="Hyperlink"/>
          </w:rPr>
          <w:t>http://www.ikerhurtado.com/notes-browser-events</w:t>
        </w:r>
      </w:hyperlink>
      <w:r>
        <w:t>)</w:t>
      </w:r>
    </w:p>
    <w:p w14:paraId="3A28081C" w14:textId="77777777" w:rsidR="001A4010" w:rsidRPr="001A4010" w:rsidRDefault="001A4010" w:rsidP="001A4010"/>
    <w:p w14:paraId="67D49719" w14:textId="01F9D047" w:rsidR="008E64DA" w:rsidRDefault="006800B5" w:rsidP="008E64DA">
      <w:r>
        <w:t>jQuery</w:t>
      </w:r>
      <w:r w:rsidR="0066003E">
        <w:t>’s on-funktion</w:t>
      </w:r>
      <w:r>
        <w:t xml:space="preserve"> har en </w:t>
      </w:r>
      <w:r w:rsidR="008E64DA">
        <w:t>mere dynamisk måde at tilføje eventhandleres på, da man via en Selector</w:t>
      </w:r>
      <w:r w:rsidR="008E64DA">
        <w:rPr>
          <w:rStyle w:val="Fodnotehenvisning"/>
        </w:rPr>
        <w:footnoteReference w:id="12"/>
      </w:r>
      <w:r w:rsidR="008E64DA">
        <w:t xml:space="preserve"> kan udvælge bestemte klasser, id’er eller attributer som de underliggende HTML-kontroller skal </w:t>
      </w:r>
      <w:r w:rsidR="00357F2F">
        <w:t>opfylde</w:t>
      </w:r>
      <w:r w:rsidR="008E64DA">
        <w:t xml:space="preserve"> for at en eventhandler bliver eksekvereret. </w:t>
      </w:r>
    </w:p>
    <w:p w14:paraId="297F69E0" w14:textId="77777777" w:rsidR="0077668B" w:rsidRPr="0077668B" w:rsidRDefault="0077668B" w:rsidP="0077668B">
      <w:pPr>
        <w:autoSpaceDE w:val="0"/>
        <w:autoSpaceDN w:val="0"/>
        <w:adjustRightInd w:val="0"/>
        <w:spacing w:after="0" w:line="240" w:lineRule="auto"/>
        <w:ind w:left="2608"/>
        <w:rPr>
          <w:rFonts w:ascii="Consolas" w:hAnsi="Consolas" w:cs="Consolas"/>
          <w:color w:val="000000"/>
          <w:kern w:val="0"/>
          <w:sz w:val="19"/>
          <w:szCs w:val="19"/>
          <w:lang w:val="en-US"/>
        </w:rPr>
      </w:pPr>
      <w:r w:rsidRPr="0077668B">
        <w:rPr>
          <w:rFonts w:ascii="Consolas" w:hAnsi="Consolas" w:cs="Consolas"/>
          <w:color w:val="000000"/>
          <w:kern w:val="0"/>
          <w:sz w:val="19"/>
          <w:szCs w:val="19"/>
          <w:lang w:val="en-US"/>
        </w:rPr>
        <w:t>$(document).on(</w:t>
      </w:r>
      <w:r w:rsidRPr="0077668B">
        <w:rPr>
          <w:rFonts w:ascii="Consolas" w:hAnsi="Consolas" w:cs="Consolas"/>
          <w:color w:val="A31515"/>
          <w:kern w:val="0"/>
          <w:sz w:val="19"/>
          <w:szCs w:val="19"/>
          <w:lang w:val="en-US"/>
        </w:rPr>
        <w:t>"change"</w:t>
      </w:r>
      <w:r w:rsidRPr="0077668B">
        <w:rPr>
          <w:rFonts w:ascii="Consolas" w:hAnsi="Consolas" w:cs="Consolas"/>
          <w:color w:val="000000"/>
          <w:kern w:val="0"/>
          <w:sz w:val="19"/>
          <w:szCs w:val="19"/>
          <w:lang w:val="en-US"/>
        </w:rPr>
        <w:t xml:space="preserve">, </w:t>
      </w:r>
      <w:r w:rsidRPr="0077668B">
        <w:rPr>
          <w:rFonts w:ascii="Consolas" w:hAnsi="Consolas" w:cs="Consolas"/>
          <w:color w:val="0000FF"/>
          <w:kern w:val="0"/>
          <w:sz w:val="19"/>
          <w:szCs w:val="19"/>
          <w:lang w:val="en-US"/>
        </w:rPr>
        <w:t>function</w:t>
      </w:r>
      <w:r w:rsidRPr="0077668B">
        <w:rPr>
          <w:rFonts w:ascii="Consolas" w:hAnsi="Consolas" w:cs="Consolas"/>
          <w:color w:val="000000"/>
          <w:kern w:val="0"/>
          <w:sz w:val="19"/>
          <w:szCs w:val="19"/>
          <w:lang w:val="en-US"/>
        </w:rPr>
        <w:t>(event){</w:t>
      </w:r>
    </w:p>
    <w:p w14:paraId="180D8F18" w14:textId="43C20CFF" w:rsidR="0077668B" w:rsidRDefault="0077668B" w:rsidP="0077668B">
      <w:pPr>
        <w:autoSpaceDE w:val="0"/>
        <w:autoSpaceDN w:val="0"/>
        <w:adjustRightInd w:val="0"/>
        <w:spacing w:after="0" w:line="240" w:lineRule="auto"/>
        <w:ind w:left="2608"/>
        <w:rPr>
          <w:rFonts w:ascii="Consolas" w:hAnsi="Consolas" w:cs="Consolas"/>
          <w:color w:val="000000"/>
          <w:kern w:val="0"/>
          <w:sz w:val="19"/>
          <w:szCs w:val="19"/>
        </w:rPr>
      </w:pPr>
      <w:r w:rsidRPr="00EB75D4">
        <w:rPr>
          <w:rFonts w:ascii="Consolas" w:hAnsi="Consolas" w:cs="Consolas"/>
          <w:color w:val="008000"/>
          <w:kern w:val="0"/>
          <w:sz w:val="19"/>
          <w:szCs w:val="19"/>
          <w:lang w:val="en-US"/>
        </w:rPr>
        <w:t xml:space="preserve">   </w:t>
      </w:r>
      <w:r w:rsidRPr="00EB75D4">
        <w:rPr>
          <w:rFonts w:ascii="Consolas" w:hAnsi="Consolas" w:cs="Consolas"/>
          <w:color w:val="000000"/>
          <w:kern w:val="0"/>
          <w:sz w:val="19"/>
          <w:szCs w:val="19"/>
        </w:rPr>
        <w:t>...</w:t>
      </w:r>
    </w:p>
    <w:p w14:paraId="5B374197" w14:textId="77777777" w:rsidR="0077668B" w:rsidRDefault="0077668B" w:rsidP="0077668B">
      <w:pPr>
        <w:autoSpaceDE w:val="0"/>
        <w:autoSpaceDN w:val="0"/>
        <w:adjustRightInd w:val="0"/>
        <w:spacing w:after="0" w:line="240" w:lineRule="auto"/>
        <w:ind w:left="2608"/>
        <w:rPr>
          <w:rFonts w:ascii="Consolas" w:hAnsi="Consolas" w:cs="Consolas"/>
          <w:color w:val="000000"/>
          <w:kern w:val="0"/>
          <w:sz w:val="19"/>
          <w:szCs w:val="19"/>
        </w:rPr>
      </w:pPr>
      <w:r>
        <w:rPr>
          <w:rFonts w:ascii="Consolas" w:hAnsi="Consolas" w:cs="Consolas"/>
          <w:color w:val="000000"/>
          <w:kern w:val="0"/>
          <w:sz w:val="19"/>
          <w:szCs w:val="19"/>
        </w:rPr>
        <w:t>});</w:t>
      </w:r>
    </w:p>
    <w:p w14:paraId="0964A94E" w14:textId="31F99B0F" w:rsidR="0077668B" w:rsidRDefault="0077668B" w:rsidP="0077668B">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28</w:t>
      </w:r>
      <w:r w:rsidR="007875CF">
        <w:rPr>
          <w:noProof/>
        </w:rPr>
        <w:fldChar w:fldCharType="end"/>
      </w:r>
      <w:r>
        <w:t xml:space="preserve"> (Anvendelse af jQuery's ON)</w:t>
      </w:r>
    </w:p>
    <w:p w14:paraId="1FFFA379" w14:textId="77777777" w:rsidR="0077668B" w:rsidRDefault="0077668B" w:rsidP="0077668B">
      <w:pPr>
        <w:pStyle w:val="Ingenafstand"/>
      </w:pPr>
    </w:p>
    <w:p w14:paraId="2BDFE4BB" w14:textId="4519BA07" w:rsidR="001A4010" w:rsidRDefault="008E64DA" w:rsidP="008E64DA">
      <w:r>
        <w:t>jQuery har præcis det samme problem med Bubbling som DOM-metoden addEventListener,</w:t>
      </w:r>
      <w:r w:rsidR="001A4010">
        <w:t xml:space="preserve"> hvor man ikke kan være sikker på at ens eventhandler bliver udført, med mindre det er den første der udføres.</w:t>
      </w:r>
    </w:p>
    <w:p w14:paraId="6C3F4434" w14:textId="0FD22B87" w:rsidR="001A4010" w:rsidRDefault="001A4010" w:rsidP="001A4010">
      <w:r>
        <w:lastRenderedPageBreak/>
        <w:t>Derfor er det nødvendigt at få logget før den oprindelige event-handler måtte blive eksekveret, det kunne udføres ved at opsætte events på alle HTML-elementer ved load af websiden</w:t>
      </w:r>
      <w:r w:rsidR="00BD515F">
        <w:t xml:space="preserve">. Denne fremgangsmåde </w:t>
      </w:r>
      <w:r>
        <w:t xml:space="preserve">kan være en kostbar affære, jo større HTML-dokument jo længere vil det tage at blive færdig med behandlingen.  </w:t>
      </w:r>
      <w:r w:rsidR="0077668B">
        <w:t>E</w:t>
      </w:r>
      <w:r>
        <w:t xml:space="preserve">ndvidere kræver </w:t>
      </w:r>
      <w:r w:rsidR="0077668B">
        <w:t xml:space="preserve">det </w:t>
      </w:r>
      <w:r>
        <w:t>at DOM-ændrings-metoder anvendes (f.eks. DOMSubtreeModified</w:t>
      </w:r>
      <w:r>
        <w:rPr>
          <w:rStyle w:val="Fodnotehenvisning"/>
        </w:rPr>
        <w:footnoteReference w:id="13"/>
      </w:r>
      <w:r>
        <w:t>, DOMAttrModified) til at opdage om der er lavet ændringer i DOM’en, som vil gøre at dele af samme opsæ</w:t>
      </w:r>
      <w:r w:rsidR="0077668B">
        <w:t>tningsbehandling skal ske igen.</w:t>
      </w:r>
    </w:p>
    <w:p w14:paraId="37389CF5" w14:textId="2D1B9E34" w:rsidR="001A4010" w:rsidRDefault="001A4010" w:rsidP="001A4010">
      <w:r>
        <w:t xml:space="preserve">Istedet for er der anvendt en metode der udsætter opsætningen af </w:t>
      </w:r>
      <w:r w:rsidR="0077668B">
        <w:t>logning-</w:t>
      </w:r>
      <w:r>
        <w:t>eventshandlers</w:t>
      </w:r>
      <w:r w:rsidR="0077668B">
        <w:t xml:space="preserve">, til </w:t>
      </w:r>
      <w:r>
        <w:t xml:space="preserve">de er påkrævet. Opsætningen udføres forskelligt afhængigt af hvilket HTML-element der er tale om. </w:t>
      </w:r>
    </w:p>
    <w:p w14:paraId="384C21EB" w14:textId="1B8EB944" w:rsidR="001A4010" w:rsidRDefault="001A4010" w:rsidP="001A4010">
      <w:r>
        <w:t>F.eks. for et DIV-tag bliver der initielt opsat en højniveau-eventhandler (Document-event</w:t>
      </w:r>
      <w:r w:rsidR="0077668B">
        <w:t>handler</w:t>
      </w:r>
      <w:r>
        <w:t>) for MouseEnter-event som sker når musen køres ind over DIV-elementet. Når det sker bliver eventsene MouseDown og Scroll forbundet til DIV-elementet</w:t>
      </w:r>
      <w:r w:rsidR="00BD515F">
        <w:t>,</w:t>
      </w:r>
      <w:r>
        <w:t xml:space="preserve"> som ville være næste mulige events. Og til sidst når f.eks. der bliver trykket på DIV’et hvilket vil kalde MouseDown-eventet, bliver resten af eventsene forbundet som f.eks. Click, DblClick og MouseUp.</w:t>
      </w:r>
    </w:p>
    <w:p w14:paraId="731620EF" w14:textId="42F79F7D" w:rsidR="001A4010" w:rsidRDefault="001A4010" w:rsidP="001A4010">
      <w:r>
        <w:t>Næsten det samme gør sig gældende for f.eks. INPUT-elementer, hvor FocusIn-event dog er det eneste event der bliver opsat som højniveau-eventhandler (Document-event</w:t>
      </w:r>
      <w:r w:rsidR="0077668B">
        <w:t>handler</w:t>
      </w:r>
      <w:r>
        <w:t xml:space="preserve">). FocusIn-eventet bliver udført </w:t>
      </w:r>
      <w:r w:rsidR="00AD37D9">
        <w:t>før</w:t>
      </w:r>
      <w:r>
        <w:t xml:space="preserve"> elementet har opnået fokus, enten via tabulatortasten eller blot ved tryk ind i elementet med musen. Og når det event bliver udført, opsættes resten af de relevante eventhandlere for events som Focus</w:t>
      </w:r>
      <w:r w:rsidR="00AD37D9">
        <w:t>, Change og KeyPress.</w:t>
      </w:r>
    </w:p>
    <w:p w14:paraId="6729E8E2" w14:textId="35840E4A" w:rsidR="0066003E" w:rsidRDefault="0066003E" w:rsidP="0066003E">
      <w:r>
        <w:t xml:space="preserve">Der er en anden måde at tilføje eventhandlers på, som er via attributes på de enkelte HTML-kontroller som vist på </w:t>
      </w:r>
      <w:r>
        <w:fldChar w:fldCharType="begin"/>
      </w:r>
      <w:r>
        <w:instrText xml:space="preserve"> REF _Ref483995126 \h </w:instrText>
      </w:r>
      <w:r>
        <w:fldChar w:fldCharType="separate"/>
      </w:r>
      <w:r w:rsidR="00780111">
        <w:t xml:space="preserve">Figur </w:t>
      </w:r>
      <w:r w:rsidR="00780111">
        <w:rPr>
          <w:noProof/>
        </w:rPr>
        <w:t>29</w:t>
      </w:r>
      <w:r>
        <w:fldChar w:fldCharType="end"/>
      </w:r>
      <w:r>
        <w:t>. Disse attribute-eventhandlers udføres som standard før eventhandlers tilføjet via addEventListener eller jQuery. Som standard betyder at hvis attribute-eventhandleren fjernes efterfølgende dynamisk via Javascript-kode og tilføjes igen på et senere tidspunkt, vil den nye attribute-eventhandler blive udført sidst.</w:t>
      </w:r>
      <w:r w:rsidRPr="0066003E">
        <w:t xml:space="preserve"> </w:t>
      </w:r>
    </w:p>
    <w:p w14:paraId="4DD8160B" w14:textId="4587A646" w:rsidR="0066003E" w:rsidRDefault="0066003E" w:rsidP="0066003E">
      <w:pPr>
        <w:ind w:left="2608"/>
        <w:rPr>
          <w:rFonts w:ascii="Consolas" w:hAnsi="Consolas" w:cs="Consolas"/>
          <w:color w:val="0000FF"/>
          <w:kern w:val="0"/>
          <w:sz w:val="19"/>
          <w:szCs w:val="19"/>
          <w:lang w:val="en-US"/>
        </w:rPr>
      </w:pPr>
      <w:r w:rsidRPr="0066003E">
        <w:rPr>
          <w:rFonts w:ascii="Consolas" w:hAnsi="Consolas" w:cs="Consolas"/>
          <w:color w:val="0000FF"/>
          <w:kern w:val="0"/>
          <w:sz w:val="19"/>
          <w:szCs w:val="19"/>
        </w:rPr>
        <w:t xml:space="preserve">    </w:t>
      </w:r>
      <w:r w:rsidRPr="0066003E">
        <w:rPr>
          <w:rFonts w:ascii="Consolas" w:hAnsi="Consolas" w:cs="Consolas"/>
          <w:color w:val="0000FF"/>
          <w:kern w:val="0"/>
          <w:sz w:val="19"/>
          <w:szCs w:val="19"/>
          <w:lang w:val="en-US"/>
        </w:rPr>
        <w:t>&lt;</w:t>
      </w:r>
      <w:r w:rsidRPr="0066003E">
        <w:rPr>
          <w:rFonts w:ascii="Consolas" w:hAnsi="Consolas" w:cs="Consolas"/>
          <w:color w:val="800000"/>
          <w:kern w:val="0"/>
          <w:sz w:val="19"/>
          <w:szCs w:val="19"/>
          <w:lang w:val="en-US"/>
        </w:rPr>
        <w:t>input</w:t>
      </w:r>
      <w:r w:rsidRPr="0066003E">
        <w:rPr>
          <w:rFonts w:ascii="Consolas" w:hAnsi="Consolas" w:cs="Consolas"/>
          <w:color w:val="000000"/>
          <w:kern w:val="0"/>
          <w:sz w:val="19"/>
          <w:szCs w:val="19"/>
          <w:lang w:val="en-US"/>
        </w:rPr>
        <w:t xml:space="preserve"> </w:t>
      </w:r>
      <w:r w:rsidRPr="0066003E">
        <w:rPr>
          <w:rFonts w:ascii="Consolas" w:hAnsi="Consolas" w:cs="Consolas"/>
          <w:color w:val="FF0000"/>
          <w:kern w:val="0"/>
          <w:sz w:val="19"/>
          <w:szCs w:val="19"/>
          <w:lang w:val="en-US"/>
        </w:rPr>
        <w:t>id</w:t>
      </w:r>
      <w:r w:rsidRPr="0066003E">
        <w:rPr>
          <w:rFonts w:ascii="Consolas" w:hAnsi="Consolas" w:cs="Consolas"/>
          <w:color w:val="0000FF"/>
          <w:kern w:val="0"/>
          <w:sz w:val="19"/>
          <w:szCs w:val="19"/>
          <w:lang w:val="en-US"/>
        </w:rPr>
        <w:t>="foo"</w:t>
      </w:r>
      <w:r w:rsidRPr="0066003E">
        <w:rPr>
          <w:rFonts w:ascii="Consolas" w:hAnsi="Consolas" w:cs="Consolas"/>
          <w:color w:val="000000"/>
          <w:kern w:val="0"/>
          <w:sz w:val="19"/>
          <w:szCs w:val="19"/>
          <w:lang w:val="en-US"/>
        </w:rPr>
        <w:t xml:space="preserve"> </w:t>
      </w:r>
      <w:r w:rsidRPr="0066003E">
        <w:rPr>
          <w:rFonts w:ascii="Consolas" w:hAnsi="Consolas" w:cs="Consolas"/>
          <w:color w:val="FF0000"/>
          <w:kern w:val="0"/>
          <w:sz w:val="19"/>
          <w:szCs w:val="19"/>
          <w:lang w:val="en-US"/>
        </w:rPr>
        <w:t>onchange</w:t>
      </w:r>
      <w:r w:rsidRPr="0066003E">
        <w:rPr>
          <w:rFonts w:ascii="Consolas" w:hAnsi="Consolas" w:cs="Consolas"/>
          <w:color w:val="0000FF"/>
          <w:kern w:val="0"/>
          <w:sz w:val="19"/>
          <w:szCs w:val="19"/>
          <w:lang w:val="en-US"/>
        </w:rPr>
        <w:t>="bar()"/&gt;</w:t>
      </w:r>
    </w:p>
    <w:p w14:paraId="75D28C12" w14:textId="09782471" w:rsidR="0066003E" w:rsidRPr="0066003E" w:rsidRDefault="0066003E" w:rsidP="0066003E">
      <w:pPr>
        <w:pStyle w:val="Billedtekst"/>
        <w:jc w:val="center"/>
      </w:pPr>
      <w:bookmarkStart w:id="168" w:name="_Ref483995126"/>
      <w:r>
        <w:t xml:space="preserve">Figur </w:t>
      </w:r>
      <w:r w:rsidR="007875CF">
        <w:fldChar w:fldCharType="begin"/>
      </w:r>
      <w:r w:rsidR="007875CF">
        <w:instrText xml:space="preserve"> SEQ Figur \* ARABIC </w:instrText>
      </w:r>
      <w:r w:rsidR="007875CF">
        <w:fldChar w:fldCharType="separate"/>
      </w:r>
      <w:r w:rsidR="00780111">
        <w:rPr>
          <w:noProof/>
        </w:rPr>
        <w:t>29</w:t>
      </w:r>
      <w:r w:rsidR="007875CF">
        <w:rPr>
          <w:noProof/>
        </w:rPr>
        <w:fldChar w:fldCharType="end"/>
      </w:r>
      <w:bookmarkEnd w:id="168"/>
      <w:r>
        <w:t xml:space="preserve"> (Tilføjelse af ATTRIBUTE-EVENTHANDLER)</w:t>
      </w:r>
    </w:p>
    <w:p w14:paraId="6DD82915" w14:textId="20F99F65" w:rsidR="0066003E" w:rsidRDefault="00BD515F" w:rsidP="0066003E">
      <w:r>
        <w:t>D</w:t>
      </w:r>
      <w:r w:rsidR="0066003E">
        <w:t>et anbefales hvis man har behov for at nulstille attribute-eventhandleren, at erstatte den med en funktion der ikke gør noget, da det ikke vil ændre på udførelsesrækkefølgen.</w:t>
      </w:r>
    </w:p>
    <w:p w14:paraId="0048112E" w14:textId="4A4BD31B" w:rsidR="0066003E" w:rsidRDefault="0066003E" w:rsidP="001A4010">
      <w:r>
        <w:t xml:space="preserve">LRAP.js </w:t>
      </w:r>
      <w:r w:rsidR="00357F2F">
        <w:t xml:space="preserve">tilføjer logning-eventhandlerne som de første </w:t>
      </w:r>
      <w:r w:rsidR="00BD515F">
        <w:t xml:space="preserve">der bliver udført </w:t>
      </w:r>
      <w:r w:rsidR="00357F2F">
        <w:t xml:space="preserve">og </w:t>
      </w:r>
      <w:r>
        <w:t xml:space="preserve">sørger for at sikre at rækkefølgen af </w:t>
      </w:r>
      <w:r w:rsidR="00357F2F">
        <w:t xml:space="preserve">de efterfølgende </w:t>
      </w:r>
      <w:r>
        <w:t>eventhandler</w:t>
      </w:r>
      <w:r w:rsidR="00357F2F">
        <w:t>e</w:t>
      </w:r>
      <w:r>
        <w:t xml:space="preserve"> bibeholdes mest muligt</w:t>
      </w:r>
      <w:r w:rsidR="00357F2F">
        <w:t xml:space="preserve"> som de var</w:t>
      </w:r>
      <w:r>
        <w:t xml:space="preserve">. </w:t>
      </w:r>
      <w:r w:rsidR="00357F2F">
        <w:t>Denne fremgangsmåde er d</w:t>
      </w:r>
      <w:r>
        <w:t xml:space="preserve">esværre </w:t>
      </w:r>
      <w:r w:rsidR="00357F2F">
        <w:t>ikke mulig for e</w:t>
      </w:r>
      <w:r>
        <w:t>venthandler</w:t>
      </w:r>
      <w:r w:rsidR="00357F2F">
        <w:t>e tilføjet via addEventListener, da man ikke kan få en liste</w:t>
      </w:r>
      <w:r w:rsidR="007E2DB5">
        <w:rPr>
          <w:rStyle w:val="Fodnotehenvisning"/>
        </w:rPr>
        <w:footnoteReference w:id="14"/>
      </w:r>
      <w:r w:rsidR="00357F2F">
        <w:t xml:space="preserve"> af de allerede oprettede eventhandlere. Dette er muligt for eventhandlere tilføjet via jQuery, derfor</w:t>
      </w:r>
      <w:r w:rsidR="00357F2F" w:rsidRPr="00357F2F">
        <w:t xml:space="preserve"> </w:t>
      </w:r>
      <w:r w:rsidR="00357F2F">
        <w:t>anbefales det at addEventHandler ikke udføres, men derimod tilføje events via jQuery’s on-metode.</w:t>
      </w:r>
    </w:p>
    <w:p w14:paraId="7CFECE63" w14:textId="37D6F085" w:rsidR="00357F2F" w:rsidRDefault="00357F2F" w:rsidP="00AD37D9"/>
    <w:p w14:paraId="4BD5FB74" w14:textId="6A7F411F" w:rsidR="00357F2F" w:rsidRDefault="00357F2F" w:rsidP="00AD37D9"/>
    <w:p w14:paraId="7D8A1A31" w14:textId="683FA19D" w:rsidR="00464188" w:rsidRDefault="00464188" w:rsidP="00623E8F"/>
    <w:p w14:paraId="6C27EBA9" w14:textId="11619D7B" w:rsidR="00464188" w:rsidRDefault="00464188" w:rsidP="00623E8F"/>
    <w:p w14:paraId="19619987" w14:textId="54EF8E65" w:rsidR="00464188" w:rsidRDefault="00464188" w:rsidP="00623E8F"/>
    <w:p w14:paraId="246BD8B1" w14:textId="7FEC4955" w:rsidR="00464188" w:rsidRDefault="00464188" w:rsidP="0072537C">
      <w:pPr>
        <w:pStyle w:val="Overskrift3"/>
        <w:numPr>
          <w:ilvl w:val="0"/>
          <w:numId w:val="16"/>
        </w:numPr>
      </w:pPr>
      <w:bookmarkStart w:id="169" w:name="_Toc484070327"/>
      <w:r>
        <w:lastRenderedPageBreak/>
        <w:t>Nestede kald af eventhandlere.</w:t>
      </w:r>
      <w:bookmarkEnd w:id="169"/>
    </w:p>
    <w:p w14:paraId="0806DB2E" w14:textId="7A52CE43" w:rsidR="00B231A2" w:rsidRDefault="00B231A2" w:rsidP="00B231A2">
      <w:r>
        <w:t xml:space="preserve">Uden at håndtere nestede kald af eventhandlere, kan det give et fejlagtigt flow. I værste fald kan det umuliggøre et fremtidigt afspilningsflow, uden at det </w:t>
      </w:r>
      <w:r w:rsidRPr="006C6D72">
        <w:t>potentiel</w:t>
      </w:r>
      <w:r>
        <w:t>t kan have negative konsekvenser.</w:t>
      </w:r>
    </w:p>
    <w:p w14:paraId="0EB750BE" w14:textId="17EAA89A" w:rsidR="00464188" w:rsidRDefault="00464188" w:rsidP="00464188">
      <w:r>
        <w:t>Med nestede kald af eventhandlere forstås det som</w:t>
      </w:r>
      <w:r w:rsidR="007E2DB5">
        <w:t>,</w:t>
      </w:r>
      <w:r>
        <w:t xml:space="preserve"> at en bruger trykker på en knap der genererer et click-event</w:t>
      </w:r>
      <w:r w:rsidR="007E2DB5">
        <w:t>.</w:t>
      </w:r>
      <w:r>
        <w:t xml:space="preserve"> </w:t>
      </w:r>
      <w:r w:rsidR="007E2DB5">
        <w:t>I</w:t>
      </w:r>
      <w:r>
        <w:t xml:space="preserve"> click-eventhandleren kunne der blive kaldt en change eventh</w:t>
      </w:r>
      <w:r w:rsidR="007E2DB5">
        <w:t xml:space="preserve">andler for et andet HTML-objekt og </w:t>
      </w:r>
      <w:r>
        <w:t xml:space="preserve">i det tilfælde vil change-eventet også blive logget. I nedenstående </w:t>
      </w:r>
      <w:r w:rsidR="0088760A">
        <w:fldChar w:fldCharType="begin"/>
      </w:r>
      <w:r w:rsidR="0088760A">
        <w:instrText xml:space="preserve"> REF _Ref482016581 \h </w:instrText>
      </w:r>
      <w:r w:rsidR="0088760A">
        <w:fldChar w:fldCharType="separate"/>
      </w:r>
      <w:r w:rsidR="00780111">
        <w:t xml:space="preserve">Figur </w:t>
      </w:r>
      <w:r w:rsidR="00780111">
        <w:rPr>
          <w:noProof/>
        </w:rPr>
        <w:t>30</w:t>
      </w:r>
      <w:r w:rsidR="0088760A">
        <w:fldChar w:fldCharType="end"/>
      </w:r>
      <w:r w:rsidR="0088760A">
        <w:t xml:space="preserve"> </w:t>
      </w:r>
      <w:r w:rsidR="00710B73">
        <w:t>bliver flowet for nestede event-handler kald beskrevet, det direkte event er i dette tilfælde click-eventet og det indirekte event er change-eventet der bliver udført i click-eventhandleren.</w:t>
      </w:r>
    </w:p>
    <w:p w14:paraId="6C6B43AA" w14:textId="6C098798" w:rsidR="0088760A" w:rsidRDefault="00560557" w:rsidP="0088760A">
      <w:pPr>
        <w:keepNext/>
        <w:jc w:val="center"/>
      </w:pPr>
      <w:r>
        <w:object w:dxaOrig="10230" w:dyaOrig="3901" w14:anchorId="78F4C0BC">
          <v:shape id="_x0000_i1043" type="#_x0000_t75" style="width:489.75pt;height:187.5pt" o:ole="">
            <v:imagedata r:id="rId64" o:title=""/>
          </v:shape>
          <o:OLEObject Type="Embed" ProgID="Visio.Drawing.15" ShapeID="_x0000_i1043" DrawAspect="Content" ObjectID="_1569392325" r:id="rId65"/>
        </w:object>
      </w:r>
    </w:p>
    <w:p w14:paraId="2CA39ABA" w14:textId="4F17DECD" w:rsidR="00464188" w:rsidRDefault="0088760A" w:rsidP="0088760A">
      <w:pPr>
        <w:pStyle w:val="Billedtekst"/>
        <w:jc w:val="center"/>
        <w:rPr>
          <w:noProof/>
        </w:rPr>
      </w:pPr>
      <w:bookmarkStart w:id="170" w:name="_Ref482016581"/>
      <w:r>
        <w:t xml:space="preserve">Figur </w:t>
      </w:r>
      <w:r w:rsidR="007875CF">
        <w:fldChar w:fldCharType="begin"/>
      </w:r>
      <w:r w:rsidR="007875CF">
        <w:instrText xml:space="preserve"> SEQ Figur \* ARABIC </w:instrText>
      </w:r>
      <w:r w:rsidR="007875CF">
        <w:fldChar w:fldCharType="separate"/>
      </w:r>
      <w:r w:rsidR="00780111">
        <w:rPr>
          <w:noProof/>
        </w:rPr>
        <w:t>30</w:t>
      </w:r>
      <w:r w:rsidR="007875CF">
        <w:rPr>
          <w:noProof/>
        </w:rPr>
        <w:fldChar w:fldCharType="end"/>
      </w:r>
      <w:bookmarkEnd w:id="170"/>
      <w:r>
        <w:t xml:space="preserve"> (Nested</w:t>
      </w:r>
      <w:r w:rsidR="009B1885">
        <w:t>e</w:t>
      </w:r>
      <w:r>
        <w:t xml:space="preserve"> kald </w:t>
      </w:r>
      <w:r>
        <w:rPr>
          <w:noProof/>
        </w:rPr>
        <w:t>af eventhandlere uden log-sikring)</w:t>
      </w:r>
    </w:p>
    <w:p w14:paraId="12F52DF1" w14:textId="50A6AE55" w:rsidR="0088760A" w:rsidRDefault="0088760A" w:rsidP="0088760A"/>
    <w:p w14:paraId="2A37D7B4" w14:textId="04457F3F" w:rsidR="00464188" w:rsidRDefault="00710B73" w:rsidP="00464188">
      <w:r>
        <w:t>Dette vil have indflydelse på den senere afspilning af event</w:t>
      </w:r>
      <w:r w:rsidR="007E2DB5">
        <w:t>handlerne</w:t>
      </w:r>
      <w:r>
        <w:t xml:space="preserve">, da vi med logning af begge events ikke kan </w:t>
      </w:r>
      <w:r w:rsidR="00B231A2">
        <w:t>ved</w:t>
      </w:r>
      <w:r>
        <w:t xml:space="preserve"> om change-eventet skal udføres af LogPlayeren eller det automatisk bliver udført af en anden eventhandler. Som det kan ses i nedenstående </w:t>
      </w:r>
      <w:r w:rsidR="0088760A">
        <w:fldChar w:fldCharType="begin"/>
      </w:r>
      <w:r w:rsidR="0088760A">
        <w:instrText xml:space="preserve"> REF _Ref482016622 \h </w:instrText>
      </w:r>
      <w:r w:rsidR="0088760A">
        <w:fldChar w:fldCharType="separate"/>
      </w:r>
      <w:r w:rsidR="00780111">
        <w:t xml:space="preserve">Figur </w:t>
      </w:r>
      <w:r w:rsidR="00780111">
        <w:rPr>
          <w:noProof/>
        </w:rPr>
        <w:t>31</w:t>
      </w:r>
      <w:r w:rsidR="0088760A">
        <w:fldChar w:fldCharType="end"/>
      </w:r>
      <w:r w:rsidR="0088760A">
        <w:t xml:space="preserve"> </w:t>
      </w:r>
      <w:r>
        <w:t xml:space="preserve">ville afspilningen af flowet blive forfejlet, da det indirekte event (change-event) blive kaldt af både LogPlayeren og det direkte event. Det er ikke sikkert at det vil have fatale konsekvenser, men dette kunne det nemt have. </w:t>
      </w:r>
    </w:p>
    <w:p w14:paraId="0F10151B" w14:textId="77777777" w:rsidR="0088760A" w:rsidRDefault="00710B73" w:rsidP="0088760A">
      <w:pPr>
        <w:keepNext/>
        <w:jc w:val="center"/>
      </w:pPr>
      <w:r>
        <w:object w:dxaOrig="7231" w:dyaOrig="3451" w14:anchorId="54FEF469">
          <v:shape id="_x0000_i1044" type="#_x0000_t75" style="width:5in;height:172.5pt" o:ole="">
            <v:imagedata r:id="rId66" o:title=""/>
          </v:shape>
          <o:OLEObject Type="Embed" ProgID="Visio.Drawing.15" ShapeID="_x0000_i1044" DrawAspect="Content" ObjectID="_1569392326" r:id="rId67"/>
        </w:object>
      </w:r>
    </w:p>
    <w:p w14:paraId="42410456" w14:textId="79D635A5" w:rsidR="00710B73" w:rsidRDefault="0088760A" w:rsidP="0088760A">
      <w:pPr>
        <w:pStyle w:val="Billedtekst"/>
        <w:jc w:val="center"/>
      </w:pPr>
      <w:bookmarkStart w:id="171" w:name="_Ref482016622"/>
      <w:r>
        <w:t xml:space="preserve">Figur </w:t>
      </w:r>
      <w:r w:rsidR="007875CF">
        <w:fldChar w:fldCharType="begin"/>
      </w:r>
      <w:r w:rsidR="007875CF">
        <w:instrText xml:space="preserve"> SEQ Figur \* ARABIC </w:instrText>
      </w:r>
      <w:r w:rsidR="007875CF">
        <w:fldChar w:fldCharType="separate"/>
      </w:r>
      <w:r w:rsidR="00780111">
        <w:rPr>
          <w:noProof/>
        </w:rPr>
        <w:t>31</w:t>
      </w:r>
      <w:r w:rsidR="007875CF">
        <w:rPr>
          <w:noProof/>
        </w:rPr>
        <w:fldChar w:fldCharType="end"/>
      </w:r>
      <w:bookmarkEnd w:id="171"/>
      <w:r w:rsidR="009B1885">
        <w:t xml:space="preserve"> (Afspilnings-</w:t>
      </w:r>
      <w:r>
        <w:t>flow af forfejlet logning af events)</w:t>
      </w:r>
    </w:p>
    <w:p w14:paraId="7A717B32" w14:textId="6696F634" w:rsidR="00710B73" w:rsidRDefault="00710B73" w:rsidP="00464188"/>
    <w:p w14:paraId="48701FA7" w14:textId="19B468E5" w:rsidR="004809FC" w:rsidRDefault="004809FC" w:rsidP="00464188"/>
    <w:p w14:paraId="5A671020" w14:textId="487FFFCB" w:rsidR="00551033" w:rsidRDefault="004809FC" w:rsidP="00464188">
      <w:r>
        <w:lastRenderedPageBreak/>
        <w:t>Den valgte løsning på dette problem med nestede kald af eventhandlere er at anvende event.target</w:t>
      </w:r>
      <w:r>
        <w:rPr>
          <w:rStyle w:val="Fodnotehenvisning"/>
        </w:rPr>
        <w:footnoteReference w:id="15"/>
      </w:r>
      <w:r>
        <w:t xml:space="preserve"> i log</w:t>
      </w:r>
      <w:r w:rsidR="00EB75D4">
        <w:t>ning-</w:t>
      </w:r>
      <w:r>
        <w:t>eventhandleren</w:t>
      </w:r>
      <w:r w:rsidR="00EB75D4">
        <w:t>.</w:t>
      </w:r>
      <w:r>
        <w:t xml:space="preserve"> </w:t>
      </w:r>
      <w:r w:rsidR="00EB75D4">
        <w:t>D</w:t>
      </w:r>
      <w:r>
        <w:t>enne event</w:t>
      </w:r>
      <w:r w:rsidR="00EB75D4">
        <w:t>.target</w:t>
      </w:r>
      <w:r>
        <w:t xml:space="preserve"> vil være sat til den HTML-kontrol der har startet det pågældende event. </w:t>
      </w:r>
      <w:r w:rsidR="00551033">
        <w:t xml:space="preserve">Dvs event.target kan </w:t>
      </w:r>
      <w:r w:rsidR="00EB75D4">
        <w:t>sammenlignes</w:t>
      </w:r>
      <w:r w:rsidR="00551033">
        <w:t xml:space="preserve"> med nuværende ”this”-instans i event</w:t>
      </w:r>
      <w:r w:rsidR="00EB75D4">
        <w:t>handleren</w:t>
      </w:r>
      <w:r w:rsidR="00551033">
        <w:t xml:space="preserve"> for at undersøge om det var HTML-kontrollen selv d</w:t>
      </w:r>
      <w:r w:rsidR="00EB75D4">
        <w:t>er stod for udførslen</w:t>
      </w:r>
      <w:r w:rsidR="00B231A2">
        <w:t>, eller om kaldet er blevet simuleret via en anden metode</w:t>
      </w:r>
      <w:r w:rsidR="00551033">
        <w:t>.</w:t>
      </w:r>
    </w:p>
    <w:p w14:paraId="29FEA11F" w14:textId="6FC42923" w:rsidR="00EB75D4" w:rsidRDefault="00EB75D4" w:rsidP="00EB75D4">
      <w:r>
        <w:t xml:space="preserve">Som det kan ses i </w:t>
      </w:r>
      <w:r>
        <w:fldChar w:fldCharType="begin"/>
      </w:r>
      <w:r>
        <w:instrText xml:space="preserve"> REF _Ref483895828 \h </w:instrText>
      </w:r>
      <w:r>
        <w:fldChar w:fldCharType="separate"/>
      </w:r>
      <w:r w:rsidR="00780111">
        <w:t xml:space="preserve">Figur </w:t>
      </w:r>
      <w:r w:rsidR="00780111">
        <w:rPr>
          <w:noProof/>
        </w:rPr>
        <w:t>32</w:t>
      </w:r>
      <w:r>
        <w:fldChar w:fldCharType="end"/>
      </w:r>
      <w:r>
        <w:t xml:space="preserve"> sammenlignes eve</w:t>
      </w:r>
      <w:r w:rsidR="001E6DA9">
        <w:t>nt.target med ’this’</w:t>
      </w:r>
      <w:r w:rsidR="00B231A2">
        <w:t>,</w:t>
      </w:r>
      <w:r w:rsidR="001E6DA9">
        <w:t xml:space="preserve"> der i #bar’s change-eventhandler</w:t>
      </w:r>
      <w:r>
        <w:t xml:space="preserve"> har reference til #bar-kontrollen. </w:t>
      </w:r>
      <w:r w:rsidR="001E6DA9">
        <w:t>I det</w:t>
      </w:r>
      <w:r>
        <w:t xml:space="preserve"> tilfælde at #bar’s change-eventhandler er kaldt i #foo’s click-eventhandler, vil event.target stadig</w:t>
      </w:r>
      <w:r w:rsidR="00B231A2">
        <w:t xml:space="preserve"> være #foo-kontrollen, da event-kaldet</w:t>
      </w:r>
      <w:r>
        <w:t xml:space="preserve"> initi</w:t>
      </w:r>
      <w:r w:rsidR="00B231A2">
        <w:t>a</w:t>
      </w:r>
      <w:r>
        <w:t>lt startede udfra click-event på #foo.</w:t>
      </w:r>
    </w:p>
    <w:p w14:paraId="09B8DEA2"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r w:rsidRPr="00551033">
        <w:rPr>
          <w:rFonts w:ascii="Consolas" w:hAnsi="Consolas" w:cs="Consolas"/>
          <w:color w:val="000000"/>
          <w:kern w:val="0"/>
          <w:sz w:val="19"/>
          <w:szCs w:val="19"/>
          <w:lang w:val="en-US"/>
        </w:rPr>
        <w:t>$(</w:t>
      </w:r>
      <w:r w:rsidRPr="00551033">
        <w:rPr>
          <w:rFonts w:ascii="Consolas" w:hAnsi="Consolas" w:cs="Consolas"/>
          <w:color w:val="A31515"/>
          <w:kern w:val="0"/>
          <w:sz w:val="19"/>
          <w:szCs w:val="19"/>
          <w:lang w:val="en-US"/>
        </w:rPr>
        <w:t>"#foo"</w:t>
      </w:r>
      <w:r w:rsidRPr="00551033">
        <w:rPr>
          <w:rFonts w:ascii="Consolas" w:hAnsi="Consolas" w:cs="Consolas"/>
          <w:color w:val="000000"/>
          <w:kern w:val="0"/>
          <w:sz w:val="19"/>
          <w:szCs w:val="19"/>
          <w:lang w:val="en-US"/>
        </w:rPr>
        <w:t>).on(</w:t>
      </w:r>
      <w:r w:rsidRPr="00551033">
        <w:rPr>
          <w:rFonts w:ascii="Consolas" w:hAnsi="Consolas" w:cs="Consolas"/>
          <w:color w:val="A31515"/>
          <w:kern w:val="0"/>
          <w:sz w:val="19"/>
          <w:szCs w:val="19"/>
          <w:lang w:val="en-US"/>
        </w:rPr>
        <w:t>'click'</w:t>
      </w:r>
      <w:r w:rsidRPr="00551033">
        <w:rPr>
          <w:rFonts w:ascii="Consolas" w:hAnsi="Consolas" w:cs="Consolas"/>
          <w:color w:val="000000"/>
          <w:kern w:val="0"/>
          <w:sz w:val="19"/>
          <w:szCs w:val="19"/>
          <w:lang w:val="en-US"/>
        </w:rPr>
        <w:t xml:space="preserve">, </w:t>
      </w:r>
      <w:r w:rsidRPr="00551033">
        <w:rPr>
          <w:rFonts w:ascii="Consolas" w:hAnsi="Consolas" w:cs="Consolas"/>
          <w:color w:val="0000FF"/>
          <w:kern w:val="0"/>
          <w:sz w:val="19"/>
          <w:szCs w:val="19"/>
          <w:lang w:val="en-US"/>
        </w:rPr>
        <w:t>function</w:t>
      </w:r>
      <w:r w:rsidRPr="00551033">
        <w:rPr>
          <w:rFonts w:ascii="Consolas" w:hAnsi="Consolas" w:cs="Consolas"/>
          <w:color w:val="000000"/>
          <w:kern w:val="0"/>
          <w:sz w:val="19"/>
          <w:szCs w:val="19"/>
          <w:lang w:val="en-US"/>
        </w:rPr>
        <w:t xml:space="preserve"> (event) {</w:t>
      </w:r>
    </w:p>
    <w:p w14:paraId="1441935E"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r w:rsidRPr="00551033">
        <w:rPr>
          <w:rFonts w:ascii="Consolas" w:hAnsi="Consolas" w:cs="Consolas"/>
          <w:color w:val="000000"/>
          <w:kern w:val="0"/>
          <w:sz w:val="19"/>
          <w:szCs w:val="19"/>
          <w:lang w:val="en-US"/>
        </w:rPr>
        <w:t xml:space="preserve">    $(</w:t>
      </w:r>
      <w:r w:rsidRPr="00551033">
        <w:rPr>
          <w:rFonts w:ascii="Consolas" w:hAnsi="Consolas" w:cs="Consolas"/>
          <w:color w:val="A31515"/>
          <w:kern w:val="0"/>
          <w:sz w:val="19"/>
          <w:szCs w:val="19"/>
          <w:lang w:val="en-US"/>
        </w:rPr>
        <w:t>"#bar"</w:t>
      </w:r>
      <w:r w:rsidRPr="00551033">
        <w:rPr>
          <w:rFonts w:ascii="Consolas" w:hAnsi="Consolas" w:cs="Consolas"/>
          <w:color w:val="000000"/>
          <w:kern w:val="0"/>
          <w:sz w:val="19"/>
          <w:szCs w:val="19"/>
          <w:lang w:val="en-US"/>
        </w:rPr>
        <w:t>).val(</w:t>
      </w:r>
      <w:r w:rsidRPr="00551033">
        <w:rPr>
          <w:rFonts w:ascii="Consolas" w:hAnsi="Consolas" w:cs="Consolas"/>
          <w:color w:val="A31515"/>
          <w:kern w:val="0"/>
          <w:sz w:val="19"/>
          <w:szCs w:val="19"/>
          <w:lang w:val="en-US"/>
        </w:rPr>
        <w:t>'SomeValue'</w:t>
      </w:r>
      <w:r w:rsidRPr="00551033">
        <w:rPr>
          <w:rFonts w:ascii="Consolas" w:hAnsi="Consolas" w:cs="Consolas"/>
          <w:color w:val="000000"/>
          <w:kern w:val="0"/>
          <w:sz w:val="19"/>
          <w:szCs w:val="19"/>
          <w:lang w:val="en-US"/>
        </w:rPr>
        <w:t>);</w:t>
      </w:r>
    </w:p>
    <w:p w14:paraId="32BF3E90"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r w:rsidRPr="00551033">
        <w:rPr>
          <w:rFonts w:ascii="Consolas" w:hAnsi="Consolas" w:cs="Consolas"/>
          <w:color w:val="000000"/>
          <w:kern w:val="0"/>
          <w:sz w:val="19"/>
          <w:szCs w:val="19"/>
          <w:lang w:val="en-US"/>
        </w:rPr>
        <w:t xml:space="preserve">    $(</w:t>
      </w:r>
      <w:r w:rsidRPr="00551033">
        <w:rPr>
          <w:rFonts w:ascii="Consolas" w:hAnsi="Consolas" w:cs="Consolas"/>
          <w:color w:val="A31515"/>
          <w:kern w:val="0"/>
          <w:sz w:val="19"/>
          <w:szCs w:val="19"/>
          <w:lang w:val="en-US"/>
        </w:rPr>
        <w:t>"#bar"</w:t>
      </w:r>
      <w:r w:rsidRPr="00551033">
        <w:rPr>
          <w:rFonts w:ascii="Consolas" w:hAnsi="Consolas" w:cs="Consolas"/>
          <w:color w:val="000000"/>
          <w:kern w:val="0"/>
          <w:sz w:val="19"/>
          <w:szCs w:val="19"/>
          <w:lang w:val="en-US"/>
        </w:rPr>
        <w:t>).change();</w:t>
      </w:r>
    </w:p>
    <w:p w14:paraId="6DCFE3BD"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r w:rsidRPr="00551033">
        <w:rPr>
          <w:rFonts w:ascii="Consolas" w:hAnsi="Consolas" w:cs="Consolas"/>
          <w:color w:val="000000"/>
          <w:kern w:val="0"/>
          <w:sz w:val="19"/>
          <w:szCs w:val="19"/>
          <w:lang w:val="en-US"/>
        </w:rPr>
        <w:t>});</w:t>
      </w:r>
    </w:p>
    <w:p w14:paraId="5B60CA29"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p>
    <w:p w14:paraId="2B387484"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p>
    <w:p w14:paraId="2FDABBD4" w14:textId="77777777" w:rsidR="00551033" w:rsidRPr="00551033" w:rsidRDefault="00551033" w:rsidP="00551033">
      <w:pPr>
        <w:autoSpaceDE w:val="0"/>
        <w:autoSpaceDN w:val="0"/>
        <w:adjustRightInd w:val="0"/>
        <w:spacing w:after="0" w:line="240" w:lineRule="auto"/>
        <w:ind w:left="1304"/>
        <w:rPr>
          <w:rFonts w:ascii="Consolas" w:hAnsi="Consolas" w:cs="Consolas"/>
          <w:color w:val="000000"/>
          <w:kern w:val="0"/>
          <w:sz w:val="19"/>
          <w:szCs w:val="19"/>
          <w:lang w:val="en-US"/>
        </w:rPr>
      </w:pPr>
      <w:r w:rsidRPr="00551033">
        <w:rPr>
          <w:rFonts w:ascii="Consolas" w:hAnsi="Consolas" w:cs="Consolas"/>
          <w:color w:val="000000"/>
          <w:kern w:val="0"/>
          <w:sz w:val="19"/>
          <w:szCs w:val="19"/>
          <w:lang w:val="en-US"/>
        </w:rPr>
        <w:t>$(</w:t>
      </w:r>
      <w:r w:rsidRPr="00551033">
        <w:rPr>
          <w:rFonts w:ascii="Consolas" w:hAnsi="Consolas" w:cs="Consolas"/>
          <w:color w:val="A31515"/>
          <w:kern w:val="0"/>
          <w:sz w:val="19"/>
          <w:szCs w:val="19"/>
          <w:lang w:val="en-US"/>
        </w:rPr>
        <w:t>"#bar"</w:t>
      </w:r>
      <w:r w:rsidRPr="00551033">
        <w:rPr>
          <w:rFonts w:ascii="Consolas" w:hAnsi="Consolas" w:cs="Consolas"/>
          <w:color w:val="000000"/>
          <w:kern w:val="0"/>
          <w:sz w:val="19"/>
          <w:szCs w:val="19"/>
          <w:lang w:val="en-US"/>
        </w:rPr>
        <w:t>).on(</w:t>
      </w:r>
      <w:r w:rsidRPr="00551033">
        <w:rPr>
          <w:rFonts w:ascii="Consolas" w:hAnsi="Consolas" w:cs="Consolas"/>
          <w:color w:val="A31515"/>
          <w:kern w:val="0"/>
          <w:sz w:val="19"/>
          <w:szCs w:val="19"/>
          <w:lang w:val="en-US"/>
        </w:rPr>
        <w:t>'change'</w:t>
      </w:r>
      <w:r w:rsidRPr="00551033">
        <w:rPr>
          <w:rFonts w:ascii="Consolas" w:hAnsi="Consolas" w:cs="Consolas"/>
          <w:color w:val="000000"/>
          <w:kern w:val="0"/>
          <w:sz w:val="19"/>
          <w:szCs w:val="19"/>
          <w:lang w:val="en-US"/>
        </w:rPr>
        <w:t xml:space="preserve">, </w:t>
      </w:r>
      <w:r w:rsidRPr="00551033">
        <w:rPr>
          <w:rFonts w:ascii="Consolas" w:hAnsi="Consolas" w:cs="Consolas"/>
          <w:color w:val="0000FF"/>
          <w:kern w:val="0"/>
          <w:sz w:val="19"/>
          <w:szCs w:val="19"/>
          <w:lang w:val="en-US"/>
        </w:rPr>
        <w:t>function</w:t>
      </w:r>
      <w:r w:rsidRPr="00551033">
        <w:rPr>
          <w:rFonts w:ascii="Consolas" w:hAnsi="Consolas" w:cs="Consolas"/>
          <w:color w:val="000000"/>
          <w:kern w:val="0"/>
          <w:sz w:val="19"/>
          <w:szCs w:val="19"/>
          <w:lang w:val="en-US"/>
        </w:rPr>
        <w:t>(event) {</w:t>
      </w:r>
    </w:p>
    <w:p w14:paraId="75647F9E" w14:textId="77777777" w:rsidR="00551033" w:rsidRDefault="00551033" w:rsidP="00551033">
      <w:pPr>
        <w:autoSpaceDE w:val="0"/>
        <w:autoSpaceDN w:val="0"/>
        <w:adjustRightInd w:val="0"/>
        <w:spacing w:after="0" w:line="240" w:lineRule="auto"/>
        <w:ind w:left="1304"/>
        <w:rPr>
          <w:rFonts w:ascii="Consolas" w:hAnsi="Consolas" w:cs="Consolas"/>
          <w:color w:val="000000"/>
          <w:kern w:val="0"/>
          <w:sz w:val="19"/>
          <w:szCs w:val="19"/>
        </w:rPr>
      </w:pPr>
      <w:r w:rsidRPr="00551033">
        <w:rPr>
          <w:rFonts w:ascii="Consolas" w:hAnsi="Consolas" w:cs="Consolas"/>
          <w:color w:val="000000"/>
          <w:kern w:val="0"/>
          <w:sz w:val="19"/>
          <w:szCs w:val="19"/>
          <w:lang w:val="en-US"/>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(event.target !== </w:t>
      </w:r>
      <w:r>
        <w:rPr>
          <w:rFonts w:ascii="Consolas" w:hAnsi="Consolas" w:cs="Consolas"/>
          <w:color w:val="0000FF"/>
          <w:kern w:val="0"/>
          <w:sz w:val="19"/>
          <w:szCs w:val="19"/>
        </w:rPr>
        <w:t>this</w:t>
      </w:r>
      <w:r>
        <w:rPr>
          <w:rFonts w:ascii="Consolas" w:hAnsi="Consolas" w:cs="Consolas"/>
          <w:color w:val="000000"/>
          <w:kern w:val="0"/>
          <w:sz w:val="19"/>
          <w:szCs w:val="19"/>
        </w:rPr>
        <w:t>)</w:t>
      </w:r>
    </w:p>
    <w:p w14:paraId="2B80B4CE" w14:textId="77777777" w:rsidR="00551033" w:rsidRDefault="00551033" w:rsidP="00551033">
      <w:pPr>
        <w:autoSpaceDE w:val="0"/>
        <w:autoSpaceDN w:val="0"/>
        <w:adjustRightInd w:val="0"/>
        <w:spacing w:after="0" w:line="240" w:lineRule="auto"/>
        <w:ind w:left="1304"/>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w:t>
      </w:r>
      <w:r>
        <w:rPr>
          <w:rFonts w:ascii="Consolas" w:hAnsi="Consolas" w:cs="Consolas"/>
          <w:color w:val="008000"/>
          <w:kern w:val="0"/>
          <w:sz w:val="19"/>
          <w:szCs w:val="19"/>
        </w:rPr>
        <w:t>//Undlad at logge, da event.target ikke er #fooBar-kontrollen</w:t>
      </w:r>
    </w:p>
    <w:p w14:paraId="03A5059A" w14:textId="77777777" w:rsidR="00551033" w:rsidRDefault="00551033" w:rsidP="00551033">
      <w:pPr>
        <w:autoSpaceDE w:val="0"/>
        <w:autoSpaceDN w:val="0"/>
        <w:adjustRightInd w:val="0"/>
        <w:spacing w:after="0" w:line="240" w:lineRule="auto"/>
        <w:ind w:left="1304"/>
        <w:rPr>
          <w:rFonts w:ascii="Consolas" w:hAnsi="Consolas" w:cs="Consolas"/>
          <w:color w:val="000000"/>
          <w:kern w:val="0"/>
          <w:sz w:val="19"/>
          <w:szCs w:val="19"/>
        </w:rPr>
      </w:pPr>
    </w:p>
    <w:p w14:paraId="6CD49259" w14:textId="77777777" w:rsidR="00551033" w:rsidRDefault="00551033" w:rsidP="00551033">
      <w:pPr>
        <w:autoSpaceDE w:val="0"/>
        <w:autoSpaceDN w:val="0"/>
        <w:adjustRightInd w:val="0"/>
        <w:spacing w:after="0" w:line="240" w:lineRule="auto"/>
        <w:ind w:left="1304"/>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//Udfør logning...</w:t>
      </w:r>
    </w:p>
    <w:p w14:paraId="31FF6362" w14:textId="1C05E8A8" w:rsidR="00551033" w:rsidRDefault="00551033" w:rsidP="00551033">
      <w:pPr>
        <w:autoSpaceDE w:val="0"/>
        <w:autoSpaceDN w:val="0"/>
        <w:adjustRightInd w:val="0"/>
        <w:spacing w:after="0" w:line="240" w:lineRule="auto"/>
        <w:ind w:left="1304"/>
        <w:rPr>
          <w:rFonts w:ascii="Consolas" w:hAnsi="Consolas" w:cs="Consolas"/>
          <w:color w:val="000000"/>
          <w:kern w:val="0"/>
          <w:sz w:val="19"/>
          <w:szCs w:val="19"/>
        </w:rPr>
      </w:pPr>
      <w:r>
        <w:rPr>
          <w:rFonts w:ascii="Consolas" w:hAnsi="Consolas" w:cs="Consolas"/>
          <w:color w:val="000000"/>
          <w:kern w:val="0"/>
          <w:sz w:val="19"/>
          <w:szCs w:val="19"/>
        </w:rPr>
        <w:t>});</w:t>
      </w:r>
    </w:p>
    <w:p w14:paraId="29BB359F" w14:textId="5E4069DA" w:rsidR="00551033" w:rsidRDefault="00551033" w:rsidP="00551033">
      <w:pPr>
        <w:pStyle w:val="Billedtekst"/>
        <w:jc w:val="center"/>
        <w:rPr>
          <w:rFonts w:ascii="Consolas" w:hAnsi="Consolas" w:cs="Consolas"/>
          <w:color w:val="000000"/>
          <w:kern w:val="0"/>
          <w:sz w:val="19"/>
          <w:szCs w:val="19"/>
        </w:rPr>
      </w:pPr>
      <w:bookmarkStart w:id="172" w:name="_Ref483895828"/>
      <w:r>
        <w:t xml:space="preserve">Figur </w:t>
      </w:r>
      <w:r w:rsidR="007875CF">
        <w:fldChar w:fldCharType="begin"/>
      </w:r>
      <w:r w:rsidR="007875CF">
        <w:instrText xml:space="preserve"> SEQ Figur \* ARABIC </w:instrText>
      </w:r>
      <w:r w:rsidR="007875CF">
        <w:fldChar w:fldCharType="separate"/>
      </w:r>
      <w:r w:rsidR="00780111">
        <w:rPr>
          <w:noProof/>
        </w:rPr>
        <w:t>32</w:t>
      </w:r>
      <w:r w:rsidR="007875CF">
        <w:rPr>
          <w:noProof/>
        </w:rPr>
        <w:fldChar w:fldCharType="end"/>
      </w:r>
      <w:bookmarkEnd w:id="172"/>
      <w:r>
        <w:t xml:space="preserve"> (Eksempel på event.target validering ved logning)</w:t>
      </w:r>
    </w:p>
    <w:p w14:paraId="79E2F648" w14:textId="77777777" w:rsidR="00551033" w:rsidRDefault="00551033" w:rsidP="00464188"/>
    <w:p w14:paraId="01066754" w14:textId="469EBDB5" w:rsidR="00551033" w:rsidRDefault="00551033" w:rsidP="00551033">
      <w:r>
        <w:t>Ved anvendelse af event.target til at bestemme hvornår der må logges, vil det direkte event være det eneste der bliver logget</w:t>
      </w:r>
      <w:r w:rsidR="001E6DA9">
        <w:t xml:space="preserve">. </w:t>
      </w:r>
      <w:r>
        <w:fldChar w:fldCharType="begin"/>
      </w:r>
      <w:r>
        <w:instrText xml:space="preserve"> REF _Ref482017894 \h </w:instrText>
      </w:r>
      <w:r>
        <w:fldChar w:fldCharType="separate"/>
      </w:r>
      <w:r w:rsidR="00780111">
        <w:t xml:space="preserve">Figur </w:t>
      </w:r>
      <w:r w:rsidR="00780111">
        <w:rPr>
          <w:noProof/>
        </w:rPr>
        <w:t>33</w:t>
      </w:r>
      <w:r>
        <w:fldChar w:fldCharType="end"/>
      </w:r>
      <w:r>
        <w:t xml:space="preserve"> viser at </w:t>
      </w:r>
      <w:r w:rsidR="001E6DA9">
        <w:t>LogPlayer</w:t>
      </w:r>
      <w:r>
        <w:t xml:space="preserve"> </w:t>
      </w:r>
      <w:r w:rsidR="00B231A2">
        <w:t xml:space="preserve">nu </w:t>
      </w:r>
      <w:r w:rsidR="001E6DA9">
        <w:t>vil afspille det</w:t>
      </w:r>
      <w:r>
        <w:t xml:space="preserve"> korrekt</w:t>
      </w:r>
      <w:r w:rsidR="001E6DA9">
        <w:t>e</w:t>
      </w:r>
      <w:r>
        <w:t xml:space="preserve"> forløb uden at det indirekte event bliver kaldt for mange gange.  </w:t>
      </w:r>
    </w:p>
    <w:p w14:paraId="6BC83BBA" w14:textId="77777777" w:rsidR="00551033" w:rsidRDefault="00551033" w:rsidP="00551033"/>
    <w:p w14:paraId="7BA84E52" w14:textId="77777777" w:rsidR="00551033" w:rsidRDefault="00551033" w:rsidP="00551033">
      <w:pPr>
        <w:keepNext/>
        <w:jc w:val="center"/>
      </w:pPr>
      <w:r>
        <w:object w:dxaOrig="7231" w:dyaOrig="2655" w14:anchorId="221A735B">
          <v:shape id="_x0000_i1045" type="#_x0000_t75" style="width:5in;height:129.75pt" o:ole="">
            <v:imagedata r:id="rId68" o:title=""/>
          </v:shape>
          <o:OLEObject Type="Embed" ProgID="Visio.Drawing.15" ShapeID="_x0000_i1045" DrawAspect="Content" ObjectID="_1569392327" r:id="rId69"/>
        </w:object>
      </w:r>
    </w:p>
    <w:p w14:paraId="02D19475" w14:textId="443CC213" w:rsidR="00551033" w:rsidRDefault="00551033" w:rsidP="00551033">
      <w:pPr>
        <w:pStyle w:val="Billedtekst"/>
        <w:jc w:val="center"/>
      </w:pPr>
      <w:bookmarkStart w:id="173" w:name="_Ref482017894"/>
      <w:r>
        <w:t xml:space="preserve">Figur </w:t>
      </w:r>
      <w:r w:rsidR="007875CF">
        <w:fldChar w:fldCharType="begin"/>
      </w:r>
      <w:r w:rsidR="007875CF">
        <w:instrText xml:space="preserve"> SEQ Figur \* ARABIC </w:instrText>
      </w:r>
      <w:r w:rsidR="007875CF">
        <w:fldChar w:fldCharType="separate"/>
      </w:r>
      <w:r w:rsidR="00780111">
        <w:rPr>
          <w:noProof/>
        </w:rPr>
        <w:t>33</w:t>
      </w:r>
      <w:r w:rsidR="007875CF">
        <w:rPr>
          <w:noProof/>
        </w:rPr>
        <w:fldChar w:fldCharType="end"/>
      </w:r>
      <w:bookmarkEnd w:id="173"/>
      <w:r>
        <w:t xml:space="preserve"> (Afspilnings-flow af korrekt logning af events)</w:t>
      </w:r>
    </w:p>
    <w:p w14:paraId="3D38F8F0" w14:textId="77777777" w:rsidR="00551033" w:rsidRDefault="00551033" w:rsidP="00551033"/>
    <w:p w14:paraId="59C2710A" w14:textId="263ECA59" w:rsidR="00857D1C" w:rsidRDefault="00857D1C" w:rsidP="009E3D71"/>
    <w:p w14:paraId="51E5771F" w14:textId="6CF77938" w:rsidR="00857D1C" w:rsidRDefault="00857D1C" w:rsidP="009E3D71"/>
    <w:p w14:paraId="6CF249A9" w14:textId="0599D0BF" w:rsidR="00625F29" w:rsidRDefault="00625F29" w:rsidP="009E3D71"/>
    <w:p w14:paraId="78E9F5D1" w14:textId="77777777" w:rsidR="00625F29" w:rsidRDefault="00625F29" w:rsidP="009E3D71"/>
    <w:p w14:paraId="2608A339" w14:textId="6DAF2120" w:rsidR="00625F29" w:rsidRPr="00E26D5F" w:rsidRDefault="00625F29" w:rsidP="00625F29">
      <w:pPr>
        <w:pStyle w:val="Overskrift3"/>
        <w:numPr>
          <w:ilvl w:val="0"/>
          <w:numId w:val="16"/>
        </w:numPr>
      </w:pPr>
      <w:bookmarkStart w:id="174" w:name="_Toc484070328"/>
      <w:r>
        <w:lastRenderedPageBreak/>
        <w:t>HTML-element-reference</w:t>
      </w:r>
      <w:bookmarkEnd w:id="174"/>
    </w:p>
    <w:p w14:paraId="346A8F55" w14:textId="77777777" w:rsidR="00625F29" w:rsidRDefault="00625F29" w:rsidP="00625F29">
      <w:r>
        <w:t>For langt de fleste events er der er et HTML element involveret som brugeren har udført eventet i, f.eks. et INPUT-element har fået fokus som efterfølgende udfører et focus-event. Når events af denne type skal udføres igen via LogPlayer senere hen, er det nødvendigt at kunne fremfinde HTML-elementet igen.</w:t>
      </w:r>
      <w:r>
        <w:br/>
        <w:t>Problemet er at HTML-elementer ikke nødvendigvis har unikke ID’er tilknyttet, men i stedet for en klasse som i de færreste tilfælde er unik eller endnu værre hvor hverken ID eller klasse er tilknyttet.</w:t>
      </w:r>
    </w:p>
    <w:p w14:paraId="7709909C"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div</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id</w:t>
      </w:r>
      <w:r w:rsidRPr="00C0085C">
        <w:rPr>
          <w:rFonts w:ascii="Consolas" w:hAnsi="Consolas" w:cs="Consolas"/>
          <w:color w:val="0000FF"/>
          <w:sz w:val="19"/>
          <w:szCs w:val="19"/>
          <w:lang w:val="en-US"/>
        </w:rPr>
        <w:t>=”foo”&gt;</w:t>
      </w:r>
    </w:p>
    <w:p w14:paraId="44FD9D9E"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input</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class</w:t>
      </w:r>
      <w:r w:rsidRPr="00C0085C">
        <w:rPr>
          <w:rFonts w:ascii="Consolas" w:hAnsi="Consolas" w:cs="Consolas"/>
          <w:color w:val="0000FF"/>
          <w:sz w:val="19"/>
          <w:szCs w:val="19"/>
          <w:lang w:val="en-US"/>
        </w:rPr>
        <w:t>=”bar”</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value</w:t>
      </w:r>
      <w:r w:rsidRPr="00C0085C">
        <w:rPr>
          <w:rFonts w:ascii="Consolas" w:hAnsi="Consolas" w:cs="Consolas"/>
          <w:color w:val="0000FF"/>
          <w:sz w:val="19"/>
          <w:szCs w:val="19"/>
          <w:lang w:val="en-US"/>
        </w:rPr>
        <w:t>=”111”</w:t>
      </w: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/&gt;</w:t>
      </w:r>
    </w:p>
    <w:p w14:paraId="5094946F"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div</w:t>
      </w:r>
      <w:r w:rsidRPr="00C0085C">
        <w:rPr>
          <w:rFonts w:ascii="Consolas" w:hAnsi="Consolas" w:cs="Consolas"/>
          <w:color w:val="0000FF"/>
          <w:sz w:val="19"/>
          <w:szCs w:val="19"/>
          <w:lang w:val="en-US"/>
        </w:rPr>
        <w:t>&gt;</w:t>
      </w:r>
    </w:p>
    <w:p w14:paraId="6F0F3E96"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input</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class</w:t>
      </w:r>
      <w:r w:rsidRPr="00C0085C">
        <w:rPr>
          <w:rFonts w:ascii="Consolas" w:hAnsi="Consolas" w:cs="Consolas"/>
          <w:color w:val="0000FF"/>
          <w:sz w:val="19"/>
          <w:szCs w:val="19"/>
          <w:lang w:val="en-US"/>
        </w:rPr>
        <w:t>=”bar”</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value</w:t>
      </w:r>
      <w:r w:rsidRPr="00C0085C">
        <w:rPr>
          <w:rFonts w:ascii="Consolas" w:hAnsi="Consolas" w:cs="Consolas"/>
          <w:color w:val="0000FF"/>
          <w:sz w:val="19"/>
          <w:szCs w:val="19"/>
          <w:lang w:val="en-US"/>
        </w:rPr>
        <w:t>=”222”</w:t>
      </w: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/&gt;</w:t>
      </w:r>
    </w:p>
    <w:p w14:paraId="36E0FFA5"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div</w:t>
      </w:r>
      <w:r w:rsidRPr="00C0085C">
        <w:rPr>
          <w:rFonts w:ascii="Consolas" w:hAnsi="Consolas" w:cs="Consolas"/>
          <w:color w:val="0000FF"/>
          <w:sz w:val="19"/>
          <w:szCs w:val="19"/>
          <w:lang w:val="en-US"/>
        </w:rPr>
        <w:t>&gt;</w:t>
      </w:r>
    </w:p>
    <w:p w14:paraId="70BC4038"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div</w:t>
      </w:r>
      <w:r w:rsidRPr="00C0085C">
        <w:rPr>
          <w:rFonts w:ascii="Consolas" w:hAnsi="Consolas" w:cs="Consolas"/>
          <w:color w:val="0000FF"/>
          <w:sz w:val="19"/>
          <w:szCs w:val="19"/>
          <w:lang w:val="en-US"/>
        </w:rPr>
        <w:t>&gt;</w:t>
      </w:r>
    </w:p>
    <w:p w14:paraId="00F8980A"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input</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class</w:t>
      </w:r>
      <w:r w:rsidRPr="00C0085C">
        <w:rPr>
          <w:rFonts w:ascii="Consolas" w:hAnsi="Consolas" w:cs="Consolas"/>
          <w:color w:val="0000FF"/>
          <w:sz w:val="19"/>
          <w:szCs w:val="19"/>
          <w:lang w:val="en-US"/>
        </w:rPr>
        <w:t>=”bar”</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id</w:t>
      </w:r>
      <w:r w:rsidRPr="00C0085C">
        <w:rPr>
          <w:rFonts w:ascii="Consolas" w:hAnsi="Consolas" w:cs="Consolas"/>
          <w:color w:val="0000FF"/>
          <w:sz w:val="19"/>
          <w:szCs w:val="19"/>
          <w:lang w:val="en-US"/>
        </w:rPr>
        <w:t>=”someId”</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value</w:t>
      </w:r>
      <w:r w:rsidRPr="00C0085C">
        <w:rPr>
          <w:rFonts w:ascii="Consolas" w:hAnsi="Consolas" w:cs="Consolas"/>
          <w:color w:val="0000FF"/>
          <w:sz w:val="19"/>
          <w:szCs w:val="19"/>
          <w:lang w:val="en-US"/>
        </w:rPr>
        <w:t>=”333”</w:t>
      </w: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/&gt;</w:t>
      </w:r>
    </w:p>
    <w:p w14:paraId="5BED5621"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input</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value</w:t>
      </w:r>
      <w:r w:rsidRPr="00C0085C">
        <w:rPr>
          <w:rFonts w:ascii="Consolas" w:hAnsi="Consolas" w:cs="Consolas"/>
          <w:color w:val="0000FF"/>
          <w:sz w:val="19"/>
          <w:szCs w:val="19"/>
          <w:lang w:val="en-US"/>
        </w:rPr>
        <w:t>=”444”</w:t>
      </w: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/&gt;</w:t>
      </w:r>
    </w:p>
    <w:p w14:paraId="3B0E070F"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input</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class</w:t>
      </w:r>
      <w:r w:rsidRPr="00C0085C">
        <w:rPr>
          <w:rFonts w:ascii="Consolas" w:hAnsi="Consolas" w:cs="Consolas"/>
          <w:color w:val="0000FF"/>
          <w:sz w:val="19"/>
          <w:szCs w:val="19"/>
          <w:lang w:val="en-US"/>
        </w:rPr>
        <w:t>=”bar</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bar2”</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value</w:t>
      </w:r>
      <w:r w:rsidRPr="00C0085C">
        <w:rPr>
          <w:rFonts w:ascii="Consolas" w:hAnsi="Consolas" w:cs="Consolas"/>
          <w:color w:val="0000FF"/>
          <w:sz w:val="19"/>
          <w:szCs w:val="19"/>
          <w:lang w:val="en-US"/>
        </w:rPr>
        <w:t>=”555”</w:t>
      </w: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/&gt;</w:t>
      </w:r>
    </w:p>
    <w:p w14:paraId="24318BF0"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input</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class</w:t>
      </w:r>
      <w:r w:rsidRPr="00C0085C">
        <w:rPr>
          <w:rFonts w:ascii="Consolas" w:hAnsi="Consolas" w:cs="Consolas"/>
          <w:color w:val="0000FF"/>
          <w:sz w:val="19"/>
          <w:szCs w:val="19"/>
          <w:lang w:val="en-US"/>
        </w:rPr>
        <w:t>=”bar”</w:t>
      </w:r>
      <w:r w:rsidRPr="00C0085C">
        <w:rPr>
          <w:rFonts w:ascii="Consolas" w:hAnsi="Consolas" w:cs="Consolas"/>
          <w:color w:val="000000"/>
          <w:sz w:val="19"/>
          <w:szCs w:val="19"/>
          <w:lang w:val="en-US"/>
        </w:rPr>
        <w:t xml:space="preserve"> </w:t>
      </w:r>
      <w:r w:rsidRPr="00C0085C">
        <w:rPr>
          <w:rFonts w:ascii="Consolas" w:hAnsi="Consolas" w:cs="Consolas"/>
          <w:color w:val="FF0000"/>
          <w:sz w:val="19"/>
          <w:szCs w:val="19"/>
          <w:lang w:val="en-US"/>
        </w:rPr>
        <w:t>value</w:t>
      </w:r>
      <w:r w:rsidRPr="00C0085C">
        <w:rPr>
          <w:rFonts w:ascii="Consolas" w:hAnsi="Consolas" w:cs="Consolas"/>
          <w:color w:val="0000FF"/>
          <w:sz w:val="19"/>
          <w:szCs w:val="19"/>
          <w:lang w:val="en-US"/>
        </w:rPr>
        <w:t>=”666”</w:t>
      </w: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/&gt;</w:t>
      </w:r>
    </w:p>
    <w:p w14:paraId="1BD24697" w14:textId="77777777" w:rsidR="00625F29" w:rsidRPr="00C0085C" w:rsidRDefault="00625F29" w:rsidP="00625F29">
      <w:pPr>
        <w:autoSpaceDE w:val="0"/>
        <w:autoSpaceDN w:val="0"/>
        <w:adjustRightInd w:val="0"/>
        <w:spacing w:after="0" w:line="240" w:lineRule="auto"/>
        <w:ind w:left="2608"/>
        <w:rPr>
          <w:rFonts w:ascii="Consolas" w:hAnsi="Consolas" w:cs="Consolas"/>
          <w:color w:val="000000"/>
          <w:sz w:val="19"/>
          <w:szCs w:val="19"/>
          <w:lang w:val="en-US"/>
        </w:rPr>
      </w:pPr>
      <w:r w:rsidRPr="00C0085C">
        <w:rPr>
          <w:rFonts w:ascii="Consolas" w:hAnsi="Consolas" w:cs="Consolas"/>
          <w:color w:val="000000"/>
          <w:sz w:val="19"/>
          <w:szCs w:val="19"/>
          <w:lang w:val="en-US"/>
        </w:rPr>
        <w:t xml:space="preserve">    </w:t>
      </w:r>
      <w:r w:rsidRPr="00C0085C">
        <w:rPr>
          <w:rFonts w:ascii="Consolas" w:hAnsi="Consolas" w:cs="Consolas"/>
          <w:color w:val="0000FF"/>
          <w:sz w:val="19"/>
          <w:szCs w:val="19"/>
          <w:lang w:val="en-US"/>
        </w:rPr>
        <w:t>&lt;/</w:t>
      </w:r>
      <w:r w:rsidRPr="00C0085C">
        <w:rPr>
          <w:rFonts w:ascii="Consolas" w:hAnsi="Consolas" w:cs="Consolas"/>
          <w:color w:val="800000"/>
          <w:sz w:val="19"/>
          <w:szCs w:val="19"/>
          <w:lang w:val="en-US"/>
        </w:rPr>
        <w:t>div</w:t>
      </w:r>
      <w:r w:rsidRPr="00C0085C">
        <w:rPr>
          <w:rFonts w:ascii="Consolas" w:hAnsi="Consolas" w:cs="Consolas"/>
          <w:color w:val="0000FF"/>
          <w:sz w:val="19"/>
          <w:szCs w:val="19"/>
          <w:lang w:val="en-US"/>
        </w:rPr>
        <w:t>&gt;</w:t>
      </w:r>
    </w:p>
    <w:p w14:paraId="6CEABE82" w14:textId="77777777" w:rsidR="00625F29" w:rsidRDefault="00625F29" w:rsidP="00625F29">
      <w:pPr>
        <w:ind w:left="26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9B6F26" w14:textId="7CE3E76F" w:rsidR="00625F29" w:rsidRDefault="00625F29" w:rsidP="00625F29">
      <w:pPr>
        <w:pStyle w:val="Billedtekst"/>
        <w:jc w:val="center"/>
      </w:pPr>
      <w:bookmarkStart w:id="175" w:name="_Ref484001732"/>
      <w:r>
        <w:t xml:space="preserve">Figur </w:t>
      </w:r>
      <w:r w:rsidR="007875CF">
        <w:fldChar w:fldCharType="begin"/>
      </w:r>
      <w:r w:rsidR="007875CF">
        <w:instrText xml:space="preserve"> SEQ Figur \* ARABIC </w:instrText>
      </w:r>
      <w:r w:rsidR="007875CF">
        <w:fldChar w:fldCharType="separate"/>
      </w:r>
      <w:r w:rsidR="00780111">
        <w:rPr>
          <w:noProof/>
        </w:rPr>
        <w:t>34</w:t>
      </w:r>
      <w:r w:rsidR="007875CF">
        <w:rPr>
          <w:noProof/>
        </w:rPr>
        <w:fldChar w:fldCharType="end"/>
      </w:r>
      <w:bookmarkEnd w:id="175"/>
      <w:r>
        <w:t xml:space="preserve"> (Eksempel på HTML der indeholder INPUT's med de forskellige reference-kombinationer)</w:t>
      </w:r>
    </w:p>
    <w:p w14:paraId="5A03CA43" w14:textId="77777777" w:rsidR="00625F29" w:rsidRDefault="00625F29" w:rsidP="00625F29">
      <w:r w:rsidRPr="0026636A">
        <w:t xml:space="preserve">Derfor opbygges der en sti til det pågældende element ud fra nærmeste </w:t>
      </w:r>
      <w:r>
        <w:t xml:space="preserve">parent-element der har et Id som antages at være unikt for dokumentet. Findes sådan et parent-element ikke, vil HTML-elementet ”Document” blive roden af stien. </w:t>
      </w:r>
    </w:p>
    <w:p w14:paraId="5E7354CA" w14:textId="77777777" w:rsidR="00625F29" w:rsidRDefault="00625F29" w:rsidP="00625F29">
      <w:r>
        <w:t xml:space="preserve">For hvert element på et højere niveau imod det pågældende element vil blive angivet med ID, hvis det er tilgængeligt. Hvis et ID ikke er tilgængeligt, vil der bliver angivet en tæller (1..n), en seperator (”!”) og en angivelse af den mest unikke identifikation af elementet ud fra følgende vægtning. </w:t>
      </w:r>
    </w:p>
    <w:p w14:paraId="0988AB2B" w14:textId="77777777" w:rsidR="00625F29" w:rsidRDefault="00625F29" w:rsidP="00625F29">
      <w:r>
        <w:t>Vægtet rækkefølge af identifikationer for et HTML-element, der ikke har et ID, er:</w:t>
      </w:r>
    </w:p>
    <w:p w14:paraId="5B1B45AB" w14:textId="77777777" w:rsidR="00625F29" w:rsidRDefault="00625F29" w:rsidP="00625F29">
      <w:pPr>
        <w:pStyle w:val="Listeafsnit"/>
        <w:numPr>
          <w:ilvl w:val="0"/>
          <w:numId w:val="45"/>
        </w:numPr>
      </w:pPr>
      <w:r>
        <w:t>Klassenavn(e)</w:t>
      </w:r>
    </w:p>
    <w:p w14:paraId="404CA20A" w14:textId="77777777" w:rsidR="00625F29" w:rsidRDefault="00625F29" w:rsidP="00625F29">
      <w:pPr>
        <w:pStyle w:val="Listeafsnit"/>
        <w:numPr>
          <w:ilvl w:val="0"/>
          <w:numId w:val="45"/>
        </w:numPr>
      </w:pPr>
      <w:r>
        <w:t xml:space="preserve">TAG + valgfrie TYPE-attribute </w:t>
      </w:r>
    </w:p>
    <w:p w14:paraId="56F12935" w14:textId="77777777" w:rsidR="00625F29" w:rsidRDefault="00625F29" w:rsidP="00625F29">
      <w:pPr>
        <w:pStyle w:val="Listeafsnit"/>
        <w:numPr>
          <w:ilvl w:val="1"/>
          <w:numId w:val="45"/>
        </w:numPr>
      </w:pPr>
      <w:r>
        <w:t>TAG er nodenavnet på elementet, f.eks. ”INPUT”.</w:t>
      </w:r>
    </w:p>
    <w:p w14:paraId="7CC6AC58" w14:textId="77777777" w:rsidR="00625F29" w:rsidRDefault="00625F29" w:rsidP="00625F29">
      <w:pPr>
        <w:pStyle w:val="Listeafsnit"/>
        <w:numPr>
          <w:ilvl w:val="1"/>
          <w:numId w:val="45"/>
        </w:numPr>
      </w:pPr>
      <w:r>
        <w:t>Den valgfrie TYPE-attribute anvendes for INPUT-html-elementer, da denne attribute styrer om det er en knap, tekstfelt eller en checkbox.</w:t>
      </w:r>
    </w:p>
    <w:p w14:paraId="6CCEA0DB" w14:textId="77777777" w:rsidR="00625F29" w:rsidRDefault="00625F29" w:rsidP="00625F29"/>
    <w:p w14:paraId="4DFDD92F" w14:textId="43494991" w:rsidR="00625F29" w:rsidRDefault="00625F29" w:rsidP="00625F29">
      <w:r>
        <w:t>O</w:t>
      </w:r>
      <w:r w:rsidRPr="0026636A">
        <w:t>venstående HTML</w:t>
      </w:r>
      <w:r>
        <w:t xml:space="preserve"> (se </w:t>
      </w:r>
      <w:r>
        <w:fldChar w:fldCharType="begin"/>
      </w:r>
      <w:r>
        <w:instrText xml:space="preserve"> REF _Ref484001732 \h </w:instrText>
      </w:r>
      <w:r>
        <w:fldChar w:fldCharType="separate"/>
      </w:r>
      <w:r w:rsidR="00780111">
        <w:t xml:space="preserve">Figur </w:t>
      </w:r>
      <w:r w:rsidR="00780111">
        <w:rPr>
          <w:noProof/>
        </w:rPr>
        <w:t>34</w:t>
      </w:r>
      <w:r>
        <w:fldChar w:fldCharType="end"/>
      </w:r>
      <w:r>
        <w:t>)</w:t>
      </w:r>
      <w:r w:rsidRPr="0026636A">
        <w:t xml:space="preserve"> har </w:t>
      </w:r>
      <w:r>
        <w:t>de forskellige kombinationer, som man kan være ude for.</w:t>
      </w:r>
    </w:p>
    <w:p w14:paraId="1E81C202" w14:textId="77777777" w:rsidR="00625F29" w:rsidRDefault="00625F29" w:rsidP="00625F29">
      <w:r>
        <w:t xml:space="preserve">Hvis f.eks. INPUT med værdi 333 er det aktive element, vil stien lyde ”#someId” fordi ID betegnes som unik. </w:t>
      </w:r>
    </w:p>
    <w:p w14:paraId="72FC89B6" w14:textId="77777777" w:rsidR="00625F29" w:rsidRDefault="00625F29" w:rsidP="00625F29">
      <w:r>
        <w:t>Hvis INPUT med værdi 666 er det aktive element, vil stien lyde ”#foo, 2!DIV, 3!.bar”. Først reference til førstfundne parent-element med et ID (#foo), dernæst skal vi følge 2. DIV-element (”2!DIV”) og til sidst skal vi finde 3. INPUT-element med klassen ”bar” (”3!.bar”).</w:t>
      </w:r>
    </w:p>
    <w:p w14:paraId="5D3BF3CA" w14:textId="77777777" w:rsidR="00625F29" w:rsidRDefault="00625F29" w:rsidP="00625F29"/>
    <w:p w14:paraId="60048324" w14:textId="77777777" w:rsidR="00625F29" w:rsidRDefault="00625F29" w:rsidP="00625F29"/>
    <w:p w14:paraId="5BAC796C" w14:textId="77777777" w:rsidR="00625F29" w:rsidRDefault="00625F29" w:rsidP="009E3D71"/>
    <w:p w14:paraId="5B532EF8" w14:textId="350E5452" w:rsidR="00857D1C" w:rsidRDefault="00857D1C" w:rsidP="009E3D71"/>
    <w:p w14:paraId="06ACE032" w14:textId="67E749CD" w:rsidR="0013600E" w:rsidRDefault="0013600E" w:rsidP="009E3D71"/>
    <w:p w14:paraId="2F071D02" w14:textId="17A1B4E6" w:rsidR="0013600E" w:rsidRDefault="0013600E" w:rsidP="0072537C">
      <w:pPr>
        <w:pStyle w:val="Overskrift2"/>
        <w:numPr>
          <w:ilvl w:val="0"/>
          <w:numId w:val="14"/>
        </w:numPr>
      </w:pPr>
      <w:bookmarkStart w:id="176" w:name="_Toc484070329"/>
      <w:r>
        <w:lastRenderedPageBreak/>
        <w:t>Implementering af tids-synkronisering</w:t>
      </w:r>
      <w:bookmarkEnd w:id="176"/>
    </w:p>
    <w:p w14:paraId="76071D99" w14:textId="012E5693" w:rsidR="0013600E" w:rsidRDefault="0013600E" w:rsidP="0013600E">
      <w:r>
        <w:t>Implementering af tids-synkronisering er som beskrevet (</w:t>
      </w:r>
      <w:r w:rsidR="008742CC" w:rsidRPr="008742CC">
        <w:t xml:space="preserve">se </w:t>
      </w:r>
      <w:r w:rsidR="00173BA5">
        <w:fldChar w:fldCharType="begin"/>
      </w:r>
      <w:r w:rsidR="00173BA5">
        <w:instrText xml:space="preserve"> REF _Ref483834581 \r \h </w:instrText>
      </w:r>
      <w:r w:rsidR="00173BA5">
        <w:fldChar w:fldCharType="separate"/>
      </w:r>
      <w:r w:rsidR="00780111">
        <w:t>2</w:t>
      </w:r>
      <w:r w:rsidR="00173BA5">
        <w:fldChar w:fldCharType="end"/>
      </w:r>
      <w:r w:rsidR="008742CC">
        <w:t>.</w:t>
      </w:r>
      <w:r w:rsidR="00A64DA1">
        <w:t>6</w:t>
      </w:r>
      <w:r>
        <w:t>) valgt til at være SNTP</w:t>
      </w:r>
      <w:r w:rsidR="005D3F80">
        <w:t>,</w:t>
      </w:r>
      <w:r w:rsidR="008742CC">
        <w:t xml:space="preserve"> og da den protokol ikke nødvendigvis er præcis nok, vil det være nødvendigt med efterbehandling som sikre</w:t>
      </w:r>
      <w:r w:rsidR="005D3F80">
        <w:t>r</w:t>
      </w:r>
      <w:r w:rsidR="008742CC">
        <w:t xml:space="preserve"> sig at aktiviteterne er placeret korrekt kronologisk i forhold til hinanden.</w:t>
      </w:r>
    </w:p>
    <w:p w14:paraId="43EBF32A" w14:textId="45F7EB41" w:rsidR="005D3F80" w:rsidRDefault="005D3F80" w:rsidP="0013600E">
      <w:r>
        <w:t>Årsagen til at det er nødvendigt</w:t>
      </w:r>
      <w:r w:rsidR="00B231A2">
        <w:t>,</w:t>
      </w:r>
      <w:r>
        <w:t xml:space="preserve"> er for at få et sandfærdigt lognings-resultat. </w:t>
      </w:r>
      <w:r w:rsidR="002C1397">
        <w:t>Endvidere kræver LogPlayer at afspilningsforløbet af aktiviteter matcher så meget som muligt med rækkefølgen af aktiviteter i optagelses-løbet.</w:t>
      </w:r>
    </w:p>
    <w:p w14:paraId="3711A42C" w14:textId="16D9A58C" w:rsidR="002C1397" w:rsidRDefault="002C1397" w:rsidP="0013600E">
      <w:r>
        <w:t>F.eks. ved tryk på en knap som efterfølgende udfører et A</w:t>
      </w:r>
      <w:r w:rsidR="00B231A2">
        <w:t>jax</w:t>
      </w:r>
      <w:r>
        <w:t>-request til serveren. I d</w:t>
      </w:r>
      <w:r w:rsidR="00B231A2">
        <w:t>et tilfælde er det meget vigtigt</w:t>
      </w:r>
      <w:r>
        <w:t xml:space="preserve"> at datostemplet for knap-eventet er placeret før datostemplet af eventet</w:t>
      </w:r>
      <w:r w:rsidR="00B01DE4">
        <w:t>,</w:t>
      </w:r>
      <w:r>
        <w:t xml:space="preserve"> som fortæller at A</w:t>
      </w:r>
      <w:r w:rsidR="00B231A2">
        <w:t>jax</w:t>
      </w:r>
      <w:r>
        <w:t>-requestet er modtaget af serveren.</w:t>
      </w:r>
    </w:p>
    <w:p w14:paraId="6C0D105F" w14:textId="1E0C7ABD" w:rsidR="0013600E" w:rsidRDefault="0013600E" w:rsidP="0013600E">
      <w:pPr>
        <w:pStyle w:val="Overskrift3"/>
      </w:pPr>
      <w:bookmarkStart w:id="177" w:name="_Toc484070330"/>
      <w:r>
        <w:t>a. Efterbehandling / Korrigering af logelementer</w:t>
      </w:r>
      <w:bookmarkEnd w:id="177"/>
    </w:p>
    <w:p w14:paraId="68E4475D" w14:textId="7DA4ED2A" w:rsidR="0013600E" w:rsidRDefault="002C1397" w:rsidP="0013600E">
      <w:r>
        <w:t>I relation til SNTP-protokollen’s (</w:t>
      </w:r>
      <w:r w:rsidRPr="008742CC">
        <w:t xml:space="preserve">se </w:t>
      </w:r>
      <w:r>
        <w:fldChar w:fldCharType="begin"/>
      </w:r>
      <w:r>
        <w:instrText xml:space="preserve"> REF _Ref483834581 \r \h </w:instrText>
      </w:r>
      <w:r>
        <w:fldChar w:fldCharType="separate"/>
      </w:r>
      <w:r w:rsidR="00780111">
        <w:t>2</w:t>
      </w:r>
      <w:r>
        <w:fldChar w:fldCharType="end"/>
      </w:r>
      <w:r>
        <w:t>.</w:t>
      </w:r>
      <w:r w:rsidR="00A64DA1">
        <w:t>6</w:t>
      </w:r>
      <w:r>
        <w:t>.</w:t>
      </w:r>
      <w:r>
        <w:fldChar w:fldCharType="begin"/>
      </w:r>
      <w:r>
        <w:instrText xml:space="preserve"> REF _Ref481347104 \r \h </w:instrText>
      </w:r>
      <w:r>
        <w:fldChar w:fldCharType="separate"/>
      </w:r>
      <w:r w:rsidR="00780111">
        <w:t>c</w:t>
      </w:r>
      <w:r>
        <w:fldChar w:fldCharType="end"/>
      </w:r>
      <w:r>
        <w:t xml:space="preserve">) </w:t>
      </w:r>
      <w:r w:rsidR="0013600E">
        <w:t>time-offset(</w:t>
      </w:r>
      <m:oMath>
        <m:r>
          <m:rPr>
            <m:sty m:val="p"/>
          </m:rPr>
          <w:rPr>
            <w:rFonts w:ascii="Cambria Math" w:hAnsi="Cambria Math"/>
          </w:rPr>
          <m:t>θ</m:t>
        </m:r>
      </m:oMath>
      <w:r w:rsidR="0013600E">
        <w:rPr>
          <w:rFonts w:eastAsiaTheme="minorEastAsia"/>
        </w:rPr>
        <w:t>)</w:t>
      </w:r>
      <w:r w:rsidR="0013600E">
        <w:t xml:space="preserve"> ligning ses </w:t>
      </w:r>
      <w:r w:rsidR="00B01DE4">
        <w:t xml:space="preserve">det </w:t>
      </w:r>
      <w:r w:rsidR="0013600E">
        <w:t>at algoritmen vil give et perfekt synkroniseret resultat, hvis requestet fra klient til server og responset fra server til klient efterfølgende tager præcis den samme mængde tid.</w:t>
      </w:r>
      <w:r>
        <w:t xml:space="preserve"> </w:t>
      </w:r>
      <w:r w:rsidR="0013600E">
        <w:br/>
        <w:t>Dette er konkluderet udfra at ligningen er et gennemsnit imellem den korrektion der skal foretages udfra kaldet fra klient(</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r w:rsidR="0013600E">
        <w:t>) til server(</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oMath>
      <w:r w:rsidR="0013600E">
        <w:t>) og resultatet fra server(</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oMath>
      <w:r w:rsidR="0013600E">
        <w:t>) til klienten(</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3</m:t>
            </m:r>
          </m:sub>
        </m:sSub>
      </m:oMath>
      <w:r w:rsidR="0013600E">
        <w:t>) efterfølgende.</w:t>
      </w:r>
    </w:p>
    <w:p w14:paraId="0E352C4B" w14:textId="5B78E8B6" w:rsidR="00AD54B2" w:rsidRDefault="002C1397" w:rsidP="0013600E">
      <w:r>
        <w:t>Før korrigeringen af logelementerne</w:t>
      </w:r>
      <w:r w:rsidR="00AD54B2">
        <w:t xml:space="preserve"> ved kald af serverside-events (f.eks. Webside request</w:t>
      </w:r>
      <w:r w:rsidR="00B01DE4">
        <w:t>-event</w:t>
      </w:r>
      <w:r w:rsidR="00AD54B2">
        <w:t>)</w:t>
      </w:r>
      <w:r>
        <w:t>, sørges der for at klienten(Browseren) er afsluttet logningsmæssigt</w:t>
      </w:r>
      <w:r w:rsidR="00AD54B2">
        <w:t xml:space="preserve"> og intet venter på at blive logget i aktivitetskøen (se </w:t>
      </w:r>
      <w:r w:rsidR="00AD54B2">
        <w:fldChar w:fldCharType="begin"/>
      </w:r>
      <w:r w:rsidR="00AD54B2">
        <w:instrText xml:space="preserve"> REF _Ref482474293 \r \h </w:instrText>
      </w:r>
      <w:r w:rsidR="00AD54B2">
        <w:fldChar w:fldCharType="separate"/>
      </w:r>
      <w:r w:rsidR="00780111">
        <w:t>3</w:t>
      </w:r>
      <w:r w:rsidR="00AD54B2">
        <w:fldChar w:fldCharType="end"/>
      </w:r>
      <w:r w:rsidR="00AD54B2">
        <w:t>.</w:t>
      </w:r>
      <w:r w:rsidR="00AD54B2">
        <w:fldChar w:fldCharType="begin"/>
      </w:r>
      <w:r w:rsidR="00AD54B2">
        <w:instrText xml:space="preserve"> REF _Ref483906905 \r \h </w:instrText>
      </w:r>
      <w:r w:rsidR="00AD54B2">
        <w:fldChar w:fldCharType="separate"/>
      </w:r>
      <w:r w:rsidR="00780111">
        <w:t>13</w:t>
      </w:r>
      <w:r w:rsidR="00AD54B2">
        <w:fldChar w:fldCharType="end"/>
      </w:r>
      <w:r w:rsidR="00AD54B2">
        <w:t>.</w:t>
      </w:r>
      <w:r w:rsidR="00AD54B2">
        <w:fldChar w:fldCharType="begin"/>
      </w:r>
      <w:r w:rsidR="00AD54B2">
        <w:instrText xml:space="preserve"> REF _Ref483999984 \r \h </w:instrText>
      </w:r>
      <w:r w:rsidR="00AD54B2">
        <w:fldChar w:fldCharType="separate"/>
      </w:r>
      <w:r w:rsidR="00780111">
        <w:t>a</w:t>
      </w:r>
      <w:r w:rsidR="00AD54B2">
        <w:fldChar w:fldCharType="end"/>
      </w:r>
      <w:r w:rsidR="00AD54B2">
        <w:t xml:space="preserve">). Flowdiagram over hvordan klienten’s aktiviteter sendes til logning før serverside-events udføres kan ses i </w:t>
      </w:r>
      <w:r w:rsidR="00AD54B2">
        <w:fldChar w:fldCharType="begin"/>
      </w:r>
      <w:r w:rsidR="00AD54B2">
        <w:instrText xml:space="preserve"> REF _Ref484000189 \h </w:instrText>
      </w:r>
      <w:r w:rsidR="00AD54B2">
        <w:fldChar w:fldCharType="separate"/>
      </w:r>
      <w:r w:rsidR="00780111">
        <w:t xml:space="preserve">Figur </w:t>
      </w:r>
      <w:r w:rsidR="00780111">
        <w:rPr>
          <w:noProof/>
        </w:rPr>
        <w:t>35</w:t>
      </w:r>
      <w:r w:rsidR="00AD54B2">
        <w:fldChar w:fldCharType="end"/>
      </w:r>
      <w:r w:rsidR="00AD54B2">
        <w:t xml:space="preserve">. </w:t>
      </w:r>
    </w:p>
    <w:p w14:paraId="18929C58" w14:textId="510DA72D" w:rsidR="0013600E" w:rsidRDefault="00AD54B2" w:rsidP="0013600E">
      <w:r>
        <w:t xml:space="preserve">En </w:t>
      </w:r>
      <w:r w:rsidR="0013600E">
        <w:t xml:space="preserve">session kan have mere end én </w:t>
      </w:r>
      <w:r>
        <w:t>web</w:t>
      </w:r>
      <w:r w:rsidR="0013600E">
        <w:t xml:space="preserve">side åben samtidigt og have flere aktiviteter kørende samtidigt på de forskellige </w:t>
      </w:r>
      <w:r>
        <w:t>web</w:t>
      </w:r>
      <w:r w:rsidR="0013600E">
        <w:t>sider</w:t>
      </w:r>
      <w:r>
        <w:t>,</w:t>
      </w:r>
      <w:r w:rsidR="0013600E">
        <w:t xml:space="preserve"> derfor vil denne logningsmæssige afslutning på klienten før server kaldes kun kunne ske for den pågældende </w:t>
      </w:r>
      <w:r>
        <w:t>web</w:t>
      </w:r>
      <w:r w:rsidR="0013600E">
        <w:t xml:space="preserve">side. </w:t>
      </w:r>
    </w:p>
    <w:p w14:paraId="4B84A27A" w14:textId="77777777" w:rsidR="0013600E" w:rsidRDefault="0013600E" w:rsidP="0013600E"/>
    <w:p w14:paraId="0A79F6B6" w14:textId="77777777" w:rsidR="00173BA5" w:rsidRDefault="0013600E" w:rsidP="00173BA5">
      <w:pPr>
        <w:keepNext/>
        <w:jc w:val="center"/>
      </w:pPr>
      <w:r>
        <w:object w:dxaOrig="10276" w:dyaOrig="4576" w14:anchorId="51211EA0">
          <v:shape id="_x0000_i1046" type="#_x0000_t75" style="width:489.75pt;height:3in" o:ole="">
            <v:imagedata r:id="rId70" o:title=""/>
          </v:shape>
          <o:OLEObject Type="Embed" ProgID="Visio.Drawing.15" ShapeID="_x0000_i1046" DrawAspect="Content" ObjectID="_1569392328" r:id="rId71"/>
        </w:object>
      </w:r>
    </w:p>
    <w:p w14:paraId="3A59F93D" w14:textId="5FBF37A1" w:rsidR="0013600E" w:rsidRDefault="00173BA5" w:rsidP="00173BA5">
      <w:pPr>
        <w:pStyle w:val="Billedtekst"/>
        <w:jc w:val="center"/>
      </w:pPr>
      <w:bookmarkStart w:id="178" w:name="_Ref484000189"/>
      <w:r>
        <w:t xml:space="preserve">Figur </w:t>
      </w:r>
      <w:r w:rsidR="007875CF">
        <w:fldChar w:fldCharType="begin"/>
      </w:r>
      <w:r w:rsidR="007875CF">
        <w:instrText xml:space="preserve"> SEQ Figur \* ARABIC </w:instrText>
      </w:r>
      <w:r w:rsidR="007875CF">
        <w:fldChar w:fldCharType="separate"/>
      </w:r>
      <w:r w:rsidR="00780111">
        <w:rPr>
          <w:noProof/>
        </w:rPr>
        <w:t>35</w:t>
      </w:r>
      <w:r w:rsidR="007875CF">
        <w:rPr>
          <w:noProof/>
        </w:rPr>
        <w:fldChar w:fldCharType="end"/>
      </w:r>
      <w:bookmarkEnd w:id="178"/>
      <w:r>
        <w:t xml:space="preserve"> (Efterbehandling </w:t>
      </w:r>
      <w:r>
        <w:rPr>
          <w:noProof/>
        </w:rPr>
        <w:t xml:space="preserve"> / K</w:t>
      </w:r>
      <w:r w:rsidR="00AD54B2">
        <w:rPr>
          <w:noProof/>
        </w:rPr>
        <w:t>or</w:t>
      </w:r>
      <w:r>
        <w:rPr>
          <w:noProof/>
        </w:rPr>
        <w:t>rigering af logelementer)</w:t>
      </w:r>
    </w:p>
    <w:p w14:paraId="28BB679D" w14:textId="5267CC75" w:rsidR="0013600E" w:rsidRDefault="0013600E" w:rsidP="0013600E">
      <w:pPr>
        <w:pStyle w:val="Billedtekst"/>
        <w:jc w:val="center"/>
      </w:pPr>
    </w:p>
    <w:p w14:paraId="731B848F" w14:textId="77777777" w:rsidR="00B231A2" w:rsidRPr="00B231A2" w:rsidRDefault="00B231A2" w:rsidP="00B231A2"/>
    <w:p w14:paraId="787EF017" w14:textId="77777777" w:rsidR="0013600E" w:rsidRDefault="0013600E" w:rsidP="0072537C">
      <w:pPr>
        <w:pStyle w:val="Overskrift4"/>
        <w:numPr>
          <w:ilvl w:val="0"/>
          <w:numId w:val="32"/>
        </w:numPr>
        <w:ind w:left="360"/>
      </w:pPr>
      <w:r>
        <w:lastRenderedPageBreak/>
        <w:t>Korrigering af klient-element der overlapper server-elements begyndelse i et flow</w:t>
      </w:r>
    </w:p>
    <w:p w14:paraId="5FF38BED" w14:textId="77777777" w:rsidR="00173BA5" w:rsidRDefault="0013600E" w:rsidP="00173BA5">
      <w:pPr>
        <w:keepNext/>
        <w:jc w:val="center"/>
      </w:pPr>
      <w:r>
        <w:object w:dxaOrig="7171" w:dyaOrig="1201" w14:anchorId="7EA0B82A">
          <v:shape id="_x0000_i1047" type="#_x0000_t75" style="width:5in;height:57.75pt" o:ole="">
            <v:imagedata r:id="rId72" o:title=""/>
          </v:shape>
          <o:OLEObject Type="Embed" ProgID="Visio.Drawing.15" ShapeID="_x0000_i1047" DrawAspect="Content" ObjectID="_1569392329" r:id="rId73"/>
        </w:object>
      </w:r>
    </w:p>
    <w:p w14:paraId="38CDA628" w14:textId="4CE1199E" w:rsidR="0013600E" w:rsidRDefault="00173BA5" w:rsidP="00173BA5">
      <w:pPr>
        <w:pStyle w:val="Billedtekst"/>
        <w:jc w:val="center"/>
      </w:pPr>
      <w:bookmarkStart w:id="179" w:name="_Ref483895951"/>
      <w:r>
        <w:t xml:space="preserve">Figur </w:t>
      </w:r>
      <w:r w:rsidR="007875CF">
        <w:fldChar w:fldCharType="begin"/>
      </w:r>
      <w:r w:rsidR="007875CF">
        <w:instrText xml:space="preserve"> SEQ Figur \* ARABIC </w:instrText>
      </w:r>
      <w:r w:rsidR="007875CF">
        <w:fldChar w:fldCharType="separate"/>
      </w:r>
      <w:r w:rsidR="00780111">
        <w:rPr>
          <w:noProof/>
        </w:rPr>
        <w:t>36</w:t>
      </w:r>
      <w:r w:rsidR="007875CF">
        <w:rPr>
          <w:noProof/>
        </w:rPr>
        <w:fldChar w:fldCharType="end"/>
      </w:r>
      <w:bookmarkEnd w:id="179"/>
      <w:r>
        <w:t xml:space="preserve"> (</w:t>
      </w:r>
      <w:r w:rsidRPr="006B20AF">
        <w:t>KORRIGERING AF KLIENT TID DER ER FORUD TIDSMÆSSIGT I FORHOLD TIL SERVEREN</w:t>
      </w:r>
      <w:r>
        <w:rPr>
          <w:noProof/>
        </w:rPr>
        <w:t>)</w:t>
      </w:r>
    </w:p>
    <w:p w14:paraId="01347CC7" w14:textId="27204C1B" w:rsidR="0013600E" w:rsidRDefault="00173BA5" w:rsidP="0013600E">
      <w:pPr>
        <w:rPr>
          <w:rFonts w:eastAsiaTheme="minorEastAsia"/>
        </w:rPr>
      </w:pPr>
      <w:r>
        <w:t xml:space="preserve">I ovenstående </w:t>
      </w:r>
      <w:r>
        <w:fldChar w:fldCharType="begin"/>
      </w:r>
      <w:r>
        <w:instrText xml:space="preserve"> REF _Ref483895951 \h </w:instrText>
      </w:r>
      <w:r>
        <w:fldChar w:fldCharType="separate"/>
      </w:r>
      <w:r w:rsidR="00780111">
        <w:t xml:space="preserve">Figur </w:t>
      </w:r>
      <w:r w:rsidR="00780111">
        <w:rPr>
          <w:noProof/>
        </w:rPr>
        <w:t>36</w:t>
      </w:r>
      <w:r>
        <w:fldChar w:fldCharType="end"/>
      </w:r>
      <w:r>
        <w:t xml:space="preserve"> </w:t>
      </w:r>
      <w:r w:rsidR="0013600E">
        <w:t xml:space="preserve">ses det at elementet klientaktiviteten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oMath>
      <w:r w:rsidR="0013600E">
        <w:rPr>
          <w:rFonts w:eastAsiaTheme="minorEastAsia"/>
        </w:rPr>
        <w:t xml:space="preserve">’s afslutning overlapper serveraktiviteten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0013600E">
        <w:rPr>
          <w:rFonts w:eastAsiaTheme="minorEastAsia"/>
        </w:rPr>
        <w:t>’s begyndelse inden for samme session</w:t>
      </w:r>
      <w:r w:rsidR="00AD54B2">
        <w:rPr>
          <w:rFonts w:eastAsiaTheme="minorEastAsia"/>
        </w:rPr>
        <w:t>.</w:t>
      </w:r>
      <w:r w:rsidR="0013600E">
        <w:rPr>
          <w:rFonts w:eastAsiaTheme="minorEastAsia"/>
        </w:rPr>
        <w:t xml:space="preserve"> </w:t>
      </w:r>
      <w:r w:rsidR="00AD54B2">
        <w:rPr>
          <w:rFonts w:eastAsiaTheme="minorEastAsia"/>
        </w:rPr>
        <w:t>Det</w:t>
      </w:r>
      <w:r w:rsidR="0013600E">
        <w:rPr>
          <w:rFonts w:eastAsiaTheme="minorEastAsia"/>
        </w:rPr>
        <w:t xml:space="preserve"> betyder at klientens tid </w:t>
      </w:r>
      <w:r w:rsidR="00AD54B2">
        <w:rPr>
          <w:rFonts w:eastAsiaTheme="minorEastAsia"/>
        </w:rPr>
        <w:t>er forud i forhold til serveren.</w:t>
      </w:r>
      <w:r w:rsidR="0013600E">
        <w:rPr>
          <w:rFonts w:eastAsiaTheme="minorEastAsia"/>
        </w:rPr>
        <w:t xml:space="preserve"> </w:t>
      </w:r>
      <w:r w:rsidR="00AD54B2">
        <w:rPr>
          <w:rFonts w:eastAsiaTheme="minorEastAsia"/>
        </w:rPr>
        <w:t>H</w:t>
      </w:r>
      <w:r w:rsidR="0013600E">
        <w:rPr>
          <w:rFonts w:eastAsiaTheme="minorEastAsia"/>
        </w:rPr>
        <w:t xml:space="preserve">vis der er plads til at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oMath>
      <w:r w:rsidR="0013600E">
        <w:rPr>
          <w:rFonts w:eastAsiaTheme="minorEastAsia"/>
        </w:rPr>
        <w:t xml:space="preserve"> bliver korrigeret tilbage imod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oMath>
      <w:r w:rsidR="00AD54B2">
        <w:rPr>
          <w:rFonts w:eastAsiaTheme="minorEastAsia"/>
        </w:rPr>
        <w:t>,</w:t>
      </w:r>
      <w:r w:rsidR="0013600E">
        <w:rPr>
          <w:rFonts w:eastAsiaTheme="minorEastAsia"/>
        </w:rPr>
        <w:t xml:space="preserve"> så gøres dette, dog ikke længere end at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oMath>
      <w:r w:rsidR="0013600E">
        <w:rPr>
          <w:rFonts w:eastAsiaTheme="minorEastAsia"/>
        </w:rPr>
        <w:t xml:space="preserve">’s afslutning kun lige præcis er før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0013600E">
        <w:rPr>
          <w:rFonts w:eastAsiaTheme="minorEastAsia"/>
        </w:rPr>
        <w:t>’s begyndelse</w:t>
      </w:r>
      <w:r w:rsidR="00AD54B2">
        <w:rPr>
          <w:rFonts w:eastAsiaTheme="minorEastAsia"/>
        </w:rPr>
        <w:t>.</w:t>
      </w:r>
      <w:r w:rsidR="0013600E">
        <w:rPr>
          <w:rFonts w:eastAsiaTheme="minorEastAsia"/>
        </w:rPr>
        <w:t xml:space="preserve"> </w:t>
      </w:r>
      <w:r w:rsidR="00AD54B2">
        <w:rPr>
          <w:rFonts w:eastAsiaTheme="minorEastAsia"/>
        </w:rPr>
        <w:t>M</w:t>
      </w:r>
      <w:r w:rsidR="0013600E">
        <w:rPr>
          <w:rFonts w:eastAsiaTheme="minorEastAsia"/>
        </w:rPr>
        <w:t xml:space="preserve">indste </w:t>
      </w:r>
      <w:r w:rsidR="00AD54B2">
        <w:rPr>
          <w:rFonts w:eastAsiaTheme="minorEastAsia"/>
        </w:rPr>
        <w:t>korrigerings-</w:t>
      </w:r>
      <w:r w:rsidR="0013600E">
        <w:rPr>
          <w:rFonts w:eastAsiaTheme="minorEastAsia"/>
        </w:rPr>
        <w:t>enhed vi har at gøre med er 100 n</w:t>
      </w:r>
      <w:r w:rsidR="0013600E" w:rsidRPr="005C409A">
        <w:rPr>
          <w:rFonts w:eastAsiaTheme="minorEastAsia"/>
        </w:rPr>
        <w:t>s</w:t>
      </w:r>
      <w:r w:rsidR="0013600E">
        <w:rPr>
          <w:rStyle w:val="Fodnotehenvisning"/>
          <w:rFonts w:eastAsiaTheme="minorEastAsia"/>
        </w:rPr>
        <w:footnoteReference w:id="16"/>
      </w:r>
      <w:r w:rsidR="00B01DE4">
        <w:rPr>
          <w:rFonts w:eastAsiaTheme="minorEastAsia"/>
        </w:rPr>
        <w:t>,</w:t>
      </w:r>
      <w:r w:rsidR="0013600E">
        <w:rPr>
          <w:rFonts w:eastAsiaTheme="minorEastAsia"/>
        </w:rPr>
        <w:t xml:space="preserve"> som er udledt ud</w:t>
      </w:r>
      <w:r w:rsidR="00AD54B2">
        <w:rPr>
          <w:rFonts w:eastAsiaTheme="minorEastAsia"/>
        </w:rPr>
        <w:t xml:space="preserve"> </w:t>
      </w:r>
      <w:r w:rsidR="0013600E">
        <w:rPr>
          <w:rFonts w:eastAsiaTheme="minorEastAsia"/>
        </w:rPr>
        <w:t>fra præcisionen i .NET Frameworket’s DateTime</w:t>
      </w:r>
      <w:r w:rsidR="0013600E">
        <w:rPr>
          <w:rStyle w:val="Fodnotehenvisning"/>
          <w:rFonts w:eastAsiaTheme="minorEastAsia"/>
        </w:rPr>
        <w:footnoteReference w:id="17"/>
      </w:r>
      <w:r w:rsidR="0013600E">
        <w:rPr>
          <w:rFonts w:eastAsiaTheme="minorEastAsia"/>
        </w:rPr>
        <w:t>.</w:t>
      </w:r>
    </w:p>
    <w:p w14:paraId="55A39404" w14:textId="77777777" w:rsidR="0013600E" w:rsidRPr="00BD581B" w:rsidRDefault="0013600E" w:rsidP="0013600E">
      <w:pPr>
        <w:rPr>
          <w:rFonts w:eastAsiaTheme="minorEastAsia"/>
        </w:rPr>
      </w:pPr>
    </w:p>
    <w:p w14:paraId="7F72405B" w14:textId="77777777" w:rsidR="0013600E" w:rsidRDefault="0013600E" w:rsidP="0072537C">
      <w:pPr>
        <w:pStyle w:val="Overskrift4"/>
        <w:numPr>
          <w:ilvl w:val="0"/>
          <w:numId w:val="32"/>
        </w:numPr>
        <w:ind w:left="360"/>
      </w:pPr>
      <w:r>
        <w:t>Korrigering af klient-element der overlapper server-elements afslutning i et flow</w:t>
      </w:r>
    </w:p>
    <w:p w14:paraId="5D1BE5BB" w14:textId="77777777" w:rsidR="0013600E" w:rsidRDefault="0013600E" w:rsidP="0013600E">
      <w:pPr>
        <w:keepNext/>
        <w:jc w:val="center"/>
      </w:pPr>
      <w:r>
        <w:object w:dxaOrig="6676" w:dyaOrig="1756" w14:anchorId="76C60D81">
          <v:shape id="_x0000_i1048" type="#_x0000_t75" style="width:339pt;height:86.25pt" o:ole="">
            <v:imagedata r:id="rId74" o:title=""/>
          </v:shape>
          <o:OLEObject Type="Embed" ProgID="Visio.Drawing.15" ShapeID="_x0000_i1048" DrawAspect="Content" ObjectID="_1569392330" r:id="rId75"/>
        </w:object>
      </w:r>
    </w:p>
    <w:p w14:paraId="12492EBF" w14:textId="484BC80B" w:rsidR="0013600E" w:rsidRDefault="0013600E" w:rsidP="0013600E">
      <w:pPr>
        <w:pStyle w:val="Billedtekst"/>
        <w:jc w:val="center"/>
        <w:rPr>
          <w:rFonts w:eastAsiaTheme="minorEastAsia"/>
        </w:rPr>
      </w:pPr>
      <w:bookmarkStart w:id="180" w:name="_Ref483895982"/>
      <w:r>
        <w:t xml:space="preserve">Figur </w:t>
      </w:r>
      <w:r w:rsidR="007875CF">
        <w:fldChar w:fldCharType="begin"/>
      </w:r>
      <w:r w:rsidR="007875CF">
        <w:instrText xml:space="preserve"> SEQ Figur \* ARABIC </w:instrText>
      </w:r>
      <w:r w:rsidR="007875CF">
        <w:fldChar w:fldCharType="separate"/>
      </w:r>
      <w:r w:rsidR="00780111">
        <w:rPr>
          <w:noProof/>
        </w:rPr>
        <w:t>37</w:t>
      </w:r>
      <w:r w:rsidR="007875CF">
        <w:rPr>
          <w:noProof/>
        </w:rPr>
        <w:fldChar w:fldCharType="end"/>
      </w:r>
      <w:bookmarkEnd w:id="180"/>
      <w:r>
        <w:t xml:space="preserve"> (korrigering af klient tid der er bagud tidsmæssigt i forhold til serveren)</w:t>
      </w:r>
    </w:p>
    <w:p w14:paraId="1C9319E0" w14:textId="1149AC0C" w:rsidR="0013600E" w:rsidRDefault="00173BA5" w:rsidP="0013600E">
      <w:pPr>
        <w:rPr>
          <w:rFonts w:eastAsiaTheme="minorEastAsia"/>
        </w:rPr>
      </w:pPr>
      <w:r>
        <w:rPr>
          <w:rFonts w:eastAsiaTheme="minorEastAsia"/>
        </w:rPr>
        <w:t xml:space="preserve">I ovenstående </w:t>
      </w:r>
      <w:r>
        <w:rPr>
          <w:rFonts w:eastAsiaTheme="minorEastAsia"/>
        </w:rPr>
        <w:fldChar w:fldCharType="begin"/>
      </w:r>
      <w:r>
        <w:rPr>
          <w:rFonts w:eastAsiaTheme="minorEastAsia"/>
        </w:rPr>
        <w:instrText xml:space="preserve"> REF _Ref483895982 \h </w:instrText>
      </w:r>
      <w:r>
        <w:rPr>
          <w:rFonts w:eastAsiaTheme="minorEastAsia"/>
        </w:rPr>
      </w:r>
      <w:r>
        <w:rPr>
          <w:rFonts w:eastAsiaTheme="minorEastAsia"/>
        </w:rPr>
        <w:fldChar w:fldCharType="separate"/>
      </w:r>
      <w:r w:rsidR="00780111">
        <w:t xml:space="preserve">Figur </w:t>
      </w:r>
      <w:r w:rsidR="00780111">
        <w:rPr>
          <w:noProof/>
        </w:rPr>
        <w:t>37</w:t>
      </w:r>
      <w:r>
        <w:rPr>
          <w:rFonts w:eastAsiaTheme="minorEastAsia"/>
        </w:rPr>
        <w:fldChar w:fldCharType="end"/>
      </w:r>
      <w:r w:rsidR="0013600E">
        <w:rPr>
          <w:rFonts w:eastAsiaTheme="minorEastAsia"/>
        </w:rPr>
        <w:t xml:space="preserve"> ses det at elementet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oMath>
      <w:r w:rsidR="0013600E">
        <w:rPr>
          <w:rFonts w:eastAsiaTheme="minorEastAsia"/>
        </w:rPr>
        <w:t xml:space="preserve">’s begyndelse overlapper enden på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oMath>
      <w:r w:rsidR="0013600E">
        <w:rPr>
          <w:rFonts w:eastAsiaTheme="minorEastAsia"/>
        </w:rPr>
        <w:t xml:space="preserve">’s afslutning, dvs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oMath>
      <w:r w:rsidR="0013600E">
        <w:rPr>
          <w:rFonts w:eastAsiaTheme="minorEastAsia"/>
        </w:rPr>
        <w:t xml:space="preserve"> vil i dette tilfælde blive korrigeret til at </w:t>
      </w:r>
      <w:r w:rsidR="00811223">
        <w:rPr>
          <w:rFonts w:eastAsiaTheme="minorEastAsia"/>
        </w:rPr>
        <w:t>skulle</w:t>
      </w:r>
      <w:r w:rsidR="0013600E">
        <w:rPr>
          <w:rFonts w:eastAsiaTheme="minorEastAsia"/>
        </w:rPr>
        <w:t xml:space="preserve"> starte ved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oMath>
      <w:r w:rsidR="0013600E">
        <w:rPr>
          <w:rFonts w:eastAsiaTheme="minorEastAsia"/>
        </w:rPr>
        <w:t>’s afslutning</w:t>
      </w:r>
      <w:r w:rsidR="00AD54B2">
        <w:rPr>
          <w:rFonts w:eastAsiaTheme="minorEastAsia"/>
        </w:rPr>
        <w:t>.</w:t>
      </w:r>
      <w:r w:rsidR="0013600E">
        <w:rPr>
          <w:rFonts w:eastAsiaTheme="minorEastAsia"/>
        </w:rPr>
        <w:t xml:space="preserve"> </w:t>
      </w:r>
      <w:r w:rsidR="00AD54B2">
        <w:rPr>
          <w:rFonts w:eastAsiaTheme="minorEastAsia"/>
        </w:rPr>
        <w:t>H</w:t>
      </w:r>
      <w:r w:rsidR="0013600E">
        <w:rPr>
          <w:rFonts w:eastAsiaTheme="minorEastAsia"/>
        </w:rPr>
        <w:t>vis der ikke er plads uden at det vil overlappe med den næste og nyankom</w:t>
      </w:r>
      <w:r w:rsidR="00227C00">
        <w:rPr>
          <w:rFonts w:eastAsiaTheme="minorEastAsia"/>
        </w:rPr>
        <w:t>ne</w:t>
      </w:r>
      <w:r w:rsidR="0013600E">
        <w:rPr>
          <w:rFonts w:eastAsiaTheme="minorEastAsia"/>
        </w:rPr>
        <w:t xml:space="preserve"> serveraktivitet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0013600E">
        <w:rPr>
          <w:rFonts w:eastAsiaTheme="minorEastAsia"/>
        </w:rPr>
        <w:t xml:space="preserve"> eller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oMath>
      <w:r w:rsidR="0013600E">
        <w:rPr>
          <w:rFonts w:eastAsiaTheme="minorEastAsia"/>
        </w:rPr>
        <w:t xml:space="preserve">, vil </w:t>
      </w:r>
      <w:r w:rsidR="00811223">
        <w:rPr>
          <w:rFonts w:eastAsiaTheme="minorEastAsia"/>
        </w:rPr>
        <w:t xml:space="preserve">serveraktiviteter blive forsinket af </w:t>
      </w:r>
      <w:r w:rsidR="0013600E">
        <w:rPr>
          <w:rFonts w:eastAsiaTheme="minorEastAsia"/>
        </w:rPr>
        <w:t>den pågældende</w:t>
      </w:r>
      <w:r w:rsidR="00811223">
        <w:rPr>
          <w:rFonts w:eastAsiaTheme="minorEastAsia"/>
        </w:rPr>
        <w:t xml:space="preserve"> serverside-</w:t>
      </w:r>
      <w:r w:rsidR="00227C00">
        <w:rPr>
          <w:rFonts w:eastAsiaTheme="minorEastAsia"/>
        </w:rPr>
        <w:t>proces</w:t>
      </w:r>
      <w:r w:rsidR="0013600E">
        <w:rPr>
          <w:rFonts w:eastAsiaTheme="minorEastAsia"/>
        </w:rPr>
        <w:t>-tråd</w:t>
      </w:r>
      <w:r w:rsidR="00811223">
        <w:rPr>
          <w:rFonts w:eastAsiaTheme="minorEastAsia"/>
        </w:rPr>
        <w:t>, således</w:t>
      </w:r>
      <w:r w:rsidR="0013600E">
        <w:rPr>
          <w:rFonts w:eastAsiaTheme="minorEastAsia"/>
        </w:rPr>
        <w:t xml:space="preserve"> at der </w:t>
      </w:r>
      <w:r w:rsidR="00811223">
        <w:rPr>
          <w:rFonts w:eastAsiaTheme="minorEastAsia"/>
        </w:rPr>
        <w:t xml:space="preserve">vil være </w:t>
      </w:r>
      <w:r w:rsidR="0013600E">
        <w:rPr>
          <w:rFonts w:eastAsiaTheme="minorEastAsia"/>
        </w:rPr>
        <w:t xml:space="preserve">plads til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oMath>
      <w:r w:rsidR="00811223">
        <w:rPr>
          <w:rFonts w:eastAsiaTheme="minorEastAsia"/>
        </w:rPr>
        <w:t xml:space="preserve"> uden at det vil overlappe.</w:t>
      </w:r>
    </w:p>
    <w:p w14:paraId="52545A99" w14:textId="77777777" w:rsidR="0013600E" w:rsidRDefault="0013600E" w:rsidP="0013600E">
      <w:pPr>
        <w:keepNext/>
        <w:jc w:val="center"/>
      </w:pPr>
      <w:r>
        <w:object w:dxaOrig="2986" w:dyaOrig="976" w14:anchorId="2700FD95">
          <v:shape id="_x0000_i1049" type="#_x0000_t75" style="width:151.5pt;height:51pt" o:ole="">
            <v:imagedata r:id="rId76" o:title=""/>
          </v:shape>
          <o:OLEObject Type="Embed" ProgID="Visio.Drawing.15" ShapeID="_x0000_i1049" DrawAspect="Content" ObjectID="_1569392331" r:id="rId77"/>
        </w:object>
      </w:r>
    </w:p>
    <w:p w14:paraId="09249094" w14:textId="6959585D" w:rsidR="0013600E" w:rsidRDefault="0013600E" w:rsidP="0013600E">
      <w:pPr>
        <w:pStyle w:val="Billedtekst"/>
        <w:jc w:val="center"/>
      </w:pPr>
      <w:bookmarkStart w:id="181" w:name="_Ref483895996"/>
      <w:r>
        <w:t xml:space="preserve">Figur </w:t>
      </w:r>
      <w:r w:rsidR="007875CF">
        <w:fldChar w:fldCharType="begin"/>
      </w:r>
      <w:r w:rsidR="007875CF">
        <w:instrText xml:space="preserve"> SEQ Figur \* ARABIC </w:instrText>
      </w:r>
      <w:r w:rsidR="007875CF">
        <w:fldChar w:fldCharType="separate"/>
      </w:r>
      <w:r w:rsidR="00780111">
        <w:rPr>
          <w:noProof/>
        </w:rPr>
        <w:t>38</w:t>
      </w:r>
      <w:r w:rsidR="007875CF">
        <w:rPr>
          <w:noProof/>
        </w:rPr>
        <w:fldChar w:fldCharType="end"/>
      </w:r>
      <w:bookmarkEnd w:id="181"/>
      <w:r>
        <w:t xml:space="preserve"> (Overlappende klient-flow-elementer)</w:t>
      </w:r>
    </w:p>
    <w:p w14:paraId="5ACB2DF1" w14:textId="277D8CDC" w:rsidR="0013600E" w:rsidRDefault="0013600E" w:rsidP="0013600E">
      <w:r>
        <w:t xml:space="preserve">I ovenstående </w:t>
      </w:r>
      <w:r w:rsidR="00173BA5">
        <w:fldChar w:fldCharType="begin"/>
      </w:r>
      <w:r w:rsidR="00173BA5">
        <w:instrText xml:space="preserve"> REF _Ref483895996 \h </w:instrText>
      </w:r>
      <w:r w:rsidR="00173BA5">
        <w:fldChar w:fldCharType="separate"/>
      </w:r>
      <w:r w:rsidR="00780111">
        <w:t xml:space="preserve">Figur </w:t>
      </w:r>
      <w:r w:rsidR="00780111">
        <w:rPr>
          <w:noProof/>
        </w:rPr>
        <w:t>38</w:t>
      </w:r>
      <w:r w:rsidR="00173BA5">
        <w:fldChar w:fldCharType="end"/>
      </w:r>
      <w:r w:rsidR="00173BA5">
        <w:t xml:space="preserve"> </w:t>
      </w:r>
      <w:r>
        <w:t>vises et ugyldigt scenarie, da klienten er browseren og dermed i dette tilfælde Javascript som er enkelt-trådet. Dvs det er kun server-siden der kan have overlappende logelementer.</w:t>
      </w:r>
    </w:p>
    <w:p w14:paraId="3FAE6EE3" w14:textId="3DDFA059" w:rsidR="0013600E" w:rsidRDefault="0013600E" w:rsidP="0013600E">
      <w:pPr>
        <w:pStyle w:val="Citat2"/>
        <w:ind w:left="1341"/>
        <w:rPr>
          <w:rStyle w:val="Hyperlink"/>
        </w:rPr>
      </w:pPr>
      <w:r w:rsidRPr="00A44F32">
        <w:t>JavaScript is single-threaded in the same context, but browser Web APIs are not</w:t>
      </w:r>
      <w:r>
        <w:t xml:space="preserve">.(22/4-2017) hentet fra </w:t>
      </w:r>
      <w:hyperlink r:id="rId78" w:history="1">
        <w:r w:rsidRPr="00AE145E">
          <w:rPr>
            <w:rStyle w:val="Hyperlink"/>
          </w:rPr>
          <w:t>https://www.simple-talk.com/dotnet/asp-net/javascript-single-threaded/</w:t>
        </w:r>
      </w:hyperlink>
    </w:p>
    <w:p w14:paraId="21E0C95E" w14:textId="77777777" w:rsidR="0013600E" w:rsidRPr="00761A10" w:rsidRDefault="0013600E" w:rsidP="0013600E">
      <w:pPr>
        <w:rPr>
          <w:lang w:val="en-US"/>
        </w:rPr>
      </w:pPr>
    </w:p>
    <w:p w14:paraId="4799D8E4" w14:textId="5BCAFAB8" w:rsidR="0013600E" w:rsidRDefault="0013600E" w:rsidP="0072537C">
      <w:pPr>
        <w:pStyle w:val="Overskrift3"/>
        <w:numPr>
          <w:ilvl w:val="0"/>
          <w:numId w:val="15"/>
        </w:numPr>
      </w:pPr>
      <w:bookmarkStart w:id="182" w:name="_Toc484070331"/>
      <w:r>
        <w:lastRenderedPageBreak/>
        <w:t>Javascript’s ”asynkrone” aktiviter</w:t>
      </w:r>
      <w:bookmarkEnd w:id="182"/>
      <w:r>
        <w:t xml:space="preserve"> </w:t>
      </w:r>
    </w:p>
    <w:p w14:paraId="74227014" w14:textId="11EC9F77" w:rsidR="0013600E" w:rsidRDefault="0013600E" w:rsidP="0013600E">
      <w:r>
        <w:t>Selvom Javascript er enkelt-trådet, kan asynkron kode dog simuleres vha tim</w:t>
      </w:r>
      <w:r w:rsidR="00C364FF">
        <w:t>ers (setTimeout og setInterval).</w:t>
      </w:r>
      <w:r>
        <w:t xml:space="preserve"> </w:t>
      </w:r>
      <w:r w:rsidR="00C364FF">
        <w:t>D</w:t>
      </w:r>
      <w:r>
        <w:t xml:space="preserve">isse </w:t>
      </w:r>
      <w:r w:rsidR="00C364FF">
        <w:t xml:space="preserve">timers </w:t>
      </w:r>
      <w:r>
        <w:t>udfører begge 2 en funktion efter en fastlagt tid</w:t>
      </w:r>
      <w:r w:rsidR="00B01DE4">
        <w:t>,</w:t>
      </w:r>
      <w:r>
        <w:t xml:space="preserve"> når Javascript-motore</w:t>
      </w:r>
      <w:r w:rsidR="00C364FF">
        <w:t>n har tid til at udføre koden.</w:t>
      </w:r>
    </w:p>
    <w:p w14:paraId="68329384" w14:textId="77777777" w:rsidR="0013600E" w:rsidRDefault="0013600E" w:rsidP="0013600E">
      <w:r>
        <w:t>setTimeout er så præcis at følgende kode altid vil blive kaldt i rækkefølgen som angivet, altså executeK1 kaldes altid før executeK2, da de begge er sat til at udføre deres metode efter samme mængde tid.</w:t>
      </w:r>
    </w:p>
    <w:p w14:paraId="775230A7" w14:textId="77777777" w:rsidR="0013600E" w:rsidRPr="009F0EAD" w:rsidRDefault="0013600E" w:rsidP="0013600E">
      <w:pPr>
        <w:pStyle w:val="Ingenafstand"/>
        <w:ind w:left="2608"/>
        <w:rPr>
          <w:lang w:val="en-US"/>
        </w:rPr>
      </w:pPr>
      <w:r w:rsidRPr="009F0EAD">
        <w:rPr>
          <w:lang w:val="en-US"/>
        </w:rPr>
        <w:t>setTimeout(function executeK1(){</w:t>
      </w:r>
    </w:p>
    <w:p w14:paraId="2721609E" w14:textId="77777777" w:rsidR="0013600E" w:rsidRPr="009F0EAD" w:rsidRDefault="0013600E" w:rsidP="0013600E">
      <w:pPr>
        <w:pStyle w:val="Ingenafstand"/>
        <w:ind w:left="2608"/>
        <w:rPr>
          <w:lang w:val="en-US"/>
        </w:rPr>
      </w:pPr>
      <w:r w:rsidRPr="009F0EAD">
        <w:rPr>
          <w:lang w:val="en-US"/>
        </w:rPr>
        <w:tab/>
        <w:t>callGenericHandler(1);</w:t>
      </w:r>
    </w:p>
    <w:p w14:paraId="4684613E" w14:textId="77777777" w:rsidR="0013600E" w:rsidRPr="009F0EAD" w:rsidRDefault="0013600E" w:rsidP="0013600E">
      <w:pPr>
        <w:pStyle w:val="Ingenafstand"/>
        <w:ind w:left="2608"/>
        <w:rPr>
          <w:lang w:val="en-US"/>
        </w:rPr>
      </w:pPr>
      <w:r w:rsidRPr="009F0EAD">
        <w:rPr>
          <w:lang w:val="en-US"/>
        </w:rPr>
        <w:t>}, 1000);</w:t>
      </w:r>
    </w:p>
    <w:p w14:paraId="5F936B2D" w14:textId="77777777" w:rsidR="0013600E" w:rsidRPr="009F0EAD" w:rsidRDefault="0013600E" w:rsidP="0013600E">
      <w:pPr>
        <w:pStyle w:val="Ingenafstand"/>
        <w:ind w:left="2608"/>
        <w:rPr>
          <w:lang w:val="en-US"/>
        </w:rPr>
      </w:pPr>
    </w:p>
    <w:p w14:paraId="35838D84" w14:textId="77777777" w:rsidR="0013600E" w:rsidRPr="009F0EAD" w:rsidRDefault="0013600E" w:rsidP="0013600E">
      <w:pPr>
        <w:pStyle w:val="Ingenafstand"/>
        <w:ind w:left="2608"/>
        <w:rPr>
          <w:lang w:val="en-US"/>
        </w:rPr>
      </w:pPr>
      <w:r w:rsidRPr="009F0EAD">
        <w:rPr>
          <w:lang w:val="en-US"/>
        </w:rPr>
        <w:t>setTimeout(function executeK2(){</w:t>
      </w:r>
    </w:p>
    <w:p w14:paraId="12D8D793" w14:textId="77777777" w:rsidR="0013600E" w:rsidRDefault="0013600E" w:rsidP="0013600E">
      <w:pPr>
        <w:pStyle w:val="Ingenafstand"/>
        <w:ind w:left="2608"/>
      </w:pPr>
      <w:r w:rsidRPr="009F0EAD">
        <w:rPr>
          <w:lang w:val="en-US"/>
        </w:rPr>
        <w:tab/>
      </w:r>
      <w:r>
        <w:t>callGenericHandler(2);</w:t>
      </w:r>
    </w:p>
    <w:p w14:paraId="23D2D4FB" w14:textId="77777777" w:rsidR="0013600E" w:rsidRDefault="0013600E" w:rsidP="0013600E">
      <w:pPr>
        <w:pStyle w:val="Ingenafstand"/>
        <w:ind w:left="2608"/>
      </w:pPr>
      <w:r>
        <w:t>}, 1000);</w:t>
      </w:r>
    </w:p>
    <w:p w14:paraId="6A416BF6" w14:textId="77777777" w:rsidR="0013600E" w:rsidRDefault="0013600E" w:rsidP="0013600E"/>
    <w:p w14:paraId="6AD7A0D8" w14:textId="77777777" w:rsidR="0013600E" w:rsidRDefault="0013600E" w:rsidP="0013600E"/>
    <w:p w14:paraId="6D426E8F" w14:textId="7ABE28B3" w:rsidR="0013600E" w:rsidRDefault="00C364FF" w:rsidP="0013600E">
      <w:r>
        <w:t>H</w:t>
      </w:r>
      <w:r w:rsidR="0013600E">
        <w:t xml:space="preserve">vis der imellem de 2 </w:t>
      </w:r>
      <w:r w:rsidR="00B01DE4">
        <w:t>neden</w:t>
      </w:r>
      <w:r w:rsidR="0013600E">
        <w:t>stående setTimeouts er et stykke kode der længere tid end differencen imellem setTimeout’s interval</w:t>
      </w:r>
      <w:r w:rsidR="00B01DE4">
        <w:t>ler,</w:t>
      </w:r>
      <w:r w:rsidR="0013600E">
        <w:t xml:space="preserve"> kan det have indvirkning på </w:t>
      </w:r>
      <w:r w:rsidR="00B01DE4">
        <w:t xml:space="preserve">om </w:t>
      </w:r>
      <w:r w:rsidR="0013600E">
        <w:t xml:space="preserve">executeK1 </w:t>
      </w:r>
      <w:r w:rsidR="00B01DE4">
        <w:t xml:space="preserve">eller </w:t>
      </w:r>
      <w:r w:rsidR="0013600E">
        <w:t>executeK2 bliver udført først. I denne kode-stump vi</w:t>
      </w:r>
      <w:r w:rsidR="00B01DE4">
        <w:t>l executeK1 bliver udført først.</w:t>
      </w:r>
    </w:p>
    <w:p w14:paraId="289859F7" w14:textId="77777777" w:rsidR="0013600E" w:rsidRPr="00DC43A6" w:rsidRDefault="0013600E" w:rsidP="0013600E">
      <w:pPr>
        <w:pStyle w:val="Ingenafstand"/>
      </w:pPr>
      <w:r>
        <w:tab/>
      </w:r>
      <w:r w:rsidRPr="00DC43A6">
        <w:t xml:space="preserve">function setupTimeouts() { </w:t>
      </w:r>
    </w:p>
    <w:p w14:paraId="77C00F80" w14:textId="77777777" w:rsidR="0013600E" w:rsidRPr="00DC43A6" w:rsidRDefault="0013600E" w:rsidP="0013600E">
      <w:pPr>
        <w:pStyle w:val="Ingenafstand"/>
        <w:ind w:left="1304" w:firstLine="1304"/>
      </w:pPr>
      <w:r w:rsidRPr="00DC43A6">
        <w:t>setTimeout(function executeK1(){</w:t>
      </w:r>
    </w:p>
    <w:p w14:paraId="1E1F993D" w14:textId="77777777" w:rsidR="0013600E" w:rsidRPr="00DC43A6" w:rsidRDefault="0013600E" w:rsidP="0013600E">
      <w:pPr>
        <w:pStyle w:val="Ingenafstand"/>
      </w:pPr>
      <w:r w:rsidRPr="00DC43A6">
        <w:tab/>
      </w:r>
      <w:r w:rsidRPr="00DC43A6">
        <w:tab/>
      </w:r>
      <w:r w:rsidRPr="00DC43A6">
        <w:tab/>
        <w:t>callGenericHandler(1);</w:t>
      </w:r>
    </w:p>
    <w:p w14:paraId="3D4676D4" w14:textId="77777777" w:rsidR="0013600E" w:rsidRPr="00AE145E" w:rsidRDefault="0013600E" w:rsidP="0013600E">
      <w:pPr>
        <w:pStyle w:val="Ingenafstand"/>
        <w:ind w:left="1304" w:firstLine="1304"/>
      </w:pPr>
      <w:r w:rsidRPr="00AE145E">
        <w:t>}, 1000); //1000ms</w:t>
      </w:r>
    </w:p>
    <w:p w14:paraId="5349694C" w14:textId="77777777" w:rsidR="0013600E" w:rsidRPr="00AE145E" w:rsidRDefault="0013600E" w:rsidP="0013600E">
      <w:pPr>
        <w:pStyle w:val="Ingenafstand"/>
      </w:pPr>
    </w:p>
    <w:p w14:paraId="425970FC" w14:textId="77777777" w:rsidR="0013600E" w:rsidRPr="006145FF" w:rsidRDefault="0013600E" w:rsidP="0013600E">
      <w:pPr>
        <w:pStyle w:val="Ingenafstand"/>
        <w:ind w:left="2608"/>
      </w:pPr>
      <w:r>
        <w:t xml:space="preserve">someMethod(); </w:t>
      </w:r>
      <w:r w:rsidRPr="006145FF">
        <w:t>//</w:t>
      </w:r>
      <w:r>
        <w:t xml:space="preserve">Metode </w:t>
      </w:r>
      <w:r w:rsidRPr="006145FF">
        <w:t xml:space="preserve">der </w:t>
      </w:r>
      <w:r>
        <w:t xml:space="preserve">kan </w:t>
      </w:r>
      <w:r w:rsidRPr="006145FF">
        <w:t>tage længere end 1ms at udføre</w:t>
      </w:r>
    </w:p>
    <w:p w14:paraId="7C504E5B" w14:textId="77777777" w:rsidR="0013600E" w:rsidRPr="006145FF" w:rsidRDefault="0013600E" w:rsidP="0013600E">
      <w:pPr>
        <w:pStyle w:val="Ingenafstand"/>
      </w:pPr>
    </w:p>
    <w:p w14:paraId="2FDAFEF5" w14:textId="77777777" w:rsidR="0013600E" w:rsidRPr="009F0EAD" w:rsidRDefault="0013600E" w:rsidP="0013600E">
      <w:pPr>
        <w:pStyle w:val="Ingenafstand"/>
        <w:ind w:left="1304" w:firstLine="1304"/>
        <w:rPr>
          <w:lang w:val="en-US"/>
        </w:rPr>
      </w:pPr>
      <w:r w:rsidRPr="009F0EAD">
        <w:rPr>
          <w:lang w:val="en-US"/>
        </w:rPr>
        <w:t>setTimeout(function executeK2(){</w:t>
      </w:r>
    </w:p>
    <w:p w14:paraId="7F73C741" w14:textId="77777777" w:rsidR="0013600E" w:rsidRPr="00DC43A6" w:rsidRDefault="0013600E" w:rsidP="0013600E">
      <w:pPr>
        <w:pStyle w:val="Ingenafstand"/>
        <w:rPr>
          <w:lang w:val="en-US"/>
        </w:rPr>
      </w:pPr>
      <w:r>
        <w:rPr>
          <w:lang w:val="en-US"/>
        </w:rPr>
        <w:tab/>
      </w:r>
      <w:r>
        <w:rPr>
          <w:lang w:val="en-US"/>
        </w:rPr>
        <w:tab/>
      </w:r>
      <w:r>
        <w:rPr>
          <w:lang w:val="en-US"/>
        </w:rPr>
        <w:tab/>
      </w:r>
      <w:r w:rsidRPr="00DC43A6">
        <w:rPr>
          <w:lang w:val="en-US"/>
        </w:rPr>
        <w:t>callGenericHandler(2);</w:t>
      </w:r>
    </w:p>
    <w:p w14:paraId="17B0090B" w14:textId="77777777" w:rsidR="0013600E" w:rsidRPr="00DC43A6" w:rsidRDefault="0013600E" w:rsidP="0013600E">
      <w:pPr>
        <w:pStyle w:val="Ingenafstand"/>
        <w:ind w:left="1304" w:firstLine="1304"/>
        <w:rPr>
          <w:lang w:val="en-US"/>
        </w:rPr>
      </w:pPr>
      <w:r w:rsidRPr="00DC43A6">
        <w:rPr>
          <w:lang w:val="en-US"/>
        </w:rPr>
        <w:t>}, 999); //999ms</w:t>
      </w:r>
    </w:p>
    <w:p w14:paraId="5757AB5C" w14:textId="77777777" w:rsidR="0013600E" w:rsidRPr="00DC43A6" w:rsidRDefault="0013600E" w:rsidP="0013600E">
      <w:pPr>
        <w:pStyle w:val="Ingenafstand"/>
        <w:ind w:firstLine="1304"/>
        <w:rPr>
          <w:lang w:val="en-US"/>
        </w:rPr>
      </w:pPr>
      <w:r w:rsidRPr="00DC43A6">
        <w:rPr>
          <w:lang w:val="en-US"/>
        </w:rPr>
        <w:t>}</w:t>
      </w:r>
    </w:p>
    <w:p w14:paraId="5955C362" w14:textId="77777777" w:rsidR="0013600E" w:rsidRPr="00DC43A6" w:rsidRDefault="0013600E" w:rsidP="0013600E">
      <w:pPr>
        <w:pStyle w:val="Ingenafstand"/>
        <w:ind w:left="2608"/>
        <w:rPr>
          <w:lang w:val="en-US"/>
        </w:rPr>
      </w:pPr>
    </w:p>
    <w:p w14:paraId="4A357412" w14:textId="1A0A8CD7" w:rsidR="0013600E" w:rsidRDefault="0013600E" w:rsidP="0013600E">
      <w:r>
        <w:t>Dette vil betyde rækkefølgen på klientsidens aktiviteter ikke nødvendigvis vil være ens hver gang de udføres, hvis setTimeout og setInterval anvendes. Dog vil executeK1 ikke blive kaldt før</w:t>
      </w:r>
      <w:r w:rsidR="00C364FF">
        <w:t xml:space="preserve"> funktione</w:t>
      </w:r>
      <w:r w:rsidR="00D705D3">
        <w:t>n</w:t>
      </w:r>
      <w:r>
        <w:t xml:space="preserve"> setupTimeouts</w:t>
      </w:r>
      <w:r w:rsidR="00C364FF">
        <w:t xml:space="preserve"> er helt færdig med at blive udført</w:t>
      </w:r>
      <w:r>
        <w:t>, ligegyldigt hvor lang tid someMethod er om at udføre, da følgende udsagn gælder:</w:t>
      </w:r>
    </w:p>
    <w:p w14:paraId="7FB2BED6" w14:textId="77777777" w:rsidR="0013600E" w:rsidRDefault="0013600E" w:rsidP="0013600E">
      <w:pPr>
        <w:pStyle w:val="Citat2"/>
      </w:pPr>
      <w:r w:rsidRPr="00587525">
        <w:rPr>
          <w:lang w:val="da-DK"/>
        </w:rPr>
        <w:t xml:space="preserve"> </w:t>
      </w:r>
      <w:r>
        <w:t>“</w:t>
      </w:r>
      <w:r w:rsidRPr="004D1295">
        <w:t>JavaScript engines only have a single thread, forcing asynchronous events to queue waiting for execution.</w:t>
      </w:r>
      <w:r>
        <w:t>”</w:t>
      </w:r>
    </w:p>
    <w:p w14:paraId="075011F4" w14:textId="77777777" w:rsidR="0013600E" w:rsidRDefault="0013600E" w:rsidP="0013600E">
      <w:pPr>
        <w:pStyle w:val="Citat2"/>
      </w:pPr>
      <w:r>
        <w:t xml:space="preserve">og </w:t>
      </w:r>
    </w:p>
    <w:p w14:paraId="25CD7B02" w14:textId="77777777" w:rsidR="0013600E" w:rsidRPr="00AE145E" w:rsidRDefault="0013600E" w:rsidP="0013600E">
      <w:pPr>
        <w:pStyle w:val="Citat2"/>
      </w:pPr>
      <w:r>
        <w:t>“</w:t>
      </w:r>
      <w:r w:rsidRPr="00AE145E">
        <w:t>Note, however, that it does not execute immediately (it is incapable of doing that, because of the threading). Instead that delayed function is queued in order to be executed at the next available moment.”</w:t>
      </w:r>
    </w:p>
    <w:p w14:paraId="56F4CC80" w14:textId="47173A11" w:rsidR="0013600E" w:rsidRPr="004108A4" w:rsidRDefault="0013600E" w:rsidP="0013600E">
      <w:pPr>
        <w:pStyle w:val="Citat2"/>
        <w:rPr>
          <w:lang w:val="da-DK"/>
        </w:rPr>
      </w:pPr>
      <w:r w:rsidRPr="004108A4">
        <w:rPr>
          <w:lang w:val="da-DK"/>
        </w:rPr>
        <w:t xml:space="preserve">(22/4-2017) hentet fra </w:t>
      </w:r>
      <w:hyperlink r:id="rId79" w:history="1">
        <w:r w:rsidRPr="004108A4">
          <w:rPr>
            <w:rStyle w:val="Hyperlink"/>
            <w:lang w:val="da-DK"/>
          </w:rPr>
          <w:t>http://ejohn.org/blog/how-javascript-timers-work/</w:t>
        </w:r>
      </w:hyperlink>
    </w:p>
    <w:p w14:paraId="08561D00" w14:textId="77777777" w:rsidR="0013600E" w:rsidRPr="00AE145E" w:rsidRDefault="0013600E" w:rsidP="0013600E">
      <w:pPr>
        <w:pStyle w:val="Ingenafstand"/>
      </w:pPr>
    </w:p>
    <w:p w14:paraId="6AA33BF3" w14:textId="77777777" w:rsidR="0013600E" w:rsidRPr="00AE145E" w:rsidRDefault="0013600E" w:rsidP="0013600E"/>
    <w:p w14:paraId="382B4BAB" w14:textId="408A6172" w:rsidR="000D672C" w:rsidRDefault="00E16D22" w:rsidP="0072537C">
      <w:pPr>
        <w:pStyle w:val="Overskrift3"/>
        <w:numPr>
          <w:ilvl w:val="0"/>
          <w:numId w:val="15"/>
        </w:numPr>
      </w:pPr>
      <w:bookmarkStart w:id="183" w:name="_Toc484070332"/>
      <w:r>
        <w:lastRenderedPageBreak/>
        <w:t xml:space="preserve">Korrigering af </w:t>
      </w:r>
      <w:r w:rsidR="000D672C">
        <w:t>Javascrip</w:t>
      </w:r>
      <w:r>
        <w:t>t-Timestamps</w:t>
      </w:r>
      <w:bookmarkEnd w:id="183"/>
    </w:p>
    <w:p w14:paraId="443785C6" w14:textId="652F4611" w:rsidR="000D672C" w:rsidRDefault="000D672C" w:rsidP="000D672C">
      <w:r>
        <w:t xml:space="preserve">Da Javascript’s date har en præcision på 1ms, </w:t>
      </w:r>
      <w:r w:rsidR="00D705D3">
        <w:t>kan</w:t>
      </w:r>
      <w:r>
        <w:t xml:space="preserve"> flere af klientside aktiviteterne der bliver logget have samme tidsangivelse i aktivitetskøen der bliver logget til. Derfor </w:t>
      </w:r>
      <w:r w:rsidR="00E16D22">
        <w:t>anvendes det ”tomme” mikrosekund område af UnixTimestamp-implementering som incremental tæller hvis 2 eller flere lognings-elementer har samme timestamp inden for 1ms’s præcision.</w:t>
      </w:r>
    </w:p>
    <w:p w14:paraId="3FB166C1" w14:textId="77777777" w:rsidR="00E16D22" w:rsidRPr="005C409A" w:rsidRDefault="00E16D22" w:rsidP="00E16D22">
      <w:pPr>
        <w:pStyle w:val="Citat2"/>
      </w:pPr>
      <w:r>
        <w:t>“</w:t>
      </w:r>
      <w:r w:rsidRPr="005C409A">
        <w:t>The</w:t>
      </w:r>
      <w:r w:rsidRPr="005C409A">
        <w:rPr>
          <w:rStyle w:val="apple-converted-space"/>
          <w:color w:val="3B3C40"/>
        </w:rPr>
        <w:t> </w:t>
      </w:r>
      <w:r w:rsidRPr="005C409A">
        <w:rPr>
          <w:rStyle w:val="HTML-kode"/>
          <w:rFonts w:ascii="Consolas" w:eastAsiaTheme="minorHAnsi" w:hAnsi="Consolas"/>
          <w:b/>
          <w:bCs w:val="0"/>
          <w:color w:val="3B3C40"/>
          <w:bdr w:val="none" w:sz="0" w:space="0" w:color="auto" w:frame="1"/>
        </w:rPr>
        <w:t>Date.now()</w:t>
      </w:r>
      <w:r w:rsidRPr="005C409A">
        <w:rPr>
          <w:rStyle w:val="apple-converted-space"/>
          <w:color w:val="3B3C40"/>
        </w:rPr>
        <w:t> </w:t>
      </w:r>
      <w:r w:rsidRPr="005C409A">
        <w:t>method returns the number of milliseconds elapsed since 1 January 1970 00:00:00 UTC.</w:t>
      </w:r>
      <w:r>
        <w:t>”</w:t>
      </w:r>
    </w:p>
    <w:p w14:paraId="13BFCD70" w14:textId="611B7FCE" w:rsidR="00E16D22" w:rsidRPr="00E16D22" w:rsidRDefault="00E16D22" w:rsidP="00E16D22">
      <w:pPr>
        <w:pStyle w:val="Citat2"/>
        <w:rPr>
          <w:lang w:val="da-DK"/>
        </w:rPr>
      </w:pPr>
      <w:r w:rsidRPr="00E16D22">
        <w:rPr>
          <w:lang w:val="da-DK"/>
        </w:rPr>
        <w:t>(</w:t>
      </w:r>
      <w:r>
        <w:rPr>
          <w:lang w:val="da-DK"/>
        </w:rPr>
        <w:t>23/8-2016) h</w:t>
      </w:r>
      <w:r w:rsidRPr="00E16D22">
        <w:rPr>
          <w:lang w:val="da-DK"/>
        </w:rPr>
        <w:t xml:space="preserve">entet fra </w:t>
      </w:r>
      <w:hyperlink r:id="rId80" w:history="1">
        <w:r w:rsidRPr="00E16D22">
          <w:rPr>
            <w:rStyle w:val="Hyperlink"/>
            <w:lang w:val="da-DK"/>
          </w:rPr>
          <w:t>https://developer.mozilla.org/en-US/docs/Web/JavaScript/Reference/Global_Objects/Date/now</w:t>
        </w:r>
      </w:hyperlink>
    </w:p>
    <w:p w14:paraId="56851A90" w14:textId="77777777" w:rsidR="00861AF4" w:rsidRDefault="00861AF4">
      <w:pPr>
        <w:spacing w:after="200" w:line="276" w:lineRule="auto"/>
        <w:rPr>
          <w:b/>
          <w:color w:val="94B6D2" w:themeColor="accent1"/>
          <w:spacing w:val="20"/>
          <w:sz w:val="28"/>
          <w:szCs w:val="28"/>
        </w:rPr>
      </w:pPr>
      <w:bookmarkStart w:id="184" w:name="_Ref481183896"/>
      <w:r>
        <w:br w:type="page"/>
      </w:r>
    </w:p>
    <w:p w14:paraId="6E7B65DE" w14:textId="03C27813" w:rsidR="00D00365" w:rsidRDefault="00D00365" w:rsidP="0072537C">
      <w:pPr>
        <w:pStyle w:val="Overskrift2"/>
        <w:numPr>
          <w:ilvl w:val="0"/>
          <w:numId w:val="14"/>
        </w:numPr>
      </w:pPr>
      <w:bookmarkStart w:id="185" w:name="_Toc484070333"/>
      <w:r w:rsidRPr="00E26D5F">
        <w:lastRenderedPageBreak/>
        <w:t>Log</w:t>
      </w:r>
      <w:r w:rsidR="00D473E4">
        <w:t>ning</w:t>
      </w:r>
      <w:bookmarkEnd w:id="184"/>
      <w:bookmarkEnd w:id="185"/>
      <w:r w:rsidRPr="00E26D5F">
        <w:t xml:space="preserve"> </w:t>
      </w:r>
    </w:p>
    <w:p w14:paraId="44FB9B4F" w14:textId="3AAB8CBE" w:rsidR="00861AF4" w:rsidRDefault="00B2108E" w:rsidP="00B2108E">
      <w:r>
        <w:t>I denne sektion uddybes hvordan logning</w:t>
      </w:r>
      <w:r w:rsidR="00EF4EE5">
        <w:t>slokationen og logdata-formattet</w:t>
      </w:r>
      <w:r>
        <w:t xml:space="preserve"> opsættes for LogRecorder og LogPlayer. </w:t>
      </w:r>
      <w:r w:rsidR="00861AF4">
        <w:t>Endvidere indeholder sektionen en beskrivelse af hvilke i</w:t>
      </w:r>
      <w:r w:rsidR="00EF4EE5">
        <w:t>nterfacer</w:t>
      </w:r>
      <w:r w:rsidR="00861AF4">
        <w:t xml:space="preserve"> og objekter der anvendes til at persistere/hente logdata. </w:t>
      </w:r>
    </w:p>
    <w:p w14:paraId="48BC4DFC" w14:textId="62710664" w:rsidR="00285E44" w:rsidRDefault="00625F29" w:rsidP="00625F29">
      <w:pPr>
        <w:pStyle w:val="Overskrift3"/>
      </w:pPr>
      <w:bookmarkStart w:id="186" w:name="_Ref483636497"/>
      <w:bookmarkStart w:id="187" w:name="_Toc484070334"/>
      <w:r>
        <w:t xml:space="preserve">a. </w:t>
      </w:r>
      <w:r w:rsidR="008E066A">
        <w:t>Lokation</w:t>
      </w:r>
      <w:bookmarkEnd w:id="186"/>
      <w:bookmarkEnd w:id="187"/>
    </w:p>
    <w:p w14:paraId="2AD85547" w14:textId="72D569BC" w:rsidR="00152C28" w:rsidRDefault="00152C28" w:rsidP="00152C28">
      <w:r>
        <w:t xml:space="preserve">Via konfiguration (se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_Ref483473343 \r \h </w:instrText>
      </w:r>
      <w:r>
        <w:fldChar w:fldCharType="separate"/>
      </w:r>
      <w:r w:rsidR="00780111">
        <w:t>8</w:t>
      </w:r>
      <w:r>
        <w:fldChar w:fldCharType="end"/>
      </w:r>
      <w:r>
        <w:t xml:space="preserve">) skal der angives om logningen skal udføres af en standard-implementering af ILoggingPersister, eller om egenudviklet logningsmekanisme skal anvendes. </w:t>
      </w:r>
    </w:p>
    <w:p w14:paraId="78DD7009" w14:textId="1E70AD4A" w:rsidR="008E066A" w:rsidRDefault="008E066A" w:rsidP="008E066A">
      <w:r>
        <w:t>A</w:t>
      </w:r>
      <w:r w:rsidR="00152C28">
        <w:t>f standard-</w:t>
      </w:r>
      <w:r>
        <w:t>implementeringer kan der vælges at logge i JSON og CSV.</w:t>
      </w:r>
    </w:p>
    <w:p w14:paraId="368448B2" w14:textId="6C11E601" w:rsidR="0036663F" w:rsidRDefault="0036663F" w:rsidP="008E066A">
      <w:r>
        <w:t xml:space="preserve">Dvs enten bliver følgende sektion i konfiguration </w:t>
      </w:r>
      <w:r w:rsidR="00152C28">
        <w:t xml:space="preserve">tilføjet </w:t>
      </w:r>
      <w:r>
        <w:t>for at logge i JSON</w:t>
      </w:r>
      <w:r w:rsidR="00152C28">
        <w:t xml:space="preserve">-format, på lokationen angivet i filePath: </w:t>
      </w:r>
    </w:p>
    <w:p w14:paraId="56F3CC0B" w14:textId="7E5AF95B" w:rsidR="0036663F" w:rsidRPr="0036663F" w:rsidRDefault="0036663F" w:rsidP="0010414F">
      <w:pPr>
        <w:autoSpaceDE w:val="0"/>
        <w:autoSpaceDN w:val="0"/>
        <w:adjustRightInd w:val="0"/>
        <w:spacing w:after="0" w:line="240" w:lineRule="auto"/>
        <w:ind w:left="1304"/>
        <w:rPr>
          <w:rFonts w:ascii="Consolas" w:hAnsi="Consolas" w:cs="Consolas"/>
          <w:color w:val="000000"/>
          <w:kern w:val="0"/>
          <w:sz w:val="19"/>
          <w:szCs w:val="19"/>
          <w:lang w:val="en-US"/>
        </w:rPr>
      </w:pPr>
      <w:r w:rsidRPr="0036663F">
        <w:rPr>
          <w:rFonts w:ascii="Consolas" w:hAnsi="Consolas" w:cs="Consolas"/>
          <w:color w:val="0000FF"/>
          <w:kern w:val="0"/>
          <w:sz w:val="19"/>
          <w:szCs w:val="19"/>
          <w:lang w:val="en-US"/>
        </w:rPr>
        <w:t>&lt;</w:t>
      </w:r>
      <w:r w:rsidRPr="0036663F">
        <w:rPr>
          <w:rFonts w:ascii="Consolas" w:hAnsi="Consolas" w:cs="Consolas"/>
          <w:color w:val="A31515"/>
          <w:kern w:val="0"/>
          <w:sz w:val="19"/>
          <w:szCs w:val="19"/>
          <w:lang w:val="en-US"/>
        </w:rPr>
        <w:t>LRAPConfigurationSection</w:t>
      </w:r>
      <w:r w:rsidRPr="0036663F">
        <w:rPr>
          <w:rFonts w:ascii="Consolas" w:hAnsi="Consolas" w:cs="Consolas"/>
          <w:color w:val="0000FF"/>
          <w:kern w:val="0"/>
          <w:sz w:val="19"/>
          <w:szCs w:val="19"/>
          <w:lang w:val="en-US"/>
        </w:rPr>
        <w:t xml:space="preserve"> </w:t>
      </w:r>
      <w:r w:rsidRPr="0036663F">
        <w:rPr>
          <w:rFonts w:ascii="Consolas" w:hAnsi="Consolas" w:cs="Consolas"/>
          <w:color w:val="FF0000"/>
          <w:kern w:val="0"/>
          <w:sz w:val="19"/>
          <w:szCs w:val="19"/>
          <w:lang w:val="en-US"/>
        </w:rPr>
        <w:t>logType</w:t>
      </w:r>
      <w:r w:rsidRPr="0036663F">
        <w:rPr>
          <w:rFonts w:ascii="Consolas" w:hAnsi="Consolas" w:cs="Consolas"/>
          <w:color w:val="0000FF"/>
          <w:kern w:val="0"/>
          <w:sz w:val="19"/>
          <w:szCs w:val="19"/>
          <w:lang w:val="en-US"/>
        </w:rPr>
        <w:t>=</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JSON</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 xml:space="preserve"> </w:t>
      </w:r>
      <w:r w:rsidRPr="0036663F">
        <w:rPr>
          <w:rFonts w:ascii="Consolas" w:hAnsi="Consolas" w:cs="Consolas"/>
          <w:color w:val="FF0000"/>
          <w:kern w:val="0"/>
          <w:sz w:val="19"/>
          <w:szCs w:val="19"/>
          <w:lang w:val="en-US"/>
        </w:rPr>
        <w:t>filePath</w:t>
      </w:r>
      <w:r w:rsidRPr="0036663F">
        <w:rPr>
          <w:rFonts w:ascii="Consolas" w:hAnsi="Consolas" w:cs="Consolas"/>
          <w:color w:val="0000FF"/>
          <w:kern w:val="0"/>
          <w:sz w:val="19"/>
          <w:szCs w:val="19"/>
          <w:lang w:val="en-US"/>
        </w:rPr>
        <w:t>=</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c:\LogDir</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&gt;&lt;/</w:t>
      </w:r>
      <w:r w:rsidRPr="0036663F">
        <w:rPr>
          <w:rFonts w:ascii="Consolas" w:hAnsi="Consolas" w:cs="Consolas"/>
          <w:color w:val="A31515"/>
          <w:kern w:val="0"/>
          <w:sz w:val="19"/>
          <w:szCs w:val="19"/>
          <w:lang w:val="en-US"/>
        </w:rPr>
        <w:t>LRAPConfigurationSection</w:t>
      </w:r>
      <w:r w:rsidRPr="0036663F">
        <w:rPr>
          <w:rFonts w:ascii="Consolas" w:hAnsi="Consolas" w:cs="Consolas"/>
          <w:color w:val="0000FF"/>
          <w:kern w:val="0"/>
          <w:sz w:val="19"/>
          <w:szCs w:val="19"/>
          <w:lang w:val="en-US"/>
        </w:rPr>
        <w:t>&gt;</w:t>
      </w:r>
    </w:p>
    <w:p w14:paraId="3332E0FD" w14:textId="0F9CE795" w:rsidR="0036663F" w:rsidRDefault="0036663F" w:rsidP="0036663F">
      <w:pPr>
        <w:rPr>
          <w:rFonts w:ascii="Consolas" w:hAnsi="Consolas" w:cs="Consolas"/>
          <w:color w:val="000000"/>
          <w:kern w:val="0"/>
          <w:sz w:val="19"/>
          <w:szCs w:val="19"/>
          <w:lang w:val="en-US"/>
        </w:rPr>
      </w:pPr>
    </w:p>
    <w:p w14:paraId="116CE8B8" w14:textId="6BD4265C" w:rsidR="0036663F" w:rsidRPr="0036663F" w:rsidRDefault="0010414F" w:rsidP="0036663F">
      <w:pPr>
        <w:rPr>
          <w:rFonts w:ascii="Consolas" w:hAnsi="Consolas" w:cs="Consolas"/>
          <w:color w:val="000000"/>
          <w:kern w:val="0"/>
          <w:sz w:val="19"/>
          <w:szCs w:val="19"/>
        </w:rPr>
      </w:pPr>
      <w:r>
        <w:t>Eller hvis egen</w:t>
      </w:r>
      <w:r w:rsidR="0036663F">
        <w:t>udviklet ILoggingPersister</w:t>
      </w:r>
      <w:r w:rsidR="00C364FF">
        <w:t xml:space="preserve"> fra egen assembly</w:t>
      </w:r>
      <w:r w:rsidR="0036663F">
        <w:t xml:space="preserve"> ønskes anvendt til at logge</w:t>
      </w:r>
      <w:r w:rsidR="00C364FF">
        <w:t>,</w:t>
      </w:r>
      <w:r w:rsidR="0036663F">
        <w:t xml:space="preserve"> skal denne sektion vælges</w:t>
      </w:r>
      <w:r w:rsidR="00152C28">
        <w:t>:</w:t>
      </w:r>
    </w:p>
    <w:p w14:paraId="0DD94C57" w14:textId="40D3DCDE" w:rsidR="0036663F" w:rsidRPr="0036663F" w:rsidRDefault="0036663F" w:rsidP="0010414F">
      <w:pPr>
        <w:autoSpaceDE w:val="0"/>
        <w:autoSpaceDN w:val="0"/>
        <w:adjustRightInd w:val="0"/>
        <w:spacing w:after="0" w:line="240" w:lineRule="auto"/>
        <w:ind w:left="1304"/>
        <w:rPr>
          <w:rFonts w:ascii="Consolas" w:hAnsi="Consolas" w:cs="Consolas"/>
          <w:color w:val="000000"/>
          <w:kern w:val="0"/>
          <w:sz w:val="19"/>
          <w:szCs w:val="19"/>
          <w:lang w:val="en-US"/>
        </w:rPr>
      </w:pPr>
      <w:r w:rsidRPr="0036663F">
        <w:rPr>
          <w:rFonts w:ascii="Consolas" w:hAnsi="Consolas" w:cs="Consolas"/>
          <w:color w:val="0000FF"/>
          <w:kern w:val="0"/>
          <w:sz w:val="19"/>
          <w:szCs w:val="19"/>
          <w:lang w:val="en-US"/>
        </w:rPr>
        <w:t>&lt;</w:t>
      </w:r>
      <w:r w:rsidRPr="0036663F">
        <w:rPr>
          <w:rFonts w:ascii="Consolas" w:hAnsi="Consolas" w:cs="Consolas"/>
          <w:color w:val="A31515"/>
          <w:kern w:val="0"/>
          <w:sz w:val="19"/>
          <w:szCs w:val="19"/>
          <w:lang w:val="en-US"/>
        </w:rPr>
        <w:t>LRAPConfigurationSection</w:t>
      </w:r>
      <w:r w:rsidRPr="0036663F">
        <w:rPr>
          <w:rFonts w:ascii="Consolas" w:hAnsi="Consolas" w:cs="Consolas"/>
          <w:color w:val="0000FF"/>
          <w:kern w:val="0"/>
          <w:sz w:val="19"/>
          <w:szCs w:val="19"/>
          <w:lang w:val="en-US"/>
        </w:rPr>
        <w:t xml:space="preserve"> </w:t>
      </w:r>
      <w:r w:rsidRPr="0036663F">
        <w:rPr>
          <w:rFonts w:ascii="Consolas" w:hAnsi="Consolas" w:cs="Consolas"/>
          <w:color w:val="FF0000"/>
          <w:kern w:val="0"/>
          <w:sz w:val="19"/>
          <w:szCs w:val="19"/>
          <w:lang w:val="en-US"/>
        </w:rPr>
        <w:t>logType</w:t>
      </w:r>
      <w:r w:rsidRPr="0036663F">
        <w:rPr>
          <w:rFonts w:ascii="Consolas" w:hAnsi="Consolas" w:cs="Consolas"/>
          <w:color w:val="0000FF"/>
          <w:kern w:val="0"/>
          <w:sz w:val="19"/>
          <w:szCs w:val="19"/>
          <w:lang w:val="en-US"/>
        </w:rPr>
        <w:t>=</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Custom</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 xml:space="preserve"> </w:t>
      </w:r>
      <w:r w:rsidRPr="0036663F">
        <w:rPr>
          <w:rFonts w:ascii="Consolas" w:hAnsi="Consolas" w:cs="Consolas"/>
          <w:color w:val="FF0000"/>
          <w:kern w:val="0"/>
          <w:sz w:val="19"/>
          <w:szCs w:val="19"/>
          <w:lang w:val="en-US"/>
        </w:rPr>
        <w:t>filePath</w:t>
      </w:r>
      <w:r w:rsidRPr="0036663F">
        <w:rPr>
          <w:rFonts w:ascii="Consolas" w:hAnsi="Consolas" w:cs="Consolas"/>
          <w:color w:val="0000FF"/>
          <w:kern w:val="0"/>
          <w:sz w:val="19"/>
          <w:szCs w:val="19"/>
          <w:lang w:val="en-US"/>
        </w:rPr>
        <w:t>=</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c:\LogDir</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 xml:space="preserve"> </w:t>
      </w:r>
      <w:r w:rsidRPr="0036663F">
        <w:rPr>
          <w:rFonts w:ascii="Consolas" w:hAnsi="Consolas" w:cs="Consolas"/>
          <w:color w:val="FF0000"/>
          <w:kern w:val="0"/>
          <w:sz w:val="19"/>
          <w:szCs w:val="19"/>
          <w:lang w:val="en-US"/>
        </w:rPr>
        <w:t>solutionAssembly</w:t>
      </w:r>
      <w:r w:rsidRPr="0036663F">
        <w:rPr>
          <w:rFonts w:ascii="Consolas" w:hAnsi="Consolas" w:cs="Consolas"/>
          <w:color w:val="0000FF"/>
          <w:kern w:val="0"/>
          <w:sz w:val="19"/>
          <w:szCs w:val="19"/>
          <w:lang w:val="en-US"/>
        </w:rPr>
        <w:t>=</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SolutionSpecificAssembly.dll</w:t>
      </w:r>
      <w:r w:rsidRPr="0036663F">
        <w:rPr>
          <w:rFonts w:ascii="Consolas" w:hAnsi="Consolas" w:cs="Consolas"/>
          <w:color w:val="000000"/>
          <w:kern w:val="0"/>
          <w:sz w:val="19"/>
          <w:szCs w:val="19"/>
          <w:lang w:val="en-US"/>
        </w:rPr>
        <w:t>"</w:t>
      </w:r>
      <w:r w:rsidRPr="0036663F">
        <w:rPr>
          <w:rFonts w:ascii="Consolas" w:hAnsi="Consolas" w:cs="Consolas"/>
          <w:color w:val="0000FF"/>
          <w:kern w:val="0"/>
          <w:sz w:val="19"/>
          <w:szCs w:val="19"/>
          <w:lang w:val="en-US"/>
        </w:rPr>
        <w:t>&gt;&lt;/</w:t>
      </w:r>
      <w:r w:rsidRPr="0036663F">
        <w:rPr>
          <w:rFonts w:ascii="Consolas" w:hAnsi="Consolas" w:cs="Consolas"/>
          <w:color w:val="A31515"/>
          <w:kern w:val="0"/>
          <w:sz w:val="19"/>
          <w:szCs w:val="19"/>
          <w:lang w:val="en-US"/>
        </w:rPr>
        <w:t>LRAPConfigurationSection</w:t>
      </w:r>
      <w:r w:rsidRPr="0036663F">
        <w:rPr>
          <w:rFonts w:ascii="Consolas" w:hAnsi="Consolas" w:cs="Consolas"/>
          <w:color w:val="0000FF"/>
          <w:kern w:val="0"/>
          <w:sz w:val="19"/>
          <w:szCs w:val="19"/>
          <w:lang w:val="en-US"/>
        </w:rPr>
        <w:t>&gt;</w:t>
      </w:r>
    </w:p>
    <w:p w14:paraId="2A3E2009" w14:textId="6F4AB008" w:rsidR="008E066A" w:rsidRDefault="008E066A" w:rsidP="008E066A">
      <w:pPr>
        <w:rPr>
          <w:lang w:val="en-US"/>
        </w:rPr>
      </w:pPr>
    </w:p>
    <w:p w14:paraId="1F500FA1" w14:textId="06154182" w:rsidR="0036663F" w:rsidRPr="00625F29" w:rsidRDefault="00625F29" w:rsidP="00625F29">
      <w:pPr>
        <w:pStyle w:val="Overskrift3"/>
      </w:pPr>
      <w:bookmarkStart w:id="188" w:name="_Ref483637737"/>
      <w:bookmarkStart w:id="189" w:name="_Toc484070335"/>
      <w:r w:rsidRPr="00625F29">
        <w:t xml:space="preserve">b. </w:t>
      </w:r>
      <w:r w:rsidR="0036663F" w:rsidRPr="00625F29">
        <w:t>ILoggingPersister interfacet</w:t>
      </w:r>
      <w:bookmarkEnd w:id="188"/>
      <w:bookmarkEnd w:id="189"/>
    </w:p>
    <w:p w14:paraId="5C4FF604" w14:textId="3BE8FAAF" w:rsidR="00861AF4" w:rsidRPr="00861AF4" w:rsidRDefault="00861AF4" w:rsidP="00861AF4">
      <w:r w:rsidRPr="00861AF4">
        <w:t>Som beskrevet</w:t>
      </w:r>
      <w:r>
        <w:t xml:space="preserve"> i punkt a., anvendes interfacet ILoggingPersister både for standard- og egenudviklede logningsmekanismer, som har til opgave at persisterer LogElement-objekter, og hente dem igen på et senere tidspunkt. </w:t>
      </w:r>
    </w:p>
    <w:tbl>
      <w:tblPr>
        <w:tblStyle w:val="Gittertabel4-farve1"/>
        <w:tblW w:w="0" w:type="auto"/>
        <w:tblLook w:val="04A0" w:firstRow="1" w:lastRow="0" w:firstColumn="1" w:lastColumn="0" w:noHBand="0" w:noVBand="1"/>
      </w:tblPr>
      <w:tblGrid>
        <w:gridCol w:w="5382"/>
        <w:gridCol w:w="4415"/>
      </w:tblGrid>
      <w:tr w:rsidR="0010414F" w14:paraId="18AD1D4D" w14:textId="77777777" w:rsidTr="00104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64301ABA" w14:textId="3EAFC978" w:rsidR="0010414F" w:rsidRDefault="0010414F" w:rsidP="0036663F">
            <w:pPr>
              <w:rPr>
                <w:lang w:val="en-US"/>
              </w:rPr>
            </w:pPr>
            <w:r>
              <w:rPr>
                <w:lang w:val="en-US"/>
              </w:rPr>
              <w:t>Metode</w:t>
            </w:r>
          </w:p>
        </w:tc>
        <w:tc>
          <w:tcPr>
            <w:tcW w:w="4415" w:type="dxa"/>
          </w:tcPr>
          <w:p w14:paraId="247E3467" w14:textId="7292E907" w:rsidR="0010414F" w:rsidRDefault="0010414F" w:rsidP="0036663F">
            <w:pPr>
              <w:cnfStyle w:val="100000000000" w:firstRow="1" w:lastRow="0" w:firstColumn="0" w:lastColumn="0" w:oddVBand="0" w:evenVBand="0" w:oddHBand="0" w:evenHBand="0" w:firstRowFirstColumn="0" w:firstRowLastColumn="0" w:lastRowFirstColumn="0" w:lastRowLastColumn="0"/>
              <w:rPr>
                <w:lang w:val="en-US"/>
              </w:rPr>
            </w:pPr>
            <w:r>
              <w:rPr>
                <w:lang w:val="en-US"/>
              </w:rPr>
              <w:t>Formål</w:t>
            </w:r>
          </w:p>
        </w:tc>
      </w:tr>
      <w:tr w:rsidR="0010414F" w:rsidRPr="0010414F" w14:paraId="43D1F2B3" w14:textId="77777777" w:rsidTr="00104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61462A04" w14:textId="77777777" w:rsidR="0010414F" w:rsidRDefault="0010414F" w:rsidP="0036663F">
            <w:pPr>
              <w:rPr>
                <w:lang w:val="en-US"/>
              </w:rPr>
            </w:pPr>
            <w:r>
              <w:rPr>
                <w:lang w:val="en-US"/>
              </w:rPr>
              <w:t>LogElement</w:t>
            </w:r>
          </w:p>
          <w:p w14:paraId="7ED2FC16" w14:textId="21B8682F" w:rsidR="0010414F" w:rsidRDefault="0010414F" w:rsidP="0036663F">
            <w:pPr>
              <w:rPr>
                <w:lang w:val="en-US"/>
              </w:rPr>
            </w:pPr>
            <w:r>
              <w:rPr>
                <w:lang w:val="en-US"/>
              </w:rPr>
              <w:t>Input: FilePath, LogElement</w:t>
            </w:r>
          </w:p>
          <w:p w14:paraId="4449CA32" w14:textId="03BDB283" w:rsidR="0010414F" w:rsidRDefault="0010414F" w:rsidP="0036663F">
            <w:pPr>
              <w:rPr>
                <w:lang w:val="en-US"/>
              </w:rPr>
            </w:pPr>
            <w:r>
              <w:rPr>
                <w:lang w:val="en-US"/>
              </w:rPr>
              <w:t>Output: &lt;Intet&gt;</w:t>
            </w:r>
          </w:p>
        </w:tc>
        <w:tc>
          <w:tcPr>
            <w:tcW w:w="4415" w:type="dxa"/>
          </w:tcPr>
          <w:p w14:paraId="5DDEB4FB" w14:textId="4284A01C" w:rsidR="0010414F" w:rsidRPr="0010414F" w:rsidRDefault="0010414F" w:rsidP="0036663F">
            <w:pPr>
              <w:cnfStyle w:val="000000100000" w:firstRow="0" w:lastRow="0" w:firstColumn="0" w:lastColumn="0" w:oddVBand="0" w:evenVBand="0" w:oddHBand="1" w:evenHBand="0" w:firstRowFirstColumn="0" w:firstRowLastColumn="0" w:lastRowFirstColumn="0" w:lastRowLastColumn="0"/>
            </w:pPr>
            <w:r w:rsidRPr="0010414F">
              <w:t xml:space="preserve">Hent </w:t>
            </w:r>
            <w:r>
              <w:t>bestemt logelement</w:t>
            </w:r>
            <w:r w:rsidRPr="0010414F">
              <w:t xml:space="preserve"> inkl alle detajler</w:t>
            </w:r>
          </w:p>
        </w:tc>
      </w:tr>
      <w:tr w:rsidR="0010414F" w:rsidRPr="0010414F" w14:paraId="7C8832CA" w14:textId="77777777" w:rsidTr="0010414F">
        <w:tc>
          <w:tcPr>
            <w:cnfStyle w:val="001000000000" w:firstRow="0" w:lastRow="0" w:firstColumn="1" w:lastColumn="0" w:oddVBand="0" w:evenVBand="0" w:oddHBand="0" w:evenHBand="0" w:firstRowFirstColumn="0" w:firstRowLastColumn="0" w:lastRowFirstColumn="0" w:lastRowLastColumn="0"/>
            <w:tcW w:w="5382" w:type="dxa"/>
          </w:tcPr>
          <w:p w14:paraId="2E399744" w14:textId="77777777" w:rsidR="0010414F" w:rsidRDefault="0010414F" w:rsidP="0036663F">
            <w:pPr>
              <w:rPr>
                <w:lang w:val="en-US"/>
              </w:rPr>
            </w:pPr>
            <w:r>
              <w:rPr>
                <w:lang w:val="en-US"/>
              </w:rPr>
              <w:t>LoadLogElements</w:t>
            </w:r>
          </w:p>
          <w:p w14:paraId="688ABD4D" w14:textId="22B5EC70" w:rsidR="0010414F" w:rsidRDefault="0010414F" w:rsidP="0036663F">
            <w:pPr>
              <w:rPr>
                <w:lang w:val="en-US"/>
              </w:rPr>
            </w:pPr>
            <w:r>
              <w:rPr>
                <w:lang w:val="en-US"/>
              </w:rPr>
              <w:t>Input: FilePath, FraDato(optional), TilDato(optional)</w:t>
            </w:r>
          </w:p>
          <w:p w14:paraId="68589DFB" w14:textId="6D094858" w:rsidR="0010414F" w:rsidRDefault="0010414F" w:rsidP="0036663F">
            <w:pPr>
              <w:rPr>
                <w:lang w:val="en-US"/>
              </w:rPr>
            </w:pPr>
            <w:r>
              <w:rPr>
                <w:lang w:val="en-US"/>
              </w:rPr>
              <w:t>Output: Liste af LogElements</w:t>
            </w:r>
          </w:p>
        </w:tc>
        <w:tc>
          <w:tcPr>
            <w:tcW w:w="4415" w:type="dxa"/>
          </w:tcPr>
          <w:p w14:paraId="2AB1A809" w14:textId="173B19CF" w:rsidR="0010414F" w:rsidRPr="0010414F" w:rsidRDefault="0010414F" w:rsidP="0036663F">
            <w:pPr>
              <w:cnfStyle w:val="000000000000" w:firstRow="0" w:lastRow="0" w:firstColumn="0" w:lastColumn="0" w:oddVBand="0" w:evenVBand="0" w:oddHBand="0" w:evenHBand="0" w:firstRowFirstColumn="0" w:firstRowLastColumn="0" w:lastRowFirstColumn="0" w:lastRowLastColumn="0"/>
            </w:pPr>
            <w:r w:rsidRPr="0010414F">
              <w:t>Hent alle logelementer</w:t>
            </w:r>
          </w:p>
        </w:tc>
      </w:tr>
      <w:tr w:rsidR="0010414F" w:rsidRPr="0010414F" w14:paraId="4D045C83" w14:textId="77777777" w:rsidTr="00104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tcPr>
          <w:p w14:paraId="00147280" w14:textId="77777777" w:rsidR="0010414F" w:rsidRDefault="0010414F" w:rsidP="0036663F">
            <w:pPr>
              <w:rPr>
                <w:lang w:val="en-US"/>
              </w:rPr>
            </w:pPr>
            <w:r>
              <w:rPr>
                <w:lang w:val="en-US"/>
              </w:rPr>
              <w:t>LoadLogElement</w:t>
            </w:r>
          </w:p>
          <w:p w14:paraId="591429FD" w14:textId="4D7CE5C6" w:rsidR="0010414F" w:rsidRDefault="0010414F" w:rsidP="0036663F">
            <w:pPr>
              <w:rPr>
                <w:lang w:val="en-US"/>
              </w:rPr>
            </w:pPr>
            <w:r>
              <w:rPr>
                <w:lang w:val="en-US"/>
              </w:rPr>
              <w:t>Input: LogElementInfo</w:t>
            </w:r>
          </w:p>
          <w:p w14:paraId="10116134" w14:textId="117E996F" w:rsidR="0010414F" w:rsidRDefault="0010414F" w:rsidP="0036663F">
            <w:pPr>
              <w:rPr>
                <w:lang w:val="en-US"/>
              </w:rPr>
            </w:pPr>
            <w:r>
              <w:rPr>
                <w:lang w:val="en-US"/>
              </w:rPr>
              <w:t>Output: LogElement</w:t>
            </w:r>
          </w:p>
        </w:tc>
        <w:tc>
          <w:tcPr>
            <w:tcW w:w="4415" w:type="dxa"/>
          </w:tcPr>
          <w:p w14:paraId="05CAB813" w14:textId="250CFC9E" w:rsidR="0010414F" w:rsidRPr="0010414F" w:rsidRDefault="0010414F" w:rsidP="0036663F">
            <w:pPr>
              <w:cnfStyle w:val="000000100000" w:firstRow="0" w:lastRow="0" w:firstColumn="0" w:lastColumn="0" w:oddVBand="0" w:evenVBand="0" w:oddHBand="1" w:evenHBand="0" w:firstRowFirstColumn="0" w:firstRowLastColumn="0" w:lastRowFirstColumn="0" w:lastRowLastColumn="0"/>
            </w:pPr>
            <w:r w:rsidRPr="0010414F">
              <w:t xml:space="preserve">Hent minimal logelement, i det tilfælde at performance </w:t>
            </w:r>
            <w:r>
              <w:t>kan være et problem ved at hente alt.</w:t>
            </w:r>
          </w:p>
        </w:tc>
      </w:tr>
      <w:tr w:rsidR="0010414F" w:rsidRPr="0010414F" w14:paraId="33551435" w14:textId="77777777" w:rsidTr="0010414F">
        <w:tc>
          <w:tcPr>
            <w:cnfStyle w:val="001000000000" w:firstRow="0" w:lastRow="0" w:firstColumn="1" w:lastColumn="0" w:oddVBand="0" w:evenVBand="0" w:oddHBand="0" w:evenHBand="0" w:firstRowFirstColumn="0" w:firstRowLastColumn="0" w:lastRowFirstColumn="0" w:lastRowLastColumn="0"/>
            <w:tcW w:w="5382" w:type="dxa"/>
          </w:tcPr>
          <w:p w14:paraId="78DD53E7" w14:textId="77777777" w:rsidR="0010414F" w:rsidRDefault="0010414F" w:rsidP="0036663F">
            <w:pPr>
              <w:rPr>
                <w:lang w:val="en-US"/>
              </w:rPr>
            </w:pPr>
            <w:r>
              <w:rPr>
                <w:lang w:val="en-US"/>
              </w:rPr>
              <w:t>LoadLogElementsInfo</w:t>
            </w:r>
          </w:p>
          <w:p w14:paraId="3B5DDC7D" w14:textId="48E9774D" w:rsidR="0010414F" w:rsidRDefault="0010414F" w:rsidP="0036663F">
            <w:pPr>
              <w:rPr>
                <w:lang w:val="en-US"/>
              </w:rPr>
            </w:pPr>
            <w:r>
              <w:rPr>
                <w:lang w:val="en-US"/>
              </w:rPr>
              <w:t>Input: FilePath, FraDato(optional), TilDato(optional)</w:t>
            </w:r>
          </w:p>
        </w:tc>
        <w:tc>
          <w:tcPr>
            <w:tcW w:w="4415" w:type="dxa"/>
          </w:tcPr>
          <w:p w14:paraId="1AE08B84" w14:textId="5B791B7A" w:rsidR="0010414F" w:rsidRPr="0010414F" w:rsidRDefault="0010414F" w:rsidP="0036663F">
            <w:pPr>
              <w:cnfStyle w:val="000000000000" w:firstRow="0" w:lastRow="0" w:firstColumn="0" w:lastColumn="0" w:oddVBand="0" w:evenVBand="0" w:oddHBand="0" w:evenHBand="0" w:firstRowFirstColumn="0" w:firstRowLastColumn="0" w:lastRowFirstColumn="0" w:lastRowLastColumn="0"/>
            </w:pPr>
            <w:r w:rsidRPr="0010414F">
              <w:t>Hent minimale logelementin</w:t>
            </w:r>
            <w:r>
              <w:t>formation om alle logelementer.</w:t>
            </w:r>
          </w:p>
        </w:tc>
      </w:tr>
    </w:tbl>
    <w:p w14:paraId="0871CF73" w14:textId="77777777" w:rsidR="00CB3694" w:rsidRDefault="00CB3694" w:rsidP="00CB3694"/>
    <w:p w14:paraId="54998F73" w14:textId="77777777" w:rsidR="00861AF4" w:rsidRDefault="00861AF4">
      <w:pPr>
        <w:spacing w:after="200" w:line="276" w:lineRule="auto"/>
        <w:rPr>
          <w:b/>
          <w:color w:val="000000" w:themeColor="text1"/>
          <w:spacing w:val="10"/>
          <w:szCs w:val="24"/>
        </w:rPr>
      </w:pPr>
      <w:r>
        <w:br w:type="page"/>
      </w:r>
    </w:p>
    <w:p w14:paraId="7CB46E5D" w14:textId="084F2053" w:rsidR="00690394" w:rsidRDefault="00625F29" w:rsidP="00625F29">
      <w:pPr>
        <w:pStyle w:val="Overskrift3"/>
      </w:pPr>
      <w:bookmarkStart w:id="190" w:name="_Toc484070336"/>
      <w:r>
        <w:lastRenderedPageBreak/>
        <w:t xml:space="preserve">c. </w:t>
      </w:r>
      <w:r w:rsidR="00D473E4">
        <w:t>F</w:t>
      </w:r>
      <w:r w:rsidR="00690394">
        <w:t>ormat</w:t>
      </w:r>
      <w:r w:rsidR="00B2108E">
        <w:t xml:space="preserve"> af LogElement-objekt</w:t>
      </w:r>
      <w:bookmarkEnd w:id="190"/>
    </w:p>
    <w:p w14:paraId="5D3A7447" w14:textId="7477BD55" w:rsidR="00B2108E" w:rsidRPr="00B2108E" w:rsidRDefault="00B2108E" w:rsidP="00B2108E">
      <w:r>
        <w:t>LogElement-objektet anvendes til at gemme information om den pågældende aktivitet udført, gælder både for klientside- og serverside-aktiviteter.</w:t>
      </w:r>
    </w:p>
    <w:tbl>
      <w:tblPr>
        <w:tblStyle w:val="Gittertabel4-farve1"/>
        <w:tblW w:w="0" w:type="auto"/>
        <w:tblLook w:val="04A0" w:firstRow="1" w:lastRow="0" w:firstColumn="1" w:lastColumn="0" w:noHBand="0" w:noVBand="1"/>
      </w:tblPr>
      <w:tblGrid>
        <w:gridCol w:w="2547"/>
        <w:gridCol w:w="2268"/>
        <w:gridCol w:w="4982"/>
      </w:tblGrid>
      <w:tr w:rsidR="009F1344" w14:paraId="089F1B77" w14:textId="77777777" w:rsidTr="009F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637C006" w14:textId="6D281F97" w:rsidR="009F1344" w:rsidRDefault="009F1344" w:rsidP="00D00365">
            <w:r>
              <w:t>Property navn</w:t>
            </w:r>
          </w:p>
        </w:tc>
        <w:tc>
          <w:tcPr>
            <w:tcW w:w="2268" w:type="dxa"/>
          </w:tcPr>
          <w:p w14:paraId="23CE6D10" w14:textId="740EB29B" w:rsidR="009F1344" w:rsidRDefault="009F1344" w:rsidP="00D00365">
            <w:pPr>
              <w:cnfStyle w:val="100000000000" w:firstRow="1" w:lastRow="0" w:firstColumn="0" w:lastColumn="0" w:oddVBand="0" w:evenVBand="0" w:oddHBand="0" w:evenHBand="0" w:firstRowFirstColumn="0" w:firstRowLastColumn="0" w:lastRowFirstColumn="0" w:lastRowLastColumn="0"/>
            </w:pPr>
            <w:r>
              <w:t>Datatype</w:t>
            </w:r>
          </w:p>
        </w:tc>
        <w:tc>
          <w:tcPr>
            <w:tcW w:w="4982" w:type="dxa"/>
          </w:tcPr>
          <w:p w14:paraId="413AD235" w14:textId="13ACD3FB" w:rsidR="009F1344" w:rsidRDefault="009F1344" w:rsidP="00D00365">
            <w:pPr>
              <w:cnfStyle w:val="100000000000" w:firstRow="1" w:lastRow="0" w:firstColumn="0" w:lastColumn="0" w:oddVBand="0" w:evenVBand="0" w:oddHBand="0" w:evenHBand="0" w:firstRowFirstColumn="0" w:firstRowLastColumn="0" w:lastRowFirstColumn="0" w:lastRowLastColumn="0"/>
            </w:pPr>
            <w:r>
              <w:t>Beskrivelse</w:t>
            </w:r>
          </w:p>
        </w:tc>
      </w:tr>
      <w:tr w:rsidR="009F1344" w14:paraId="4E18B1A8" w14:textId="77777777" w:rsidTr="009F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AED6066" w14:textId="55886F1F" w:rsidR="009F1344" w:rsidRDefault="009F1344" w:rsidP="00D00365">
            <w:r>
              <w:t>GUID</w:t>
            </w:r>
          </w:p>
        </w:tc>
        <w:tc>
          <w:tcPr>
            <w:tcW w:w="2268" w:type="dxa"/>
          </w:tcPr>
          <w:p w14:paraId="5F97FD6C" w14:textId="4A34043D" w:rsidR="009F1344" w:rsidRDefault="009F1344" w:rsidP="00D00365">
            <w:pPr>
              <w:cnfStyle w:val="000000100000" w:firstRow="0" w:lastRow="0" w:firstColumn="0" w:lastColumn="0" w:oddVBand="0" w:evenVBand="0" w:oddHBand="1" w:evenHBand="0" w:firstRowFirstColumn="0" w:firstRowLastColumn="0" w:lastRowFirstColumn="0" w:lastRowLastColumn="0"/>
            </w:pPr>
            <w:r>
              <w:t>Guid</w:t>
            </w:r>
          </w:p>
        </w:tc>
        <w:tc>
          <w:tcPr>
            <w:tcW w:w="4982" w:type="dxa"/>
          </w:tcPr>
          <w:p w14:paraId="64E2064D" w14:textId="36735353" w:rsidR="009F1344" w:rsidRDefault="009F1344" w:rsidP="00D00365">
            <w:pPr>
              <w:cnfStyle w:val="000000100000" w:firstRow="0" w:lastRow="0" w:firstColumn="0" w:lastColumn="0" w:oddVBand="0" w:evenVBand="0" w:oddHBand="1" w:evenHBand="0" w:firstRowFirstColumn="0" w:firstRowLastColumn="0" w:lastRowFirstColumn="0" w:lastRowLastColumn="0"/>
            </w:pPr>
            <w:r>
              <w:t>Unikt ID for logelementet</w:t>
            </w:r>
          </w:p>
        </w:tc>
      </w:tr>
      <w:tr w:rsidR="009F1344" w14:paraId="68139555" w14:textId="77777777" w:rsidTr="009F1344">
        <w:tc>
          <w:tcPr>
            <w:cnfStyle w:val="001000000000" w:firstRow="0" w:lastRow="0" w:firstColumn="1" w:lastColumn="0" w:oddVBand="0" w:evenVBand="0" w:oddHBand="0" w:evenHBand="0" w:firstRowFirstColumn="0" w:firstRowLastColumn="0" w:lastRowFirstColumn="0" w:lastRowLastColumn="0"/>
            <w:tcW w:w="2547" w:type="dxa"/>
          </w:tcPr>
          <w:p w14:paraId="24645346" w14:textId="3125E353" w:rsidR="009F1344" w:rsidRDefault="009F1344" w:rsidP="00D00365">
            <w:r>
              <w:t>SessionGUID</w:t>
            </w:r>
          </w:p>
        </w:tc>
        <w:tc>
          <w:tcPr>
            <w:tcW w:w="2268" w:type="dxa"/>
          </w:tcPr>
          <w:p w14:paraId="37DB64B8" w14:textId="3A401DA3" w:rsidR="009F1344" w:rsidRDefault="009F1344" w:rsidP="00D00365">
            <w:pPr>
              <w:cnfStyle w:val="000000000000" w:firstRow="0" w:lastRow="0" w:firstColumn="0" w:lastColumn="0" w:oddVBand="0" w:evenVBand="0" w:oddHBand="0" w:evenHBand="0" w:firstRowFirstColumn="0" w:firstRowLastColumn="0" w:lastRowFirstColumn="0" w:lastRowLastColumn="0"/>
            </w:pPr>
            <w:r>
              <w:t>Guid</w:t>
            </w:r>
          </w:p>
        </w:tc>
        <w:tc>
          <w:tcPr>
            <w:tcW w:w="4982" w:type="dxa"/>
          </w:tcPr>
          <w:p w14:paraId="76B3BAD6" w14:textId="71FCFF8E" w:rsidR="009F1344" w:rsidRDefault="009F1344" w:rsidP="00D00365">
            <w:pPr>
              <w:cnfStyle w:val="000000000000" w:firstRow="0" w:lastRow="0" w:firstColumn="0" w:lastColumn="0" w:oddVBand="0" w:evenVBand="0" w:oddHBand="0" w:evenHBand="0" w:firstRowFirstColumn="0" w:firstRowLastColumn="0" w:lastRowFirstColumn="0" w:lastRowLastColumn="0"/>
            </w:pPr>
            <w:r>
              <w:t>Session ID</w:t>
            </w:r>
          </w:p>
        </w:tc>
      </w:tr>
      <w:tr w:rsidR="009F1344" w14:paraId="1A0F7851" w14:textId="77777777" w:rsidTr="009F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54C5CE" w14:textId="0C653563" w:rsidR="009F1344" w:rsidRDefault="009F1344" w:rsidP="00D00365">
            <w:r>
              <w:t>PageGUID</w:t>
            </w:r>
          </w:p>
        </w:tc>
        <w:tc>
          <w:tcPr>
            <w:tcW w:w="2268" w:type="dxa"/>
          </w:tcPr>
          <w:p w14:paraId="19354734" w14:textId="17AC80E3" w:rsidR="009F1344" w:rsidRDefault="009F1344" w:rsidP="00D00365">
            <w:pPr>
              <w:cnfStyle w:val="000000100000" w:firstRow="0" w:lastRow="0" w:firstColumn="0" w:lastColumn="0" w:oddVBand="0" w:evenVBand="0" w:oddHBand="1" w:evenHBand="0" w:firstRowFirstColumn="0" w:firstRowLastColumn="0" w:lastRowFirstColumn="0" w:lastRowLastColumn="0"/>
            </w:pPr>
            <w:r>
              <w:t>Guid</w:t>
            </w:r>
          </w:p>
        </w:tc>
        <w:tc>
          <w:tcPr>
            <w:tcW w:w="4982" w:type="dxa"/>
          </w:tcPr>
          <w:p w14:paraId="2BF967CA" w14:textId="377B52CA" w:rsidR="009F1344" w:rsidRDefault="009F1344" w:rsidP="00D00365">
            <w:pPr>
              <w:cnfStyle w:val="000000100000" w:firstRow="0" w:lastRow="0" w:firstColumn="0" w:lastColumn="0" w:oddVBand="0" w:evenVBand="0" w:oddHBand="1" w:evenHBand="0" w:firstRowFirstColumn="0" w:firstRowLastColumn="0" w:lastRowFirstColumn="0" w:lastRowLastColumn="0"/>
            </w:pPr>
            <w:r>
              <w:t>Side ID</w:t>
            </w:r>
          </w:p>
        </w:tc>
      </w:tr>
      <w:tr w:rsidR="009F1344" w14:paraId="3318050B" w14:textId="77777777" w:rsidTr="009F1344">
        <w:tc>
          <w:tcPr>
            <w:cnfStyle w:val="001000000000" w:firstRow="0" w:lastRow="0" w:firstColumn="1" w:lastColumn="0" w:oddVBand="0" w:evenVBand="0" w:oddHBand="0" w:evenHBand="0" w:firstRowFirstColumn="0" w:firstRowLastColumn="0" w:lastRowFirstColumn="0" w:lastRowLastColumn="0"/>
            <w:tcW w:w="2547" w:type="dxa"/>
          </w:tcPr>
          <w:p w14:paraId="5E877D49" w14:textId="2AD04C2F" w:rsidR="009F1344" w:rsidRDefault="009F1344" w:rsidP="00D00365">
            <w:r>
              <w:t>BundleGUID</w:t>
            </w:r>
          </w:p>
        </w:tc>
        <w:tc>
          <w:tcPr>
            <w:tcW w:w="2268" w:type="dxa"/>
          </w:tcPr>
          <w:p w14:paraId="0EDE4CC3" w14:textId="12AF6CE6" w:rsidR="009F1344" w:rsidRDefault="009F1344" w:rsidP="00D00365">
            <w:pPr>
              <w:cnfStyle w:val="000000000000" w:firstRow="0" w:lastRow="0" w:firstColumn="0" w:lastColumn="0" w:oddVBand="0" w:evenVBand="0" w:oddHBand="0" w:evenHBand="0" w:firstRowFirstColumn="0" w:firstRowLastColumn="0" w:lastRowFirstColumn="0" w:lastRowLastColumn="0"/>
            </w:pPr>
            <w:r>
              <w:t>Guid?</w:t>
            </w:r>
          </w:p>
        </w:tc>
        <w:tc>
          <w:tcPr>
            <w:tcW w:w="4982" w:type="dxa"/>
          </w:tcPr>
          <w:p w14:paraId="01339642" w14:textId="003430A7" w:rsidR="009F1344" w:rsidRDefault="009F1344" w:rsidP="00D00365">
            <w:pPr>
              <w:cnfStyle w:val="000000000000" w:firstRow="0" w:lastRow="0" w:firstColumn="0" w:lastColumn="0" w:oddVBand="0" w:evenVBand="0" w:oddHBand="0" w:evenHBand="0" w:firstRowFirstColumn="0" w:firstRowLastColumn="0" w:lastRowFirstColumn="0" w:lastRowLastColumn="0"/>
            </w:pPr>
            <w:r>
              <w:t>Bundle ID der kan anvendes i tilfælde hvor hverken session eller side er tilstede</w:t>
            </w:r>
          </w:p>
        </w:tc>
      </w:tr>
      <w:tr w:rsidR="009F1344" w14:paraId="3835B2DB" w14:textId="77777777" w:rsidTr="009F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6E4A723" w14:textId="7B2D839A" w:rsidR="009F1344" w:rsidRDefault="009F1344" w:rsidP="00D00365">
            <w:r>
              <w:t>UnixTimestamp</w:t>
            </w:r>
          </w:p>
        </w:tc>
        <w:tc>
          <w:tcPr>
            <w:tcW w:w="2268" w:type="dxa"/>
          </w:tcPr>
          <w:p w14:paraId="3CECD9A9" w14:textId="35F65EE4" w:rsidR="009F1344" w:rsidRDefault="009F1344" w:rsidP="00D00365">
            <w:pPr>
              <w:cnfStyle w:val="000000100000" w:firstRow="0" w:lastRow="0" w:firstColumn="0" w:lastColumn="0" w:oddVBand="0" w:evenVBand="0" w:oddHBand="1" w:evenHBand="0" w:firstRowFirstColumn="0" w:firstRowLastColumn="0" w:lastRowFirstColumn="0" w:lastRowLastColumn="0"/>
            </w:pPr>
            <w:r>
              <w:t>Double</w:t>
            </w:r>
          </w:p>
        </w:tc>
        <w:tc>
          <w:tcPr>
            <w:tcW w:w="4982" w:type="dxa"/>
          </w:tcPr>
          <w:p w14:paraId="6566EA41" w14:textId="011F375A" w:rsidR="009F1344" w:rsidRDefault="009F1344" w:rsidP="00D00365">
            <w:pPr>
              <w:cnfStyle w:val="000000100000" w:firstRow="0" w:lastRow="0" w:firstColumn="0" w:lastColumn="0" w:oddVBand="0" w:evenVBand="0" w:oddHBand="1" w:evenHBand="0" w:firstRowFirstColumn="0" w:firstRowLastColumn="0" w:lastRowFirstColumn="0" w:lastRowLastColumn="0"/>
            </w:pPr>
            <w:r>
              <w:t>Timestamp der altid vil følge webserveren, anvendes primært til at sortere flow-elementerne således at det optagne flow kan gentages ved senere afspilning</w:t>
            </w:r>
          </w:p>
        </w:tc>
      </w:tr>
      <w:tr w:rsidR="009F1344" w14:paraId="2451747E" w14:textId="77777777" w:rsidTr="009F1344">
        <w:tc>
          <w:tcPr>
            <w:cnfStyle w:val="001000000000" w:firstRow="0" w:lastRow="0" w:firstColumn="1" w:lastColumn="0" w:oddVBand="0" w:evenVBand="0" w:oddHBand="0" w:evenHBand="0" w:firstRowFirstColumn="0" w:firstRowLastColumn="0" w:lastRowFirstColumn="0" w:lastRowLastColumn="0"/>
            <w:tcW w:w="2547" w:type="dxa"/>
          </w:tcPr>
          <w:p w14:paraId="7F1B3CF8" w14:textId="2CBA82E5" w:rsidR="009F1344" w:rsidRDefault="009F1344" w:rsidP="00D00365">
            <w:r>
              <w:t>LogType</w:t>
            </w:r>
          </w:p>
        </w:tc>
        <w:tc>
          <w:tcPr>
            <w:tcW w:w="2268" w:type="dxa"/>
          </w:tcPr>
          <w:p w14:paraId="52FEE5E3" w14:textId="681EFDE3" w:rsidR="009F1344" w:rsidRDefault="009F1344" w:rsidP="00D00365">
            <w:pPr>
              <w:cnfStyle w:val="000000000000" w:firstRow="0" w:lastRow="0" w:firstColumn="0" w:lastColumn="0" w:oddVBand="0" w:evenVBand="0" w:oddHBand="0" w:evenHBand="0" w:firstRowFirstColumn="0" w:firstRowLastColumn="0" w:lastRowFirstColumn="0" w:lastRowLastColumn="0"/>
            </w:pPr>
            <w:r>
              <w:t>LogType-enum</w:t>
            </w:r>
          </w:p>
        </w:tc>
        <w:tc>
          <w:tcPr>
            <w:tcW w:w="4982" w:type="dxa"/>
          </w:tcPr>
          <w:p w14:paraId="17C60F9B" w14:textId="4919F4DE" w:rsidR="009F1344" w:rsidRDefault="00ED758B" w:rsidP="00D00365">
            <w:pPr>
              <w:cnfStyle w:val="000000000000" w:firstRow="0" w:lastRow="0" w:firstColumn="0" w:lastColumn="0" w:oddVBand="0" w:evenVBand="0" w:oddHBand="0" w:evenHBand="0" w:firstRowFirstColumn="0" w:firstRowLastColumn="0" w:lastRowFirstColumn="0" w:lastRowLastColumn="0"/>
            </w:pPr>
            <w:r>
              <w:t>Log-type (f.eks. OnFocus eller OnPageRequest)</w:t>
            </w:r>
            <w:r w:rsidR="0010414F">
              <w:t>.</w:t>
            </w:r>
          </w:p>
        </w:tc>
      </w:tr>
      <w:tr w:rsidR="009F1344" w:rsidRPr="003B6949" w14:paraId="0BD7081D" w14:textId="77777777" w:rsidTr="009F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485246" w14:textId="22A0E46A" w:rsidR="009F1344" w:rsidRDefault="009F1344" w:rsidP="00D00365">
            <w:r>
              <w:t>Element</w:t>
            </w:r>
          </w:p>
        </w:tc>
        <w:tc>
          <w:tcPr>
            <w:tcW w:w="2268" w:type="dxa"/>
          </w:tcPr>
          <w:p w14:paraId="69891F2B" w14:textId="415991B7" w:rsidR="009F1344" w:rsidRDefault="009F1344" w:rsidP="00D00365">
            <w:pPr>
              <w:cnfStyle w:val="000000100000" w:firstRow="0" w:lastRow="0" w:firstColumn="0" w:lastColumn="0" w:oddVBand="0" w:evenVBand="0" w:oddHBand="1" w:evenHBand="0" w:firstRowFirstColumn="0" w:firstRowLastColumn="0" w:lastRowFirstColumn="0" w:lastRowLastColumn="0"/>
            </w:pPr>
            <w:r>
              <w:t>String</w:t>
            </w:r>
          </w:p>
        </w:tc>
        <w:tc>
          <w:tcPr>
            <w:tcW w:w="4982" w:type="dxa"/>
          </w:tcPr>
          <w:p w14:paraId="4C7DA95C" w14:textId="06195786" w:rsidR="009F1344" w:rsidRPr="00A64DA1" w:rsidRDefault="009F1344" w:rsidP="00D00365">
            <w:pPr>
              <w:cnfStyle w:val="000000100000" w:firstRow="0" w:lastRow="0" w:firstColumn="0" w:lastColumn="0" w:oddVBand="0" w:evenVBand="0" w:oddHBand="1" w:evenHBand="0" w:firstRowFirstColumn="0" w:firstRowLastColumn="0" w:lastRowFirstColumn="0" w:lastRowLastColumn="0"/>
            </w:pPr>
            <w:r w:rsidRPr="003B6949">
              <w:t>Element Id, f.eks. HTML-element</w:t>
            </w:r>
            <w:r w:rsidR="003B6949" w:rsidRPr="003B6949">
              <w:t xml:space="preserve">-reference (se </w:t>
            </w:r>
            <w:r w:rsidR="00A64DA1">
              <w:t>3.13.d</w:t>
            </w:r>
            <w:r w:rsidR="003B6949">
              <w:t>), Url til webside, w</w:t>
            </w:r>
            <w:r w:rsidR="0010414F">
              <w:t>ebservice eller generic handler</w:t>
            </w:r>
          </w:p>
        </w:tc>
      </w:tr>
      <w:tr w:rsidR="009F1344" w:rsidRPr="003B6949" w14:paraId="5DEB3D77" w14:textId="77777777" w:rsidTr="009F1344">
        <w:tc>
          <w:tcPr>
            <w:cnfStyle w:val="001000000000" w:firstRow="0" w:lastRow="0" w:firstColumn="1" w:lastColumn="0" w:oddVBand="0" w:evenVBand="0" w:oddHBand="0" w:evenHBand="0" w:firstRowFirstColumn="0" w:firstRowLastColumn="0" w:lastRowFirstColumn="0" w:lastRowLastColumn="0"/>
            <w:tcW w:w="2547" w:type="dxa"/>
          </w:tcPr>
          <w:p w14:paraId="57153865" w14:textId="58A42999" w:rsidR="009F1344" w:rsidRPr="009F1344" w:rsidRDefault="009F1344" w:rsidP="00D00365">
            <w:pPr>
              <w:rPr>
                <w:lang w:val="en-US"/>
              </w:rPr>
            </w:pPr>
            <w:r w:rsidRPr="009F1344">
              <w:rPr>
                <w:lang w:val="en-US"/>
              </w:rPr>
              <w:t>Element2</w:t>
            </w:r>
          </w:p>
        </w:tc>
        <w:tc>
          <w:tcPr>
            <w:tcW w:w="2268" w:type="dxa"/>
          </w:tcPr>
          <w:p w14:paraId="64216D54" w14:textId="1284FE76" w:rsidR="009F1344" w:rsidRPr="009F1344" w:rsidRDefault="009F1344" w:rsidP="00D00365">
            <w:pPr>
              <w:cnfStyle w:val="000000000000" w:firstRow="0" w:lastRow="0" w:firstColumn="0" w:lastColumn="0" w:oddVBand="0" w:evenVBand="0" w:oddHBand="0" w:evenHBand="0" w:firstRowFirstColumn="0" w:firstRowLastColumn="0" w:lastRowFirstColumn="0" w:lastRowLastColumn="0"/>
              <w:rPr>
                <w:lang w:val="en-US"/>
              </w:rPr>
            </w:pPr>
            <w:r w:rsidRPr="009F1344">
              <w:rPr>
                <w:lang w:val="en-US"/>
              </w:rPr>
              <w:t>String</w:t>
            </w:r>
          </w:p>
        </w:tc>
        <w:tc>
          <w:tcPr>
            <w:tcW w:w="4982" w:type="dxa"/>
          </w:tcPr>
          <w:p w14:paraId="716C2C45" w14:textId="6F86FD83" w:rsidR="009F1344" w:rsidRPr="003B6949" w:rsidRDefault="003B6949" w:rsidP="00D00365">
            <w:pPr>
              <w:cnfStyle w:val="000000000000" w:firstRow="0" w:lastRow="0" w:firstColumn="0" w:lastColumn="0" w:oddVBand="0" w:evenVBand="0" w:oddHBand="0" w:evenHBand="0" w:firstRowFirstColumn="0" w:firstRowLastColumn="0" w:lastRowFirstColumn="0" w:lastRowLastColumn="0"/>
            </w:pPr>
            <w:r w:rsidRPr="003B6949">
              <w:t xml:space="preserve">Sekundært element, f.eks. hvilket HTML-element har foresaget </w:t>
            </w:r>
            <w:r>
              <w:t xml:space="preserve">et </w:t>
            </w:r>
            <w:r w:rsidRPr="003B6949">
              <w:t>postback</w:t>
            </w:r>
            <w:r>
              <w:t xml:space="preserve"> eller JSON-RequestForm for generic handlere der har fået overført LRAP-værdier (se </w:t>
            </w:r>
            <w:r w:rsidR="008F63CC">
              <w:t xml:space="preserve">afsnit </w:t>
            </w:r>
            <w:r w:rsidR="008F63CC" w:rsidRPr="008F63CC">
              <w:fldChar w:fldCharType="begin"/>
            </w:r>
            <w:r w:rsidR="008F63CC">
              <w:instrText xml:space="preserve"> REF _Ref482474293 \r \h  \* MERGEFORMAT </w:instrText>
            </w:r>
            <w:r w:rsidR="008F63CC" w:rsidRPr="008F63CC">
              <w:fldChar w:fldCharType="separate"/>
            </w:r>
            <w:r w:rsidR="00780111">
              <w:t>3</w:t>
            </w:r>
            <w:r w:rsidR="008F63CC" w:rsidRPr="008F63CC">
              <w:fldChar w:fldCharType="end"/>
            </w:r>
            <w:r w:rsidR="008F63CC" w:rsidRPr="008F63CC">
              <w:t>.</w:t>
            </w:r>
            <w:r w:rsidR="008F63CC" w:rsidRPr="008F63CC">
              <w:fldChar w:fldCharType="begin"/>
            </w:r>
            <w:r w:rsidR="008F63CC" w:rsidRPr="008F63CC">
              <w:instrText xml:space="preserve"> REF _Ref482822208 \r \h </w:instrText>
            </w:r>
            <w:r w:rsidR="008F63CC">
              <w:instrText xml:space="preserve"> \* MERGEFORMAT </w:instrText>
            </w:r>
            <w:r w:rsidR="008F63CC" w:rsidRPr="008F63CC">
              <w:fldChar w:fldCharType="separate"/>
            </w:r>
            <w:r w:rsidR="00780111">
              <w:t>10</w:t>
            </w:r>
            <w:r w:rsidR="008F63CC" w:rsidRPr="008F63CC">
              <w:fldChar w:fldCharType="end"/>
            </w:r>
            <w:r w:rsidR="00A3643C">
              <w:t>)</w:t>
            </w:r>
          </w:p>
        </w:tc>
      </w:tr>
      <w:tr w:rsidR="009F1344" w:rsidRPr="00A3643C" w14:paraId="6DB25E15" w14:textId="77777777" w:rsidTr="009F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42ED9EF" w14:textId="55F49112" w:rsidR="009F1344" w:rsidRPr="009F1344" w:rsidRDefault="009F1344" w:rsidP="00D00365">
            <w:pPr>
              <w:rPr>
                <w:lang w:val="en-US"/>
              </w:rPr>
            </w:pPr>
            <w:r w:rsidRPr="009F1344">
              <w:rPr>
                <w:lang w:val="en-US"/>
              </w:rPr>
              <w:t>Value</w:t>
            </w:r>
          </w:p>
        </w:tc>
        <w:tc>
          <w:tcPr>
            <w:tcW w:w="2268" w:type="dxa"/>
          </w:tcPr>
          <w:p w14:paraId="146B5CE6" w14:textId="5A69B981" w:rsidR="009F1344" w:rsidRPr="009F1344" w:rsidRDefault="009F1344" w:rsidP="00D00365">
            <w:pPr>
              <w:cnfStyle w:val="000000100000" w:firstRow="0" w:lastRow="0" w:firstColumn="0" w:lastColumn="0" w:oddVBand="0" w:evenVBand="0" w:oddHBand="1" w:evenHBand="0" w:firstRowFirstColumn="0" w:firstRowLastColumn="0" w:lastRowFirstColumn="0" w:lastRowLastColumn="0"/>
              <w:rPr>
                <w:lang w:val="en-US"/>
              </w:rPr>
            </w:pPr>
            <w:r w:rsidRPr="009F1344">
              <w:rPr>
                <w:lang w:val="en-US"/>
              </w:rPr>
              <w:t>String</w:t>
            </w:r>
          </w:p>
        </w:tc>
        <w:tc>
          <w:tcPr>
            <w:tcW w:w="4982" w:type="dxa"/>
          </w:tcPr>
          <w:p w14:paraId="75D7AA6F" w14:textId="3B1E9A1E" w:rsidR="009F1344" w:rsidRPr="00A3643C" w:rsidRDefault="00A3643C" w:rsidP="00D00365">
            <w:pPr>
              <w:cnfStyle w:val="000000100000" w:firstRow="0" w:lastRow="0" w:firstColumn="0" w:lastColumn="0" w:oddVBand="0" w:evenVBand="0" w:oddHBand="1" w:evenHBand="0" w:firstRowFirstColumn="0" w:firstRowLastColumn="0" w:lastRowFirstColumn="0" w:lastRowLastColumn="0"/>
            </w:pPr>
            <w:r w:rsidRPr="00A3643C">
              <w:t>Værdi, for Webside PageResponse-event er det output HTML’en og for INPUT-element</w:t>
            </w:r>
            <w:r w:rsidR="0010414F">
              <w:t>s Change-event er det nye værdi</w:t>
            </w:r>
          </w:p>
        </w:tc>
      </w:tr>
      <w:tr w:rsidR="009F1344" w:rsidRPr="00A3643C" w14:paraId="26E29823" w14:textId="77777777" w:rsidTr="009F1344">
        <w:tc>
          <w:tcPr>
            <w:cnfStyle w:val="001000000000" w:firstRow="0" w:lastRow="0" w:firstColumn="1" w:lastColumn="0" w:oddVBand="0" w:evenVBand="0" w:oddHBand="0" w:evenHBand="0" w:firstRowFirstColumn="0" w:firstRowLastColumn="0" w:lastRowFirstColumn="0" w:lastRowLastColumn="0"/>
            <w:tcW w:w="2547" w:type="dxa"/>
          </w:tcPr>
          <w:p w14:paraId="641757BC" w14:textId="09B66815" w:rsidR="009F1344" w:rsidRPr="009F1344" w:rsidRDefault="009F1344" w:rsidP="00D00365">
            <w:pPr>
              <w:rPr>
                <w:lang w:val="en-US"/>
              </w:rPr>
            </w:pPr>
            <w:r w:rsidRPr="009F1344">
              <w:rPr>
                <w:lang w:val="en-US"/>
              </w:rPr>
              <w:t>Times</w:t>
            </w:r>
          </w:p>
        </w:tc>
        <w:tc>
          <w:tcPr>
            <w:tcW w:w="2268" w:type="dxa"/>
          </w:tcPr>
          <w:p w14:paraId="6E8DA2B5" w14:textId="52AFEFF1" w:rsidR="009F1344" w:rsidRPr="009F1344" w:rsidRDefault="009F1344" w:rsidP="00D00365">
            <w:pPr>
              <w:cnfStyle w:val="000000000000" w:firstRow="0" w:lastRow="0" w:firstColumn="0" w:lastColumn="0" w:oddVBand="0" w:evenVBand="0" w:oddHBand="0" w:evenHBand="0" w:firstRowFirstColumn="0" w:firstRowLastColumn="0" w:lastRowFirstColumn="0" w:lastRowLastColumn="0"/>
              <w:rPr>
                <w:lang w:val="en-US"/>
              </w:rPr>
            </w:pPr>
            <w:r w:rsidRPr="009F1344">
              <w:rPr>
                <w:lang w:val="en-US"/>
              </w:rPr>
              <w:t>Int</w:t>
            </w:r>
          </w:p>
        </w:tc>
        <w:tc>
          <w:tcPr>
            <w:tcW w:w="4982" w:type="dxa"/>
          </w:tcPr>
          <w:p w14:paraId="4AA7EAAC" w14:textId="4F926D12" w:rsidR="009F1344" w:rsidRPr="00A3643C" w:rsidRDefault="00A3643C" w:rsidP="00D00365">
            <w:pPr>
              <w:cnfStyle w:val="000000000000" w:firstRow="0" w:lastRow="0" w:firstColumn="0" w:lastColumn="0" w:oddVBand="0" w:evenVBand="0" w:oddHBand="0" w:evenHBand="0" w:firstRowFirstColumn="0" w:firstRowLastColumn="0" w:lastRowFirstColumn="0" w:lastRowLastColumn="0"/>
            </w:pPr>
            <w:r w:rsidRPr="00A3643C">
              <w:t>Tæller til at angive hvor mange enslydende events e</w:t>
            </w:r>
            <w:r w:rsidR="0010414F">
              <w:t>fter hinanden der er opstået</w:t>
            </w:r>
            <w:r w:rsidR="006A2CA7">
              <w:t xml:space="preserve"> (se </w:t>
            </w:r>
            <w:r w:rsidR="006A2CA7">
              <w:fldChar w:fldCharType="begin"/>
            </w:r>
            <w:r w:rsidR="006A2CA7">
              <w:instrText xml:space="preserve"> REF _Ref483410789 \r \h </w:instrText>
            </w:r>
            <w:r w:rsidR="006A2CA7">
              <w:fldChar w:fldCharType="separate"/>
            </w:r>
            <w:r w:rsidR="00780111">
              <w:t>3</w:t>
            </w:r>
            <w:r w:rsidR="006A2CA7">
              <w:fldChar w:fldCharType="end"/>
            </w:r>
            <w:r w:rsidR="006A2CA7">
              <w:t>.</w:t>
            </w:r>
            <w:r w:rsidR="006A2CA7">
              <w:fldChar w:fldCharType="begin"/>
            </w:r>
            <w:r w:rsidR="006A2CA7">
              <w:instrText xml:space="preserve"> REF _Ref483637682 \r \h </w:instrText>
            </w:r>
            <w:r w:rsidR="006A2CA7">
              <w:fldChar w:fldCharType="separate"/>
            </w:r>
            <w:r w:rsidR="00780111">
              <w:t>16</w:t>
            </w:r>
            <w:r w:rsidR="006A2CA7">
              <w:fldChar w:fldCharType="end"/>
            </w:r>
            <w:r w:rsidR="006A2CA7">
              <w:t>.</w:t>
            </w:r>
            <w:r w:rsidR="006A2CA7">
              <w:fldChar w:fldCharType="begin"/>
            </w:r>
            <w:r w:rsidR="006A2CA7">
              <w:instrText xml:space="preserve"> REF _Ref483637685 \r \h </w:instrText>
            </w:r>
            <w:r w:rsidR="006A2CA7">
              <w:fldChar w:fldCharType="separate"/>
            </w:r>
            <w:r w:rsidR="00780111">
              <w:t>a</w:t>
            </w:r>
            <w:r w:rsidR="006A2CA7">
              <w:fldChar w:fldCharType="end"/>
            </w:r>
            <w:r w:rsidR="006A2CA7">
              <w:t>)</w:t>
            </w:r>
          </w:p>
        </w:tc>
      </w:tr>
      <w:tr w:rsidR="009F1344" w:rsidRPr="00A3643C" w14:paraId="569AE4AE" w14:textId="77777777" w:rsidTr="009F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1D92D4A" w14:textId="05E7C627" w:rsidR="009F1344" w:rsidRPr="009F1344" w:rsidRDefault="009F1344" w:rsidP="00D00365">
            <w:pPr>
              <w:rPr>
                <w:lang w:val="en-US"/>
              </w:rPr>
            </w:pPr>
            <w:r w:rsidRPr="009F1344">
              <w:rPr>
                <w:lang w:val="en-US"/>
              </w:rPr>
              <w:t>InstanceTime</w:t>
            </w:r>
          </w:p>
        </w:tc>
        <w:tc>
          <w:tcPr>
            <w:tcW w:w="2268" w:type="dxa"/>
          </w:tcPr>
          <w:p w14:paraId="13AB52F1" w14:textId="5DD934CD" w:rsidR="009F1344" w:rsidRPr="009F1344" w:rsidRDefault="009F1344" w:rsidP="00D00365">
            <w:pPr>
              <w:cnfStyle w:val="000000100000" w:firstRow="0" w:lastRow="0" w:firstColumn="0" w:lastColumn="0" w:oddVBand="0" w:evenVBand="0" w:oddHBand="1" w:evenHBand="0" w:firstRowFirstColumn="0" w:firstRowLastColumn="0" w:lastRowFirstColumn="0" w:lastRowLastColumn="0"/>
              <w:rPr>
                <w:lang w:val="en-US"/>
              </w:rPr>
            </w:pPr>
            <w:r w:rsidRPr="009F1344">
              <w:rPr>
                <w:lang w:val="en-US"/>
              </w:rPr>
              <w:t>DateTime</w:t>
            </w:r>
          </w:p>
        </w:tc>
        <w:tc>
          <w:tcPr>
            <w:tcW w:w="4982" w:type="dxa"/>
          </w:tcPr>
          <w:p w14:paraId="2E999FF9" w14:textId="43EEB6F0" w:rsidR="009F1344" w:rsidRPr="00A3643C" w:rsidRDefault="00A3643C" w:rsidP="00D00365">
            <w:pPr>
              <w:cnfStyle w:val="000000100000" w:firstRow="0" w:lastRow="0" w:firstColumn="0" w:lastColumn="0" w:oddVBand="0" w:evenVBand="0" w:oddHBand="1" w:evenHBand="0" w:firstRowFirstColumn="0" w:firstRowLastColumn="0" w:lastRowFirstColumn="0" w:lastRowLastColumn="0"/>
            </w:pPr>
            <w:r w:rsidRPr="00A3643C">
              <w:t xml:space="preserve">Til forskel fra UnixTimestamp er dette timestamp </w:t>
            </w:r>
            <w:r>
              <w:t>sat til at være lig med tiden på den pågældende maskine eventet er sket på i tilfælde af at det er en vigtig information når et flow skal afspilles igen (</w:t>
            </w:r>
            <w:r w:rsidRPr="008F63CC">
              <w:t xml:space="preserve">se </w:t>
            </w:r>
            <w:r w:rsidR="008F63CC" w:rsidRPr="008F63CC">
              <w:t xml:space="preserve">afsnit </w:t>
            </w:r>
            <w:r w:rsidR="008F63CC" w:rsidRPr="008F63CC">
              <w:fldChar w:fldCharType="begin"/>
            </w:r>
            <w:r w:rsidR="008F63CC" w:rsidRPr="008F63CC">
              <w:instrText xml:space="preserve"> REF _Ref482474293 \r \h </w:instrText>
            </w:r>
            <w:r w:rsidR="008F63CC">
              <w:instrText xml:space="preserve"> \* MERGEFORMAT </w:instrText>
            </w:r>
            <w:r w:rsidR="008F63CC" w:rsidRPr="008F63CC">
              <w:fldChar w:fldCharType="separate"/>
            </w:r>
            <w:r w:rsidR="00780111">
              <w:t>3</w:t>
            </w:r>
            <w:r w:rsidR="008F63CC" w:rsidRPr="008F63CC">
              <w:fldChar w:fldCharType="end"/>
            </w:r>
            <w:r w:rsidR="008F63CC" w:rsidRPr="008F63CC">
              <w:t>.</w:t>
            </w:r>
            <w:r w:rsidR="008F63CC" w:rsidRPr="008F63CC">
              <w:fldChar w:fldCharType="begin"/>
            </w:r>
            <w:r w:rsidR="008F63CC" w:rsidRPr="008F63CC">
              <w:instrText xml:space="preserve"> REF _Ref482535522 \r \h </w:instrText>
            </w:r>
            <w:r w:rsidR="008F63CC">
              <w:instrText xml:space="preserve"> \* MERGEFORMAT </w:instrText>
            </w:r>
            <w:r w:rsidR="008F63CC" w:rsidRPr="008F63CC">
              <w:fldChar w:fldCharType="separate"/>
            </w:r>
            <w:r w:rsidR="00780111">
              <w:t>19</w:t>
            </w:r>
            <w:r w:rsidR="008F63CC" w:rsidRPr="008F63CC">
              <w:fldChar w:fldCharType="end"/>
            </w:r>
            <w:r w:rsidR="008F63CC" w:rsidRPr="008F63CC">
              <w:t>.</w:t>
            </w:r>
            <w:r w:rsidR="008F63CC" w:rsidRPr="008F63CC">
              <w:fldChar w:fldCharType="begin"/>
            </w:r>
            <w:r w:rsidR="008F63CC" w:rsidRPr="008F63CC">
              <w:instrText xml:space="preserve"> REF _Ref482822294 \r \h </w:instrText>
            </w:r>
            <w:r w:rsidR="008F63CC">
              <w:instrText xml:space="preserve"> \* MERGEFORMAT </w:instrText>
            </w:r>
            <w:r w:rsidR="008F63CC" w:rsidRPr="008F63CC">
              <w:fldChar w:fldCharType="separate"/>
            </w:r>
            <w:r w:rsidR="00780111">
              <w:t>g</w:t>
            </w:r>
            <w:r w:rsidR="008F63CC" w:rsidRPr="008F63CC">
              <w:fldChar w:fldCharType="end"/>
            </w:r>
            <w:r w:rsidRPr="008F63CC">
              <w:t xml:space="preserve"> for hvordan man skal hente tid via javascript i sit website hvis man ønsker at gøre gavn af dette</w:t>
            </w:r>
            <w:r>
              <w:t>)</w:t>
            </w:r>
          </w:p>
        </w:tc>
      </w:tr>
    </w:tbl>
    <w:p w14:paraId="30707FA5" w14:textId="7A0521EC" w:rsidR="00411DFD" w:rsidRDefault="00411DFD" w:rsidP="00411DFD"/>
    <w:p w14:paraId="1B6DF1DF" w14:textId="4C077AFF" w:rsidR="00B647D3" w:rsidRDefault="00E715B4" w:rsidP="00625F29">
      <w:pPr>
        <w:pStyle w:val="Overskrift3"/>
        <w:numPr>
          <w:ilvl w:val="0"/>
          <w:numId w:val="15"/>
        </w:numPr>
      </w:pPr>
      <w:bookmarkStart w:id="191" w:name="_Toc484070337"/>
      <w:r>
        <w:t>Eventtyper</w:t>
      </w:r>
      <w:bookmarkEnd w:id="191"/>
      <w:r w:rsidR="003351CA">
        <w:t xml:space="preserve"> </w:t>
      </w:r>
    </w:p>
    <w:p w14:paraId="7EAC1BD3" w14:textId="1A63D1FF" w:rsidR="00E715B4" w:rsidRDefault="00E715B4" w:rsidP="00E715B4">
      <w:r>
        <w:t>Til at holde styr på hvilke eventtyper der bliver logget i LRAP-systemet, anvendes overordnet en enum kaldt LogType til at holde styr på hvilke eventtyper LRAP er i stand til at logge.</w:t>
      </w:r>
    </w:p>
    <w:p w14:paraId="027BE79A" w14:textId="0B29F580" w:rsidR="00E715B4" w:rsidRDefault="00E715B4" w:rsidP="00E715B4">
      <w:r>
        <w:t>Følgende skema angiver hvilke events der anvendes, i hvilken forbindelse og om de gælder for klientside eller serverside.</w:t>
      </w:r>
    </w:p>
    <w:tbl>
      <w:tblPr>
        <w:tblStyle w:val="Gittertabel4-farve1"/>
        <w:tblW w:w="0" w:type="auto"/>
        <w:tblLayout w:type="fixed"/>
        <w:tblLook w:val="04A0" w:firstRow="1" w:lastRow="0" w:firstColumn="1" w:lastColumn="0" w:noHBand="0" w:noVBand="1"/>
      </w:tblPr>
      <w:tblGrid>
        <w:gridCol w:w="451"/>
        <w:gridCol w:w="2521"/>
        <w:gridCol w:w="1276"/>
        <w:gridCol w:w="5549"/>
      </w:tblGrid>
      <w:tr w:rsidR="00EE6176" w14:paraId="3F713E82" w14:textId="77777777" w:rsidTr="00813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217ABB6C" w14:textId="22E201F6" w:rsidR="00E715B4" w:rsidRDefault="00E715B4" w:rsidP="00E715B4">
            <w:r>
              <w:t>#</w:t>
            </w:r>
          </w:p>
        </w:tc>
        <w:tc>
          <w:tcPr>
            <w:tcW w:w="2521" w:type="dxa"/>
          </w:tcPr>
          <w:p w14:paraId="214370A4" w14:textId="50F9FD64" w:rsidR="00E715B4" w:rsidRDefault="00E715B4" w:rsidP="00E715B4">
            <w:pPr>
              <w:cnfStyle w:val="100000000000" w:firstRow="1" w:lastRow="0" w:firstColumn="0" w:lastColumn="0" w:oddVBand="0" w:evenVBand="0" w:oddHBand="0" w:evenHBand="0" w:firstRowFirstColumn="0" w:firstRowLastColumn="0" w:lastRowFirstColumn="0" w:lastRowLastColumn="0"/>
            </w:pPr>
            <w:r>
              <w:t>Navn</w:t>
            </w:r>
          </w:p>
        </w:tc>
        <w:tc>
          <w:tcPr>
            <w:tcW w:w="1276" w:type="dxa"/>
          </w:tcPr>
          <w:p w14:paraId="334516D3" w14:textId="7D8111AC" w:rsidR="00E715B4" w:rsidRDefault="00E715B4" w:rsidP="00E715B4">
            <w:pPr>
              <w:cnfStyle w:val="100000000000" w:firstRow="1" w:lastRow="0" w:firstColumn="0" w:lastColumn="0" w:oddVBand="0" w:evenVBand="0" w:oddHBand="0" w:evenHBand="0" w:firstRowFirstColumn="0" w:firstRowLastColumn="0" w:lastRowFirstColumn="0" w:lastRowLastColumn="0"/>
            </w:pPr>
            <w:r>
              <w:t>Lokation</w:t>
            </w:r>
          </w:p>
        </w:tc>
        <w:tc>
          <w:tcPr>
            <w:tcW w:w="5549" w:type="dxa"/>
          </w:tcPr>
          <w:p w14:paraId="7C896EEC" w14:textId="6D6DD21A" w:rsidR="00E715B4" w:rsidRDefault="00E715B4" w:rsidP="00E715B4">
            <w:pPr>
              <w:cnfStyle w:val="100000000000" w:firstRow="1" w:lastRow="0" w:firstColumn="0" w:lastColumn="0" w:oddVBand="0" w:evenVBand="0" w:oddHBand="0" w:evenHBand="0" w:firstRowFirstColumn="0" w:firstRowLastColumn="0" w:lastRowFirstColumn="0" w:lastRowLastColumn="0"/>
            </w:pPr>
            <w:r>
              <w:t>Beskrivelse</w:t>
            </w:r>
          </w:p>
        </w:tc>
      </w:tr>
      <w:tr w:rsidR="00EE6176" w14:paraId="163B1A62"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2CABB61B" w14:textId="74DE294C" w:rsidR="00E715B4" w:rsidRDefault="00E715B4" w:rsidP="00E715B4">
            <w:pPr>
              <w:pStyle w:val="Ingenafstand"/>
            </w:pPr>
            <w:r>
              <w:t>0</w:t>
            </w:r>
          </w:p>
        </w:tc>
        <w:tc>
          <w:tcPr>
            <w:tcW w:w="2521" w:type="dxa"/>
          </w:tcPr>
          <w:p w14:paraId="7677D4EB" w14:textId="3A27956C"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OnHandlerRequestSend</w:t>
            </w:r>
          </w:p>
        </w:tc>
        <w:tc>
          <w:tcPr>
            <w:tcW w:w="1276" w:type="dxa"/>
          </w:tcPr>
          <w:p w14:paraId="6E303773" w14:textId="198A5105"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4ACC2F30" w14:textId="20D73F98"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Før et A</w:t>
            </w:r>
            <w:r w:rsidR="00CB3694">
              <w:t>jax</w:t>
            </w:r>
            <w:r>
              <w:t xml:space="preserve">-request bliver sendt til </w:t>
            </w:r>
            <w:r w:rsidR="00813736">
              <w:t>generic-handler</w:t>
            </w:r>
          </w:p>
        </w:tc>
      </w:tr>
      <w:tr w:rsidR="00EE6176" w14:paraId="4B7DB859"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0FED7D3A" w14:textId="19158FE7" w:rsidR="00E715B4" w:rsidRDefault="00E715B4" w:rsidP="00E715B4">
            <w:pPr>
              <w:pStyle w:val="Ingenafstand"/>
            </w:pPr>
            <w:r>
              <w:lastRenderedPageBreak/>
              <w:t>1</w:t>
            </w:r>
          </w:p>
        </w:tc>
        <w:tc>
          <w:tcPr>
            <w:tcW w:w="2521" w:type="dxa"/>
          </w:tcPr>
          <w:p w14:paraId="746FE230" w14:textId="3849A9C0"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OnHandlerRequestReceived</w:t>
            </w:r>
          </w:p>
        </w:tc>
        <w:tc>
          <w:tcPr>
            <w:tcW w:w="1276" w:type="dxa"/>
          </w:tcPr>
          <w:p w14:paraId="03453B4F" w14:textId="556A8E1F"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12010085" w14:textId="334487CC"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Efter et A</w:t>
            </w:r>
            <w:r w:rsidR="00CB3694">
              <w:t>jax</w:t>
            </w:r>
            <w:r>
              <w:t>-request er modtaget af</w:t>
            </w:r>
            <w:r w:rsidR="00813736">
              <w:t xml:space="preserve"> generic-handler</w:t>
            </w:r>
          </w:p>
        </w:tc>
      </w:tr>
      <w:tr w:rsidR="00EE6176" w14:paraId="347F7ABF"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3AB86BED" w14:textId="19194DC9" w:rsidR="00E715B4" w:rsidRDefault="00E715B4" w:rsidP="00E715B4">
            <w:pPr>
              <w:pStyle w:val="Ingenafstand"/>
            </w:pPr>
            <w:r>
              <w:t>2</w:t>
            </w:r>
          </w:p>
        </w:tc>
        <w:tc>
          <w:tcPr>
            <w:tcW w:w="2521" w:type="dxa"/>
          </w:tcPr>
          <w:p w14:paraId="31160A7F" w14:textId="1C3DA376"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OnHandlerResponseSend</w:t>
            </w:r>
          </w:p>
        </w:tc>
        <w:tc>
          <w:tcPr>
            <w:tcW w:w="1276" w:type="dxa"/>
          </w:tcPr>
          <w:p w14:paraId="359D6DA6" w14:textId="4D1A6FB7"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73844607" w14:textId="5FF23876"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Før et A</w:t>
            </w:r>
            <w:r w:rsidR="00CB3694">
              <w:t>jax</w:t>
            </w:r>
            <w:r>
              <w:t>-response bliver sendt til browseren</w:t>
            </w:r>
          </w:p>
        </w:tc>
      </w:tr>
      <w:tr w:rsidR="00EE6176" w14:paraId="6976ADE8"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3EBDA77C" w14:textId="791C4B64" w:rsidR="00E715B4" w:rsidRDefault="00E715B4" w:rsidP="00E715B4">
            <w:pPr>
              <w:pStyle w:val="Ingenafstand"/>
            </w:pPr>
            <w:r>
              <w:t>3</w:t>
            </w:r>
          </w:p>
        </w:tc>
        <w:tc>
          <w:tcPr>
            <w:tcW w:w="2521" w:type="dxa"/>
          </w:tcPr>
          <w:p w14:paraId="1994C323" w14:textId="340D4DB9"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OnHandlerResponseReceived</w:t>
            </w:r>
          </w:p>
        </w:tc>
        <w:tc>
          <w:tcPr>
            <w:tcW w:w="1276" w:type="dxa"/>
          </w:tcPr>
          <w:p w14:paraId="7B0ECFB5" w14:textId="5B0234D2"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0243433A" w14:textId="7EBF2A10"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Efter et A</w:t>
            </w:r>
            <w:r w:rsidR="00CB3694">
              <w:t>jax</w:t>
            </w:r>
            <w:r>
              <w:t>-response er modtaget af browseren</w:t>
            </w:r>
          </w:p>
        </w:tc>
      </w:tr>
      <w:tr w:rsidR="00EE6176" w14:paraId="5F509F45"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7D01CF16" w14:textId="2FDE8907" w:rsidR="00E715B4" w:rsidRDefault="00E715B4" w:rsidP="00E715B4">
            <w:pPr>
              <w:pStyle w:val="Ingenafstand"/>
            </w:pPr>
            <w:r>
              <w:t>4</w:t>
            </w:r>
          </w:p>
        </w:tc>
        <w:tc>
          <w:tcPr>
            <w:tcW w:w="2521" w:type="dxa"/>
          </w:tcPr>
          <w:p w14:paraId="08FA9313" w14:textId="0DF6204A"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OnBlur</w:t>
            </w:r>
          </w:p>
        </w:tc>
        <w:tc>
          <w:tcPr>
            <w:tcW w:w="1276" w:type="dxa"/>
          </w:tcPr>
          <w:p w14:paraId="0FE8F8B4" w14:textId="65C9CFE8"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7799B8BA" w14:textId="781A3A4D"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Kontrol (HTML-kontrol) får fjernet fokus</w:t>
            </w:r>
          </w:p>
        </w:tc>
      </w:tr>
      <w:tr w:rsidR="00EE6176" w14:paraId="5F77E7AF"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47ABFCBD" w14:textId="5BBD4A56" w:rsidR="00E715B4" w:rsidRDefault="00E715B4" w:rsidP="00E715B4">
            <w:pPr>
              <w:pStyle w:val="Ingenafstand"/>
            </w:pPr>
            <w:r>
              <w:t>5</w:t>
            </w:r>
          </w:p>
        </w:tc>
        <w:tc>
          <w:tcPr>
            <w:tcW w:w="2521" w:type="dxa"/>
          </w:tcPr>
          <w:p w14:paraId="32FB02E4" w14:textId="24FA39FD"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OnFocus</w:t>
            </w:r>
          </w:p>
        </w:tc>
        <w:tc>
          <w:tcPr>
            <w:tcW w:w="1276" w:type="dxa"/>
          </w:tcPr>
          <w:p w14:paraId="62AAC316" w14:textId="62CF9863"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4C0B102A" w14:textId="6C88C650"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Kontrol får fokus</w:t>
            </w:r>
          </w:p>
        </w:tc>
      </w:tr>
      <w:tr w:rsidR="00EE6176" w14:paraId="3A09E00F"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5A9D620E" w14:textId="1849CC0B" w:rsidR="00E715B4" w:rsidRDefault="00FD0DF2" w:rsidP="00E715B4">
            <w:pPr>
              <w:pStyle w:val="Ingenafstand"/>
            </w:pPr>
            <w:r>
              <w:t>6</w:t>
            </w:r>
          </w:p>
        </w:tc>
        <w:tc>
          <w:tcPr>
            <w:tcW w:w="2521" w:type="dxa"/>
          </w:tcPr>
          <w:p w14:paraId="160008E8" w14:textId="6783BC2C"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OnChange</w:t>
            </w:r>
          </w:p>
        </w:tc>
        <w:tc>
          <w:tcPr>
            <w:tcW w:w="1276" w:type="dxa"/>
          </w:tcPr>
          <w:p w14:paraId="1A626814" w14:textId="6934F1BC"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4C3F78CB" w14:textId="398D1F6C"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Kontrollen</w:t>
            </w:r>
            <w:r w:rsidR="004C1BBF">
              <w:t>s tekst (eller værdi)</w:t>
            </w:r>
            <w:r>
              <w:t xml:space="preserve"> ændres, typisk for input-kontroller</w:t>
            </w:r>
          </w:p>
        </w:tc>
      </w:tr>
      <w:tr w:rsidR="00E715B4" w14:paraId="2620A9ED"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76605CDA" w14:textId="059F376F" w:rsidR="00E715B4" w:rsidRDefault="00FD0DF2" w:rsidP="00E715B4">
            <w:pPr>
              <w:pStyle w:val="Ingenafstand"/>
            </w:pPr>
            <w:r>
              <w:t>7</w:t>
            </w:r>
          </w:p>
        </w:tc>
        <w:tc>
          <w:tcPr>
            <w:tcW w:w="2521" w:type="dxa"/>
          </w:tcPr>
          <w:p w14:paraId="69D701BE" w14:textId="3109CD48"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OnSelect</w:t>
            </w:r>
          </w:p>
        </w:tc>
        <w:tc>
          <w:tcPr>
            <w:tcW w:w="1276" w:type="dxa"/>
          </w:tcPr>
          <w:p w14:paraId="786ABB40" w14:textId="4F6C3A23"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319E6F4D" w14:textId="7EE0E118"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Kontrollens t</w:t>
            </w:r>
            <w:r w:rsidR="004C1BBF">
              <w:t>ekst</w:t>
            </w:r>
            <w:r>
              <w:t xml:space="preserve"> er markeret </w:t>
            </w:r>
          </w:p>
        </w:tc>
      </w:tr>
      <w:tr w:rsidR="00E715B4" w14:paraId="7E18327D"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7039EB70" w14:textId="49CFB6FC" w:rsidR="00E715B4" w:rsidRDefault="00FD0DF2" w:rsidP="00E715B4">
            <w:pPr>
              <w:pStyle w:val="Ingenafstand"/>
            </w:pPr>
            <w:r>
              <w:t>8</w:t>
            </w:r>
          </w:p>
        </w:tc>
        <w:tc>
          <w:tcPr>
            <w:tcW w:w="2521" w:type="dxa"/>
          </w:tcPr>
          <w:p w14:paraId="790A29FC" w14:textId="1B9D9CD9"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OnCopy</w:t>
            </w:r>
          </w:p>
        </w:tc>
        <w:tc>
          <w:tcPr>
            <w:tcW w:w="1276" w:type="dxa"/>
          </w:tcPr>
          <w:p w14:paraId="15F9A3F5" w14:textId="292319C2"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2513A7C7" w14:textId="03AACAAB"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Kontrollens markede tekst bliver kopieret</w:t>
            </w:r>
          </w:p>
        </w:tc>
      </w:tr>
      <w:tr w:rsidR="00E715B4" w14:paraId="1FB33243"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08CBCC81" w14:textId="38C7E733" w:rsidR="00E715B4" w:rsidRDefault="00FD0DF2" w:rsidP="00E715B4">
            <w:pPr>
              <w:pStyle w:val="Ingenafstand"/>
            </w:pPr>
            <w:r>
              <w:t>9</w:t>
            </w:r>
          </w:p>
        </w:tc>
        <w:tc>
          <w:tcPr>
            <w:tcW w:w="2521" w:type="dxa"/>
          </w:tcPr>
          <w:p w14:paraId="0D71337A" w14:textId="775CED7D"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OnCut</w:t>
            </w:r>
          </w:p>
        </w:tc>
        <w:tc>
          <w:tcPr>
            <w:tcW w:w="1276" w:type="dxa"/>
          </w:tcPr>
          <w:p w14:paraId="4AD09527" w14:textId="347F2118"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3EF6DE19" w14:textId="1F25D304"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Kontrollens markede tekst bliver kopieret og fjernet</w:t>
            </w:r>
          </w:p>
        </w:tc>
      </w:tr>
      <w:tr w:rsidR="00E715B4" w14:paraId="3D685A4D"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389BEB43" w14:textId="37F91713" w:rsidR="00E715B4" w:rsidRDefault="00FD0DF2" w:rsidP="00E715B4">
            <w:pPr>
              <w:pStyle w:val="Ingenafstand"/>
            </w:pPr>
            <w:r>
              <w:t>10</w:t>
            </w:r>
          </w:p>
        </w:tc>
        <w:tc>
          <w:tcPr>
            <w:tcW w:w="2521" w:type="dxa"/>
          </w:tcPr>
          <w:p w14:paraId="509D48A6" w14:textId="3202AC07"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OnPaste</w:t>
            </w:r>
          </w:p>
        </w:tc>
        <w:tc>
          <w:tcPr>
            <w:tcW w:w="1276" w:type="dxa"/>
          </w:tcPr>
          <w:p w14:paraId="3CF8E3F1" w14:textId="2A51DBD1"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334D7403" w14:textId="0F78A16E"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Kontrollens tekst ændres med indsættelse af ekstra tekst</w:t>
            </w:r>
          </w:p>
        </w:tc>
      </w:tr>
      <w:tr w:rsidR="00E715B4" w14:paraId="31221B6A"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675D1330" w14:textId="10F2A8EC" w:rsidR="00E715B4" w:rsidRDefault="00FD0DF2" w:rsidP="00E715B4">
            <w:pPr>
              <w:pStyle w:val="Ingenafstand"/>
            </w:pPr>
            <w:r>
              <w:t>11</w:t>
            </w:r>
          </w:p>
        </w:tc>
        <w:tc>
          <w:tcPr>
            <w:tcW w:w="2521" w:type="dxa"/>
          </w:tcPr>
          <w:p w14:paraId="78B602C2" w14:textId="11C04DA2"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OnKeyDown</w:t>
            </w:r>
          </w:p>
        </w:tc>
        <w:tc>
          <w:tcPr>
            <w:tcW w:w="1276" w:type="dxa"/>
          </w:tcPr>
          <w:p w14:paraId="7994C303" w14:textId="7869F2AE"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5B0A31B7" w14:textId="66C2453C" w:rsidR="00FD0DF2"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Tast er trykket ned på kontrollen</w:t>
            </w:r>
          </w:p>
        </w:tc>
      </w:tr>
      <w:tr w:rsidR="00E715B4" w14:paraId="4B4454B8"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421E92B4" w14:textId="201BAB38" w:rsidR="00E715B4" w:rsidRDefault="00FD0DF2" w:rsidP="00E715B4">
            <w:pPr>
              <w:pStyle w:val="Ingenafstand"/>
            </w:pPr>
            <w:r>
              <w:t>12</w:t>
            </w:r>
          </w:p>
        </w:tc>
        <w:tc>
          <w:tcPr>
            <w:tcW w:w="2521" w:type="dxa"/>
          </w:tcPr>
          <w:p w14:paraId="29EED6F0" w14:textId="439F07A4"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OnKeyUp</w:t>
            </w:r>
          </w:p>
        </w:tc>
        <w:tc>
          <w:tcPr>
            <w:tcW w:w="1276" w:type="dxa"/>
          </w:tcPr>
          <w:p w14:paraId="4AB87CF8" w14:textId="14A35348"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229F1062" w14:textId="10B570F4"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Tast er sluppet fra kontrollen</w:t>
            </w:r>
          </w:p>
        </w:tc>
      </w:tr>
      <w:tr w:rsidR="00E715B4" w14:paraId="67F54783"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1772FDDF" w14:textId="5DA5E456" w:rsidR="00E715B4" w:rsidRDefault="00FD0DF2" w:rsidP="00E715B4">
            <w:pPr>
              <w:pStyle w:val="Ingenafstand"/>
            </w:pPr>
            <w:r>
              <w:t>13</w:t>
            </w:r>
          </w:p>
        </w:tc>
        <w:tc>
          <w:tcPr>
            <w:tcW w:w="2521" w:type="dxa"/>
          </w:tcPr>
          <w:p w14:paraId="3182247C" w14:textId="14605309"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OnKeyPress</w:t>
            </w:r>
          </w:p>
        </w:tc>
        <w:tc>
          <w:tcPr>
            <w:tcW w:w="1276" w:type="dxa"/>
          </w:tcPr>
          <w:p w14:paraId="68BE8608" w14:textId="1CC1ACA6"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7028CAB4" w14:textId="5EDE7861"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Tastetryk</w:t>
            </w:r>
          </w:p>
        </w:tc>
      </w:tr>
      <w:tr w:rsidR="00E715B4" w14:paraId="5FAB0D09"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47C54AA0" w14:textId="74935C99" w:rsidR="00E715B4" w:rsidRDefault="00FD0DF2" w:rsidP="00E715B4">
            <w:pPr>
              <w:pStyle w:val="Ingenafstand"/>
            </w:pPr>
            <w:r>
              <w:t>14</w:t>
            </w:r>
          </w:p>
        </w:tc>
        <w:tc>
          <w:tcPr>
            <w:tcW w:w="2521" w:type="dxa"/>
          </w:tcPr>
          <w:p w14:paraId="76CCB463" w14:textId="3EF79EFA"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OnMouseDown</w:t>
            </w:r>
          </w:p>
        </w:tc>
        <w:tc>
          <w:tcPr>
            <w:tcW w:w="1276" w:type="dxa"/>
          </w:tcPr>
          <w:p w14:paraId="2631391F" w14:textId="496D0233"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4969172E" w14:textId="41D2D57E" w:rsidR="00E715B4" w:rsidRDefault="004C1BBF" w:rsidP="00E715B4">
            <w:pPr>
              <w:pStyle w:val="Ingenafstand"/>
              <w:cnfStyle w:val="000000100000" w:firstRow="0" w:lastRow="0" w:firstColumn="0" w:lastColumn="0" w:oddVBand="0" w:evenVBand="0" w:oddHBand="1" w:evenHBand="0" w:firstRowFirstColumn="0" w:firstRowLastColumn="0" w:lastRowFirstColumn="0" w:lastRowLastColumn="0"/>
            </w:pPr>
            <w:r>
              <w:t>Museknap er trykket på kontrollen</w:t>
            </w:r>
          </w:p>
        </w:tc>
      </w:tr>
      <w:tr w:rsidR="00E715B4" w14:paraId="05A6832B"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401FFD7E" w14:textId="3C0EB86B" w:rsidR="00E715B4" w:rsidRDefault="00FD0DF2" w:rsidP="00E715B4">
            <w:pPr>
              <w:pStyle w:val="Ingenafstand"/>
            </w:pPr>
            <w:r>
              <w:t>15</w:t>
            </w:r>
          </w:p>
        </w:tc>
        <w:tc>
          <w:tcPr>
            <w:tcW w:w="2521" w:type="dxa"/>
          </w:tcPr>
          <w:p w14:paraId="264CA1D8" w14:textId="55AE6D50"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OnMouseUp</w:t>
            </w:r>
          </w:p>
        </w:tc>
        <w:tc>
          <w:tcPr>
            <w:tcW w:w="1276" w:type="dxa"/>
          </w:tcPr>
          <w:p w14:paraId="64E9917D" w14:textId="62440420"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6F7F6730" w14:textId="61B31FAA" w:rsidR="00E715B4" w:rsidRDefault="004C1BBF" w:rsidP="00E715B4">
            <w:pPr>
              <w:pStyle w:val="Ingenafstand"/>
              <w:cnfStyle w:val="000000000000" w:firstRow="0" w:lastRow="0" w:firstColumn="0" w:lastColumn="0" w:oddVBand="0" w:evenVBand="0" w:oddHBand="0" w:evenHBand="0" w:firstRowFirstColumn="0" w:firstRowLastColumn="0" w:lastRowFirstColumn="0" w:lastRowLastColumn="0"/>
            </w:pPr>
            <w:r>
              <w:t>Museknap er sluppet fra kontrollen</w:t>
            </w:r>
          </w:p>
        </w:tc>
      </w:tr>
      <w:tr w:rsidR="00E715B4" w14:paraId="6DEB6402"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6002BD4B" w14:textId="79CF76FC" w:rsidR="00E715B4" w:rsidRDefault="00FD0DF2" w:rsidP="00E715B4">
            <w:pPr>
              <w:pStyle w:val="Ingenafstand"/>
            </w:pPr>
            <w:r>
              <w:t>16</w:t>
            </w:r>
          </w:p>
        </w:tc>
        <w:tc>
          <w:tcPr>
            <w:tcW w:w="2521" w:type="dxa"/>
          </w:tcPr>
          <w:p w14:paraId="6424DAAF" w14:textId="5BF6FD39"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OnClick</w:t>
            </w:r>
          </w:p>
        </w:tc>
        <w:tc>
          <w:tcPr>
            <w:tcW w:w="1276" w:type="dxa"/>
          </w:tcPr>
          <w:p w14:paraId="74E64FC0" w14:textId="0B59274A"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428E7355" w14:textId="10442D09" w:rsidR="00E715B4" w:rsidRDefault="004C1BBF" w:rsidP="00E715B4">
            <w:pPr>
              <w:pStyle w:val="Ingenafstand"/>
              <w:cnfStyle w:val="000000100000" w:firstRow="0" w:lastRow="0" w:firstColumn="0" w:lastColumn="0" w:oddVBand="0" w:evenVBand="0" w:oddHBand="1" w:evenHBand="0" w:firstRowFirstColumn="0" w:firstRowLastColumn="0" w:lastRowFirstColumn="0" w:lastRowLastColumn="0"/>
            </w:pPr>
            <w:r>
              <w:t>Museknaptryk er foretaget et mousedown og mouseup inden for samme kontrol</w:t>
            </w:r>
          </w:p>
        </w:tc>
      </w:tr>
      <w:tr w:rsidR="00E715B4" w14:paraId="1A91D6CA"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7A68A2A6" w14:textId="45B2B701" w:rsidR="00E715B4" w:rsidRDefault="00FD0DF2" w:rsidP="00E715B4">
            <w:pPr>
              <w:pStyle w:val="Ingenafstand"/>
            </w:pPr>
            <w:r>
              <w:t>17</w:t>
            </w:r>
          </w:p>
        </w:tc>
        <w:tc>
          <w:tcPr>
            <w:tcW w:w="2521" w:type="dxa"/>
          </w:tcPr>
          <w:p w14:paraId="1B34B950" w14:textId="0F1F1CF6"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OnDblClick</w:t>
            </w:r>
          </w:p>
        </w:tc>
        <w:tc>
          <w:tcPr>
            <w:tcW w:w="1276" w:type="dxa"/>
          </w:tcPr>
          <w:p w14:paraId="50B5E10B" w14:textId="4831F528"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6C873890" w14:textId="2A2611CF" w:rsidR="00E715B4" w:rsidRDefault="004C1BBF" w:rsidP="00E715B4">
            <w:pPr>
              <w:pStyle w:val="Ingenafstand"/>
              <w:cnfStyle w:val="000000000000" w:firstRow="0" w:lastRow="0" w:firstColumn="0" w:lastColumn="0" w:oddVBand="0" w:evenVBand="0" w:oddHBand="0" w:evenHBand="0" w:firstRowFirstColumn="0" w:firstRowLastColumn="0" w:lastRowFirstColumn="0" w:lastRowLastColumn="0"/>
            </w:pPr>
            <w:r>
              <w:t>2 stk museknaptryk er foretaget et mousedown og mouseup inden for samme kontrol og inden for et bestemt interval</w:t>
            </w:r>
          </w:p>
        </w:tc>
      </w:tr>
      <w:tr w:rsidR="00E715B4" w14:paraId="09758304"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66719255" w14:textId="1C1FA80D" w:rsidR="00E715B4" w:rsidRDefault="00FD0DF2" w:rsidP="00E715B4">
            <w:pPr>
              <w:pStyle w:val="Ingenafstand"/>
            </w:pPr>
            <w:r>
              <w:t>18</w:t>
            </w:r>
          </w:p>
        </w:tc>
        <w:tc>
          <w:tcPr>
            <w:tcW w:w="2521" w:type="dxa"/>
          </w:tcPr>
          <w:p w14:paraId="2E07A7FD" w14:textId="583934E2"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OnSearch</w:t>
            </w:r>
          </w:p>
        </w:tc>
        <w:tc>
          <w:tcPr>
            <w:tcW w:w="1276" w:type="dxa"/>
          </w:tcPr>
          <w:p w14:paraId="76C457F8" w14:textId="0244DE51"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656FB4BC" w14:textId="2F487067" w:rsidR="00E715B4" w:rsidRDefault="004C1BBF" w:rsidP="00E715B4">
            <w:pPr>
              <w:pStyle w:val="Ingenafstand"/>
              <w:cnfStyle w:val="000000100000" w:firstRow="0" w:lastRow="0" w:firstColumn="0" w:lastColumn="0" w:oddVBand="0" w:evenVBand="0" w:oddHBand="1" w:evenHBand="0" w:firstRowFirstColumn="0" w:firstRowLastColumn="0" w:lastRowFirstColumn="0" w:lastRowLastColumn="0"/>
            </w:pPr>
            <w:r>
              <w:t>Enter er trykket på input-kontrol med typen ”search”</w:t>
            </w:r>
          </w:p>
        </w:tc>
      </w:tr>
      <w:tr w:rsidR="00E715B4" w14:paraId="32B01A3D"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7C2FE772" w14:textId="51394C21" w:rsidR="00E715B4" w:rsidRDefault="00FD0DF2" w:rsidP="00E715B4">
            <w:pPr>
              <w:pStyle w:val="Ingenafstand"/>
            </w:pPr>
            <w:r>
              <w:t>19</w:t>
            </w:r>
          </w:p>
        </w:tc>
        <w:tc>
          <w:tcPr>
            <w:tcW w:w="2521" w:type="dxa"/>
          </w:tcPr>
          <w:p w14:paraId="54CF0D0E" w14:textId="65BAB9E4"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OnResize</w:t>
            </w:r>
          </w:p>
        </w:tc>
        <w:tc>
          <w:tcPr>
            <w:tcW w:w="1276" w:type="dxa"/>
          </w:tcPr>
          <w:p w14:paraId="2634A9AE" w14:textId="3735ADA8"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4D5E38A6" w14:textId="5D8D8130" w:rsidR="00E715B4" w:rsidRDefault="004C1BBF" w:rsidP="00E715B4">
            <w:pPr>
              <w:pStyle w:val="Ingenafstand"/>
              <w:cnfStyle w:val="000000000000" w:firstRow="0" w:lastRow="0" w:firstColumn="0" w:lastColumn="0" w:oddVBand="0" w:evenVBand="0" w:oddHBand="0" w:evenHBand="0" w:firstRowFirstColumn="0" w:firstRowLastColumn="0" w:lastRowFirstColumn="0" w:lastRowLastColumn="0"/>
            </w:pPr>
            <w:r>
              <w:t>Browserens størrelse er blevet ændret</w:t>
            </w:r>
          </w:p>
        </w:tc>
      </w:tr>
      <w:tr w:rsidR="00E715B4" w14:paraId="5CFA273A"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28EB5926" w14:textId="57646FAF" w:rsidR="00E715B4" w:rsidRDefault="00FD0DF2" w:rsidP="00E715B4">
            <w:pPr>
              <w:pStyle w:val="Ingenafstand"/>
            </w:pPr>
            <w:r>
              <w:t>20</w:t>
            </w:r>
          </w:p>
        </w:tc>
        <w:tc>
          <w:tcPr>
            <w:tcW w:w="2521" w:type="dxa"/>
          </w:tcPr>
          <w:p w14:paraId="67C7C91D" w14:textId="356B3EA3"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OnDragStart</w:t>
            </w:r>
          </w:p>
        </w:tc>
        <w:tc>
          <w:tcPr>
            <w:tcW w:w="1276" w:type="dxa"/>
          </w:tcPr>
          <w:p w14:paraId="767B5438" w14:textId="525697B7"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745ADDC1" w14:textId="7D08E324" w:rsidR="00E715B4" w:rsidRDefault="003D4F1D" w:rsidP="00E715B4">
            <w:pPr>
              <w:pStyle w:val="Ingenafstand"/>
              <w:cnfStyle w:val="000000100000" w:firstRow="0" w:lastRow="0" w:firstColumn="0" w:lastColumn="0" w:oddVBand="0" w:evenVBand="0" w:oddHBand="1" w:evenHBand="0" w:firstRowFirstColumn="0" w:firstRowLastColumn="0" w:lastRowFirstColumn="0" w:lastRowLastColumn="0"/>
            </w:pPr>
            <w:r>
              <w:t xml:space="preserve">Påbegyndt træk af kontrol der kan trækkes </w:t>
            </w:r>
            <w:r w:rsidR="00E035DE">
              <w:t xml:space="preserve">fra </w:t>
            </w:r>
            <w:r>
              <w:t>bærende kontrol</w:t>
            </w:r>
          </w:p>
        </w:tc>
      </w:tr>
      <w:tr w:rsidR="00E715B4" w14:paraId="59BF61D2"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03BFCE7D" w14:textId="656BC8A3" w:rsidR="00E715B4" w:rsidRDefault="00FD0DF2" w:rsidP="00E715B4">
            <w:pPr>
              <w:pStyle w:val="Ingenafstand"/>
            </w:pPr>
            <w:r>
              <w:t>21</w:t>
            </w:r>
          </w:p>
        </w:tc>
        <w:tc>
          <w:tcPr>
            <w:tcW w:w="2521" w:type="dxa"/>
          </w:tcPr>
          <w:p w14:paraId="706152E5" w14:textId="00C78CE1"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OnDragEnd</w:t>
            </w:r>
          </w:p>
        </w:tc>
        <w:tc>
          <w:tcPr>
            <w:tcW w:w="1276" w:type="dxa"/>
          </w:tcPr>
          <w:p w14:paraId="60B611F3" w14:textId="05D5B803"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43DB93BC" w14:textId="27FD963B" w:rsidR="00E715B4" w:rsidRDefault="003D4F1D" w:rsidP="00E715B4">
            <w:pPr>
              <w:pStyle w:val="Ingenafstand"/>
              <w:cnfStyle w:val="000000000000" w:firstRow="0" w:lastRow="0" w:firstColumn="0" w:lastColumn="0" w:oddVBand="0" w:evenVBand="0" w:oddHBand="0" w:evenHBand="0" w:firstRowFirstColumn="0" w:firstRowLastColumn="0" w:lastRowFirstColumn="0" w:lastRowLastColumn="0"/>
            </w:pPr>
            <w:r>
              <w:t>Kontrol der kan trækkes er trukket over til endestationen</w:t>
            </w:r>
          </w:p>
        </w:tc>
      </w:tr>
      <w:tr w:rsidR="00E715B4" w14:paraId="64323B88"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1E189CEB" w14:textId="7102F107" w:rsidR="00E715B4" w:rsidRDefault="00FD0DF2" w:rsidP="00E715B4">
            <w:pPr>
              <w:pStyle w:val="Ingenafstand"/>
            </w:pPr>
            <w:r>
              <w:t>22</w:t>
            </w:r>
          </w:p>
        </w:tc>
        <w:tc>
          <w:tcPr>
            <w:tcW w:w="2521" w:type="dxa"/>
          </w:tcPr>
          <w:p w14:paraId="31489EDE" w14:textId="6794FD2B"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OnDragOver</w:t>
            </w:r>
          </w:p>
        </w:tc>
        <w:tc>
          <w:tcPr>
            <w:tcW w:w="1276" w:type="dxa"/>
          </w:tcPr>
          <w:p w14:paraId="4A0366AA" w14:textId="5792DBA4"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7F86748D" w14:textId="3B1D18BE" w:rsidR="00E715B4" w:rsidRDefault="003D4F1D" w:rsidP="00E715B4">
            <w:pPr>
              <w:pStyle w:val="Ingenafstand"/>
              <w:cnfStyle w:val="000000100000" w:firstRow="0" w:lastRow="0" w:firstColumn="0" w:lastColumn="0" w:oddVBand="0" w:evenVBand="0" w:oddHBand="1" w:evenHBand="0" w:firstRowFirstColumn="0" w:firstRowLastColumn="0" w:lastRowFirstColumn="0" w:lastRowLastColumn="0"/>
            </w:pPr>
            <w:r>
              <w:t>Kontrol der kan trækkes er inden over en bærende kontrol der håndterer drag-funktionalitet</w:t>
            </w:r>
          </w:p>
        </w:tc>
      </w:tr>
      <w:tr w:rsidR="00E715B4" w14:paraId="766B7269"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7622C96A" w14:textId="485EEA6E" w:rsidR="00E715B4" w:rsidRDefault="00FD0DF2" w:rsidP="00E715B4">
            <w:pPr>
              <w:pStyle w:val="Ingenafstand"/>
            </w:pPr>
            <w:r>
              <w:t>23</w:t>
            </w:r>
          </w:p>
        </w:tc>
        <w:tc>
          <w:tcPr>
            <w:tcW w:w="2521" w:type="dxa"/>
          </w:tcPr>
          <w:p w14:paraId="2F95CEC3" w14:textId="662415BB" w:rsidR="00E715B4" w:rsidRDefault="00E715B4" w:rsidP="00E715B4">
            <w:pPr>
              <w:pStyle w:val="Ingenafstand"/>
              <w:cnfStyle w:val="000000000000" w:firstRow="0" w:lastRow="0" w:firstColumn="0" w:lastColumn="0" w:oddVBand="0" w:evenVBand="0" w:oddHBand="0" w:evenHBand="0" w:firstRowFirstColumn="0" w:firstRowLastColumn="0" w:lastRowFirstColumn="0" w:lastRowLastColumn="0"/>
            </w:pPr>
            <w:r>
              <w:t>OnDrop</w:t>
            </w:r>
          </w:p>
        </w:tc>
        <w:tc>
          <w:tcPr>
            <w:tcW w:w="1276" w:type="dxa"/>
          </w:tcPr>
          <w:p w14:paraId="2129CE02" w14:textId="24906BEA" w:rsidR="00E715B4" w:rsidRDefault="00FD0DF2" w:rsidP="00E715B4">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5BD0DAEC" w14:textId="0D44E21C" w:rsidR="00E715B4" w:rsidRDefault="003D4F1D" w:rsidP="00E715B4">
            <w:pPr>
              <w:pStyle w:val="Ingenafstand"/>
              <w:cnfStyle w:val="000000000000" w:firstRow="0" w:lastRow="0" w:firstColumn="0" w:lastColumn="0" w:oddVBand="0" w:evenVBand="0" w:oddHBand="0" w:evenHBand="0" w:firstRowFirstColumn="0" w:firstRowLastColumn="0" w:lastRowFirstColumn="0" w:lastRowLastColumn="0"/>
            </w:pPr>
            <w:r>
              <w:t>Kontrol der kan trækkes er trukket over til endestationen og er i gang med at udføre relateret kode</w:t>
            </w:r>
          </w:p>
        </w:tc>
      </w:tr>
      <w:tr w:rsidR="00E715B4" w14:paraId="54617D21"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13112ED1" w14:textId="7F0D0608" w:rsidR="00E715B4" w:rsidRDefault="00FD0DF2" w:rsidP="00E715B4">
            <w:pPr>
              <w:pStyle w:val="Ingenafstand"/>
            </w:pPr>
            <w:r>
              <w:t>24</w:t>
            </w:r>
          </w:p>
        </w:tc>
        <w:tc>
          <w:tcPr>
            <w:tcW w:w="2521" w:type="dxa"/>
          </w:tcPr>
          <w:p w14:paraId="153DC765" w14:textId="3BE32664" w:rsidR="00E715B4" w:rsidRDefault="00E715B4" w:rsidP="00E715B4">
            <w:pPr>
              <w:pStyle w:val="Ingenafstand"/>
              <w:cnfStyle w:val="000000100000" w:firstRow="0" w:lastRow="0" w:firstColumn="0" w:lastColumn="0" w:oddVBand="0" w:evenVBand="0" w:oddHBand="1" w:evenHBand="0" w:firstRowFirstColumn="0" w:firstRowLastColumn="0" w:lastRowFirstColumn="0" w:lastRowLastColumn="0"/>
            </w:pPr>
            <w:r>
              <w:t>OnScroll</w:t>
            </w:r>
          </w:p>
        </w:tc>
        <w:tc>
          <w:tcPr>
            <w:tcW w:w="1276" w:type="dxa"/>
          </w:tcPr>
          <w:p w14:paraId="7E171B65" w14:textId="505D6439" w:rsidR="00E715B4" w:rsidRDefault="00FD0DF2" w:rsidP="00E715B4">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5782EA40" w14:textId="0BE9BFB7" w:rsidR="00E715B4" w:rsidRDefault="003D4F1D" w:rsidP="00E715B4">
            <w:pPr>
              <w:pStyle w:val="Ingenafstand"/>
              <w:cnfStyle w:val="000000100000" w:firstRow="0" w:lastRow="0" w:firstColumn="0" w:lastColumn="0" w:oddVBand="0" w:evenVBand="0" w:oddHBand="1" w:evenHBand="0" w:firstRowFirstColumn="0" w:firstRowLastColumn="0" w:lastRowFirstColumn="0" w:lastRowLastColumn="0"/>
            </w:pPr>
            <w:r>
              <w:t xml:space="preserve">Der er blevet scrollet i enten browser-vindue eller i HTML-kontrol </w:t>
            </w:r>
          </w:p>
        </w:tc>
      </w:tr>
      <w:tr w:rsidR="00FD0DF2" w14:paraId="02416AC4"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3B0A39B3" w14:textId="4ED86783" w:rsidR="00FD0DF2" w:rsidRDefault="00FD0DF2" w:rsidP="00FD0DF2">
            <w:pPr>
              <w:pStyle w:val="Ingenafstand"/>
            </w:pPr>
            <w:r>
              <w:t>25</w:t>
            </w:r>
          </w:p>
        </w:tc>
        <w:tc>
          <w:tcPr>
            <w:tcW w:w="2521" w:type="dxa"/>
          </w:tcPr>
          <w:p w14:paraId="12545249" w14:textId="6C04F94F" w:rsidR="00FD0DF2" w:rsidRDefault="00FD0DF2" w:rsidP="00FD0DF2">
            <w:pPr>
              <w:pStyle w:val="Ingenafstand"/>
              <w:cnfStyle w:val="000000000000" w:firstRow="0" w:lastRow="0" w:firstColumn="0" w:lastColumn="0" w:oddVBand="0" w:evenVBand="0" w:oddHBand="0" w:evenHBand="0" w:firstRowFirstColumn="0" w:firstRowLastColumn="0" w:lastRowFirstColumn="0" w:lastRowLastColumn="0"/>
            </w:pPr>
            <w:r>
              <w:t>OnPageRequest</w:t>
            </w:r>
          </w:p>
        </w:tc>
        <w:tc>
          <w:tcPr>
            <w:tcW w:w="1276" w:type="dxa"/>
          </w:tcPr>
          <w:p w14:paraId="47E56E38" w14:textId="7D5246D3" w:rsidR="00FD0DF2" w:rsidRDefault="00FD0DF2" w:rsidP="00FD0DF2">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47C240EC" w14:textId="5AA113E1" w:rsidR="00FD0DF2" w:rsidRDefault="00EE6176" w:rsidP="00FD0DF2">
            <w:pPr>
              <w:pStyle w:val="Ingenafstand"/>
              <w:cnfStyle w:val="000000000000" w:firstRow="0" w:lastRow="0" w:firstColumn="0" w:lastColumn="0" w:oddVBand="0" w:evenVBand="0" w:oddHBand="0" w:evenHBand="0" w:firstRowFirstColumn="0" w:firstRowLastColumn="0" w:lastRowFirstColumn="0" w:lastRowLastColumn="0"/>
            </w:pPr>
            <w:r>
              <w:t>Webside har modtaget en forspørgsel</w:t>
            </w:r>
          </w:p>
        </w:tc>
      </w:tr>
      <w:tr w:rsidR="00FD0DF2" w14:paraId="02D3E788"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22A98A31" w14:textId="64791B4C" w:rsidR="00FD0DF2" w:rsidRDefault="00FD0DF2" w:rsidP="00FD0DF2">
            <w:pPr>
              <w:pStyle w:val="Ingenafstand"/>
            </w:pPr>
            <w:r>
              <w:t>26</w:t>
            </w:r>
          </w:p>
        </w:tc>
        <w:tc>
          <w:tcPr>
            <w:tcW w:w="2521" w:type="dxa"/>
          </w:tcPr>
          <w:p w14:paraId="5D273AFD" w14:textId="3EE3394D" w:rsidR="00FD0DF2" w:rsidRDefault="00FD0DF2" w:rsidP="00FD0DF2">
            <w:pPr>
              <w:pStyle w:val="Ingenafstand"/>
              <w:cnfStyle w:val="000000100000" w:firstRow="0" w:lastRow="0" w:firstColumn="0" w:lastColumn="0" w:oddVBand="0" w:evenVBand="0" w:oddHBand="1" w:evenHBand="0" w:firstRowFirstColumn="0" w:firstRowLastColumn="0" w:lastRowFirstColumn="0" w:lastRowLastColumn="0"/>
            </w:pPr>
            <w:r>
              <w:t>OnPageResponse</w:t>
            </w:r>
          </w:p>
        </w:tc>
        <w:tc>
          <w:tcPr>
            <w:tcW w:w="1276" w:type="dxa"/>
          </w:tcPr>
          <w:p w14:paraId="450EEDCD" w14:textId="01155B35" w:rsidR="00FD0DF2" w:rsidRDefault="00FD0DF2" w:rsidP="00FD0DF2">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68C5AEE8" w14:textId="2C31A2A4" w:rsidR="00FD0DF2" w:rsidRDefault="00EE6176" w:rsidP="00FD0DF2">
            <w:pPr>
              <w:pStyle w:val="Ingenafstand"/>
              <w:cnfStyle w:val="000000100000" w:firstRow="0" w:lastRow="0" w:firstColumn="0" w:lastColumn="0" w:oddVBand="0" w:evenVBand="0" w:oddHBand="1" w:evenHBand="0" w:firstRowFirstColumn="0" w:firstRowLastColumn="0" w:lastRowFirstColumn="0" w:lastRowLastColumn="0"/>
            </w:pPr>
            <w:r>
              <w:t>Webside har renderet output færdigt</w:t>
            </w:r>
          </w:p>
        </w:tc>
      </w:tr>
      <w:tr w:rsidR="00FD0DF2" w14:paraId="1536C6E9"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1665F971" w14:textId="1186684D" w:rsidR="00FD0DF2" w:rsidRDefault="00FD0DF2" w:rsidP="00FD0DF2">
            <w:pPr>
              <w:pStyle w:val="Ingenafstand"/>
            </w:pPr>
            <w:r>
              <w:t>27</w:t>
            </w:r>
          </w:p>
        </w:tc>
        <w:tc>
          <w:tcPr>
            <w:tcW w:w="2521" w:type="dxa"/>
          </w:tcPr>
          <w:p w14:paraId="611F1DE5" w14:textId="6EFE854D" w:rsidR="00FD0DF2" w:rsidRDefault="00FD0DF2" w:rsidP="00FD0DF2">
            <w:pPr>
              <w:pStyle w:val="Ingenafstand"/>
              <w:cnfStyle w:val="000000000000" w:firstRow="0" w:lastRow="0" w:firstColumn="0" w:lastColumn="0" w:oddVBand="0" w:evenVBand="0" w:oddHBand="0" w:evenHBand="0" w:firstRowFirstColumn="0" w:firstRowLastColumn="0" w:lastRowFirstColumn="0" w:lastRowLastColumn="0"/>
            </w:pPr>
            <w:r>
              <w:t>OnPageSessionBefore</w:t>
            </w:r>
          </w:p>
        </w:tc>
        <w:tc>
          <w:tcPr>
            <w:tcW w:w="1276" w:type="dxa"/>
          </w:tcPr>
          <w:p w14:paraId="01CAD3BB" w14:textId="128B941A" w:rsidR="00FD0DF2" w:rsidRDefault="00FD0DF2" w:rsidP="00FD0DF2">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5D2951DF" w14:textId="118C8178" w:rsidR="00FD0DF2" w:rsidRDefault="00EE6176" w:rsidP="00FD0DF2">
            <w:pPr>
              <w:pStyle w:val="Ingenafstand"/>
              <w:cnfStyle w:val="000000000000" w:firstRow="0" w:lastRow="0" w:firstColumn="0" w:lastColumn="0" w:oddVBand="0" w:evenVBand="0" w:oddHBand="0" w:evenHBand="0" w:firstRowFirstColumn="0" w:firstRowLastColumn="0" w:lastRowFirstColumn="0" w:lastRowLastColumn="0"/>
            </w:pPr>
            <w:r>
              <w:t>Sessionens data før websidens funktionalitet er blevet udført</w:t>
            </w:r>
          </w:p>
        </w:tc>
      </w:tr>
      <w:tr w:rsidR="00FD0DF2" w14:paraId="412ED4B5"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71799C87" w14:textId="3F632867" w:rsidR="00FD0DF2" w:rsidRDefault="00FD0DF2" w:rsidP="00FD0DF2">
            <w:pPr>
              <w:pStyle w:val="Ingenafstand"/>
            </w:pPr>
            <w:r>
              <w:t>28</w:t>
            </w:r>
          </w:p>
        </w:tc>
        <w:tc>
          <w:tcPr>
            <w:tcW w:w="2521" w:type="dxa"/>
          </w:tcPr>
          <w:p w14:paraId="6176D69C" w14:textId="01547E1D" w:rsidR="00FD0DF2" w:rsidRDefault="00FD0DF2" w:rsidP="00FD0DF2">
            <w:pPr>
              <w:pStyle w:val="Ingenafstand"/>
              <w:cnfStyle w:val="000000100000" w:firstRow="0" w:lastRow="0" w:firstColumn="0" w:lastColumn="0" w:oddVBand="0" w:evenVBand="0" w:oddHBand="1" w:evenHBand="0" w:firstRowFirstColumn="0" w:firstRowLastColumn="0" w:lastRowFirstColumn="0" w:lastRowLastColumn="0"/>
            </w:pPr>
            <w:r>
              <w:t>OnPageSessionAfter</w:t>
            </w:r>
          </w:p>
        </w:tc>
        <w:tc>
          <w:tcPr>
            <w:tcW w:w="1276" w:type="dxa"/>
          </w:tcPr>
          <w:p w14:paraId="27140A58" w14:textId="2F95161B" w:rsidR="00FD0DF2" w:rsidRDefault="00FD0DF2" w:rsidP="00FD0DF2">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46DDAC7B" w14:textId="38D3EBF2" w:rsidR="00FD0DF2" w:rsidRDefault="00EE6176" w:rsidP="00FD0DF2">
            <w:pPr>
              <w:pStyle w:val="Ingenafstand"/>
              <w:cnfStyle w:val="000000100000" w:firstRow="0" w:lastRow="0" w:firstColumn="0" w:lastColumn="0" w:oddVBand="0" w:evenVBand="0" w:oddHBand="1" w:evenHBand="0" w:firstRowFirstColumn="0" w:firstRowLastColumn="0" w:lastRowFirstColumn="0" w:lastRowLastColumn="0"/>
            </w:pPr>
            <w:r>
              <w:t>Sessionens data efter websidens funktionalitet er blevet udført</w:t>
            </w:r>
          </w:p>
        </w:tc>
      </w:tr>
      <w:tr w:rsidR="00EE6176" w14:paraId="3D56C0DA"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3CA2FE6B" w14:textId="7CCD8289" w:rsidR="00EE6176" w:rsidRDefault="00EE6176" w:rsidP="00EE6176">
            <w:pPr>
              <w:pStyle w:val="Ingenafstand"/>
            </w:pPr>
            <w:r>
              <w:t>29</w:t>
            </w:r>
          </w:p>
        </w:tc>
        <w:tc>
          <w:tcPr>
            <w:tcW w:w="2521" w:type="dxa"/>
          </w:tcPr>
          <w:p w14:paraId="54072078" w14:textId="09BCE112"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OnPageViewStateBefore</w:t>
            </w:r>
          </w:p>
        </w:tc>
        <w:tc>
          <w:tcPr>
            <w:tcW w:w="1276" w:type="dxa"/>
          </w:tcPr>
          <w:p w14:paraId="30756E04" w14:textId="615616E1"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240A61CD" w14:textId="129FEAE1"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Websidens viewstate-data før websidens funktionalitet er blevet udført</w:t>
            </w:r>
          </w:p>
        </w:tc>
      </w:tr>
      <w:tr w:rsidR="00EE6176" w14:paraId="2B644920"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7B656DE7" w14:textId="38DD0BE0" w:rsidR="00EE6176" w:rsidRDefault="00EE6176" w:rsidP="00EE6176">
            <w:pPr>
              <w:pStyle w:val="Ingenafstand"/>
            </w:pPr>
            <w:r>
              <w:t>30</w:t>
            </w:r>
          </w:p>
        </w:tc>
        <w:tc>
          <w:tcPr>
            <w:tcW w:w="2521" w:type="dxa"/>
          </w:tcPr>
          <w:p w14:paraId="7D363DC9" w14:textId="60813F84"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OnPageViewStateAfter</w:t>
            </w:r>
          </w:p>
        </w:tc>
        <w:tc>
          <w:tcPr>
            <w:tcW w:w="1276" w:type="dxa"/>
          </w:tcPr>
          <w:p w14:paraId="24ED466D" w14:textId="3306E663"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3DB3878F" w14:textId="048116B1"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Websidens viewstate-data efter websidens funktionalitet er blevet udført</w:t>
            </w:r>
          </w:p>
        </w:tc>
      </w:tr>
      <w:tr w:rsidR="00EE6176" w14:paraId="49CD3B15"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415611BD" w14:textId="6798BB3C" w:rsidR="00EE6176" w:rsidRDefault="00EE6176" w:rsidP="00EE6176">
            <w:pPr>
              <w:pStyle w:val="Ingenafstand"/>
            </w:pPr>
            <w:r>
              <w:t>31</w:t>
            </w:r>
          </w:p>
        </w:tc>
        <w:tc>
          <w:tcPr>
            <w:tcW w:w="2521" w:type="dxa"/>
          </w:tcPr>
          <w:p w14:paraId="1DF35395" w14:textId="1518A8BB"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OnWCFServiceRequest</w:t>
            </w:r>
          </w:p>
        </w:tc>
        <w:tc>
          <w:tcPr>
            <w:tcW w:w="1276" w:type="dxa"/>
          </w:tcPr>
          <w:p w14:paraId="1ADA3F64" w14:textId="0B5DED88"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41BEA503" w14:textId="6B75B2FC" w:rsidR="00EE6176" w:rsidRDefault="00813736" w:rsidP="00EE6176">
            <w:pPr>
              <w:pStyle w:val="Ingenafstand"/>
              <w:cnfStyle w:val="000000000000" w:firstRow="0" w:lastRow="0" w:firstColumn="0" w:lastColumn="0" w:oddVBand="0" w:evenVBand="0" w:oddHBand="0" w:evenHBand="0" w:firstRowFirstColumn="0" w:firstRowLastColumn="0" w:lastRowFirstColumn="0" w:lastRowLastColumn="0"/>
            </w:pPr>
            <w:r>
              <w:t>Ekstern eller intern service har fået tilsendt requestdata</w:t>
            </w:r>
          </w:p>
        </w:tc>
      </w:tr>
      <w:tr w:rsidR="00EE6176" w14:paraId="306F23E6"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61606A0C" w14:textId="30484B89" w:rsidR="00EE6176" w:rsidRDefault="00EE6176" w:rsidP="00EE6176">
            <w:pPr>
              <w:pStyle w:val="Ingenafstand"/>
            </w:pPr>
            <w:r>
              <w:t>32</w:t>
            </w:r>
          </w:p>
        </w:tc>
        <w:tc>
          <w:tcPr>
            <w:tcW w:w="2521" w:type="dxa"/>
          </w:tcPr>
          <w:p w14:paraId="4AD12AE5" w14:textId="4CB23097"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OnWCFServiceResponse</w:t>
            </w:r>
          </w:p>
        </w:tc>
        <w:tc>
          <w:tcPr>
            <w:tcW w:w="1276" w:type="dxa"/>
          </w:tcPr>
          <w:p w14:paraId="5567798B" w14:textId="4E85F14C"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7DAEA7FA" w14:textId="32DD70A7" w:rsidR="00EE6176" w:rsidRDefault="00813736" w:rsidP="00EE6176">
            <w:pPr>
              <w:pStyle w:val="Ingenafstand"/>
              <w:cnfStyle w:val="000000100000" w:firstRow="0" w:lastRow="0" w:firstColumn="0" w:lastColumn="0" w:oddVBand="0" w:evenVBand="0" w:oddHBand="1" w:evenHBand="0" w:firstRowFirstColumn="0" w:firstRowLastColumn="0" w:lastRowFirstColumn="0" w:lastRowLastColumn="0"/>
            </w:pPr>
            <w:r>
              <w:t>Ekstern eller intern service har leveret responsedata tilbage til websitet</w:t>
            </w:r>
          </w:p>
        </w:tc>
      </w:tr>
      <w:tr w:rsidR="00EE6176" w14:paraId="094B6539"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32C0EE9F" w14:textId="160E5C25" w:rsidR="00EE6176" w:rsidRDefault="00EE6176" w:rsidP="00EE6176">
            <w:pPr>
              <w:pStyle w:val="Ingenafstand"/>
            </w:pPr>
            <w:r>
              <w:t>33</w:t>
            </w:r>
          </w:p>
        </w:tc>
        <w:tc>
          <w:tcPr>
            <w:tcW w:w="2521" w:type="dxa"/>
          </w:tcPr>
          <w:p w14:paraId="2E8F08DA" w14:textId="1209AA00"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OnPersistenceRequest</w:t>
            </w:r>
          </w:p>
        </w:tc>
        <w:tc>
          <w:tcPr>
            <w:tcW w:w="1276" w:type="dxa"/>
          </w:tcPr>
          <w:p w14:paraId="40536AC9" w14:textId="1608C5CC"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5B3487D2" w14:textId="727CB0A1" w:rsidR="00EE6176" w:rsidRDefault="00813736" w:rsidP="00EE6176">
            <w:pPr>
              <w:pStyle w:val="Ingenafstand"/>
              <w:cnfStyle w:val="000000000000" w:firstRow="0" w:lastRow="0" w:firstColumn="0" w:lastColumn="0" w:oddVBand="0" w:evenVBand="0" w:oddHBand="0" w:evenHBand="0" w:firstRowFirstColumn="0" w:firstRowLastColumn="0" w:lastRowFirstColumn="0" w:lastRowLastColumn="0"/>
            </w:pPr>
            <w:r>
              <w:t>Persistering/datalag har fået tilsendt requestdata</w:t>
            </w:r>
          </w:p>
        </w:tc>
      </w:tr>
      <w:tr w:rsidR="00EE6176" w14:paraId="0917A274"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2C76FEB2" w14:textId="1D4D33BA" w:rsidR="00EE6176" w:rsidRDefault="00EE6176" w:rsidP="00EE6176">
            <w:pPr>
              <w:pStyle w:val="Ingenafstand"/>
            </w:pPr>
            <w:r>
              <w:t>34</w:t>
            </w:r>
          </w:p>
        </w:tc>
        <w:tc>
          <w:tcPr>
            <w:tcW w:w="2521" w:type="dxa"/>
          </w:tcPr>
          <w:p w14:paraId="6C15B4F9" w14:textId="316C9062"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OnPersistenceResponse</w:t>
            </w:r>
          </w:p>
        </w:tc>
        <w:tc>
          <w:tcPr>
            <w:tcW w:w="1276" w:type="dxa"/>
          </w:tcPr>
          <w:p w14:paraId="17CCAB25" w14:textId="5EF30541"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21CE797E" w14:textId="2AD1704F" w:rsidR="00EE6176" w:rsidRDefault="00813736" w:rsidP="00EE6176">
            <w:pPr>
              <w:pStyle w:val="Ingenafstand"/>
              <w:cnfStyle w:val="000000100000" w:firstRow="0" w:lastRow="0" w:firstColumn="0" w:lastColumn="0" w:oddVBand="0" w:evenVBand="0" w:oddHBand="1" w:evenHBand="0" w:firstRowFirstColumn="0" w:firstRowLastColumn="0" w:lastRowFirstColumn="0" w:lastRowLastColumn="0"/>
            </w:pPr>
            <w:r>
              <w:t>Persistering/datalag har leveret responsedata tilbage til websitet</w:t>
            </w:r>
          </w:p>
        </w:tc>
      </w:tr>
      <w:tr w:rsidR="00EE6176" w14:paraId="79A0BBD2"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2E32C7B9" w14:textId="491A6889" w:rsidR="00EE6176" w:rsidRDefault="00EE6176" w:rsidP="00EE6176">
            <w:pPr>
              <w:pStyle w:val="Ingenafstand"/>
            </w:pPr>
            <w:r>
              <w:t>35</w:t>
            </w:r>
          </w:p>
        </w:tc>
        <w:tc>
          <w:tcPr>
            <w:tcW w:w="2521" w:type="dxa"/>
          </w:tcPr>
          <w:p w14:paraId="6D24DBDF" w14:textId="005C264C"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OnHandlerSessionBefore</w:t>
            </w:r>
          </w:p>
        </w:tc>
        <w:tc>
          <w:tcPr>
            <w:tcW w:w="1276" w:type="dxa"/>
          </w:tcPr>
          <w:p w14:paraId="3A13E7C8" w14:textId="61E9ECB2"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Serverside</w:t>
            </w:r>
          </w:p>
        </w:tc>
        <w:tc>
          <w:tcPr>
            <w:tcW w:w="5549" w:type="dxa"/>
          </w:tcPr>
          <w:p w14:paraId="28AFC18B" w14:textId="76FC3541" w:rsidR="00EE6176" w:rsidRDefault="00813736" w:rsidP="00EE6176">
            <w:pPr>
              <w:pStyle w:val="Ingenafstand"/>
              <w:cnfStyle w:val="000000000000" w:firstRow="0" w:lastRow="0" w:firstColumn="0" w:lastColumn="0" w:oddVBand="0" w:evenVBand="0" w:oddHBand="0" w:evenHBand="0" w:firstRowFirstColumn="0" w:firstRowLastColumn="0" w:lastRowFirstColumn="0" w:lastRowLastColumn="0"/>
            </w:pPr>
            <w:r>
              <w:t>Sessionens data før generic-handlers funktionalitet er blevet udført</w:t>
            </w:r>
          </w:p>
        </w:tc>
      </w:tr>
      <w:tr w:rsidR="00EE6176" w14:paraId="0F9B9232"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26526EB0" w14:textId="6C9E9C38" w:rsidR="00EE6176" w:rsidRDefault="00EE6176" w:rsidP="00EE6176">
            <w:pPr>
              <w:pStyle w:val="Ingenafstand"/>
            </w:pPr>
            <w:r>
              <w:t>36</w:t>
            </w:r>
          </w:p>
        </w:tc>
        <w:tc>
          <w:tcPr>
            <w:tcW w:w="2521" w:type="dxa"/>
          </w:tcPr>
          <w:p w14:paraId="436D121B" w14:textId="024E13CF"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OnHandlerSessionAfter</w:t>
            </w:r>
          </w:p>
        </w:tc>
        <w:tc>
          <w:tcPr>
            <w:tcW w:w="1276" w:type="dxa"/>
          </w:tcPr>
          <w:p w14:paraId="4A5C6A2D" w14:textId="14F10DB4"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Serverside</w:t>
            </w:r>
          </w:p>
        </w:tc>
        <w:tc>
          <w:tcPr>
            <w:tcW w:w="5549" w:type="dxa"/>
          </w:tcPr>
          <w:p w14:paraId="56622E6B" w14:textId="6B60CE4C" w:rsidR="00EE6176" w:rsidRDefault="00813736" w:rsidP="00EE6176">
            <w:pPr>
              <w:pStyle w:val="Ingenafstand"/>
              <w:cnfStyle w:val="000000100000" w:firstRow="0" w:lastRow="0" w:firstColumn="0" w:lastColumn="0" w:oddVBand="0" w:evenVBand="0" w:oddHBand="1" w:evenHBand="0" w:firstRowFirstColumn="0" w:firstRowLastColumn="0" w:lastRowFirstColumn="0" w:lastRowLastColumn="0"/>
            </w:pPr>
            <w:r>
              <w:t>Sessionens data efter generic-handlers funktionalitet er blevet udført</w:t>
            </w:r>
          </w:p>
        </w:tc>
      </w:tr>
      <w:tr w:rsidR="00EE6176" w14:paraId="7B842094" w14:textId="77777777" w:rsidTr="00813736">
        <w:tc>
          <w:tcPr>
            <w:cnfStyle w:val="001000000000" w:firstRow="0" w:lastRow="0" w:firstColumn="1" w:lastColumn="0" w:oddVBand="0" w:evenVBand="0" w:oddHBand="0" w:evenHBand="0" w:firstRowFirstColumn="0" w:firstRowLastColumn="0" w:lastRowFirstColumn="0" w:lastRowLastColumn="0"/>
            <w:tcW w:w="451" w:type="dxa"/>
          </w:tcPr>
          <w:p w14:paraId="5E443B0A" w14:textId="4632B1C9" w:rsidR="00EE6176" w:rsidRDefault="00EE6176" w:rsidP="00EE6176">
            <w:pPr>
              <w:pStyle w:val="Ingenafstand"/>
            </w:pPr>
            <w:r>
              <w:t>37</w:t>
            </w:r>
          </w:p>
        </w:tc>
        <w:tc>
          <w:tcPr>
            <w:tcW w:w="2521" w:type="dxa"/>
          </w:tcPr>
          <w:p w14:paraId="7A99D548" w14:textId="09252067"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OnSubmit</w:t>
            </w:r>
          </w:p>
        </w:tc>
        <w:tc>
          <w:tcPr>
            <w:tcW w:w="1276" w:type="dxa"/>
          </w:tcPr>
          <w:p w14:paraId="7A982583" w14:textId="33E378DB" w:rsidR="00EE6176" w:rsidRDefault="00EE6176" w:rsidP="00EE6176">
            <w:pPr>
              <w:pStyle w:val="Ingenafstand"/>
              <w:cnfStyle w:val="000000000000" w:firstRow="0" w:lastRow="0" w:firstColumn="0" w:lastColumn="0" w:oddVBand="0" w:evenVBand="0" w:oddHBand="0" w:evenHBand="0" w:firstRowFirstColumn="0" w:firstRowLastColumn="0" w:lastRowFirstColumn="0" w:lastRowLastColumn="0"/>
            </w:pPr>
            <w:r>
              <w:t>Klientside</w:t>
            </w:r>
          </w:p>
        </w:tc>
        <w:tc>
          <w:tcPr>
            <w:tcW w:w="5549" w:type="dxa"/>
          </w:tcPr>
          <w:p w14:paraId="39E40442" w14:textId="62E5983A" w:rsidR="00EE6176" w:rsidRDefault="00813736" w:rsidP="00EE6176">
            <w:pPr>
              <w:pStyle w:val="Ingenafstand"/>
              <w:cnfStyle w:val="000000000000" w:firstRow="0" w:lastRow="0" w:firstColumn="0" w:lastColumn="0" w:oddVBand="0" w:evenVBand="0" w:oddHBand="0" w:evenHBand="0" w:firstRowFirstColumn="0" w:firstRowLastColumn="0" w:lastRowFirstColumn="0" w:lastRowLastColumn="0"/>
            </w:pPr>
            <w:r>
              <w:t>Der er blevet trykket på en submit-kontrol</w:t>
            </w:r>
          </w:p>
        </w:tc>
      </w:tr>
      <w:tr w:rsidR="00EE6176" w14:paraId="2C817317" w14:textId="77777777" w:rsidTr="00813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dxa"/>
          </w:tcPr>
          <w:p w14:paraId="16E2CE58" w14:textId="228D1FD3" w:rsidR="00EE6176" w:rsidRDefault="00EE6176" w:rsidP="00EE6176">
            <w:pPr>
              <w:pStyle w:val="Ingenafstand"/>
            </w:pPr>
            <w:r>
              <w:t>38</w:t>
            </w:r>
          </w:p>
        </w:tc>
        <w:tc>
          <w:tcPr>
            <w:tcW w:w="2521" w:type="dxa"/>
          </w:tcPr>
          <w:p w14:paraId="1612D41F" w14:textId="5B1A3600"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OnReset</w:t>
            </w:r>
          </w:p>
        </w:tc>
        <w:tc>
          <w:tcPr>
            <w:tcW w:w="1276" w:type="dxa"/>
          </w:tcPr>
          <w:p w14:paraId="6B606E0B" w14:textId="027DDE55" w:rsidR="00EE6176" w:rsidRDefault="00EE6176" w:rsidP="00EE6176">
            <w:pPr>
              <w:pStyle w:val="Ingenafstand"/>
              <w:cnfStyle w:val="000000100000" w:firstRow="0" w:lastRow="0" w:firstColumn="0" w:lastColumn="0" w:oddVBand="0" w:evenVBand="0" w:oddHBand="1" w:evenHBand="0" w:firstRowFirstColumn="0" w:firstRowLastColumn="0" w:lastRowFirstColumn="0" w:lastRowLastColumn="0"/>
            </w:pPr>
            <w:r>
              <w:t>Klientside</w:t>
            </w:r>
          </w:p>
        </w:tc>
        <w:tc>
          <w:tcPr>
            <w:tcW w:w="5549" w:type="dxa"/>
          </w:tcPr>
          <w:p w14:paraId="6D6A9275" w14:textId="5BD38D3E" w:rsidR="00EE6176" w:rsidRDefault="00813736" w:rsidP="00EE6176">
            <w:pPr>
              <w:pStyle w:val="Ingenafstand"/>
              <w:cnfStyle w:val="000000100000" w:firstRow="0" w:lastRow="0" w:firstColumn="0" w:lastColumn="0" w:oddVBand="0" w:evenVBand="0" w:oddHBand="1" w:evenHBand="0" w:firstRowFirstColumn="0" w:firstRowLastColumn="0" w:lastRowFirstColumn="0" w:lastRowLastColumn="0"/>
            </w:pPr>
            <w:r>
              <w:t>Der er blevet trykket på en reset-kontrol</w:t>
            </w:r>
          </w:p>
        </w:tc>
      </w:tr>
    </w:tbl>
    <w:p w14:paraId="17C4EAB3" w14:textId="6D63A11B" w:rsidR="00861AF4" w:rsidRDefault="00861AF4" w:rsidP="00861AF4">
      <w:bookmarkStart w:id="192" w:name="_Ref481183880"/>
    </w:p>
    <w:p w14:paraId="02248F88" w14:textId="154A61E2" w:rsidR="00DE4DA7" w:rsidRDefault="004C7C6B" w:rsidP="0072537C">
      <w:pPr>
        <w:pStyle w:val="Overskrift2"/>
        <w:numPr>
          <w:ilvl w:val="0"/>
          <w:numId w:val="14"/>
        </w:numPr>
      </w:pPr>
      <w:bookmarkStart w:id="193" w:name="_Ref483637682"/>
      <w:bookmarkStart w:id="194" w:name="_Toc484070338"/>
      <w:bookmarkEnd w:id="192"/>
      <w:r>
        <w:lastRenderedPageBreak/>
        <w:t>Loghandler kommunikation</w:t>
      </w:r>
      <w:bookmarkEnd w:id="193"/>
      <w:bookmarkEnd w:id="194"/>
      <w:r w:rsidR="00CF25C8">
        <w:t xml:space="preserve"> </w:t>
      </w:r>
    </w:p>
    <w:p w14:paraId="6199E55B" w14:textId="6C51A6F8" w:rsidR="007906F2" w:rsidRDefault="007906F2" w:rsidP="007906F2">
      <w:r>
        <w:t>Det vil ikke være hensigtsmæssigt at sende logdata om udførslen af et event til loghandleren hver gang et event er sket. Årsagen til dette er at performencetab hurtigt ville være mærkbart for brugeren af systemet.</w:t>
      </w:r>
    </w:p>
    <w:p w14:paraId="1F5075A9" w14:textId="4A799E07" w:rsidR="007906F2" w:rsidRPr="007906F2" w:rsidRDefault="007906F2" w:rsidP="007906F2">
      <w:r>
        <w:t>For at undgå dette tilføjes logdata midlertidigt til en aktivitetskø. Denne kø vil primært blive tømt hver 5 sekund</w:t>
      </w:r>
      <w:r w:rsidR="009625E2">
        <w:t xml:space="preserve"> via timer</w:t>
      </w:r>
      <w:r>
        <w:t>. Sekundært tømmes køen før kald af serverside-events som f.eks. et submit/postback af websiden eller kald af en generic handler via A</w:t>
      </w:r>
      <w:r w:rsidR="00CB3694">
        <w:t>jax</w:t>
      </w:r>
      <w:r>
        <w:t xml:space="preserve">. Tertiært vil køen blive tømt når browseren lukkes på normal vis, dvs ikke via </w:t>
      </w:r>
      <w:r w:rsidR="00724EA3">
        <w:t>Task Managerens ”</w:t>
      </w:r>
      <w:r>
        <w:t>Kill Process</w:t>
      </w:r>
      <w:r w:rsidR="00724EA3">
        <w:t>”</w:t>
      </w:r>
      <w:r>
        <w:t xml:space="preserve"> eller maskinen slukker.</w:t>
      </w:r>
    </w:p>
    <w:p w14:paraId="63787049" w14:textId="70D99534" w:rsidR="00CF25C8" w:rsidRDefault="00567E7D" w:rsidP="00CF25C8">
      <w:r>
        <w:t xml:space="preserve">Logningen sker via en </w:t>
      </w:r>
      <w:r w:rsidR="005846AB">
        <w:t>handler (</w:t>
      </w:r>
      <w:r w:rsidR="007E3117">
        <w:t>LRAP.handler</w:t>
      </w:r>
      <w:r w:rsidR="005846AB">
        <w:t>)</w:t>
      </w:r>
      <w:r w:rsidR="006625DA">
        <w:t>,</w:t>
      </w:r>
      <w:r w:rsidR="005846AB">
        <w:t xml:space="preserve"> der bliver hostet </w:t>
      </w:r>
      <w:r w:rsidR="007E3117">
        <w:t xml:space="preserve">af </w:t>
      </w:r>
      <w:r w:rsidR="005846AB">
        <w:t xml:space="preserve">assemblyen </w:t>
      </w:r>
      <w:r w:rsidR="007E3117">
        <w:t>LRAP</w:t>
      </w:r>
      <w:r w:rsidR="005846AB">
        <w:t>.dll.</w:t>
      </w:r>
    </w:p>
    <w:p w14:paraId="2C8035FC" w14:textId="77777777" w:rsidR="00770A16" w:rsidRPr="00770A16" w:rsidRDefault="00770A16" w:rsidP="00770A16"/>
    <w:p w14:paraId="41BC6B76" w14:textId="7B1F88DF" w:rsidR="00521266" w:rsidRDefault="009625E2" w:rsidP="00521266">
      <w:pPr>
        <w:keepNext/>
        <w:jc w:val="center"/>
      </w:pPr>
      <w:r>
        <w:object w:dxaOrig="9781" w:dyaOrig="6016" w14:anchorId="03222CFE">
          <v:shape id="_x0000_i1050" type="#_x0000_t75" style="width:374.25pt;height:230.25pt" o:ole="">
            <v:imagedata r:id="rId81" o:title=""/>
          </v:shape>
          <o:OLEObject Type="Embed" ProgID="Visio.Drawing.15" ShapeID="_x0000_i1050" DrawAspect="Content" ObjectID="_1569392332" r:id="rId82"/>
        </w:object>
      </w:r>
    </w:p>
    <w:p w14:paraId="12A290DD" w14:textId="237DBBD8" w:rsidR="007D7ED4" w:rsidRDefault="00521266" w:rsidP="00521266">
      <w:pPr>
        <w:pStyle w:val="Billedtekst"/>
        <w:jc w:val="center"/>
      </w:pPr>
      <w:bookmarkStart w:id="195" w:name="_Ref484005313"/>
      <w:r>
        <w:t xml:space="preserve">Figur </w:t>
      </w:r>
      <w:r w:rsidR="007875CF">
        <w:fldChar w:fldCharType="begin"/>
      </w:r>
      <w:r w:rsidR="007875CF">
        <w:instrText xml:space="preserve"> SEQ Figur \* ARABIC </w:instrText>
      </w:r>
      <w:r w:rsidR="007875CF">
        <w:fldChar w:fldCharType="separate"/>
      </w:r>
      <w:r w:rsidR="00780111">
        <w:rPr>
          <w:noProof/>
        </w:rPr>
        <w:t>39</w:t>
      </w:r>
      <w:r w:rsidR="007875CF">
        <w:rPr>
          <w:noProof/>
        </w:rPr>
        <w:fldChar w:fldCharType="end"/>
      </w:r>
      <w:bookmarkEnd w:id="195"/>
      <w:r>
        <w:t xml:space="preserve"> (LogHandler kommunikation)</w:t>
      </w:r>
    </w:p>
    <w:p w14:paraId="4FC2B416" w14:textId="2218B3B0" w:rsidR="00C6368F" w:rsidRDefault="00C6368F" w:rsidP="001B24F6"/>
    <w:p w14:paraId="0AB24FD8" w14:textId="1BC6B7C5" w:rsidR="00E34FDF" w:rsidRDefault="00E34FDF" w:rsidP="00E34FDF">
      <w:r>
        <w:t>Dette er en beskrivelse af ovenstående flow</w:t>
      </w:r>
      <w:r w:rsidR="009625E2">
        <w:t xml:space="preserve"> (</w:t>
      </w:r>
      <w:r w:rsidR="009625E2">
        <w:fldChar w:fldCharType="begin"/>
      </w:r>
      <w:r w:rsidR="009625E2">
        <w:instrText xml:space="preserve"> REF _Ref484005313 \h </w:instrText>
      </w:r>
      <w:r w:rsidR="009625E2">
        <w:fldChar w:fldCharType="separate"/>
      </w:r>
      <w:r w:rsidR="00780111">
        <w:t xml:space="preserve">Figur </w:t>
      </w:r>
      <w:r w:rsidR="00780111">
        <w:rPr>
          <w:noProof/>
        </w:rPr>
        <w:t>39</w:t>
      </w:r>
      <w:r w:rsidR="009625E2">
        <w:fldChar w:fldCharType="end"/>
      </w:r>
      <w:r w:rsidR="009625E2">
        <w:t>)</w:t>
      </w:r>
      <w:r>
        <w:t xml:space="preserve"> over hvordan loghandleren bliver kaldt fra klienten/browseren.</w:t>
      </w:r>
    </w:p>
    <w:p w14:paraId="1C1E950C" w14:textId="13704C78" w:rsidR="00C6368F" w:rsidRDefault="00E34FDF" w:rsidP="0072537C">
      <w:pPr>
        <w:pStyle w:val="Listeafsnit"/>
        <w:numPr>
          <w:ilvl w:val="0"/>
          <w:numId w:val="22"/>
        </w:numPr>
      </w:pPr>
      <w:r>
        <w:t>Funktion til at tømme køen af logelementer bliver kaldt, enten via timer eller via request.</w:t>
      </w:r>
    </w:p>
    <w:p w14:paraId="5632540F" w14:textId="5EC245E9" w:rsidR="00E34FDF" w:rsidRDefault="00E34FDF" w:rsidP="0072537C">
      <w:pPr>
        <w:pStyle w:val="Listeafsnit"/>
        <w:numPr>
          <w:ilvl w:val="0"/>
          <w:numId w:val="22"/>
        </w:numPr>
      </w:pPr>
      <w:r>
        <w:t>Er der logelementer på køen</w:t>
      </w:r>
      <w:r w:rsidR="009625E2">
        <w:t>?</w:t>
      </w:r>
    </w:p>
    <w:p w14:paraId="764ECF8E" w14:textId="6777C967" w:rsidR="00E34FDF" w:rsidRDefault="00E34FDF" w:rsidP="0072537C">
      <w:pPr>
        <w:pStyle w:val="Listeafsnit"/>
        <w:numPr>
          <w:ilvl w:val="0"/>
          <w:numId w:val="22"/>
        </w:numPr>
      </w:pPr>
      <w:r>
        <w:t>Logelementerne fjernes fra køen</w:t>
      </w:r>
      <w:r w:rsidR="009625E2">
        <w:t>.</w:t>
      </w:r>
      <w:r>
        <w:t xml:space="preserve"> </w:t>
      </w:r>
      <w:r w:rsidR="009625E2">
        <w:t>H</w:t>
      </w:r>
      <w:r>
        <w:t xml:space="preserve">andlerkaldet </w:t>
      </w:r>
      <w:r w:rsidR="009625E2">
        <w:t xml:space="preserve">bliver kaldt </w:t>
      </w:r>
      <w:r>
        <w:t xml:space="preserve">asynkront </w:t>
      </w:r>
      <w:r w:rsidR="009625E2">
        <w:t>som kan fejle, derfor</w:t>
      </w:r>
      <w:r>
        <w:t xml:space="preserve"> </w:t>
      </w:r>
      <w:r w:rsidR="009625E2">
        <w:t>fjernes logelementer fra køen for ikke at kollidere med logelementer</w:t>
      </w:r>
      <w:r w:rsidR="006625DA">
        <w:t>,</w:t>
      </w:r>
      <w:r w:rsidR="009625E2">
        <w:t xml:space="preserve"> der vil blive tilføjet til aktivitetskøen imens log-handleren </w:t>
      </w:r>
      <w:r w:rsidR="006625DA">
        <w:t xml:space="preserve">er </w:t>
      </w:r>
      <w:r w:rsidR="009625E2">
        <w:t>kaldt.</w:t>
      </w:r>
    </w:p>
    <w:p w14:paraId="5252B2AC" w14:textId="14F70ADC" w:rsidR="00E34FDF" w:rsidRDefault="00E34FDF" w:rsidP="0072537C">
      <w:pPr>
        <w:pStyle w:val="Listeafsnit"/>
        <w:numPr>
          <w:ilvl w:val="0"/>
          <w:numId w:val="22"/>
        </w:numPr>
      </w:pPr>
      <w:r>
        <w:t>Logelementerne får justeret timestamp ud</w:t>
      </w:r>
      <w:r w:rsidR="006625DA">
        <w:t xml:space="preserve"> </w:t>
      </w:r>
      <w:r>
        <w:t>fra (S)NTP-offset (se</w:t>
      </w:r>
      <w:r w:rsidR="00521266">
        <w:t xml:space="preserve"> </w:t>
      </w:r>
      <w:r w:rsidR="00521266">
        <w:fldChar w:fldCharType="begin"/>
      </w:r>
      <w:r w:rsidR="00521266">
        <w:instrText xml:space="preserve"> REF _Ref483834581 \r \h </w:instrText>
      </w:r>
      <w:r w:rsidR="00521266">
        <w:fldChar w:fldCharType="separate"/>
      </w:r>
      <w:r w:rsidR="00780111">
        <w:t>2</w:t>
      </w:r>
      <w:r w:rsidR="00521266">
        <w:fldChar w:fldCharType="end"/>
      </w:r>
      <w:r w:rsidR="00521266">
        <w:t>.</w:t>
      </w:r>
      <w:r w:rsidR="00A64DA1">
        <w:t>6</w:t>
      </w:r>
      <w:r>
        <w:t>.</w:t>
      </w:r>
      <w:r>
        <w:fldChar w:fldCharType="begin"/>
      </w:r>
      <w:r>
        <w:instrText xml:space="preserve"> REF _Ref481347104 \r \h </w:instrText>
      </w:r>
      <w:r>
        <w:fldChar w:fldCharType="separate"/>
      </w:r>
      <w:r w:rsidR="00780111">
        <w:t>c</w:t>
      </w:r>
      <w:r>
        <w:fldChar w:fldCharType="end"/>
      </w:r>
      <w:r>
        <w:t>)</w:t>
      </w:r>
    </w:p>
    <w:p w14:paraId="1F72EB7B" w14:textId="279C76E4" w:rsidR="00E34FDF" w:rsidRDefault="00E34FDF" w:rsidP="0072537C">
      <w:pPr>
        <w:pStyle w:val="Listeafsnit"/>
        <w:numPr>
          <w:ilvl w:val="0"/>
          <w:numId w:val="22"/>
        </w:numPr>
      </w:pPr>
      <w:r>
        <w:t>Send logelementer til loghandler</w:t>
      </w:r>
      <w:r w:rsidR="009625E2">
        <w:t>.</w:t>
      </w:r>
    </w:p>
    <w:p w14:paraId="4AA9980B" w14:textId="5520CC18" w:rsidR="00E34FDF" w:rsidRDefault="00E34FDF" w:rsidP="0072537C">
      <w:pPr>
        <w:pStyle w:val="Listeafsnit"/>
        <w:numPr>
          <w:ilvl w:val="0"/>
          <w:numId w:val="22"/>
        </w:numPr>
      </w:pPr>
      <w:r>
        <w:t>Hvis kaldet til loghandleren fejlede</w:t>
      </w:r>
      <w:r w:rsidR="006625DA">
        <w:t>,</w:t>
      </w:r>
      <w:r>
        <w:t xml:space="preserve"> vis da en fejlbesked</w:t>
      </w:r>
      <w:r w:rsidR="009625E2">
        <w:t xml:space="preserve"> til brugeren af systemet.</w:t>
      </w:r>
    </w:p>
    <w:p w14:paraId="3AF7C287" w14:textId="2A339DD3" w:rsidR="00E34FDF" w:rsidRDefault="00E34FDF" w:rsidP="0072537C">
      <w:pPr>
        <w:pStyle w:val="Listeafsnit"/>
        <w:numPr>
          <w:ilvl w:val="0"/>
          <w:numId w:val="22"/>
        </w:numPr>
      </w:pPr>
      <w:r>
        <w:t xml:space="preserve">Tilføj logelementer </w:t>
      </w:r>
      <w:r w:rsidR="009625E2">
        <w:t xml:space="preserve">tilbage i køen, </w:t>
      </w:r>
      <w:r>
        <w:t>der af en el</w:t>
      </w:r>
      <w:r w:rsidR="009625E2">
        <w:t>ler anden grund ikke blev logget</w:t>
      </w:r>
      <w:r>
        <w:t>.</w:t>
      </w:r>
    </w:p>
    <w:p w14:paraId="5F3FF82A" w14:textId="11E6A2CA" w:rsidR="00E34FDF" w:rsidRDefault="00E34FDF" w:rsidP="00D508FD">
      <w:r>
        <w:t xml:space="preserve">OBS! </w:t>
      </w:r>
      <w:r w:rsidR="009625E2">
        <w:t>F</w:t>
      </w:r>
      <w:r>
        <w:t xml:space="preserve">ejl fra loghandleren </w:t>
      </w:r>
      <w:r w:rsidR="009625E2">
        <w:t xml:space="preserve">kan </w:t>
      </w:r>
      <w:r>
        <w:t xml:space="preserve">sagtens betyde at nogle af logelementerne </w:t>
      </w:r>
      <w:r w:rsidR="00692C88">
        <w:t xml:space="preserve">i et request </w:t>
      </w:r>
      <w:r>
        <w:t>blev logget succesfuldt</w:t>
      </w:r>
      <w:r w:rsidR="009625E2">
        <w:t>.</w:t>
      </w:r>
      <w:r w:rsidR="00692C88">
        <w:t xml:space="preserve"> </w:t>
      </w:r>
      <w:r w:rsidR="009625E2">
        <w:t>Hvis det er tilfældet</w:t>
      </w:r>
      <w:r w:rsidR="00692C88">
        <w:t xml:space="preserve"> vil det være nødvendigt i næste request at anvende GUID-property’en på logelementerne til at undgå dubletter.</w:t>
      </w:r>
      <w:r w:rsidR="00D508FD">
        <w:t xml:space="preserve"> De</w:t>
      </w:r>
      <w:r w:rsidR="009625E2">
        <w:t xml:space="preserve">nne dublet-sikring </w:t>
      </w:r>
      <w:r w:rsidR="00D508FD">
        <w:t>skal de enkelt implementeringer af ILoggingPersister (</w:t>
      </w:r>
      <w:r w:rsidR="00C85BD2">
        <w:fldChar w:fldCharType="begin"/>
      </w:r>
      <w:r w:rsidR="00C85BD2">
        <w:instrText xml:space="preserve"> REF _Ref483410789 \r \h </w:instrText>
      </w:r>
      <w:r w:rsidR="00C85BD2">
        <w:fldChar w:fldCharType="separate"/>
      </w:r>
      <w:r w:rsidR="00780111">
        <w:t>3</w:t>
      </w:r>
      <w:r w:rsidR="00C85BD2">
        <w:fldChar w:fldCharType="end"/>
      </w:r>
      <w:r w:rsidR="00C85BD2">
        <w:t>.</w:t>
      </w:r>
      <w:r w:rsidR="00A64DA1">
        <w:t>15</w:t>
      </w:r>
      <w:r w:rsidR="00C85BD2">
        <w:t>.</w:t>
      </w:r>
      <w:r w:rsidR="00A64DA1">
        <w:t>b</w:t>
      </w:r>
      <w:r w:rsidR="00D508FD">
        <w:t>) selv sørge for at implementere.</w:t>
      </w:r>
    </w:p>
    <w:p w14:paraId="6E4114CF" w14:textId="06D0C880" w:rsidR="009E6C73" w:rsidRDefault="009E6C73" w:rsidP="0072537C">
      <w:pPr>
        <w:pStyle w:val="Overskrift3"/>
        <w:numPr>
          <w:ilvl w:val="0"/>
          <w:numId w:val="23"/>
        </w:numPr>
      </w:pPr>
      <w:r>
        <w:lastRenderedPageBreak/>
        <w:t xml:space="preserve"> </w:t>
      </w:r>
      <w:bookmarkStart w:id="196" w:name="_Ref483637685"/>
      <w:bookmarkStart w:id="197" w:name="_Toc484070339"/>
      <w:r>
        <w:t>Sammenlægning af logelementer</w:t>
      </w:r>
      <w:bookmarkEnd w:id="196"/>
      <w:bookmarkEnd w:id="197"/>
    </w:p>
    <w:p w14:paraId="6C5F3C52" w14:textId="4A3D3CD7" w:rsidR="00724EA3" w:rsidRDefault="00724EA3" w:rsidP="009E6C73">
      <w:r>
        <w:t xml:space="preserve">Alt for mange gentagne logelementer som f.eks. </w:t>
      </w:r>
      <w:r w:rsidR="00AD3411">
        <w:t xml:space="preserve">hvis samme knap trykkes på rigtigt mange gange, </w:t>
      </w:r>
      <w:r>
        <w:t xml:space="preserve">kan </w:t>
      </w:r>
      <w:r w:rsidR="00AD3411">
        <w:t xml:space="preserve"> </w:t>
      </w:r>
      <w:r>
        <w:t>nemt forstyrre i et logdata-output.</w:t>
      </w:r>
    </w:p>
    <w:p w14:paraId="7747166E" w14:textId="0CC927DE" w:rsidR="00724EA3" w:rsidRDefault="00724EA3" w:rsidP="009E6C73">
      <w:r>
        <w:t>For at undgå dette, er der tilføjet en Times-property til LogElement-objektet for at angive hvor mange gange den pågældende handling er sket i træk.</w:t>
      </w:r>
    </w:p>
    <w:p w14:paraId="54AD2B44" w14:textId="60C742D5" w:rsidR="00724EA3" w:rsidRDefault="00724EA3" w:rsidP="009E6C73">
      <w:r>
        <w:t>En side-bonus til dette, er at loghandleren får langt mindre data tilsendt i et lognings-forløb.</w:t>
      </w:r>
    </w:p>
    <w:p w14:paraId="1A420583" w14:textId="04C1BF35" w:rsidR="009E6C73" w:rsidRDefault="009E6C73" w:rsidP="009E6C73">
      <w:r>
        <w:t>For f.eks. Scroll-eventet bliver alle scroll-events slået sammen selvom de ikke har samme koordinater, men derimod gemmes det sidste scroll-event</w:t>
      </w:r>
      <w:r w:rsidR="00EF6261">
        <w:t>.</w:t>
      </w:r>
    </w:p>
    <w:p w14:paraId="6D9AA6A0" w14:textId="0E8CD3C2" w:rsidR="00AD3411" w:rsidRPr="009E6C73" w:rsidRDefault="00AD3411" w:rsidP="00AD3411">
      <w:r>
        <w:t>For KeyPress som normalt består af KeyDown og KeyUp, bliver slået sammen til ét KeyPress, hvis antallet af events matcher inden for de 3 eventyper. Dvs i det tilfælde hvor en tast bliver holdt nede bliver KeyDown udført, efterfulgt af flere KeyPress end ét og til sidst en KeyUp. I det tilfælde vil KeyDown blive logget med Times=1, KeyPress bliver logget med Times&gt;1 og til sidst KeyUp med Times=1.</w:t>
      </w:r>
    </w:p>
    <w:p w14:paraId="6668CC0B" w14:textId="1EBF14A2" w:rsidR="00F70876" w:rsidRDefault="00F70876" w:rsidP="00FA3C33"/>
    <w:p w14:paraId="238758A1" w14:textId="77777777" w:rsidR="00DC4402" w:rsidRDefault="00DC4402" w:rsidP="00FA3C33"/>
    <w:p w14:paraId="5500F526" w14:textId="7A562833" w:rsidR="00716D75" w:rsidRPr="000C5695" w:rsidRDefault="00716D75" w:rsidP="0072537C">
      <w:pPr>
        <w:pStyle w:val="Overskrift3"/>
        <w:numPr>
          <w:ilvl w:val="0"/>
          <w:numId w:val="23"/>
        </w:numPr>
      </w:pPr>
      <w:bookmarkStart w:id="198" w:name="_Toc484070340"/>
      <w:r>
        <w:t>Logning af HTML-kontrol event</w:t>
      </w:r>
      <w:bookmarkEnd w:id="198"/>
    </w:p>
    <w:p w14:paraId="7E0E8578" w14:textId="35C391A8" w:rsidR="00716D75" w:rsidRDefault="00716D75" w:rsidP="00716D75">
      <w:r>
        <w:t xml:space="preserve">Dette er en beskrivelse af </w:t>
      </w:r>
      <w:r w:rsidR="00AD3411">
        <w:t>nedenstående</w:t>
      </w:r>
      <w:r>
        <w:t xml:space="preserve"> flow</w:t>
      </w:r>
      <w:r w:rsidR="00AD3411">
        <w:t xml:space="preserve"> (</w:t>
      </w:r>
      <w:r w:rsidR="00AD3411">
        <w:fldChar w:fldCharType="begin"/>
      </w:r>
      <w:r w:rsidR="00AD3411">
        <w:instrText xml:space="preserve"> REF _Ref484006729 \h </w:instrText>
      </w:r>
      <w:r w:rsidR="00AD3411">
        <w:fldChar w:fldCharType="separate"/>
      </w:r>
      <w:r w:rsidR="00780111">
        <w:t xml:space="preserve">Figur </w:t>
      </w:r>
      <w:r w:rsidR="00780111">
        <w:rPr>
          <w:noProof/>
        </w:rPr>
        <w:t>40</w:t>
      </w:r>
      <w:r w:rsidR="00AD3411">
        <w:fldChar w:fldCharType="end"/>
      </w:r>
      <w:r w:rsidR="00AD3411">
        <w:t>),</w:t>
      </w:r>
      <w:r>
        <w:t xml:space="preserve"> der afspejler et handlingsforløb ved en handling udført i en HTML-kontrol.</w:t>
      </w:r>
    </w:p>
    <w:p w14:paraId="0E2356C4" w14:textId="4E095AAD" w:rsidR="00716D75" w:rsidRDefault="00716D75" w:rsidP="0072537C">
      <w:pPr>
        <w:pStyle w:val="Listeafsnit"/>
        <w:numPr>
          <w:ilvl w:val="0"/>
          <w:numId w:val="18"/>
        </w:numPr>
      </w:pPr>
      <w:r>
        <w:t>Handlingen</w:t>
      </w:r>
      <w:r w:rsidR="00AD3411">
        <w:t xml:space="preserve"> som</w:t>
      </w:r>
      <w:r>
        <w:t xml:space="preserve"> i dette tilfælde </w:t>
      </w:r>
      <w:r w:rsidR="00AD3411">
        <w:t>er et tastetryk</w:t>
      </w:r>
      <w:r>
        <w:t xml:space="preserve"> bliver udført i en INPUT-HTML-kontrol, hvilket ender ud i et OnKeyPress-event</w:t>
      </w:r>
      <w:r w:rsidR="00AD3411">
        <w:t>.</w:t>
      </w:r>
    </w:p>
    <w:p w14:paraId="7CC44E94" w14:textId="399E9A80" w:rsidR="00716D75" w:rsidRDefault="00AD3411" w:rsidP="0072537C">
      <w:pPr>
        <w:pStyle w:val="Listeafsnit"/>
        <w:numPr>
          <w:ilvl w:val="0"/>
          <w:numId w:val="18"/>
        </w:numPr>
      </w:pPr>
      <w:r>
        <w:t>I</w:t>
      </w:r>
      <w:r w:rsidR="00716D75">
        <w:t>nformationer om eventet bliver opbygget.</w:t>
      </w:r>
    </w:p>
    <w:p w14:paraId="12077882" w14:textId="2FBF0B5F" w:rsidR="00716D75" w:rsidRDefault="00716D75" w:rsidP="0072537C">
      <w:pPr>
        <w:pStyle w:val="Listeafsnit"/>
        <w:numPr>
          <w:ilvl w:val="0"/>
          <w:numId w:val="18"/>
        </w:numPr>
      </w:pPr>
      <w:r>
        <w:t xml:space="preserve">Alle attributer/properties </w:t>
      </w:r>
      <w:r w:rsidR="00AD3411">
        <w:t xml:space="preserve">for den enkelte kontrol gemmes, da disse </w:t>
      </w:r>
      <w:r>
        <w:t>kan være behjælpelig i en senere loggennemgang.</w:t>
      </w:r>
    </w:p>
    <w:p w14:paraId="43A6C6B4" w14:textId="62B05860" w:rsidR="00716D75" w:rsidRDefault="00716D75" w:rsidP="0072537C">
      <w:pPr>
        <w:pStyle w:val="Listeafsnit"/>
        <w:numPr>
          <w:ilvl w:val="0"/>
          <w:numId w:val="18"/>
        </w:numPr>
      </w:pPr>
      <w:r>
        <w:t>Opbyg sti til HTML-kontrollen via HTML-element-reference-funktion (se</w:t>
      </w:r>
      <w:r w:rsidR="00521266">
        <w:t xml:space="preserve"> </w:t>
      </w:r>
      <w:r w:rsidR="00521266">
        <w:fldChar w:fldCharType="begin"/>
      </w:r>
      <w:r w:rsidR="00521266">
        <w:instrText xml:space="preserve"> REF _Ref482474293 \r \h </w:instrText>
      </w:r>
      <w:r w:rsidR="00521266">
        <w:fldChar w:fldCharType="separate"/>
      </w:r>
      <w:r w:rsidR="00780111">
        <w:t>3</w:t>
      </w:r>
      <w:r w:rsidR="00521266">
        <w:fldChar w:fldCharType="end"/>
      </w:r>
      <w:r w:rsidR="00521266">
        <w:t>.</w:t>
      </w:r>
      <w:r w:rsidR="00A64DA1">
        <w:t>13</w:t>
      </w:r>
      <w:r>
        <w:t>.</w:t>
      </w:r>
      <w:r w:rsidR="00A64DA1">
        <w:t>d</w:t>
      </w:r>
      <w:r>
        <w:t>), den skal anvendes</w:t>
      </w:r>
      <w:r w:rsidR="00AD3411">
        <w:t xml:space="preserve"> af LogPlayer</w:t>
      </w:r>
      <w:r>
        <w:t xml:space="preserve"> til afspilning af flowet.</w:t>
      </w:r>
    </w:p>
    <w:p w14:paraId="7021B90F" w14:textId="06E78E6F" w:rsidR="00716D75" w:rsidRDefault="00716D75" w:rsidP="0072537C">
      <w:pPr>
        <w:pStyle w:val="Listeafsnit"/>
        <w:numPr>
          <w:ilvl w:val="0"/>
          <w:numId w:val="18"/>
        </w:numPr>
      </w:pPr>
      <w:r>
        <w:t xml:space="preserve">Tilføj logelement til </w:t>
      </w:r>
      <w:r w:rsidR="005B75A3">
        <w:t>aktivitets</w:t>
      </w:r>
      <w:r>
        <w:t xml:space="preserve">køen med henblik på at blive </w:t>
      </w:r>
      <w:r w:rsidR="005B75A3">
        <w:t>persisteret</w:t>
      </w:r>
      <w:r>
        <w:t xml:space="preserve"> via loghandleren senere.</w:t>
      </w:r>
    </w:p>
    <w:p w14:paraId="7C4FF1B7" w14:textId="77777777" w:rsidR="00587525" w:rsidRDefault="00587525" w:rsidP="00587525"/>
    <w:p w14:paraId="108CC9E4" w14:textId="688F7032" w:rsidR="00AD3411" w:rsidRDefault="00587525" w:rsidP="00587525">
      <w:pPr>
        <w:keepNext/>
        <w:jc w:val="center"/>
      </w:pPr>
      <w:r>
        <w:object w:dxaOrig="11881" w:dyaOrig="3975" w14:anchorId="1CE4CCAD">
          <v:shape id="_x0000_i1051" type="#_x0000_t75" style="width:468pt;height:158.25pt" o:ole="">
            <v:imagedata r:id="rId83" o:title=""/>
          </v:shape>
          <o:OLEObject Type="Embed" ProgID="Visio.Drawing.15" ShapeID="_x0000_i1051" DrawAspect="Content" ObjectID="_1569392333" r:id="rId84"/>
        </w:object>
      </w:r>
    </w:p>
    <w:p w14:paraId="0429ED6C" w14:textId="786AC12D" w:rsidR="00AD3411" w:rsidRPr="000C5695" w:rsidRDefault="00AD3411" w:rsidP="00AD3411">
      <w:pPr>
        <w:pStyle w:val="Billedtekst"/>
        <w:ind w:left="1080"/>
        <w:jc w:val="center"/>
      </w:pPr>
      <w:bookmarkStart w:id="199" w:name="_Ref484006729"/>
      <w:r>
        <w:t xml:space="preserve">Figur </w:t>
      </w:r>
      <w:r w:rsidR="007875CF">
        <w:fldChar w:fldCharType="begin"/>
      </w:r>
      <w:r w:rsidR="007875CF">
        <w:instrText xml:space="preserve"> SEQ Figur \* ARABIC </w:instrText>
      </w:r>
      <w:r w:rsidR="007875CF">
        <w:fldChar w:fldCharType="separate"/>
      </w:r>
      <w:r w:rsidR="00780111">
        <w:rPr>
          <w:noProof/>
        </w:rPr>
        <w:t>40</w:t>
      </w:r>
      <w:r w:rsidR="007875CF">
        <w:rPr>
          <w:noProof/>
        </w:rPr>
        <w:fldChar w:fldCharType="end"/>
      </w:r>
      <w:bookmarkEnd w:id="199"/>
      <w:r>
        <w:t xml:space="preserve"> (Logning af HTML-kontrol event)</w:t>
      </w:r>
    </w:p>
    <w:p w14:paraId="442CB47C" w14:textId="77777777" w:rsidR="00AD3411" w:rsidRDefault="00AD3411" w:rsidP="00AD3411"/>
    <w:p w14:paraId="58C57433" w14:textId="77777777" w:rsidR="00716D75" w:rsidRDefault="00716D75" w:rsidP="00716D75"/>
    <w:p w14:paraId="05F1D387" w14:textId="77777777" w:rsidR="00716D75" w:rsidRDefault="00716D75" w:rsidP="0072537C">
      <w:pPr>
        <w:pStyle w:val="Overskrift3"/>
        <w:numPr>
          <w:ilvl w:val="0"/>
          <w:numId w:val="23"/>
        </w:numPr>
      </w:pPr>
      <w:bookmarkStart w:id="200" w:name="_Toc484070341"/>
      <w:r>
        <w:lastRenderedPageBreak/>
        <w:t>Undgå logging af unødvendige event-bubbling fra underliggende HTML-kontroller</w:t>
      </w:r>
      <w:bookmarkEnd w:id="200"/>
    </w:p>
    <w:p w14:paraId="26AF47C0" w14:textId="0CC7BDC8" w:rsidR="001117CD" w:rsidRDefault="00716D75" w:rsidP="00716D75">
      <w:r>
        <w:t xml:space="preserve">Typisk vil HTML-kontroller have underliggende DIV, TABLE eller </w:t>
      </w:r>
      <w:r w:rsidR="001117CD">
        <w:t>andre</w:t>
      </w:r>
      <w:r>
        <w:t xml:space="preserve"> HTML-elementer på samme position X,Y </w:t>
      </w:r>
      <w:r w:rsidR="00024340">
        <w:t>koordinatmæssigt</w:t>
      </w:r>
      <w:r w:rsidR="001117CD">
        <w:t xml:space="preserve">. </w:t>
      </w:r>
      <w:r w:rsidR="005B75A3">
        <w:t xml:space="preserve">Det ønskes ikke </w:t>
      </w:r>
      <w:r w:rsidR="001117CD">
        <w:t>at logge f.eks. click-events på alle HTML-elementer under en knap, hvis det ikke har relevans</w:t>
      </w:r>
      <w:r w:rsidR="005B75A3">
        <w:t>.</w:t>
      </w:r>
      <w:r w:rsidR="00024340">
        <w:t xml:space="preserve"> </w:t>
      </w:r>
      <w:r w:rsidR="005B75A3">
        <w:t>E</w:t>
      </w:r>
      <w:r w:rsidR="00024340">
        <w:t>n funktion i LRAP.js undersøge</w:t>
      </w:r>
      <w:r w:rsidR="005B75A3">
        <w:t>r</w:t>
      </w:r>
      <w:r w:rsidR="00024340">
        <w:t xml:space="preserve"> om dette er tilfældet. </w:t>
      </w:r>
    </w:p>
    <w:p w14:paraId="1290DD8B" w14:textId="77777777" w:rsidR="00716D75" w:rsidRDefault="00716D75" w:rsidP="00716D75">
      <w:r>
        <w:t>Dette er en beskrivelse af hvordan det fastslås om logningen af det pågældende event bliver tolket som noget der skal ignoreres.</w:t>
      </w:r>
    </w:p>
    <w:p w14:paraId="5A8FDE9C" w14:textId="77777777" w:rsidR="00716D75" w:rsidRDefault="00716D75" w:rsidP="0072537C">
      <w:pPr>
        <w:pStyle w:val="Listeafsnit"/>
        <w:numPr>
          <w:ilvl w:val="0"/>
          <w:numId w:val="21"/>
        </w:numPr>
      </w:pPr>
      <w:r>
        <w:t>Logelementet sendes til logning, hvor det bliver testet om det er nødvendigt at det bliver logget.</w:t>
      </w:r>
    </w:p>
    <w:p w14:paraId="5C5BDA97" w14:textId="3729664F" w:rsidR="00716D75" w:rsidRDefault="00716D75" w:rsidP="0072537C">
      <w:pPr>
        <w:pStyle w:val="Listeafsnit"/>
        <w:numPr>
          <w:ilvl w:val="0"/>
          <w:numId w:val="21"/>
        </w:numPr>
      </w:pPr>
      <w:r>
        <w:t>Der undersøges om der er attributes-events tilknyttet (OnClick=’someMethod()’), i så fald er det nødvendigt</w:t>
      </w:r>
      <w:r w:rsidR="00024340">
        <w:t>.</w:t>
      </w:r>
    </w:p>
    <w:p w14:paraId="4ADDBD7A" w14:textId="19DAB105" w:rsidR="00716D75" w:rsidRDefault="00716D75" w:rsidP="0072537C">
      <w:pPr>
        <w:pStyle w:val="Listeafsnit"/>
        <w:numPr>
          <w:ilvl w:val="0"/>
          <w:numId w:val="21"/>
        </w:numPr>
      </w:pPr>
      <w:r>
        <w:t>Der undersøges om der er jQuery-events tilknyttet, i så fald er det nødvendigt</w:t>
      </w:r>
      <w:r w:rsidR="00024340">
        <w:t>.</w:t>
      </w:r>
    </w:p>
    <w:p w14:paraId="37BADD5E" w14:textId="4837AC14" w:rsidR="00716D75" w:rsidRDefault="00716D75" w:rsidP="0072537C">
      <w:pPr>
        <w:pStyle w:val="Listeafsnit"/>
        <w:numPr>
          <w:ilvl w:val="0"/>
          <w:numId w:val="21"/>
        </w:numPr>
      </w:pPr>
      <w:r>
        <w:t>I det tilfælde at der ikke er overført koordinater via event-objektet der sendes til event</w:t>
      </w:r>
      <w:r w:rsidR="00024340">
        <w:t>handleren</w:t>
      </w:r>
      <w:r>
        <w:t xml:space="preserve">, hvilket typisk kun er tilstede når musen anvendes til at udføre handlingen. </w:t>
      </w:r>
      <w:r w:rsidR="00024340">
        <w:t>E</w:t>
      </w:r>
      <w:r>
        <w:t>r koordinaterne tilstede, undersøges det om kontrollen er den øverste UI-mæssige kontrol</w:t>
      </w:r>
      <w:r w:rsidR="00024340">
        <w:t xml:space="preserve"> (se </w:t>
      </w:r>
      <w:r w:rsidR="00024340">
        <w:fldChar w:fldCharType="begin"/>
      </w:r>
      <w:r w:rsidR="00024340">
        <w:instrText xml:space="preserve"> REF _Ref482535522 \r \h </w:instrText>
      </w:r>
      <w:r w:rsidR="00024340">
        <w:fldChar w:fldCharType="separate"/>
      </w:r>
      <w:r w:rsidR="00780111">
        <w:t>19</w:t>
      </w:r>
      <w:r w:rsidR="00024340">
        <w:fldChar w:fldCharType="end"/>
      </w:r>
      <w:r w:rsidR="00024340">
        <w:t>.</w:t>
      </w:r>
      <w:r w:rsidR="00024340">
        <w:fldChar w:fldCharType="begin"/>
      </w:r>
      <w:r w:rsidR="00024340">
        <w:instrText xml:space="preserve"> REF _Ref483229798 \r \h </w:instrText>
      </w:r>
      <w:r w:rsidR="00024340">
        <w:fldChar w:fldCharType="separate"/>
      </w:r>
      <w:r w:rsidR="00780111">
        <w:t>e</w:t>
      </w:r>
      <w:r w:rsidR="00024340">
        <w:fldChar w:fldCharType="end"/>
      </w:r>
      <w:r w:rsidR="00024340">
        <w:t>.</w:t>
      </w:r>
      <w:r w:rsidR="00024340">
        <w:fldChar w:fldCharType="begin"/>
      </w:r>
      <w:r w:rsidR="00024340">
        <w:instrText xml:space="preserve"> REF _Ref483388612 \r \h </w:instrText>
      </w:r>
      <w:r w:rsidR="00024340">
        <w:fldChar w:fldCharType="separate"/>
      </w:r>
      <w:r w:rsidR="00780111">
        <w:t>I</w:t>
      </w:r>
      <w:r w:rsidR="00024340">
        <w:fldChar w:fldCharType="end"/>
      </w:r>
      <w:r w:rsidR="00024340">
        <w:t>).</w:t>
      </w:r>
      <w:r>
        <w:t xml:space="preserve"> </w:t>
      </w:r>
    </w:p>
    <w:p w14:paraId="16CB3625" w14:textId="77777777" w:rsidR="00716D75" w:rsidRDefault="00716D75" w:rsidP="00716D75"/>
    <w:p w14:paraId="20BB105B" w14:textId="2BDDA36C" w:rsidR="00521266" w:rsidRDefault="00024340" w:rsidP="00024340">
      <w:pPr>
        <w:keepNext/>
        <w:jc w:val="center"/>
      </w:pPr>
      <w:r>
        <w:object w:dxaOrig="9465" w:dyaOrig="5161" w14:anchorId="46D9C815">
          <v:shape id="_x0000_i1052" type="#_x0000_t75" style="width:475.5pt;height:258.75pt" o:ole="">
            <v:imagedata r:id="rId85" o:title=""/>
          </v:shape>
          <o:OLEObject Type="Embed" ProgID="Visio.Drawing.15" ShapeID="_x0000_i1052" DrawAspect="Content" ObjectID="_1569392334" r:id="rId86"/>
        </w:object>
      </w:r>
    </w:p>
    <w:p w14:paraId="0CE8D880" w14:textId="3A577430" w:rsidR="00716D75" w:rsidRDefault="00521266" w:rsidP="00521266">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41</w:t>
      </w:r>
      <w:r w:rsidR="007875CF">
        <w:rPr>
          <w:noProof/>
        </w:rPr>
        <w:fldChar w:fldCharType="end"/>
      </w:r>
      <w:r>
        <w:t xml:space="preserve"> (Undersøge</w:t>
      </w:r>
      <w:r w:rsidR="00024340">
        <w:t>r</w:t>
      </w:r>
      <w:r>
        <w:t xml:space="preserve"> om det er nødvendigt at logge eventet)</w:t>
      </w:r>
    </w:p>
    <w:p w14:paraId="5BC65CAC" w14:textId="77777777" w:rsidR="00716D75" w:rsidRDefault="00716D75" w:rsidP="00716D75"/>
    <w:p w14:paraId="63DE18D6" w14:textId="77777777" w:rsidR="00716D75" w:rsidRDefault="00716D75" w:rsidP="00716D75"/>
    <w:p w14:paraId="5A6BA83A" w14:textId="77777777" w:rsidR="00716D75" w:rsidRDefault="00716D75" w:rsidP="00716D75"/>
    <w:p w14:paraId="6F2194C8" w14:textId="77777777" w:rsidR="00716D75" w:rsidRDefault="00716D75" w:rsidP="00716D75"/>
    <w:p w14:paraId="7655A315" w14:textId="77777777" w:rsidR="00716D75" w:rsidRDefault="00716D75" w:rsidP="00716D75"/>
    <w:p w14:paraId="4E5E4228" w14:textId="77777777" w:rsidR="00716D75" w:rsidRDefault="00716D75" w:rsidP="00716D75"/>
    <w:p w14:paraId="111CD72B" w14:textId="77777777" w:rsidR="00716D75" w:rsidRDefault="00716D75" w:rsidP="00716D75"/>
    <w:p w14:paraId="5623581F" w14:textId="77777777" w:rsidR="00E92A6F" w:rsidRDefault="00E92A6F">
      <w:pPr>
        <w:spacing w:after="200" w:line="276" w:lineRule="auto"/>
        <w:rPr>
          <w:b/>
          <w:color w:val="94B6D2" w:themeColor="accent1"/>
          <w:spacing w:val="20"/>
          <w:sz w:val="28"/>
          <w:szCs w:val="28"/>
        </w:rPr>
      </w:pPr>
      <w:r>
        <w:br w:type="page"/>
      </w:r>
    </w:p>
    <w:p w14:paraId="099FBEAD" w14:textId="76AC96D5" w:rsidR="00202C73" w:rsidRDefault="00202C73" w:rsidP="0072537C">
      <w:pPr>
        <w:pStyle w:val="Overskrift2"/>
        <w:numPr>
          <w:ilvl w:val="0"/>
          <w:numId w:val="14"/>
        </w:numPr>
      </w:pPr>
      <w:bookmarkStart w:id="201" w:name="_Toc484070342"/>
      <w:r>
        <w:lastRenderedPageBreak/>
        <w:t>Hent Webside via URL</w:t>
      </w:r>
      <w:bookmarkEnd w:id="201"/>
    </w:p>
    <w:p w14:paraId="71492A34" w14:textId="5E4D215A" w:rsidR="00202C73" w:rsidRDefault="00202C73" w:rsidP="00202C73">
      <w:r>
        <w:t xml:space="preserve">Dette er en beskrivelse af flowet når en Webside </w:t>
      </w:r>
      <w:r w:rsidR="00024340">
        <w:t xml:space="preserve">hentes fra websitet, </w:t>
      </w:r>
      <w:r w:rsidR="00655327">
        <w:t xml:space="preserve">for derefter at blive sat </w:t>
      </w:r>
      <w:r>
        <w:t>op til at være i stand til at logge klientside/serverside aktiviteter.</w:t>
      </w:r>
    </w:p>
    <w:p w14:paraId="1EE50959" w14:textId="46D14222" w:rsidR="00202C73" w:rsidRDefault="00202C73" w:rsidP="0072537C">
      <w:pPr>
        <w:pStyle w:val="Listeafsnit"/>
        <w:numPr>
          <w:ilvl w:val="0"/>
          <w:numId w:val="10"/>
        </w:numPr>
      </w:pPr>
      <w:r>
        <w:t>Websiden requestes</w:t>
      </w:r>
      <w:r w:rsidR="00655327">
        <w:t>.</w:t>
      </w:r>
    </w:p>
    <w:p w14:paraId="53A469EE" w14:textId="77777777" w:rsidR="00202C73" w:rsidRDefault="00202C73" w:rsidP="0072537C">
      <w:pPr>
        <w:pStyle w:val="Listeafsnit"/>
        <w:numPr>
          <w:ilvl w:val="0"/>
          <w:numId w:val="10"/>
        </w:numPr>
      </w:pPr>
      <w:r>
        <w:t>HttpModulet logger Requestet (URL og Form-Data) og Session/Viewstate-før-værdierne.</w:t>
      </w:r>
    </w:p>
    <w:p w14:paraId="6580BE0E" w14:textId="76AC4E05" w:rsidR="00202C73" w:rsidRDefault="005B75A3" w:rsidP="0072537C">
      <w:pPr>
        <w:pStyle w:val="Listeafsnit"/>
        <w:numPr>
          <w:ilvl w:val="0"/>
          <w:numId w:val="10"/>
        </w:numPr>
      </w:pPr>
      <w:r>
        <w:t>Websitet</w:t>
      </w:r>
      <w:r w:rsidR="00202C73">
        <w:t xml:space="preserve"> udfører de normale flows for den pågældende Webside, hvilket kan inkludere andre elementer der bliver logget som serv</w:t>
      </w:r>
      <w:r w:rsidR="00CB3005">
        <w:t>ice</w:t>
      </w:r>
      <w:r w:rsidR="00202C73">
        <w:t>-kald eller persistering.</w:t>
      </w:r>
    </w:p>
    <w:p w14:paraId="1707FCD3" w14:textId="6DFDF184" w:rsidR="00202C73" w:rsidRDefault="00202C73" w:rsidP="0072537C">
      <w:pPr>
        <w:pStyle w:val="Listeafsnit"/>
        <w:numPr>
          <w:ilvl w:val="0"/>
          <w:numId w:val="10"/>
        </w:numPr>
      </w:pPr>
      <w:r>
        <w:t>HttpModulet logger Responset</w:t>
      </w:r>
      <w:r w:rsidR="005B75A3">
        <w:t xml:space="preserve">, HTML for websider, </w:t>
      </w:r>
      <w:r>
        <w:t>typisk JSON for generic handlere og Session/Viewstate-efter-værdierne.</w:t>
      </w:r>
    </w:p>
    <w:p w14:paraId="287AE70C" w14:textId="79A3B847" w:rsidR="00202C73" w:rsidRDefault="00202C73" w:rsidP="0072537C">
      <w:pPr>
        <w:pStyle w:val="Listeafsnit"/>
        <w:numPr>
          <w:ilvl w:val="0"/>
          <w:numId w:val="10"/>
        </w:numPr>
      </w:pPr>
      <w:r>
        <w:t>Hvis responset er HTML, bliver LRAP-scriptet (se</w:t>
      </w:r>
      <w:r w:rsidR="00436325">
        <w:t xml:space="preserve"> afsnit </w:t>
      </w:r>
      <w:r w:rsidR="00436325">
        <w:fldChar w:fldCharType="begin"/>
      </w:r>
      <w:r w:rsidR="00436325">
        <w:instrText xml:space="preserve"> REF _Ref482474293 \r \h </w:instrText>
      </w:r>
      <w:r w:rsidR="00436325">
        <w:fldChar w:fldCharType="separate"/>
      </w:r>
      <w:r w:rsidR="00780111">
        <w:t>3</w:t>
      </w:r>
      <w:r w:rsidR="00436325">
        <w:fldChar w:fldCharType="end"/>
      </w:r>
      <w:r w:rsidR="00436325">
        <w:t>.</w:t>
      </w:r>
      <w:r w:rsidR="00436325">
        <w:fldChar w:fldCharType="begin"/>
      </w:r>
      <w:r w:rsidR="00436325">
        <w:instrText xml:space="preserve"> REF _Ref482822422 \r \h </w:instrText>
      </w:r>
      <w:r w:rsidR="00436325">
        <w:fldChar w:fldCharType="separate"/>
      </w:r>
      <w:r w:rsidR="00780111">
        <w:t>9</w:t>
      </w:r>
      <w:r w:rsidR="00436325">
        <w:fldChar w:fldCharType="end"/>
      </w:r>
      <w:r>
        <w:t>) og kald af preInit-LRAP-funktion indsat lige efter sidste jQuery-reference</w:t>
      </w:r>
      <w:r w:rsidR="005B75A3">
        <w:t>,</w:t>
      </w:r>
      <w:r>
        <w:t xml:space="preserve"> for at sikre at jQuery-ko</w:t>
      </w:r>
      <w:r w:rsidR="00CB3005">
        <w:t>de anvendt i LRAP-scriptet ikke vil fejle</w:t>
      </w:r>
      <w:r>
        <w:t>. Endvidere bliver et kald af postInit-LRAP-funktion indsat i bunden af HTML-koden til at sikre at form-data bliver opdateret med nødvendige LRAP-værdier</w:t>
      </w:r>
      <w:r w:rsidR="00CB3005">
        <w:t>,</w:t>
      </w:r>
      <w:r>
        <w:t xml:space="preserve"> der anvendes til sammenholde aktiviteter</w:t>
      </w:r>
      <w:r w:rsidR="00CB3005">
        <w:t xml:space="preserve"> udført på denne webside</w:t>
      </w:r>
      <w:r>
        <w:t>.</w:t>
      </w:r>
    </w:p>
    <w:p w14:paraId="0DFE7A46" w14:textId="77777777" w:rsidR="00202C73" w:rsidRDefault="00202C73" w:rsidP="0072537C">
      <w:pPr>
        <w:pStyle w:val="Listeafsnit"/>
        <w:numPr>
          <w:ilvl w:val="0"/>
          <w:numId w:val="10"/>
        </w:numPr>
      </w:pPr>
      <w:r>
        <w:t>Response-data’en bliver sendt tilbage til Browseren.</w:t>
      </w:r>
    </w:p>
    <w:p w14:paraId="76A58AC5" w14:textId="433CBC4A" w:rsidR="00202C73" w:rsidRDefault="00202C73" w:rsidP="0072537C">
      <w:pPr>
        <w:pStyle w:val="Listeafsnit"/>
        <w:numPr>
          <w:ilvl w:val="0"/>
          <w:numId w:val="10"/>
        </w:numPr>
      </w:pPr>
      <w:r>
        <w:t xml:space="preserve">LRAP-preInit og LRAP-postInit </w:t>
      </w:r>
      <w:r w:rsidR="005B75A3">
        <w:t>funktionerne udføres</w:t>
      </w:r>
      <w:r>
        <w:t>.</w:t>
      </w:r>
    </w:p>
    <w:p w14:paraId="47C9A260" w14:textId="3C965E7A" w:rsidR="00202C73" w:rsidRDefault="00202C73" w:rsidP="0072537C">
      <w:pPr>
        <w:pStyle w:val="Listeafsnit"/>
        <w:numPr>
          <w:ilvl w:val="0"/>
          <w:numId w:val="10"/>
        </w:numPr>
      </w:pPr>
      <w:r>
        <w:t>Hente og beregne tids</w:t>
      </w:r>
      <w:r w:rsidR="00CB3005">
        <w:t>-</w:t>
      </w:r>
      <w:r>
        <w:t>differencen</w:t>
      </w:r>
      <w:r w:rsidR="00CB3005">
        <w:t>/offset</w:t>
      </w:r>
      <w:r>
        <w:t xml:space="preserve"> imellem klient(browser) og server(webs</w:t>
      </w:r>
      <w:r w:rsidR="008C7DFF">
        <w:t>itet</w:t>
      </w:r>
      <w:r>
        <w:t>) via (S)NTP-algoritmen.</w:t>
      </w:r>
    </w:p>
    <w:p w14:paraId="1D670BA1" w14:textId="6719FACD" w:rsidR="00202C73" w:rsidRPr="0048043C" w:rsidRDefault="00202C73" w:rsidP="0072537C">
      <w:pPr>
        <w:pStyle w:val="Listeafsnit"/>
        <w:numPr>
          <w:ilvl w:val="0"/>
          <w:numId w:val="10"/>
        </w:numPr>
      </w:pPr>
      <w:r>
        <w:t>Log klientside</w:t>
      </w:r>
      <w:r w:rsidR="00CB3005">
        <w:t>-</w:t>
      </w:r>
      <w:r>
        <w:t>information som størrelse og position af browse</w:t>
      </w:r>
      <w:r w:rsidR="00CB3005">
        <w:t>rens vindue ved opstart.</w:t>
      </w:r>
    </w:p>
    <w:p w14:paraId="7CE780DF" w14:textId="77777777" w:rsidR="00521266" w:rsidRDefault="00202C73" w:rsidP="00521266">
      <w:pPr>
        <w:keepNext/>
        <w:jc w:val="center"/>
      </w:pPr>
      <w:r>
        <w:object w:dxaOrig="11926" w:dyaOrig="5836" w14:anchorId="7D71964B">
          <v:shape id="_x0000_i1053" type="#_x0000_t75" style="width:489.75pt;height:237pt" o:ole="">
            <v:imagedata r:id="rId87" o:title=""/>
          </v:shape>
          <o:OLEObject Type="Embed" ProgID="Visio.Drawing.15" ShapeID="_x0000_i1053" DrawAspect="Content" ObjectID="_1569392335" r:id="rId88"/>
        </w:object>
      </w:r>
    </w:p>
    <w:p w14:paraId="1535CF4C" w14:textId="5D62B60B" w:rsidR="00202C73" w:rsidRDefault="00521266" w:rsidP="00521266">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42</w:t>
      </w:r>
      <w:r w:rsidR="007875CF">
        <w:rPr>
          <w:noProof/>
        </w:rPr>
        <w:fldChar w:fldCharType="end"/>
      </w:r>
      <w:r>
        <w:t xml:space="preserve"> (Hent webside via URL)</w:t>
      </w:r>
    </w:p>
    <w:p w14:paraId="4C5E45BD" w14:textId="77777777" w:rsidR="00202C73" w:rsidRDefault="00202C73" w:rsidP="00202C73"/>
    <w:p w14:paraId="57A6472A" w14:textId="77777777" w:rsidR="00202C73" w:rsidRDefault="00202C73" w:rsidP="00202C73">
      <w:pPr>
        <w:rPr>
          <w:lang w:val="en-US"/>
        </w:rPr>
      </w:pPr>
    </w:p>
    <w:p w14:paraId="56BDB245" w14:textId="77777777" w:rsidR="00202C73" w:rsidRDefault="00202C73" w:rsidP="00202C73"/>
    <w:p w14:paraId="466CD942" w14:textId="77777777" w:rsidR="00202C73" w:rsidRDefault="00202C73" w:rsidP="00202C73"/>
    <w:p w14:paraId="78904868" w14:textId="77777777" w:rsidR="00090DF8" w:rsidRDefault="00090DF8">
      <w:pPr>
        <w:spacing w:after="200" w:line="276" w:lineRule="auto"/>
        <w:rPr>
          <w:b/>
          <w:color w:val="94B6D2" w:themeColor="accent1"/>
          <w:spacing w:val="20"/>
          <w:sz w:val="28"/>
          <w:szCs w:val="28"/>
        </w:rPr>
      </w:pPr>
      <w:r>
        <w:br w:type="page"/>
      </w:r>
    </w:p>
    <w:p w14:paraId="45FBDDAC" w14:textId="2BA5443F" w:rsidR="00202C73" w:rsidRPr="001B24F6" w:rsidRDefault="00202C73" w:rsidP="007E06AF">
      <w:pPr>
        <w:pStyle w:val="Overskrift2"/>
        <w:numPr>
          <w:ilvl w:val="0"/>
          <w:numId w:val="14"/>
        </w:numPr>
      </w:pPr>
      <w:bookmarkStart w:id="202" w:name="_Toc484070343"/>
      <w:r w:rsidRPr="001B24F6">
        <w:lastRenderedPageBreak/>
        <w:t>Kald af Generic</w:t>
      </w:r>
      <w:r w:rsidR="001246AA">
        <w:t>-</w:t>
      </w:r>
      <w:r w:rsidRPr="001B24F6">
        <w:t>handler</w:t>
      </w:r>
      <w:r>
        <w:t>(ASHX)</w:t>
      </w:r>
      <w:r w:rsidRPr="001B24F6">
        <w:t xml:space="preserve"> fra </w:t>
      </w:r>
      <w:r>
        <w:t>k</w:t>
      </w:r>
      <w:r w:rsidRPr="001B24F6">
        <w:t>lientsiden</w:t>
      </w:r>
      <w:bookmarkEnd w:id="202"/>
    </w:p>
    <w:p w14:paraId="524AF919" w14:textId="741F4CE3" w:rsidR="009416D4" w:rsidRDefault="009416D4" w:rsidP="009416D4">
      <w:r>
        <w:t>Dette er en beskrivelse af flowet for når en generic</w:t>
      </w:r>
      <w:r w:rsidR="001246AA">
        <w:t>-</w:t>
      </w:r>
      <w:r>
        <w:t xml:space="preserve">handler </w:t>
      </w:r>
      <w:r w:rsidR="001246AA">
        <w:t>kaldes. En generic-handler kan have præcis samme flow som en webside, hvis contentTypen på responset er af typen ”text/html”</w:t>
      </w:r>
      <w:r w:rsidR="00CB3005">
        <w:t>.</w:t>
      </w:r>
      <w:r w:rsidR="001246AA">
        <w:t xml:space="preserve"> </w:t>
      </w:r>
      <w:r w:rsidR="00CB3005">
        <w:t>Generic-handlere</w:t>
      </w:r>
      <w:r w:rsidR="001246AA">
        <w:t xml:space="preserve"> vil typisk</w:t>
      </w:r>
      <w:r w:rsidR="007D216B">
        <w:t xml:space="preserve"> have en mere funktionsbaseret </w:t>
      </w:r>
      <w:r w:rsidR="00CB3005">
        <w:t>funktionalitet</w:t>
      </w:r>
      <w:r w:rsidR="007D216B">
        <w:t xml:space="preserve"> og returnere</w:t>
      </w:r>
      <w:r w:rsidR="00CB3005">
        <w:t>r</w:t>
      </w:r>
      <w:r w:rsidR="007D216B">
        <w:t xml:space="preserve"> enten JSON eller XML. I det tilfælde vil flowet af kaldet følge nedenstående:</w:t>
      </w:r>
    </w:p>
    <w:p w14:paraId="21430FF2" w14:textId="752CCC13" w:rsidR="009416D4" w:rsidRDefault="007D216B" w:rsidP="0072537C">
      <w:pPr>
        <w:pStyle w:val="Listeafsnit"/>
        <w:numPr>
          <w:ilvl w:val="0"/>
          <w:numId w:val="19"/>
        </w:numPr>
      </w:pPr>
      <w:r>
        <w:t>Generic-handler kaldes</w:t>
      </w:r>
      <w:r w:rsidR="00CB3005">
        <w:t>.</w:t>
      </w:r>
    </w:p>
    <w:p w14:paraId="24C784EB" w14:textId="77777777" w:rsidR="009416D4" w:rsidRDefault="009416D4" w:rsidP="0072537C">
      <w:pPr>
        <w:pStyle w:val="Listeafsnit"/>
        <w:numPr>
          <w:ilvl w:val="0"/>
          <w:numId w:val="19"/>
        </w:numPr>
      </w:pPr>
      <w:r>
        <w:t>HttpModulet logger Requestet (URL og Form-Data) og Session/Viewstate-før-værdierne.</w:t>
      </w:r>
    </w:p>
    <w:p w14:paraId="1542E239" w14:textId="70E14361" w:rsidR="009416D4" w:rsidRDefault="009416D4" w:rsidP="0072537C">
      <w:pPr>
        <w:pStyle w:val="Listeafsnit"/>
        <w:numPr>
          <w:ilvl w:val="0"/>
          <w:numId w:val="19"/>
        </w:numPr>
      </w:pPr>
      <w:r>
        <w:t>Webserveren udfører de normale flows for den pågældende Webside, hvilket kan inkludere andre elementer der bliver logget som serv</w:t>
      </w:r>
      <w:r w:rsidR="00CB3005">
        <w:t>ice</w:t>
      </w:r>
      <w:r>
        <w:t>-kald eller persistering.</w:t>
      </w:r>
    </w:p>
    <w:p w14:paraId="41ED56AF" w14:textId="77777777" w:rsidR="009416D4" w:rsidRDefault="009416D4" w:rsidP="0072537C">
      <w:pPr>
        <w:pStyle w:val="Listeafsnit"/>
        <w:numPr>
          <w:ilvl w:val="0"/>
          <w:numId w:val="19"/>
        </w:numPr>
      </w:pPr>
      <w:r>
        <w:t>HttpModulet logger Responset, HTML for websider og typisk JSON for generic handlere og Session/Viewstate-efter-værdierne.</w:t>
      </w:r>
    </w:p>
    <w:p w14:paraId="69CDE263" w14:textId="5497C6BD" w:rsidR="009416D4" w:rsidRPr="0048043C" w:rsidRDefault="009416D4" w:rsidP="0072537C">
      <w:pPr>
        <w:pStyle w:val="Listeafsnit"/>
        <w:numPr>
          <w:ilvl w:val="0"/>
          <w:numId w:val="19"/>
        </w:numPr>
      </w:pPr>
      <w:r>
        <w:t>Response-</w:t>
      </w:r>
      <w:r w:rsidR="007D216B">
        <w:t>data’en bliver sendt tilbage</w:t>
      </w:r>
      <w:r w:rsidR="00CB3005">
        <w:t xml:space="preserve"> til browseren.</w:t>
      </w:r>
    </w:p>
    <w:p w14:paraId="572C20AB" w14:textId="77777777" w:rsidR="009416D4" w:rsidRDefault="009416D4" w:rsidP="00202C73"/>
    <w:p w14:paraId="7BB510E4" w14:textId="77777777" w:rsidR="00521266" w:rsidRDefault="001246AA" w:rsidP="00521266">
      <w:pPr>
        <w:keepNext/>
        <w:jc w:val="center"/>
      </w:pPr>
      <w:r>
        <w:object w:dxaOrig="5145" w:dyaOrig="5190" w14:anchorId="29166C40">
          <v:shape id="_x0000_i1054" type="#_x0000_t75" style="width:259.5pt;height:259.5pt" o:ole="">
            <v:imagedata r:id="rId89" o:title=""/>
          </v:shape>
          <o:OLEObject Type="Embed" ProgID="Visio.Drawing.15" ShapeID="_x0000_i1054" DrawAspect="Content" ObjectID="_1569392336" r:id="rId90"/>
        </w:object>
      </w:r>
    </w:p>
    <w:p w14:paraId="00DE3B2D" w14:textId="7913ABB5" w:rsidR="001A5D78" w:rsidRDefault="00521266" w:rsidP="00521266">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43</w:t>
      </w:r>
      <w:r w:rsidR="007875CF">
        <w:rPr>
          <w:noProof/>
        </w:rPr>
        <w:fldChar w:fldCharType="end"/>
      </w:r>
      <w:r>
        <w:t xml:space="preserve"> (Kald af generic-handler)</w:t>
      </w:r>
    </w:p>
    <w:p w14:paraId="6335D039" w14:textId="302E75E5" w:rsidR="001A5D78" w:rsidRDefault="001A5D78" w:rsidP="00FA3C33"/>
    <w:p w14:paraId="016D8D50" w14:textId="4272FB03" w:rsidR="001A5D78" w:rsidRDefault="001A5D78" w:rsidP="00FA3C33"/>
    <w:p w14:paraId="50147E07" w14:textId="104CAF03" w:rsidR="001A5D78" w:rsidRDefault="001A5D78" w:rsidP="00FA3C33"/>
    <w:p w14:paraId="68E2C8B3" w14:textId="77777777" w:rsidR="001A5D78" w:rsidRPr="001B24F6" w:rsidRDefault="001A5D78" w:rsidP="00FA3C33"/>
    <w:p w14:paraId="79B458AF" w14:textId="706E0E97" w:rsidR="003D089D" w:rsidRDefault="003D089D">
      <w:pPr>
        <w:spacing w:after="200" w:line="276" w:lineRule="auto"/>
      </w:pPr>
      <w:r>
        <w:br w:type="page"/>
      </w:r>
    </w:p>
    <w:p w14:paraId="054896CB" w14:textId="5F2E9149" w:rsidR="00D54E95" w:rsidRDefault="00D54E95" w:rsidP="0072537C">
      <w:pPr>
        <w:pStyle w:val="Overskrift2"/>
        <w:numPr>
          <w:ilvl w:val="0"/>
          <w:numId w:val="14"/>
        </w:numPr>
      </w:pPr>
      <w:bookmarkStart w:id="203" w:name="_Ref482535522"/>
      <w:bookmarkStart w:id="204" w:name="_Toc484070344"/>
      <w:r>
        <w:lastRenderedPageBreak/>
        <w:t>Afspilning af log (LogPlayer)</w:t>
      </w:r>
      <w:bookmarkEnd w:id="203"/>
      <w:bookmarkEnd w:id="204"/>
    </w:p>
    <w:p w14:paraId="188890D6" w14:textId="113A0CE7" w:rsidR="00861AF4" w:rsidRPr="00861AF4" w:rsidRDefault="00861AF4" w:rsidP="00861AF4">
      <w:r>
        <w:t xml:space="preserve">Denne sektion vil </w:t>
      </w:r>
      <w:r w:rsidR="00EF4EE5">
        <w:t xml:space="preserve">beskrive de nødvendige tiltag, der kræves for at være i stand til at afspille et aktivitetsforløb via LogPlayer. </w:t>
      </w:r>
    </w:p>
    <w:p w14:paraId="40DFD15B" w14:textId="77777777" w:rsidR="00DD79B5" w:rsidRDefault="00DD79B5" w:rsidP="0072537C">
      <w:pPr>
        <w:pStyle w:val="Overskrift3"/>
        <w:numPr>
          <w:ilvl w:val="0"/>
          <w:numId w:val="25"/>
        </w:numPr>
      </w:pPr>
      <w:bookmarkStart w:id="205" w:name="_Toc484070345"/>
      <w:r>
        <w:t>Applikation</w:t>
      </w:r>
      <w:bookmarkEnd w:id="205"/>
      <w:r w:rsidRPr="00C21059">
        <w:t xml:space="preserve"> </w:t>
      </w:r>
    </w:p>
    <w:p w14:paraId="656F7390" w14:textId="753A6F97" w:rsidR="00DD79B5" w:rsidRDefault="00DD79B5" w:rsidP="00DD79B5">
      <w:r>
        <w:t xml:space="preserve">En relativt forsimplet LogPlayer er blevet udviklet for at kunne fremvise en </w:t>
      </w:r>
      <w:r w:rsidR="003320AF">
        <w:t>POC</w:t>
      </w:r>
      <w:r w:rsidR="003320AF">
        <w:rPr>
          <w:rStyle w:val="Fodnotehenvisning"/>
        </w:rPr>
        <w:footnoteReference w:id="18"/>
      </w:r>
      <w:r w:rsidR="003320AF">
        <w:t xml:space="preserve"> </w:t>
      </w:r>
      <w:r>
        <w:t>afspilning af et logget flow</w:t>
      </w:r>
      <w:r w:rsidR="00372604">
        <w:t>.</w:t>
      </w:r>
      <w:r>
        <w:t xml:space="preserve"> </w:t>
      </w:r>
      <w:r w:rsidR="00372604">
        <w:t>LogPlayeren er</w:t>
      </w:r>
      <w:r>
        <w:t xml:space="preserve"> en WinForm .NET-applikation som </w:t>
      </w:r>
      <w:r w:rsidR="00372604">
        <w:t>vil være</w:t>
      </w:r>
      <w:r>
        <w:t xml:space="preserve"> hovedapplikation</w:t>
      </w:r>
      <w:r w:rsidR="000A3824">
        <w:t>en</w:t>
      </w:r>
      <w:r>
        <w:t xml:space="preserve"> i afspilningsflowet</w:t>
      </w:r>
      <w:r w:rsidR="000A3824">
        <w:t>.</w:t>
      </w:r>
      <w:r>
        <w:t xml:space="preserve"> </w:t>
      </w:r>
      <w:r w:rsidR="000A3824">
        <w:t>D</w:t>
      </w:r>
      <w:r>
        <w:t>en er i</w:t>
      </w:r>
      <w:r w:rsidR="000A3824">
        <w:t xml:space="preserve"> </w:t>
      </w:r>
      <w:r>
        <w:t>stand til at læse eksisterende logdata for derefter at starte de nødvendige sessions</w:t>
      </w:r>
      <w:r w:rsidR="000A3824">
        <w:t xml:space="preserve"> (LogSession) der skal anvendes for at afspille sessions-aktiviteter.</w:t>
      </w:r>
    </w:p>
    <w:p w14:paraId="79F5B549" w14:textId="0F220C0C" w:rsidR="00DD79B5" w:rsidRDefault="000A3824" w:rsidP="00DD79B5">
      <w:r>
        <w:t>Log</w:t>
      </w:r>
      <w:r w:rsidR="00DD79B5">
        <w:t>Sessions der startes af LogPlayer er også af typen WinForm .NET-applikation og i hver af disse sessions-apps</w:t>
      </w:r>
      <w:r w:rsidR="008C7DFF">
        <w:t>,</w:t>
      </w:r>
      <w:r w:rsidR="00DD79B5">
        <w:t xml:space="preserve"> åbne</w:t>
      </w:r>
      <w:r w:rsidR="008C7DFF">
        <w:t>s</w:t>
      </w:r>
      <w:r w:rsidR="00DD79B5">
        <w:t xml:space="preserve"> browser</w:t>
      </w:r>
      <w:r w:rsidR="00DB4AE6">
        <w:t>-vinduer</w:t>
      </w:r>
      <w:r w:rsidR="00DD79B5">
        <w:t xml:space="preserve"> automatisk når det er nødvendigt for afspilningen.</w:t>
      </w:r>
    </w:p>
    <w:p w14:paraId="162AE720" w14:textId="643042E8" w:rsidR="00DB4AE6" w:rsidRDefault="00427A17" w:rsidP="00DB4AE6">
      <w:r>
        <w:t>Hver af disse browser sub-</w:t>
      </w:r>
      <w:r w:rsidR="00DB4AE6">
        <w:t>vinduer</w:t>
      </w:r>
      <w:r>
        <w:t xml:space="preserve"> i </w:t>
      </w:r>
      <w:r w:rsidR="000A3824">
        <w:t>Log</w:t>
      </w:r>
      <w:r>
        <w:t>Session-applikationen vil have en embedded browser</w:t>
      </w:r>
      <w:r w:rsidR="00DB4AE6">
        <w:t>. Denne browser vil være en simulering af Internet Explorer som er mulig at embedde ind i en .NET WinForm-app vha af standardkomponenten WebBrowser</w:t>
      </w:r>
      <w:r w:rsidR="00DB4AE6">
        <w:rPr>
          <w:rStyle w:val="Fodnotehenvisning"/>
        </w:rPr>
        <w:footnoteReference w:id="19"/>
      </w:r>
      <w:r w:rsidR="00DB4AE6">
        <w:t>.</w:t>
      </w:r>
    </w:p>
    <w:p w14:paraId="42ABA5FA" w14:textId="39DA25F0" w:rsidR="00DB4AE6" w:rsidRDefault="00DB4AE6" w:rsidP="00DB4AE6">
      <w:r>
        <w:t>For at opnå det ønskede resultat hvor vi skal simulere flere end én session af gangen kræver det en opdeling af kørende applikationer, da WebBrowser-kontrollerne der anvendes som browser-instans ikke kan køre sessions-opdelt inden for samme applikation.</w:t>
      </w:r>
    </w:p>
    <w:p w14:paraId="705C344A" w14:textId="203037CE" w:rsidR="00DD79B5" w:rsidRDefault="00DD79B5" w:rsidP="00DD79B5">
      <w:r>
        <w:t xml:space="preserve">Derfor </w:t>
      </w:r>
      <w:r w:rsidR="00446404">
        <w:t>er</w:t>
      </w:r>
      <w:r>
        <w:t xml:space="preserve"> LogPlayer </w:t>
      </w:r>
      <w:r w:rsidR="00446404">
        <w:t>opdelt</w:t>
      </w:r>
      <w:r>
        <w:t xml:space="preserve"> i en main-app</w:t>
      </w:r>
      <w:r w:rsidR="008C7DFF">
        <w:t>likation</w:t>
      </w:r>
      <w:r>
        <w:t xml:space="preserve"> (LogPlayer) og </w:t>
      </w:r>
      <w:r w:rsidR="008C7DFF">
        <w:t xml:space="preserve">en eller flere </w:t>
      </w:r>
      <w:r>
        <w:t>session-app</w:t>
      </w:r>
      <w:r w:rsidR="008C7DFF">
        <w:t>likationer</w:t>
      </w:r>
      <w:r>
        <w:t xml:space="preserve"> (</w:t>
      </w:r>
      <w:r w:rsidR="00446404">
        <w:t>Log</w:t>
      </w:r>
      <w:r>
        <w:t>Session) som vist</w:t>
      </w:r>
      <w:r w:rsidR="00521266">
        <w:t xml:space="preserve"> i </w:t>
      </w:r>
      <w:r w:rsidR="00521266">
        <w:fldChar w:fldCharType="begin"/>
      </w:r>
      <w:r w:rsidR="00521266">
        <w:instrText xml:space="preserve"> REF _Ref483896439 \h </w:instrText>
      </w:r>
      <w:r w:rsidR="00521266">
        <w:fldChar w:fldCharType="separate"/>
      </w:r>
      <w:r w:rsidR="00780111">
        <w:t xml:space="preserve">Figur </w:t>
      </w:r>
      <w:r w:rsidR="00780111">
        <w:rPr>
          <w:noProof/>
        </w:rPr>
        <w:t>44</w:t>
      </w:r>
      <w:r w:rsidR="00521266">
        <w:fldChar w:fldCharType="end"/>
      </w:r>
      <w:r>
        <w:t xml:space="preserve">, kommunikationen imellem applikationerne er valgt til at være </w:t>
      </w:r>
      <w:r w:rsidR="00DB4AE6">
        <w:t>N</w:t>
      </w:r>
      <w:r>
        <w:t xml:space="preserve">amed </w:t>
      </w:r>
      <w:r w:rsidR="00DB4AE6">
        <w:t>P</w:t>
      </w:r>
      <w:r>
        <w:t>ipe-kommunikation.</w:t>
      </w:r>
    </w:p>
    <w:p w14:paraId="18D8DCA6" w14:textId="77777777" w:rsidR="00DD79B5" w:rsidRPr="001C446C" w:rsidRDefault="00DD79B5" w:rsidP="00DD79B5">
      <w:pPr>
        <w:pStyle w:val="Citat2"/>
      </w:pPr>
      <w:r w:rsidRPr="001C446C">
        <w:t>Currently, no, you cannot implement isolation of this sort using the Web Browser control without putting each instance in a different process.</w:t>
      </w:r>
    </w:p>
    <w:p w14:paraId="529579B6" w14:textId="31FDAB1B" w:rsidR="00DD79B5" w:rsidRPr="001C446C" w:rsidRDefault="00DD79B5" w:rsidP="00DD79B5">
      <w:pPr>
        <w:pStyle w:val="Citat2"/>
        <w:rPr>
          <w:lang w:val="da-DK"/>
        </w:rPr>
      </w:pPr>
      <w:r w:rsidRPr="001C446C">
        <w:rPr>
          <w:lang w:val="da-DK"/>
        </w:rPr>
        <w:t>(28/6-2009) a</w:t>
      </w:r>
      <w:r>
        <w:rPr>
          <w:lang w:val="da-DK"/>
        </w:rPr>
        <w:t>f EricLaw</w:t>
      </w:r>
      <w:r w:rsidRPr="001C446C">
        <w:rPr>
          <w:lang w:val="da-DK"/>
        </w:rPr>
        <w:t xml:space="preserve"> </w:t>
      </w:r>
      <w:r>
        <w:rPr>
          <w:lang w:val="da-DK"/>
        </w:rPr>
        <w:t xml:space="preserve">- hentet fra </w:t>
      </w:r>
      <w:hyperlink r:id="rId91" w:history="1">
        <w:r w:rsidRPr="001C446C">
          <w:rPr>
            <w:rStyle w:val="Hyperlink"/>
            <w:lang w:val="da-DK"/>
          </w:rPr>
          <w:t>http://stackoverflow.com/questions/1051365/multiple-webbrower-sessions-processes-in-one-window</w:t>
        </w:r>
      </w:hyperlink>
    </w:p>
    <w:p w14:paraId="4DF4AD2C" w14:textId="77777777" w:rsidR="00EF4EE5" w:rsidRDefault="00EF4EE5" w:rsidP="00DD79B5">
      <w:pPr>
        <w:keepNext/>
        <w:jc w:val="center"/>
      </w:pPr>
    </w:p>
    <w:p w14:paraId="667D07C2" w14:textId="2D44ACAF" w:rsidR="00DD79B5" w:rsidRDefault="00EF4EE5" w:rsidP="00DD79B5">
      <w:pPr>
        <w:keepNext/>
        <w:jc w:val="center"/>
      </w:pPr>
      <w:r>
        <w:object w:dxaOrig="7111" w:dyaOrig="4321" w14:anchorId="38583F29">
          <v:shape id="_x0000_i1055" type="#_x0000_t75" style="width:273pt;height:162.75pt" o:ole="">
            <v:imagedata r:id="rId92" o:title=""/>
          </v:shape>
          <o:OLEObject Type="Embed" ProgID="Visio.Drawing.15" ShapeID="_x0000_i1055" DrawAspect="Content" ObjectID="_1569392337" r:id="rId93"/>
        </w:object>
      </w:r>
    </w:p>
    <w:p w14:paraId="659F9A15" w14:textId="0F3D31AC" w:rsidR="00DD79B5" w:rsidRDefault="00DD79B5" w:rsidP="00DD79B5">
      <w:pPr>
        <w:pStyle w:val="Billedtekst"/>
        <w:jc w:val="center"/>
      </w:pPr>
      <w:bookmarkStart w:id="206" w:name="_Ref483896439"/>
      <w:bookmarkStart w:id="207" w:name="_Ref482619647"/>
      <w:r>
        <w:t xml:space="preserve">Figur </w:t>
      </w:r>
      <w:r w:rsidR="007875CF">
        <w:fldChar w:fldCharType="begin"/>
      </w:r>
      <w:r w:rsidR="007875CF">
        <w:instrText xml:space="preserve"> SEQ Figur \* ARABIC </w:instrText>
      </w:r>
      <w:r w:rsidR="007875CF">
        <w:fldChar w:fldCharType="separate"/>
      </w:r>
      <w:r w:rsidR="00780111">
        <w:rPr>
          <w:noProof/>
        </w:rPr>
        <w:t>44</w:t>
      </w:r>
      <w:r w:rsidR="007875CF">
        <w:rPr>
          <w:noProof/>
        </w:rPr>
        <w:fldChar w:fldCharType="end"/>
      </w:r>
      <w:bookmarkEnd w:id="206"/>
      <w:r>
        <w:t xml:space="preserve"> (Opbygning af applikationerne til afspilning)</w:t>
      </w:r>
      <w:bookmarkEnd w:id="207"/>
    </w:p>
    <w:p w14:paraId="1397D84F" w14:textId="099F3028" w:rsidR="00D71778" w:rsidRDefault="00D71778" w:rsidP="0072537C">
      <w:pPr>
        <w:pStyle w:val="Overskrift3"/>
        <w:numPr>
          <w:ilvl w:val="0"/>
          <w:numId w:val="25"/>
        </w:numPr>
      </w:pPr>
      <w:bookmarkStart w:id="208" w:name="_Toc484070346"/>
      <w:r>
        <w:lastRenderedPageBreak/>
        <w:t>Embedded browser</w:t>
      </w:r>
      <w:bookmarkEnd w:id="208"/>
    </w:p>
    <w:p w14:paraId="6CA52C6E" w14:textId="2683F77F" w:rsidR="00D71778" w:rsidRDefault="00D71778" w:rsidP="00D71778">
      <w:r>
        <w:t xml:space="preserve">IE versionen anvendt i </w:t>
      </w:r>
      <w:r w:rsidR="00DB4AE6">
        <w:t xml:space="preserve">den embeddede </w:t>
      </w:r>
      <w:r>
        <w:t xml:space="preserve">WebBrowser er </w:t>
      </w:r>
      <w:r w:rsidR="00446404">
        <w:t xml:space="preserve">ikke </w:t>
      </w:r>
      <w:r w:rsidR="008C7DFF">
        <w:t xml:space="preserve">nødvendigvis </w:t>
      </w:r>
      <w:r>
        <w:t>samme version som den IE som kan være installeret på den pågældende mas</w:t>
      </w:r>
      <w:r w:rsidR="00446404">
        <w:t>kine vi kører afspilningen fra, versionen er default version 7.</w:t>
      </w:r>
    </w:p>
    <w:p w14:paraId="06E45145" w14:textId="0AB76C9E" w:rsidR="00D71778" w:rsidRDefault="00446404" w:rsidP="00D71778">
      <w:r>
        <w:t xml:space="preserve">For at ændre IE versionen anvendt i WebBrowser, skal det ændres globalt på maskinen. </w:t>
      </w:r>
      <w:r w:rsidR="00DB4AE6">
        <w:t>D</w:t>
      </w:r>
      <w:r>
        <w:t xml:space="preserve">et er </w:t>
      </w:r>
      <w:r w:rsidR="00DB4AE6">
        <w:t xml:space="preserve">f.eks. </w:t>
      </w:r>
      <w:r>
        <w:t>ikke muligt at køre med IE8 i en instans og IE10 i en anden.</w:t>
      </w:r>
    </w:p>
    <w:p w14:paraId="3BBFE08B" w14:textId="1B992408" w:rsidR="00446404" w:rsidRDefault="00446404" w:rsidP="00D71778">
      <w:r>
        <w:t>Før en instans af LogSession bliver aktiveret bliver IE versionen opsat via følgende metodekald</w:t>
      </w:r>
      <w:r w:rsidR="00DB4AE6">
        <w:t xml:space="preserve"> (se </w:t>
      </w:r>
      <w:r w:rsidR="00DB4AE6">
        <w:fldChar w:fldCharType="begin"/>
      </w:r>
      <w:r w:rsidR="00DB4AE6">
        <w:instrText xml:space="preserve"> REF _Ref484014351 \h </w:instrText>
      </w:r>
      <w:r w:rsidR="00DB4AE6">
        <w:fldChar w:fldCharType="separate"/>
      </w:r>
      <w:r w:rsidR="00780111">
        <w:t xml:space="preserve">Figur </w:t>
      </w:r>
      <w:r w:rsidR="00780111">
        <w:rPr>
          <w:noProof/>
        </w:rPr>
        <w:t>45</w:t>
      </w:r>
      <w:r w:rsidR="00DB4AE6">
        <w:fldChar w:fldCharType="end"/>
      </w:r>
      <w:r w:rsidR="00DB4AE6">
        <w:t>)</w:t>
      </w:r>
      <w:r w:rsidR="008C7DFF">
        <w:t xml:space="preserve">. Metodekaldet vil </w:t>
      </w:r>
      <w:r>
        <w:t>per default indstiller IE-versionen til at være samme version som</w:t>
      </w:r>
      <w:r w:rsidR="008C7DFF">
        <w:t xml:space="preserve"> der</w:t>
      </w:r>
      <w:r>
        <w:t xml:space="preserve"> installeret på maskinen. Koden er kraftigt </w:t>
      </w:r>
      <w:r w:rsidRPr="00446404">
        <w:t>inspireret</w:t>
      </w:r>
      <w:r>
        <w:t xml:space="preserve"> fra en artikel codeproject</w:t>
      </w:r>
      <w:r>
        <w:rPr>
          <w:rStyle w:val="Fodnotehenvisning"/>
        </w:rPr>
        <w:footnoteReference w:id="20"/>
      </w:r>
      <w:r>
        <w:t>.</w:t>
      </w:r>
    </w:p>
    <w:p w14:paraId="42B9965A" w14:textId="577DEBAF" w:rsidR="00446404" w:rsidRDefault="00446404" w:rsidP="00446404">
      <w:pPr>
        <w:jc w:val="center"/>
        <w:rPr>
          <w:rFonts w:ascii="Consolas" w:hAnsi="Consolas" w:cs="Consolas"/>
          <w:color w:val="000000"/>
          <w:kern w:val="0"/>
          <w:sz w:val="19"/>
          <w:szCs w:val="19"/>
        </w:rPr>
      </w:pPr>
      <w:r>
        <w:rPr>
          <w:rFonts w:ascii="Consolas" w:hAnsi="Consolas" w:cs="Consolas"/>
          <w:color w:val="2B91AF"/>
          <w:kern w:val="0"/>
          <w:sz w:val="19"/>
          <w:szCs w:val="19"/>
        </w:rPr>
        <w:t>BrowerEmulationHelper</w:t>
      </w:r>
      <w:r>
        <w:rPr>
          <w:rFonts w:ascii="Consolas" w:hAnsi="Consolas" w:cs="Consolas"/>
          <w:color w:val="000000"/>
          <w:kern w:val="0"/>
          <w:sz w:val="19"/>
          <w:szCs w:val="19"/>
        </w:rPr>
        <w:t>.SetBrowserFeatureControl();</w:t>
      </w:r>
    </w:p>
    <w:p w14:paraId="14C78141" w14:textId="49864477" w:rsidR="00DB4AE6" w:rsidRDefault="00DB4AE6" w:rsidP="00DB4AE6">
      <w:pPr>
        <w:pStyle w:val="Billedtekst"/>
        <w:jc w:val="center"/>
        <w:rPr>
          <w:rFonts w:ascii="Consolas" w:hAnsi="Consolas" w:cs="Consolas"/>
          <w:color w:val="000000"/>
          <w:kern w:val="0"/>
          <w:sz w:val="19"/>
          <w:szCs w:val="19"/>
        </w:rPr>
      </w:pPr>
      <w:bookmarkStart w:id="209" w:name="_Ref484014351"/>
      <w:r>
        <w:t xml:space="preserve">Figur </w:t>
      </w:r>
      <w:r w:rsidR="007875CF">
        <w:fldChar w:fldCharType="begin"/>
      </w:r>
      <w:r w:rsidR="007875CF">
        <w:instrText xml:space="preserve"> SEQ Figur \* ARABIC </w:instrText>
      </w:r>
      <w:r w:rsidR="007875CF">
        <w:fldChar w:fldCharType="separate"/>
      </w:r>
      <w:r w:rsidR="00780111">
        <w:rPr>
          <w:noProof/>
        </w:rPr>
        <w:t>45</w:t>
      </w:r>
      <w:r w:rsidR="007875CF">
        <w:rPr>
          <w:noProof/>
        </w:rPr>
        <w:fldChar w:fldCharType="end"/>
      </w:r>
      <w:bookmarkEnd w:id="209"/>
      <w:r>
        <w:t xml:space="preserve"> (Kald af metode for at opsætte iE-versionen anvendt af webbrowser-komponenten)</w:t>
      </w:r>
    </w:p>
    <w:p w14:paraId="5C912AEF" w14:textId="77777777" w:rsidR="00446404" w:rsidRDefault="00446404" w:rsidP="00446404">
      <w:pPr>
        <w:jc w:val="center"/>
      </w:pPr>
    </w:p>
    <w:p w14:paraId="1C306D92" w14:textId="3420D7DA" w:rsidR="00307FA9" w:rsidRDefault="00A76177" w:rsidP="0072537C">
      <w:pPr>
        <w:pStyle w:val="Overskrift3"/>
        <w:numPr>
          <w:ilvl w:val="0"/>
          <w:numId w:val="25"/>
        </w:numPr>
      </w:pPr>
      <w:bookmarkStart w:id="210" w:name="_Toc484070347"/>
      <w:r>
        <w:t>Afspilningen</w:t>
      </w:r>
      <w:bookmarkEnd w:id="210"/>
    </w:p>
    <w:p w14:paraId="6B05A31B" w14:textId="3BFC66EF" w:rsidR="00A76177" w:rsidRDefault="00A76177" w:rsidP="00A76177">
      <w:r>
        <w:t>For at afprøve afspilningen af de loggede aktiviteter fra LogRecorder</w:t>
      </w:r>
      <w:r w:rsidR="008C7DFF">
        <w:t>,</w:t>
      </w:r>
      <w:r>
        <w:t xml:space="preserve"> er en prototype på LogPlayer udviklet til gør netop dette</w:t>
      </w:r>
      <w:r w:rsidR="00576170">
        <w:t xml:space="preserve"> </w:t>
      </w:r>
      <w:r w:rsidR="008C7DFF">
        <w:t>(</w:t>
      </w:r>
      <w:r w:rsidR="00576170">
        <w:t>se</w:t>
      </w:r>
      <w:r w:rsidR="00DB4AE6">
        <w:t xml:space="preserve"> </w:t>
      </w:r>
      <w:r w:rsidR="00DB4AE6">
        <w:fldChar w:fldCharType="begin"/>
      </w:r>
      <w:r w:rsidR="00DB4AE6">
        <w:instrText xml:space="preserve"> REF _Ref484014400 \h </w:instrText>
      </w:r>
      <w:r w:rsidR="00DB4AE6">
        <w:fldChar w:fldCharType="separate"/>
      </w:r>
      <w:r w:rsidR="00780111">
        <w:t xml:space="preserve">Figur </w:t>
      </w:r>
      <w:r w:rsidR="00780111">
        <w:rPr>
          <w:noProof/>
        </w:rPr>
        <w:t>46</w:t>
      </w:r>
      <w:r w:rsidR="00DB4AE6">
        <w:fldChar w:fldCharType="end"/>
      </w:r>
      <w:r w:rsidR="008C7DFF">
        <w:t>)</w:t>
      </w:r>
      <w:r>
        <w:t>.</w:t>
      </w:r>
    </w:p>
    <w:p w14:paraId="7EC4C630" w14:textId="573441A9" w:rsidR="00DB4AE6" w:rsidRDefault="00F57498" w:rsidP="00A76177">
      <w:r>
        <w:t>Logdataen er hardcordet t</w:t>
      </w:r>
      <w:r w:rsidR="00DB4AE6">
        <w:t xml:space="preserve">il at være af JSON-formattet. </w:t>
      </w:r>
    </w:p>
    <w:p w14:paraId="11018C1F" w14:textId="6E9B24CE" w:rsidR="00F57498" w:rsidRDefault="00DB4AE6" w:rsidP="00181ADD">
      <w:r>
        <w:t xml:space="preserve">Første </w:t>
      </w:r>
      <w:r w:rsidR="00181ADD">
        <w:t>tekstfelt angiver stien til det logdataen der ønskes afspillet.</w:t>
      </w:r>
    </w:p>
    <w:p w14:paraId="3BD29A8A" w14:textId="2E310730" w:rsidR="00F57498" w:rsidRDefault="00576170" w:rsidP="00A76177">
      <w:r>
        <w:t>Dernæst skal base-url’en for det website vi ønsker at udføre afspilningen på</w:t>
      </w:r>
      <w:r w:rsidR="00181ADD">
        <w:t xml:space="preserve"> angives</w:t>
      </w:r>
      <w:r>
        <w:t xml:space="preserve">, afspilnings-websitet kræver samme opsætning som </w:t>
      </w:r>
      <w:r w:rsidR="008C7DFF">
        <w:t>websitet der blev logget</w:t>
      </w:r>
      <w:r>
        <w:t>.</w:t>
      </w:r>
    </w:p>
    <w:p w14:paraId="7313BFDB" w14:textId="2619D34E" w:rsidR="00576170" w:rsidRDefault="00576170" w:rsidP="00A76177">
      <w:r>
        <w:t xml:space="preserve">Afspilningen startes via en af OnPageRequest-knapperne </w:t>
      </w:r>
      <w:r w:rsidR="00377C52">
        <w:t xml:space="preserve">der ligner </w:t>
      </w:r>
      <w:r w:rsidR="00377C52" w:rsidRPr="00377C52">
        <w:t>[&gt;]</w:t>
      </w:r>
      <w:r w:rsidR="00377C52">
        <w:t>.</w:t>
      </w:r>
    </w:p>
    <w:p w14:paraId="52F0F9B8" w14:textId="70A7F67D" w:rsidR="00A76177" w:rsidRDefault="008C7DFF" w:rsidP="00F57498">
      <w:pPr>
        <w:jc w:val="center"/>
      </w:pPr>
      <w:r w:rsidRPr="00723BA2">
        <w:rPr>
          <w:noProof/>
        </w:rPr>
        <w:drawing>
          <wp:inline distT="0" distB="0" distL="0" distR="0" wp14:anchorId="79938869" wp14:editId="4200707D">
            <wp:extent cx="4681500" cy="2933396"/>
            <wp:effectExtent l="0" t="0" r="5080" b="63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3660" cy="2947282"/>
                    </a:xfrm>
                    <a:prstGeom prst="rect">
                      <a:avLst/>
                    </a:prstGeom>
                  </pic:spPr>
                </pic:pic>
              </a:graphicData>
            </a:graphic>
          </wp:inline>
        </w:drawing>
      </w:r>
    </w:p>
    <w:p w14:paraId="01A8F4A5" w14:textId="59B7AF83" w:rsidR="00A76177" w:rsidRDefault="00A76177" w:rsidP="007A46BC">
      <w:pPr>
        <w:pStyle w:val="Billedtekst"/>
        <w:jc w:val="center"/>
      </w:pPr>
      <w:bookmarkStart w:id="211" w:name="_Ref484014400"/>
      <w:bookmarkStart w:id="212" w:name="_Ref482882187"/>
      <w:r>
        <w:t xml:space="preserve">Figur </w:t>
      </w:r>
      <w:r w:rsidR="007875CF">
        <w:fldChar w:fldCharType="begin"/>
      </w:r>
      <w:r w:rsidR="007875CF">
        <w:instrText xml:space="preserve"> SEQ Figur \* ARABIC </w:instrText>
      </w:r>
      <w:r w:rsidR="007875CF">
        <w:fldChar w:fldCharType="separate"/>
      </w:r>
      <w:r w:rsidR="00780111">
        <w:rPr>
          <w:noProof/>
        </w:rPr>
        <w:t>46</w:t>
      </w:r>
      <w:r w:rsidR="007875CF">
        <w:rPr>
          <w:noProof/>
        </w:rPr>
        <w:fldChar w:fldCharType="end"/>
      </w:r>
      <w:bookmarkEnd w:id="211"/>
      <w:r>
        <w:t xml:space="preserve"> (LogPlayer Prototype</w:t>
      </w:r>
      <w:r>
        <w:rPr>
          <w:noProof/>
        </w:rPr>
        <w:t>)</w:t>
      </w:r>
      <w:bookmarkEnd w:id="212"/>
    </w:p>
    <w:p w14:paraId="50843690" w14:textId="325F22F4" w:rsidR="00A76177" w:rsidRPr="00A76177" w:rsidRDefault="00A76177" w:rsidP="0072537C">
      <w:pPr>
        <w:pStyle w:val="Overskrift3"/>
        <w:numPr>
          <w:ilvl w:val="0"/>
          <w:numId w:val="25"/>
        </w:numPr>
      </w:pPr>
      <w:bookmarkStart w:id="213" w:name="_Ref483388769"/>
      <w:bookmarkStart w:id="214" w:name="_Ref483388772"/>
      <w:bookmarkStart w:id="215" w:name="_Toc484070348"/>
      <w:r>
        <w:lastRenderedPageBreak/>
        <w:t>Afspilningsflow</w:t>
      </w:r>
      <w:bookmarkEnd w:id="213"/>
      <w:bookmarkEnd w:id="214"/>
      <w:bookmarkEnd w:id="215"/>
    </w:p>
    <w:p w14:paraId="3AC633FE" w14:textId="655EF3F2" w:rsidR="00396B01" w:rsidRDefault="008C7DFF" w:rsidP="008C7DFF">
      <w:r>
        <w:t xml:space="preserve">Nedenstående er en flow-beskrivelse af flowdiagrammet i </w:t>
      </w:r>
      <w:r>
        <w:fldChar w:fldCharType="begin"/>
      </w:r>
      <w:r>
        <w:instrText xml:space="preserve"> REF _Ref483896440 \h </w:instrText>
      </w:r>
      <w:r>
        <w:fldChar w:fldCharType="separate"/>
      </w:r>
      <w:r w:rsidR="00780111">
        <w:t xml:space="preserve">Figur </w:t>
      </w:r>
      <w:r w:rsidR="00780111">
        <w:rPr>
          <w:noProof/>
        </w:rPr>
        <w:t>47</w:t>
      </w:r>
      <w:r>
        <w:fldChar w:fldCharType="end"/>
      </w:r>
      <w:r w:rsidR="00181ADD">
        <w:t>,</w:t>
      </w:r>
      <w:r w:rsidR="00396B01">
        <w:t xml:space="preserve"> der involvere</w:t>
      </w:r>
      <w:r w:rsidR="00181ADD">
        <w:t>r</w:t>
      </w:r>
      <w:r w:rsidR="00396B01">
        <w:t xml:space="preserve"> LogPlayer, LogSession, LogData og selve websitet det skal afspilles på.</w:t>
      </w:r>
    </w:p>
    <w:p w14:paraId="225D50C5" w14:textId="4AD4971B" w:rsidR="00377C52" w:rsidRDefault="00377C52" w:rsidP="0072537C">
      <w:pPr>
        <w:pStyle w:val="Listeafsnit"/>
        <w:numPr>
          <w:ilvl w:val="1"/>
          <w:numId w:val="21"/>
        </w:numPr>
      </w:pPr>
      <w:r>
        <w:t>Afspilningen startes i LogPlayeren ved at vælge et startpunkts</w:t>
      </w:r>
      <w:r w:rsidR="0031412D">
        <w:t>-</w:t>
      </w:r>
      <w:r>
        <w:t>event</w:t>
      </w:r>
      <w:r w:rsidR="008C7DFF">
        <w:t>,</w:t>
      </w:r>
      <w:r>
        <w:t xml:space="preserve"> der er af typen OnPageRequest.</w:t>
      </w:r>
    </w:p>
    <w:p w14:paraId="5E59DEE8" w14:textId="6632CF9B" w:rsidR="00377C52" w:rsidRDefault="00377C52" w:rsidP="0072537C">
      <w:pPr>
        <w:pStyle w:val="Listeafsnit"/>
        <w:numPr>
          <w:ilvl w:val="1"/>
          <w:numId w:val="21"/>
        </w:numPr>
      </w:pPr>
      <w:r>
        <w:t>De nødvendige informationer for at kunne afspille den pågældende aktivitet hentes</w:t>
      </w:r>
      <w:r w:rsidR="0098608E">
        <w:t>.</w:t>
      </w:r>
    </w:p>
    <w:p w14:paraId="6CE41ADE" w14:textId="2AE91D91" w:rsidR="00377C52" w:rsidRDefault="00377C52" w:rsidP="0072537C">
      <w:pPr>
        <w:pStyle w:val="Listeafsnit"/>
        <w:numPr>
          <w:ilvl w:val="1"/>
          <w:numId w:val="21"/>
        </w:numPr>
      </w:pPr>
      <w:r>
        <w:t xml:space="preserve">I tilfælde af at der ikke er fundet flere aktiviteter </w:t>
      </w:r>
      <w:r w:rsidR="00181ADD">
        <w:t>der skal afspilles</w:t>
      </w:r>
      <w:r>
        <w:t>, stop da processen.</w:t>
      </w:r>
    </w:p>
    <w:p w14:paraId="0C08F1CB" w14:textId="0C9BE991" w:rsidR="00377C52" w:rsidRDefault="00377C52" w:rsidP="0072537C">
      <w:pPr>
        <w:pStyle w:val="Listeafsnit"/>
        <w:numPr>
          <w:ilvl w:val="1"/>
          <w:numId w:val="21"/>
        </w:numPr>
      </w:pPr>
      <w:r>
        <w:t xml:space="preserve">Der foretages en forspørgsel på om </w:t>
      </w:r>
      <w:r w:rsidR="00181ADD">
        <w:t>aktivitetens angivne</w:t>
      </w:r>
      <w:r>
        <w:t xml:space="preserve"> SessionGUID (se</w:t>
      </w:r>
      <w:r w:rsidR="00181ADD">
        <w:t xml:space="preserve"> </w:t>
      </w:r>
      <w:r w:rsidR="00181ADD">
        <w:fldChar w:fldCharType="begin"/>
      </w:r>
      <w:r w:rsidR="00181ADD">
        <w:instrText xml:space="preserve"> REF _Ref482474293 \r \h </w:instrText>
      </w:r>
      <w:r w:rsidR="00181ADD">
        <w:fldChar w:fldCharType="separate"/>
      </w:r>
      <w:r w:rsidR="00780111">
        <w:t>3</w:t>
      </w:r>
      <w:r w:rsidR="00181ADD">
        <w:fldChar w:fldCharType="end"/>
      </w:r>
      <w:r w:rsidR="00181ADD">
        <w:t>.</w:t>
      </w:r>
      <w:r w:rsidR="00181ADD">
        <w:fldChar w:fldCharType="begin"/>
      </w:r>
      <w:r w:rsidR="00181ADD">
        <w:instrText xml:space="preserve"> REF _Ref482531987 \r \h </w:instrText>
      </w:r>
      <w:r w:rsidR="00181ADD">
        <w:fldChar w:fldCharType="separate"/>
      </w:r>
      <w:r w:rsidR="00780111">
        <w:t>10</w:t>
      </w:r>
      <w:r w:rsidR="00181ADD">
        <w:fldChar w:fldCharType="end"/>
      </w:r>
      <w:r>
        <w:t>) er ny for afspilningen</w:t>
      </w:r>
      <w:r w:rsidR="00181ADD">
        <w:t xml:space="preserve">. Det </w:t>
      </w:r>
      <w:r>
        <w:t>kunne ske hvis et OnPageRequest-event udføres for en ny session.</w:t>
      </w:r>
    </w:p>
    <w:p w14:paraId="6E7BC101" w14:textId="46B1DB1F" w:rsidR="00377C52" w:rsidRDefault="00377C52" w:rsidP="0072537C">
      <w:pPr>
        <w:pStyle w:val="Listeafsnit"/>
        <w:numPr>
          <w:ilvl w:val="1"/>
          <w:numId w:val="21"/>
        </w:numPr>
      </w:pPr>
      <w:r>
        <w:t>LogSession-applikationen kaldes og sættes op til at være i</w:t>
      </w:r>
      <w:r w:rsidR="00181ADD">
        <w:t xml:space="preserve"> </w:t>
      </w:r>
      <w:r>
        <w:t>stand til at kommunikere med LogPlayeren</w:t>
      </w:r>
      <w:r w:rsidR="00181ADD">
        <w:t>. Endvidere overføres</w:t>
      </w:r>
      <w:r>
        <w:t xml:space="preserve"> de nødvendige LRAP-værdier og URL’en som OnPageRequestet er logget med, da denne skal anvendes til at vise første </w:t>
      </w:r>
      <w:r w:rsidR="00181ADD">
        <w:t>web</w:t>
      </w:r>
      <w:r>
        <w:t>side</w:t>
      </w:r>
      <w:r w:rsidR="00181ADD">
        <w:t>.</w:t>
      </w:r>
    </w:p>
    <w:p w14:paraId="0C0843F3" w14:textId="2AEE2F26" w:rsidR="00377C52" w:rsidRDefault="00377C52" w:rsidP="0072537C">
      <w:pPr>
        <w:pStyle w:val="Listeafsnit"/>
        <w:numPr>
          <w:ilvl w:val="1"/>
          <w:numId w:val="21"/>
        </w:numPr>
      </w:pPr>
      <w:r>
        <w:t>I det tilfælde at det er en kl</w:t>
      </w:r>
      <w:r w:rsidR="00F00865">
        <w:t>ientside</w:t>
      </w:r>
      <w:r w:rsidR="002D287B">
        <w:t>aktivitet</w:t>
      </w:r>
      <w:r w:rsidR="00F00865">
        <w:t>,</w:t>
      </w:r>
      <w:r w:rsidR="002D287B">
        <w:t xml:space="preserve"> skal LRAP udføre eventet programmelt i punkt 8</w:t>
      </w:r>
      <w:r w:rsidR="00F00865">
        <w:t>. H</w:t>
      </w:r>
      <w:r w:rsidR="002D287B">
        <w:t>vis det er et serverside event, udfør da punkt 7.</w:t>
      </w:r>
    </w:p>
    <w:p w14:paraId="62C9B1C0" w14:textId="16556441" w:rsidR="002D287B" w:rsidRDefault="002D287B" w:rsidP="0072537C">
      <w:pPr>
        <w:pStyle w:val="Listeafsnit"/>
        <w:numPr>
          <w:ilvl w:val="1"/>
          <w:numId w:val="21"/>
        </w:numPr>
      </w:pPr>
      <w:r>
        <w:t xml:space="preserve">LRAP sat ud på sidelinien og må afvente at eventsene </w:t>
      </w:r>
      <w:r w:rsidR="00181ADD">
        <w:t>udføres</w:t>
      </w:r>
      <w:r>
        <w:t xml:space="preserve"> automatisk via websitet, det kunne være OnPageResponse eller OnWCFServiceRequest.</w:t>
      </w:r>
      <w:r w:rsidR="0031412D">
        <w:t xml:space="preserve"> HttpModulet (</w:t>
      </w:r>
      <w:r w:rsidR="00FD1E80">
        <w:t xml:space="preserve">se punkt </w:t>
      </w:r>
      <w:r w:rsidR="00FD1E80">
        <w:fldChar w:fldCharType="begin"/>
      </w:r>
      <w:r w:rsidR="00FD1E80">
        <w:instrText xml:space="preserve"> REF _Ref482474293 \r \h </w:instrText>
      </w:r>
      <w:r w:rsidR="00FD1E80">
        <w:fldChar w:fldCharType="separate"/>
      </w:r>
      <w:r w:rsidR="00780111">
        <w:t>3</w:t>
      </w:r>
      <w:r w:rsidR="00FD1E80">
        <w:fldChar w:fldCharType="end"/>
      </w:r>
      <w:r w:rsidR="00FD1E80">
        <w:t>.</w:t>
      </w:r>
      <w:r w:rsidR="00181ADD">
        <w:fldChar w:fldCharType="begin"/>
      </w:r>
      <w:r w:rsidR="00181ADD">
        <w:instrText xml:space="preserve"> REF _Ref483907420 \r \h </w:instrText>
      </w:r>
      <w:r w:rsidR="00181ADD">
        <w:fldChar w:fldCharType="separate"/>
      </w:r>
      <w:r w:rsidR="00780111">
        <w:t>2</w:t>
      </w:r>
      <w:r w:rsidR="00181ADD">
        <w:fldChar w:fldCharType="end"/>
      </w:r>
      <w:r w:rsidR="0031412D">
        <w:t xml:space="preserve">) vil </w:t>
      </w:r>
      <w:r w:rsidR="00181ADD">
        <w:t xml:space="preserve">for disse events </w:t>
      </w:r>
      <w:r w:rsidR="0031412D">
        <w:t>sørge for at kommunikere tilbage</w:t>
      </w:r>
      <w:r w:rsidR="00181ADD">
        <w:t xml:space="preserve"> til LogPlayeren</w:t>
      </w:r>
      <w:r w:rsidR="0031412D">
        <w:t xml:space="preserve"> at event</w:t>
      </w:r>
      <w:r w:rsidR="00181ADD">
        <w:t>et</w:t>
      </w:r>
      <w:r w:rsidR="0031412D">
        <w:t xml:space="preserve"> er udført.</w:t>
      </w:r>
    </w:p>
    <w:p w14:paraId="753C06BA" w14:textId="151775CF" w:rsidR="002D287B" w:rsidRDefault="002D287B" w:rsidP="0072537C">
      <w:pPr>
        <w:pStyle w:val="Listeafsnit"/>
        <w:numPr>
          <w:ilvl w:val="1"/>
          <w:numId w:val="21"/>
        </w:numPr>
      </w:pPr>
      <w:r>
        <w:t>Klientsideaktiviteter udføres enten af LogSession’s BrowserForm eller LRAP.js afhængigt af hvilket event det handler om</w:t>
      </w:r>
      <w:r w:rsidR="00181ADD">
        <w:t>.</w:t>
      </w:r>
      <w:r>
        <w:t xml:space="preserve"> BrowserFormen ordner overordnede browser-events som størrelse på vinduet, da det har </w:t>
      </w:r>
      <w:r w:rsidR="00F00865">
        <w:t>påvirkning på størrelsen</w:t>
      </w:r>
      <w:r>
        <w:t xml:space="preserve"> af BrowserFormen. Alle andre events sendes til udførsel i LRAP.js’s playLogElement-metode</w:t>
      </w:r>
      <w:r w:rsidR="00F00865">
        <w:t>,</w:t>
      </w:r>
      <w:r>
        <w:t xml:space="preserve"> så snart HTML-dokumentet er hentet færdigt og i øvrigt er klar til at blive kaldt.</w:t>
      </w:r>
    </w:p>
    <w:p w14:paraId="62216EF2" w14:textId="0CF9E4A5" w:rsidR="002D287B" w:rsidRDefault="002D287B" w:rsidP="0072537C">
      <w:pPr>
        <w:pStyle w:val="Listeafsnit"/>
        <w:numPr>
          <w:ilvl w:val="1"/>
          <w:numId w:val="21"/>
        </w:numPr>
      </w:pPr>
      <w:r>
        <w:t>Via standard WinForm-komponenten WebBrowser anvendes en callback-rutine fra klients</w:t>
      </w:r>
      <w:r w:rsidR="00181ADD">
        <w:t>idens Javascript til at kalde .NET(C#)-</w:t>
      </w:r>
      <w:r>
        <w:t>kode i BrowserFormen</w:t>
      </w:r>
      <w:r w:rsidR="00093B6F">
        <w:t>/LogSession</w:t>
      </w:r>
      <w:r w:rsidR="00181ADD">
        <w:t xml:space="preserve">. </w:t>
      </w:r>
      <w:r w:rsidR="00093B6F">
        <w:t>Med den callback-rutine kommunikere</w:t>
      </w:r>
      <w:r w:rsidR="00861B4C">
        <w:t>r</w:t>
      </w:r>
      <w:r w:rsidR="00093B6F">
        <w:t xml:space="preserve"> LRAP.js tilbage til LogSession</w:t>
      </w:r>
      <w:r w:rsidR="00861B4C">
        <w:t>, om</w:t>
      </w:r>
      <w:r w:rsidR="00093B6F">
        <w:t xml:space="preserve"> at aktiviteten er udført.</w:t>
      </w:r>
    </w:p>
    <w:p w14:paraId="257895F0" w14:textId="7A5D544E" w:rsidR="0031412D" w:rsidRDefault="0031412D" w:rsidP="0072537C">
      <w:pPr>
        <w:pStyle w:val="Listeafsnit"/>
        <w:numPr>
          <w:ilvl w:val="1"/>
          <w:numId w:val="21"/>
        </w:numPr>
      </w:pPr>
      <w:r>
        <w:t xml:space="preserve">LogPlayer får signal om at et event er færdigt, hvad end det er et serverside event som vil blive markeret via HttpModulet eller </w:t>
      </w:r>
      <w:r w:rsidR="00861B4C">
        <w:t xml:space="preserve">et </w:t>
      </w:r>
      <w:r>
        <w:t>klientside event der vil blive markeret af LogSession.</w:t>
      </w:r>
    </w:p>
    <w:p w14:paraId="08E29425" w14:textId="508ECDB7" w:rsidR="00396B01" w:rsidRDefault="00181ADD" w:rsidP="00396B01">
      <w:pPr>
        <w:keepNext/>
        <w:jc w:val="center"/>
      </w:pPr>
      <w:r>
        <w:object w:dxaOrig="12796" w:dyaOrig="6181" w14:anchorId="619513C3">
          <v:shape id="_x0000_i1056" type="#_x0000_t75" style="width:489.75pt;height:237.75pt" o:ole="">
            <v:imagedata r:id="rId95" o:title=""/>
          </v:shape>
          <o:OLEObject Type="Embed" ProgID="Visio.Drawing.15" ShapeID="_x0000_i1056" DrawAspect="Content" ObjectID="_1569392338" r:id="rId96"/>
        </w:object>
      </w:r>
    </w:p>
    <w:p w14:paraId="1A708858" w14:textId="1C3FD445" w:rsidR="00396B01" w:rsidRDefault="00396B01" w:rsidP="00396B01">
      <w:pPr>
        <w:pStyle w:val="Billedtekst"/>
        <w:jc w:val="center"/>
      </w:pPr>
      <w:bookmarkStart w:id="216" w:name="_Ref483896440"/>
      <w:bookmarkStart w:id="217" w:name="_Ref482884282"/>
      <w:r>
        <w:t xml:space="preserve">Figur </w:t>
      </w:r>
      <w:r w:rsidR="007875CF">
        <w:fldChar w:fldCharType="begin"/>
      </w:r>
      <w:r w:rsidR="007875CF">
        <w:instrText xml:space="preserve"> SEQ Figur \* ARABIC </w:instrText>
      </w:r>
      <w:r w:rsidR="007875CF">
        <w:fldChar w:fldCharType="separate"/>
      </w:r>
      <w:r w:rsidR="00780111">
        <w:rPr>
          <w:noProof/>
        </w:rPr>
        <w:t>47</w:t>
      </w:r>
      <w:r w:rsidR="007875CF">
        <w:rPr>
          <w:noProof/>
        </w:rPr>
        <w:fldChar w:fldCharType="end"/>
      </w:r>
      <w:bookmarkEnd w:id="216"/>
      <w:r>
        <w:t xml:space="preserve"> (Afspilnings flow via LogPlayer)</w:t>
      </w:r>
      <w:bookmarkEnd w:id="217"/>
    </w:p>
    <w:p w14:paraId="601A0C33" w14:textId="7450C938" w:rsidR="00181ADD" w:rsidRDefault="00181ADD" w:rsidP="00181ADD"/>
    <w:p w14:paraId="5C32F4D2" w14:textId="688B5379" w:rsidR="00D54E95" w:rsidRDefault="00037946" w:rsidP="0072537C">
      <w:pPr>
        <w:pStyle w:val="Overskrift3"/>
        <w:numPr>
          <w:ilvl w:val="0"/>
          <w:numId w:val="25"/>
        </w:numPr>
      </w:pPr>
      <w:bookmarkStart w:id="218" w:name="_Ref483229798"/>
      <w:bookmarkStart w:id="219" w:name="_Ref483388607"/>
      <w:bookmarkStart w:id="220" w:name="_Toc484070349"/>
      <w:r>
        <w:lastRenderedPageBreak/>
        <w:t>Klientside events</w:t>
      </w:r>
      <w:bookmarkEnd w:id="218"/>
      <w:bookmarkEnd w:id="219"/>
      <w:bookmarkEnd w:id="220"/>
    </w:p>
    <w:p w14:paraId="51F7A00A" w14:textId="2962E8F4" w:rsidR="00396593" w:rsidRPr="00396593" w:rsidRDefault="00396593" w:rsidP="0072537C">
      <w:pPr>
        <w:pStyle w:val="Overskrift5"/>
        <w:numPr>
          <w:ilvl w:val="0"/>
          <w:numId w:val="34"/>
        </w:numPr>
      </w:pPr>
      <w:bookmarkStart w:id="221" w:name="_Ref483388612"/>
      <w:r>
        <w:t>Fremfind HTML-kontrol</w:t>
      </w:r>
      <w:r w:rsidR="001659A8">
        <w:t xml:space="preserve"> </w:t>
      </w:r>
      <w:r w:rsidR="00F8273E">
        <w:t xml:space="preserve">og gør klar til </w:t>
      </w:r>
      <w:r w:rsidR="001659A8">
        <w:t>kald af event.</w:t>
      </w:r>
      <w:bookmarkEnd w:id="221"/>
    </w:p>
    <w:p w14:paraId="246138C7" w14:textId="77E26941" w:rsidR="00F8273E" w:rsidRDefault="00861B4C" w:rsidP="00037946">
      <w:r>
        <w:t>D</w:t>
      </w:r>
      <w:r w:rsidR="00F8273E">
        <w:t xml:space="preserve">e </w:t>
      </w:r>
      <w:r>
        <w:t xml:space="preserve">fleste </w:t>
      </w:r>
      <w:r w:rsidR="00F8273E">
        <w:t xml:space="preserve">loggede aktiviteter på klientsiden er relateret til en HTML-kontrol, derfor kræver det at HTML-kontrollen kan fremfindes før aktiviteten </w:t>
      </w:r>
      <w:r>
        <w:t xml:space="preserve">kan </w:t>
      </w:r>
      <w:r w:rsidR="00F8273E">
        <w:t>udfør</w:t>
      </w:r>
      <w:r>
        <w:t>es</w:t>
      </w:r>
      <w:r w:rsidR="00F8273E">
        <w:t>.</w:t>
      </w:r>
      <w:r w:rsidR="008F489B">
        <w:t xml:space="preserve"> Dette gøres ved at </w:t>
      </w:r>
      <w:r w:rsidR="00093B6F">
        <w:t>kalde LRAP.js-metoden getJQueryElementByElementPath med stien</w:t>
      </w:r>
      <w:r w:rsidR="008F489B">
        <w:t xml:space="preserve"> til HTML-kontrollen</w:t>
      </w:r>
      <w:r>
        <w:t>,</w:t>
      </w:r>
      <w:r w:rsidR="008F489B">
        <w:t xml:space="preserve"> </w:t>
      </w:r>
      <w:r w:rsidR="00093B6F">
        <w:t xml:space="preserve">der blev </w:t>
      </w:r>
      <w:r w:rsidR="008F489B">
        <w:t xml:space="preserve">dannet af LogRecorderen (se punkt </w:t>
      </w:r>
      <w:r w:rsidR="008F489B">
        <w:fldChar w:fldCharType="begin"/>
      </w:r>
      <w:r w:rsidR="008F489B">
        <w:instrText xml:space="preserve"> REF _Ref482474293 \r \h </w:instrText>
      </w:r>
      <w:r w:rsidR="008F489B">
        <w:fldChar w:fldCharType="separate"/>
      </w:r>
      <w:r w:rsidR="00780111">
        <w:t>3</w:t>
      </w:r>
      <w:r w:rsidR="008F489B">
        <w:fldChar w:fldCharType="end"/>
      </w:r>
      <w:r w:rsidR="008F489B">
        <w:t>.</w:t>
      </w:r>
      <w:r w:rsidR="00A64DA1">
        <w:t>13</w:t>
      </w:r>
      <w:r w:rsidR="008F489B">
        <w:t>.</w:t>
      </w:r>
      <w:r w:rsidR="00A64DA1">
        <w:t>d</w:t>
      </w:r>
      <w:r w:rsidR="00093B6F">
        <w:t>).</w:t>
      </w:r>
      <w:r w:rsidR="008F489B">
        <w:t xml:space="preserve"> </w:t>
      </w:r>
    </w:p>
    <w:p w14:paraId="6CFDB1C1" w14:textId="1EEFBD02" w:rsidR="00093B6F" w:rsidRDefault="00F8273E" w:rsidP="00037946">
      <w:r>
        <w:t>I det tilfælde at HTML-kontrollen er tilgængelig via jQuery eller DOM’en, betyder det ikke nødvendigvis at HTML-kontrollen er tilgængelig for brugeren</w:t>
      </w:r>
      <w:r w:rsidR="00093B6F">
        <w:t>. Det skal forstås</w:t>
      </w:r>
      <w:r w:rsidR="00233641">
        <w:t xml:space="preserve"> på den måde at f.eks en</w:t>
      </w:r>
      <w:r>
        <w:t xml:space="preserve"> DIV-</w:t>
      </w:r>
      <w:r w:rsidR="00233641">
        <w:t>kontrol</w:t>
      </w:r>
      <w:r>
        <w:t xml:space="preserve"> kan være placeret </w:t>
      </w:r>
      <w:r w:rsidR="00650A90">
        <w:t xml:space="preserve">midlertidigt </w:t>
      </w:r>
      <w:r>
        <w:t>oven på et CHECKBOX-</w:t>
      </w:r>
      <w:r w:rsidR="00233641">
        <w:t>kontrol</w:t>
      </w:r>
      <w:r>
        <w:t xml:space="preserve"> af forskellige årsager</w:t>
      </w:r>
      <w:r w:rsidR="00093B6F">
        <w:t xml:space="preserve">. </w:t>
      </w:r>
      <w:r w:rsidR="00650A90">
        <w:t xml:space="preserve">Et typisk scenario er at </w:t>
      </w:r>
      <w:r w:rsidR="00093B6F">
        <w:t>en ”In Progress”-dialog</w:t>
      </w:r>
      <w:r w:rsidR="00650A90">
        <w:t xml:space="preserve"> vises</w:t>
      </w:r>
      <w:r w:rsidR="00093B6F">
        <w:t xml:space="preserve"> </w:t>
      </w:r>
      <w:r w:rsidR="00650A90">
        <w:t xml:space="preserve">imens der arbejdes, som spærrer for alle former for aktivitet med en underliggende CHECKBOX. Dette problem illustreres i </w:t>
      </w:r>
      <w:r w:rsidR="00650A90">
        <w:fldChar w:fldCharType="begin"/>
      </w:r>
      <w:r w:rsidR="00650A90">
        <w:instrText xml:space="preserve"> REF _Ref482958355 \h </w:instrText>
      </w:r>
      <w:r w:rsidR="00650A90">
        <w:fldChar w:fldCharType="separate"/>
      </w:r>
      <w:r w:rsidR="00780111">
        <w:t xml:space="preserve">Figur </w:t>
      </w:r>
      <w:r w:rsidR="00780111">
        <w:rPr>
          <w:noProof/>
        </w:rPr>
        <w:t>48</w:t>
      </w:r>
      <w:r w:rsidR="00650A90">
        <w:fldChar w:fldCharType="end"/>
      </w:r>
      <w:r w:rsidR="00650A90">
        <w:t>.</w:t>
      </w:r>
    </w:p>
    <w:p w14:paraId="5AFFD850" w14:textId="2A430A7A" w:rsidR="00792711" w:rsidRDefault="000A2893" w:rsidP="00792711">
      <w:pPr>
        <w:keepNext/>
        <w:jc w:val="center"/>
      </w:pPr>
      <w:r>
        <w:object w:dxaOrig="5161" w:dyaOrig="2101" w14:anchorId="26EBD222">
          <v:shape id="_x0000_i1057" type="#_x0000_t75" style="width:165.75pt;height:65.25pt" o:ole="">
            <v:imagedata r:id="rId97" o:title=""/>
          </v:shape>
          <o:OLEObject Type="Embed" ProgID="Visio.Drawing.15" ShapeID="_x0000_i1057" DrawAspect="Content" ObjectID="_1569392339" r:id="rId98"/>
        </w:object>
      </w:r>
    </w:p>
    <w:p w14:paraId="0566AC70" w14:textId="60C217EF" w:rsidR="00F8273E" w:rsidRDefault="00792711" w:rsidP="00792711">
      <w:pPr>
        <w:pStyle w:val="Billedtekst"/>
        <w:jc w:val="center"/>
      </w:pPr>
      <w:bookmarkStart w:id="222" w:name="_Ref482958355"/>
      <w:r>
        <w:t xml:space="preserve">Figur </w:t>
      </w:r>
      <w:r w:rsidR="007875CF">
        <w:fldChar w:fldCharType="begin"/>
      </w:r>
      <w:r w:rsidR="007875CF">
        <w:instrText xml:space="preserve"> SEQ Figur \* ARABIC </w:instrText>
      </w:r>
      <w:r w:rsidR="007875CF">
        <w:fldChar w:fldCharType="separate"/>
      </w:r>
      <w:r w:rsidR="00780111">
        <w:rPr>
          <w:noProof/>
        </w:rPr>
        <w:t>48</w:t>
      </w:r>
      <w:r w:rsidR="007875CF">
        <w:rPr>
          <w:noProof/>
        </w:rPr>
        <w:fldChar w:fldCharType="end"/>
      </w:r>
      <w:bookmarkEnd w:id="222"/>
      <w:r>
        <w:t xml:space="preserve"> (Illustration af hvordan DIV kan spærre for CHECKBOX-aktivitet)</w:t>
      </w:r>
    </w:p>
    <w:p w14:paraId="62E3DE37" w14:textId="35BF6DE8" w:rsidR="00ED376F" w:rsidRDefault="00650A90" w:rsidP="00037946">
      <w:r>
        <w:t>Som valgt løsning</w:t>
      </w:r>
      <w:r w:rsidR="00ED376F">
        <w:t xml:space="preserve"> til undersøge om en HTML-kontrol er i</w:t>
      </w:r>
      <w:r>
        <w:t xml:space="preserve"> </w:t>
      </w:r>
      <w:r w:rsidR="00ED376F">
        <w:t>stand til at modtage et aktivitetskald, anvendes DOM-</w:t>
      </w:r>
      <w:r w:rsidR="008F489B">
        <w:t>document-</w:t>
      </w:r>
      <w:r w:rsidR="00ED376F">
        <w:t>metoden</w:t>
      </w:r>
      <w:r w:rsidR="008F489B">
        <w:t xml:space="preserve"> </w:t>
      </w:r>
      <w:r w:rsidR="00ED376F">
        <w:t>elementFromPoint</w:t>
      </w:r>
      <w:r w:rsidR="00ED376F">
        <w:rPr>
          <w:rStyle w:val="Fodnotehenvisning"/>
        </w:rPr>
        <w:footnoteReference w:id="21"/>
      </w:r>
      <w:r w:rsidR="00ED376F">
        <w:t xml:space="preserve"> som returnerer den </w:t>
      </w:r>
      <w:r w:rsidR="00861B4C">
        <w:t xml:space="preserve">øverste </w:t>
      </w:r>
      <w:r w:rsidR="00ED376F">
        <w:t xml:space="preserve">HTML-kontrol på en bestemt koordinat på dokumentet i forhold til vinduets placering. Dvs hvis der ligesom i </w:t>
      </w:r>
      <w:r>
        <w:t>foregående</w:t>
      </w:r>
      <w:r w:rsidR="000263A9">
        <w:t xml:space="preserve"> figur</w:t>
      </w:r>
      <w:r w:rsidR="00ED376F">
        <w:t xml:space="preserve"> er et DIV placeret oven på en CHECKBOX, vil vi </w:t>
      </w:r>
      <w:r>
        <w:t xml:space="preserve">via elementFromPoint </w:t>
      </w:r>
      <w:r w:rsidR="00ED376F">
        <w:t>fremsøge DIV’et med koordinaterne fra CHECKBOX’en.</w:t>
      </w:r>
    </w:p>
    <w:p w14:paraId="4747A7DF" w14:textId="116D6FB9" w:rsidR="00ED376F" w:rsidRDefault="00ED376F" w:rsidP="00037946">
      <w:r>
        <w:t>Før</w:t>
      </w:r>
      <w:r w:rsidR="008F489B">
        <w:t xml:space="preserve"> </w:t>
      </w:r>
      <w:r>
        <w:t xml:space="preserve">elementFromPoint </w:t>
      </w:r>
      <w:r w:rsidR="00650A90">
        <w:t xml:space="preserve">der </w:t>
      </w:r>
      <w:r w:rsidR="008F489B">
        <w:t xml:space="preserve">kaldes </w:t>
      </w:r>
      <w:r w:rsidR="00861B4C">
        <w:t xml:space="preserve">indirekte af </w:t>
      </w:r>
      <w:r w:rsidR="00650A90">
        <w:t>LRAP-</w:t>
      </w:r>
      <w:r w:rsidR="008F489B">
        <w:t>metoden isControl</w:t>
      </w:r>
      <w:r w:rsidR="00861B4C">
        <w:t>Visible</w:t>
      </w:r>
      <w:r w:rsidR="00650A90">
        <w:t>,</w:t>
      </w:r>
      <w:r>
        <w:t xml:space="preserve"> er vi nødt til sikre at HTML-kontrollen er i det synlige felt af vinduet</w:t>
      </w:r>
      <w:r w:rsidR="00650A90">
        <w:t>. E</w:t>
      </w:r>
      <w:r w:rsidR="008F489B">
        <w:t>lementFromPoint</w:t>
      </w:r>
      <w:r>
        <w:t xml:space="preserve"> arbejder med koordinater i forhold til vinduets synlige område i</w:t>
      </w:r>
      <w:r w:rsidR="008F489B">
        <w:t xml:space="preserve"> forhold til</w:t>
      </w:r>
      <w:r>
        <w:t xml:space="preserve"> øverst venstre hjørne, </w:t>
      </w:r>
      <w:r w:rsidR="008F489B">
        <w:t xml:space="preserve">altså </w:t>
      </w:r>
      <w:r>
        <w:t xml:space="preserve">ikke vinduets 0,0-koordinat. Derfor kaldes </w:t>
      </w:r>
      <w:r w:rsidR="00650A90">
        <w:t xml:space="preserve">LRAP-metoden </w:t>
      </w:r>
      <w:r>
        <w:t xml:space="preserve">scrollToElement </w:t>
      </w:r>
      <w:r w:rsidR="00650A90">
        <w:t>først</w:t>
      </w:r>
      <w:r w:rsidR="00233641">
        <w:t>,</w:t>
      </w:r>
      <w:r w:rsidR="00650A90">
        <w:t xml:space="preserve"> for at sikre at </w:t>
      </w:r>
      <w:r w:rsidR="00233641">
        <w:t>kontrollen</w:t>
      </w:r>
      <w:r w:rsidR="00650A90">
        <w:t xml:space="preserve"> er i det synlige område.</w:t>
      </w:r>
    </w:p>
    <w:p w14:paraId="5FAADA1D" w14:textId="595604EB" w:rsidR="00650A90" w:rsidRDefault="007D6EC5" w:rsidP="00037946">
      <w:r>
        <w:t>For at elementFromPoint virker efter hensigten er det ikke nok at sende HTML-kontrollens koordinater fra øverste venstrehjørne (se position</w:t>
      </w:r>
      <w:r>
        <w:rPr>
          <w:rStyle w:val="Fodnotehenvisning"/>
        </w:rPr>
        <w:footnoteReference w:id="22"/>
      </w:r>
      <w:r>
        <w:t>) afsted til metoden. Problemet er at der kan være tilføjet UI-mæssige justeringer af kontrollen</w:t>
      </w:r>
      <w:r w:rsidR="00233641">
        <w:t>,</w:t>
      </w:r>
      <w:r>
        <w:t xml:space="preserve"> som f.eks. margin, padding eller border</w:t>
      </w:r>
      <w:r w:rsidRPr="007D6EC5">
        <w:t xml:space="preserve"> </w:t>
      </w:r>
      <w:r>
        <w:t xml:space="preserve">(se </w:t>
      </w:r>
      <w:r>
        <w:fldChar w:fldCharType="begin"/>
      </w:r>
      <w:r>
        <w:instrText xml:space="preserve"> REF _Ref482961162 \h </w:instrText>
      </w:r>
      <w:r>
        <w:fldChar w:fldCharType="separate"/>
      </w:r>
      <w:r w:rsidR="00780111">
        <w:t xml:space="preserve">Figur </w:t>
      </w:r>
      <w:r w:rsidR="00780111">
        <w:rPr>
          <w:noProof/>
        </w:rPr>
        <w:t>49</w:t>
      </w:r>
      <w:r>
        <w:fldChar w:fldCharType="end"/>
      </w:r>
      <w:r>
        <w:t xml:space="preserve">). Hvis man ikke tager højde for det, ville man i visse tilfælde risikere aldrig at finde HTML-kontrollen, da man kun vil fremfinde </w:t>
      </w:r>
      <w:r w:rsidR="00233641">
        <w:t>den underliggende kontrol</w:t>
      </w:r>
      <w:r>
        <w:t>. For at få koordinater på den aktive del af HTML-kontrollen</w:t>
      </w:r>
      <w:r w:rsidR="00233641">
        <w:t>,</w:t>
      </w:r>
      <w:r>
        <w:t xml:space="preserve"> skal DOM-metoden getBoundingClientRect anvendes</w:t>
      </w:r>
      <w:r w:rsidR="000A2893">
        <w:t xml:space="preserve">. Med disse aktiv-koordinater </w:t>
      </w:r>
      <w:r w:rsidR="007E3F8E">
        <w:t xml:space="preserve">kan </w:t>
      </w:r>
      <w:r>
        <w:t>elementFromPoint</w:t>
      </w:r>
      <w:r w:rsidRPr="007D6EC5">
        <w:t xml:space="preserve"> </w:t>
      </w:r>
      <w:r w:rsidR="000A2893">
        <w:t xml:space="preserve">kaldes for </w:t>
      </w:r>
      <w:r>
        <w:t>at undersøge om HTML-kontrollen er placeret på øverste niveau og er synlig.</w:t>
      </w:r>
    </w:p>
    <w:p w14:paraId="75E2B325" w14:textId="43019E97" w:rsidR="00F3517C" w:rsidRDefault="00D40E81" w:rsidP="00F3517C">
      <w:pPr>
        <w:keepNext/>
        <w:jc w:val="center"/>
      </w:pPr>
      <w:r>
        <w:object w:dxaOrig="9016" w:dyaOrig="3691" w14:anchorId="3D6B74CF">
          <v:shape id="_x0000_i1058" type="#_x0000_t75" style="width:259.5pt;height:100.5pt" o:ole="">
            <v:imagedata r:id="rId99" o:title=""/>
          </v:shape>
          <o:OLEObject Type="Embed" ProgID="Visio.Drawing.15" ShapeID="_x0000_i1058" DrawAspect="Content" ObjectID="_1569392340" r:id="rId100"/>
        </w:object>
      </w:r>
    </w:p>
    <w:p w14:paraId="13E229E5" w14:textId="766E98EA" w:rsidR="00F3517C" w:rsidRDefault="00F3517C" w:rsidP="00F3517C">
      <w:pPr>
        <w:pStyle w:val="Billedtekst"/>
        <w:jc w:val="center"/>
      </w:pPr>
      <w:bookmarkStart w:id="223" w:name="_Ref482961162"/>
      <w:r>
        <w:t xml:space="preserve">Figur </w:t>
      </w:r>
      <w:r w:rsidR="007875CF">
        <w:fldChar w:fldCharType="begin"/>
      </w:r>
      <w:r w:rsidR="007875CF">
        <w:instrText xml:space="preserve"> SEQ Fi</w:instrText>
      </w:r>
      <w:r w:rsidR="007875CF">
        <w:instrText xml:space="preserve">gur \* ARABIC </w:instrText>
      </w:r>
      <w:r w:rsidR="007875CF">
        <w:fldChar w:fldCharType="separate"/>
      </w:r>
      <w:r w:rsidR="00780111">
        <w:rPr>
          <w:noProof/>
        </w:rPr>
        <w:t>49</w:t>
      </w:r>
      <w:r w:rsidR="007875CF">
        <w:rPr>
          <w:noProof/>
        </w:rPr>
        <w:fldChar w:fldCharType="end"/>
      </w:r>
      <w:bookmarkEnd w:id="223"/>
      <w:r>
        <w:t xml:space="preserve"> (Checkbox med Bound</w:t>
      </w:r>
      <w:r w:rsidR="009929FD">
        <w:t>ing-</w:t>
      </w:r>
      <w:r>
        <w:t>Clientrect forrykket pga margin/padding indstillinger)</w:t>
      </w:r>
    </w:p>
    <w:p w14:paraId="6D7EEB84" w14:textId="401ED3F1" w:rsidR="000A2893" w:rsidRDefault="000A2893" w:rsidP="00037946">
      <w:r>
        <w:lastRenderedPageBreak/>
        <w:t>Selvom HTML-kontrollen både er placeret på øverste niveau og er synlig, betyder det ikke nødvendigvis at HTML-kontrollen er klar til at modtage event-kald. HTML-kontrollen kan i sig selv være sat til at være inaktiv programmelt. Det undersøges via LRAP-metoden isControlActive.</w:t>
      </w:r>
    </w:p>
    <w:p w14:paraId="1BF7912E" w14:textId="40C9E29C" w:rsidR="009A2F4A" w:rsidRDefault="009A2F4A" w:rsidP="00037946">
      <w:r>
        <w:t>Alt de</w:t>
      </w:r>
      <w:r w:rsidR="00F3517C">
        <w:t>tte fremsøgning af HTML-kontrol og validering af at vi kan udføre eventet</w:t>
      </w:r>
      <w:r w:rsidR="000A2893">
        <w:t>,</w:t>
      </w:r>
      <w:r w:rsidR="00F3517C">
        <w:t xml:space="preserve"> bliver ikke udført for events der relaterer sig til window- eller document-kontrollen, da det er specielle kontroller der altid er tilgængelige til at modtage events</w:t>
      </w:r>
      <w:r w:rsidR="00233641">
        <w:t>,</w:t>
      </w:r>
      <w:r w:rsidR="00F3517C">
        <w:t xml:space="preserve"> som resize af vinduet.</w:t>
      </w:r>
    </w:p>
    <w:p w14:paraId="409774F0" w14:textId="0E294DE8" w:rsidR="003573AE" w:rsidRDefault="003573AE" w:rsidP="00037946">
      <w:r>
        <w:t xml:space="preserve">Følgende </w:t>
      </w:r>
      <w:r w:rsidR="000A2893">
        <w:fldChar w:fldCharType="begin"/>
      </w:r>
      <w:r w:rsidR="000A2893">
        <w:instrText xml:space="preserve"> REF _Ref484018276 \h </w:instrText>
      </w:r>
      <w:r w:rsidR="000A2893">
        <w:fldChar w:fldCharType="separate"/>
      </w:r>
      <w:r w:rsidR="00780111">
        <w:t xml:space="preserve">Figur </w:t>
      </w:r>
      <w:r w:rsidR="00780111">
        <w:rPr>
          <w:noProof/>
        </w:rPr>
        <w:t>50</w:t>
      </w:r>
      <w:r w:rsidR="000A2893">
        <w:fldChar w:fldCharType="end"/>
      </w:r>
      <w:r w:rsidR="000A2893">
        <w:t xml:space="preserve"> </w:t>
      </w:r>
      <w:r>
        <w:t>fremviser flowet fra eventet bliver forsøgt startet til det udføres, hvis intet andet fejler.</w:t>
      </w:r>
    </w:p>
    <w:p w14:paraId="1A7E91D3" w14:textId="77777777" w:rsidR="00873A12" w:rsidRDefault="00873A12" w:rsidP="00037946"/>
    <w:p w14:paraId="03AA7679" w14:textId="008CB96C" w:rsidR="003573AE" w:rsidRDefault="000A2893" w:rsidP="003573AE">
      <w:pPr>
        <w:keepNext/>
        <w:jc w:val="center"/>
      </w:pPr>
      <w:r>
        <w:object w:dxaOrig="11836" w:dyaOrig="9196" w14:anchorId="730349F1">
          <v:shape id="_x0000_i1059" type="#_x0000_t75" style="width:461.25pt;height:5in" o:ole="">
            <v:imagedata r:id="rId101" o:title=""/>
          </v:shape>
          <o:OLEObject Type="Embed" ProgID="Visio.Drawing.15" ShapeID="_x0000_i1059" DrawAspect="Content" ObjectID="_1569392341" r:id="rId102"/>
        </w:object>
      </w:r>
    </w:p>
    <w:p w14:paraId="54A12210" w14:textId="6BF0C199" w:rsidR="00ED376F" w:rsidRDefault="003573AE" w:rsidP="003573AE">
      <w:pPr>
        <w:pStyle w:val="Billedtekst"/>
        <w:jc w:val="center"/>
      </w:pPr>
      <w:bookmarkStart w:id="224" w:name="_Ref484018276"/>
      <w:bookmarkStart w:id="225" w:name="_Ref482962896"/>
      <w:r>
        <w:t xml:space="preserve">Figur </w:t>
      </w:r>
      <w:r w:rsidR="007875CF">
        <w:fldChar w:fldCharType="begin"/>
      </w:r>
      <w:r w:rsidR="007875CF">
        <w:instrText xml:space="preserve"> SEQ Figur \* ARABIC </w:instrText>
      </w:r>
      <w:r w:rsidR="007875CF">
        <w:fldChar w:fldCharType="separate"/>
      </w:r>
      <w:r w:rsidR="00780111">
        <w:rPr>
          <w:noProof/>
        </w:rPr>
        <w:t>50</w:t>
      </w:r>
      <w:r w:rsidR="007875CF">
        <w:rPr>
          <w:noProof/>
        </w:rPr>
        <w:fldChar w:fldCharType="end"/>
      </w:r>
      <w:bookmarkEnd w:id="224"/>
      <w:r>
        <w:t xml:space="preserve"> (Flow af afspilning af event på klientsiden)</w:t>
      </w:r>
      <w:bookmarkEnd w:id="225"/>
    </w:p>
    <w:p w14:paraId="257D0164" w14:textId="63B14D40" w:rsidR="000263A9" w:rsidRDefault="000263A9" w:rsidP="000263A9"/>
    <w:p w14:paraId="23ED7422" w14:textId="145BFE6D" w:rsidR="00650A90" w:rsidRDefault="00650A90" w:rsidP="000263A9"/>
    <w:p w14:paraId="283C69C0" w14:textId="4BD46242" w:rsidR="00650A90" w:rsidRDefault="00650A90" w:rsidP="000263A9"/>
    <w:p w14:paraId="2DCA5EEF" w14:textId="77777777" w:rsidR="00650A90" w:rsidRPr="000263A9" w:rsidRDefault="00650A90" w:rsidP="000263A9"/>
    <w:p w14:paraId="2C5A5D6A" w14:textId="77777777" w:rsidR="000A2893" w:rsidRDefault="000A2893">
      <w:pPr>
        <w:spacing w:after="200" w:line="276" w:lineRule="auto"/>
        <w:rPr>
          <w:b/>
          <w:color w:val="775F55" w:themeColor="text2"/>
          <w:spacing w:val="10"/>
          <w:szCs w:val="26"/>
        </w:rPr>
      </w:pPr>
      <w:bookmarkStart w:id="226" w:name="_Ref483229801"/>
      <w:r>
        <w:br w:type="page"/>
      </w:r>
    </w:p>
    <w:p w14:paraId="2BFEDC76" w14:textId="3495313C" w:rsidR="006D2308" w:rsidRDefault="000942BD" w:rsidP="0072537C">
      <w:pPr>
        <w:pStyle w:val="Overskrift5"/>
        <w:numPr>
          <w:ilvl w:val="0"/>
          <w:numId w:val="34"/>
        </w:numPr>
      </w:pPr>
      <w:bookmarkStart w:id="227" w:name="_Ref484039974"/>
      <w:r>
        <w:lastRenderedPageBreak/>
        <w:t>Anchor aktivitet</w:t>
      </w:r>
      <w:bookmarkEnd w:id="226"/>
      <w:bookmarkEnd w:id="227"/>
    </w:p>
    <w:p w14:paraId="7E867EEE" w14:textId="07DCEA87" w:rsidR="000942BD" w:rsidRDefault="00EB0A6C" w:rsidP="000942BD">
      <w:r>
        <w:t xml:space="preserve">Via link til anden webside i HTML anvendes typisk </w:t>
      </w:r>
      <w:r w:rsidR="000942BD">
        <w:t>Anchor</w:t>
      </w:r>
      <w:r>
        <w:t xml:space="preserve"> ”&lt;a/&gt;”. </w:t>
      </w:r>
      <w:r w:rsidR="00233641">
        <w:t>Anchor</w:t>
      </w:r>
      <w:r>
        <w:t xml:space="preserve"> </w:t>
      </w:r>
      <w:r w:rsidR="000942BD">
        <w:t>tilbyder den mulighed</w:t>
      </w:r>
      <w:r w:rsidR="00233641">
        <w:t>,</w:t>
      </w:r>
      <w:r w:rsidR="000942BD">
        <w:t xml:space="preserve"> at man via target-argumentet kan specificere hvordan et link skal åbnes</w:t>
      </w:r>
      <w:r>
        <w:t>.</w:t>
      </w:r>
      <w:r w:rsidR="000942BD">
        <w:t xml:space="preserve"> </w:t>
      </w:r>
      <w:r>
        <w:t>E</w:t>
      </w:r>
      <w:r w:rsidR="000942BD">
        <w:t>n af mulighederne er ”_blank”</w:t>
      </w:r>
      <w:r w:rsidR="00C260F2">
        <w:t xml:space="preserve"> (se</w:t>
      </w:r>
      <w:r w:rsidR="000263A9">
        <w:t xml:space="preserve"> </w:t>
      </w:r>
      <w:r w:rsidR="000263A9">
        <w:fldChar w:fldCharType="begin"/>
      </w:r>
      <w:r w:rsidR="000263A9">
        <w:instrText xml:space="preserve"> REF _Ref483896528 \h </w:instrText>
      </w:r>
      <w:r w:rsidR="000263A9">
        <w:fldChar w:fldCharType="separate"/>
      </w:r>
      <w:r w:rsidR="00780111">
        <w:t xml:space="preserve">Figur </w:t>
      </w:r>
      <w:r w:rsidR="00780111">
        <w:rPr>
          <w:noProof/>
        </w:rPr>
        <w:t>51</w:t>
      </w:r>
      <w:r w:rsidR="000263A9">
        <w:fldChar w:fldCharType="end"/>
      </w:r>
      <w:r w:rsidR="000263A9">
        <w:t xml:space="preserve">) </w:t>
      </w:r>
      <w:r w:rsidR="000942BD">
        <w:t>som åbner linket i et nyt vindue eller tab afhængigt af hvilken browser der anvendes.</w:t>
      </w:r>
    </w:p>
    <w:p w14:paraId="65C34E5E" w14:textId="7170A9BD" w:rsidR="000942BD" w:rsidRDefault="000942BD" w:rsidP="000942BD">
      <w:r>
        <w:t xml:space="preserve">Problemet med ”_blank”-anchors er at et simuleret click-event på dette link </w:t>
      </w:r>
      <w:r w:rsidR="00EB0A6C">
        <w:t>vil</w:t>
      </w:r>
      <w:r>
        <w:t xml:space="preserve"> i LogPlayeren</w:t>
      </w:r>
      <w:r w:rsidR="00C260F2">
        <w:t>’s WebBrowser-komponent</w:t>
      </w:r>
      <w:r>
        <w:t xml:space="preserve"> åbne </w:t>
      </w:r>
      <w:r w:rsidR="00C260F2">
        <w:t>linket med standard-browseren på maskinen, dette er et problem da alle afspilningsaktiviteter skal ske i LogPlayer-miljøet.</w:t>
      </w:r>
    </w:p>
    <w:p w14:paraId="4CAACB9A" w14:textId="3EB74676" w:rsidR="000942BD" w:rsidRPr="00070402" w:rsidRDefault="000942BD" w:rsidP="00C260F2">
      <w:pPr>
        <w:jc w:val="center"/>
        <w:rPr>
          <w:rFonts w:ascii="Consolas" w:hAnsi="Consolas"/>
          <w:color w:val="0000CD"/>
          <w:sz w:val="18"/>
          <w:szCs w:val="18"/>
          <w:lang w:val="en-US"/>
        </w:rPr>
      </w:pPr>
      <w:r w:rsidRPr="00070402">
        <w:rPr>
          <w:rFonts w:ascii="Consolas" w:hAnsi="Consolas"/>
          <w:color w:val="0000CD"/>
          <w:sz w:val="18"/>
          <w:szCs w:val="18"/>
          <w:lang w:val="en-US"/>
        </w:rPr>
        <w:t>&lt;</w:t>
      </w:r>
      <w:r w:rsidRPr="00070402">
        <w:rPr>
          <w:rFonts w:ascii="Consolas" w:hAnsi="Consolas"/>
          <w:color w:val="A52A2A"/>
          <w:sz w:val="18"/>
          <w:szCs w:val="18"/>
          <w:lang w:val="en-US"/>
        </w:rPr>
        <w:t>a</w:t>
      </w:r>
      <w:r w:rsidRPr="00070402">
        <w:rPr>
          <w:rStyle w:val="apple-converted-space"/>
          <w:rFonts w:ascii="Consolas" w:hAnsi="Consolas"/>
          <w:color w:val="FF0000"/>
          <w:sz w:val="18"/>
          <w:szCs w:val="18"/>
          <w:lang w:val="en-US"/>
        </w:rPr>
        <w:t> </w:t>
      </w:r>
      <w:r w:rsidRPr="00070402">
        <w:rPr>
          <w:rFonts w:ascii="Consolas" w:hAnsi="Consolas"/>
          <w:color w:val="FF0000"/>
          <w:sz w:val="18"/>
          <w:szCs w:val="18"/>
          <w:lang w:val="en-US"/>
        </w:rPr>
        <w:t>href</w:t>
      </w:r>
      <w:r w:rsidRPr="00070402">
        <w:rPr>
          <w:rFonts w:ascii="Consolas" w:hAnsi="Consolas"/>
          <w:color w:val="0000CD"/>
          <w:sz w:val="18"/>
          <w:szCs w:val="18"/>
          <w:lang w:val="en-US"/>
        </w:rPr>
        <w:t>="http://www.someurl.com/"</w:t>
      </w:r>
      <w:r w:rsidRPr="00070402">
        <w:rPr>
          <w:rStyle w:val="apple-converted-space"/>
          <w:rFonts w:ascii="Consolas" w:hAnsi="Consolas"/>
          <w:color w:val="FF0000"/>
          <w:sz w:val="18"/>
          <w:szCs w:val="18"/>
          <w:lang w:val="en-US"/>
        </w:rPr>
        <w:t> </w:t>
      </w:r>
      <w:r w:rsidRPr="00070402">
        <w:rPr>
          <w:rFonts w:ascii="Consolas" w:hAnsi="Consolas"/>
          <w:color w:val="FF0000"/>
          <w:sz w:val="18"/>
          <w:szCs w:val="18"/>
          <w:lang w:val="en-US"/>
        </w:rPr>
        <w:t>target</w:t>
      </w:r>
      <w:r w:rsidRPr="00070402">
        <w:rPr>
          <w:rFonts w:ascii="Consolas" w:hAnsi="Consolas"/>
          <w:color w:val="0000CD"/>
          <w:sz w:val="18"/>
          <w:szCs w:val="18"/>
          <w:lang w:val="en-US"/>
        </w:rPr>
        <w:t>="_blank"&gt;</w:t>
      </w:r>
      <w:r w:rsidRPr="00070402">
        <w:rPr>
          <w:rFonts w:ascii="Consolas" w:hAnsi="Consolas"/>
          <w:color w:val="000000"/>
          <w:sz w:val="18"/>
          <w:szCs w:val="18"/>
          <w:shd w:val="clear" w:color="auto" w:fill="FFFFFF"/>
          <w:lang w:val="en-US"/>
        </w:rPr>
        <w:t>Visit this!</w:t>
      </w:r>
      <w:r w:rsidRPr="00070402">
        <w:rPr>
          <w:rFonts w:ascii="Consolas" w:hAnsi="Consolas"/>
          <w:color w:val="0000CD"/>
          <w:sz w:val="18"/>
          <w:szCs w:val="18"/>
          <w:lang w:val="en-US"/>
        </w:rPr>
        <w:t>&lt;</w:t>
      </w:r>
      <w:r w:rsidRPr="00070402">
        <w:rPr>
          <w:rFonts w:ascii="Consolas" w:hAnsi="Consolas"/>
          <w:color w:val="A52A2A"/>
          <w:sz w:val="18"/>
          <w:szCs w:val="18"/>
          <w:lang w:val="en-US"/>
        </w:rPr>
        <w:t>/a</w:t>
      </w:r>
      <w:r w:rsidRPr="00070402">
        <w:rPr>
          <w:rFonts w:ascii="Consolas" w:hAnsi="Consolas"/>
          <w:color w:val="0000CD"/>
          <w:sz w:val="18"/>
          <w:szCs w:val="18"/>
          <w:lang w:val="en-US"/>
        </w:rPr>
        <w:t>&gt;</w:t>
      </w:r>
    </w:p>
    <w:p w14:paraId="18170026" w14:textId="7701954E" w:rsidR="000A6ABF" w:rsidRPr="000A6ABF" w:rsidRDefault="000A6ABF" w:rsidP="000A6ABF">
      <w:pPr>
        <w:pStyle w:val="Billedtekst"/>
        <w:jc w:val="center"/>
        <w:rPr>
          <w:rFonts w:ascii="Consolas" w:hAnsi="Consolas"/>
          <w:color w:val="0000CD"/>
        </w:rPr>
      </w:pPr>
      <w:bookmarkStart w:id="228" w:name="_Ref483896528"/>
      <w:bookmarkStart w:id="229" w:name="_Ref482909460"/>
      <w:r>
        <w:t xml:space="preserve">Figur </w:t>
      </w:r>
      <w:r w:rsidR="007875CF">
        <w:fldChar w:fldCharType="begin"/>
      </w:r>
      <w:r w:rsidR="007875CF">
        <w:instrText xml:space="preserve"> SEQ Figur \* ARABIC </w:instrText>
      </w:r>
      <w:r w:rsidR="007875CF">
        <w:fldChar w:fldCharType="separate"/>
      </w:r>
      <w:r w:rsidR="00780111">
        <w:rPr>
          <w:noProof/>
        </w:rPr>
        <w:t>51</w:t>
      </w:r>
      <w:r w:rsidR="007875CF">
        <w:rPr>
          <w:noProof/>
        </w:rPr>
        <w:fldChar w:fldCharType="end"/>
      </w:r>
      <w:bookmarkEnd w:id="228"/>
      <w:r>
        <w:t xml:space="preserve"> (Eksempel på _BLANK-anchor)</w:t>
      </w:r>
      <w:bookmarkEnd w:id="229"/>
    </w:p>
    <w:p w14:paraId="40140E2E" w14:textId="033242EE" w:rsidR="000A6ABF" w:rsidRPr="000A6ABF" w:rsidRDefault="000A6ABF" w:rsidP="00C260F2">
      <w:r>
        <w:t>Liste over de forskellige Anchor-targets</w:t>
      </w:r>
      <w:r>
        <w:rPr>
          <w:rStyle w:val="Fodnotehenvisning"/>
        </w:rPr>
        <w:footnoteReference w:id="23"/>
      </w:r>
      <w:r>
        <w:t xml:space="preserve"> :</w:t>
      </w:r>
    </w:p>
    <w:tbl>
      <w:tblPr>
        <w:tblStyle w:val="Gittertabel4-farve1"/>
        <w:tblW w:w="0" w:type="auto"/>
        <w:tblLook w:val="04A0" w:firstRow="1" w:lastRow="0" w:firstColumn="1" w:lastColumn="0" w:noHBand="0" w:noVBand="1"/>
      </w:tblPr>
      <w:tblGrid>
        <w:gridCol w:w="1413"/>
        <w:gridCol w:w="3402"/>
        <w:gridCol w:w="4982"/>
      </w:tblGrid>
      <w:tr w:rsidR="000A6ABF" w14:paraId="6BB5528C" w14:textId="77777777" w:rsidTr="000A6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687D3B" w14:textId="7763E771" w:rsidR="000A6ABF" w:rsidRDefault="000A6ABF" w:rsidP="000A6ABF">
            <w:pPr>
              <w:pStyle w:val="Ingenafstand"/>
            </w:pPr>
            <w:r>
              <w:t>Target</w:t>
            </w:r>
          </w:p>
        </w:tc>
        <w:tc>
          <w:tcPr>
            <w:tcW w:w="3402" w:type="dxa"/>
          </w:tcPr>
          <w:p w14:paraId="349912EE" w14:textId="2A167D6A" w:rsidR="000A6ABF" w:rsidRDefault="000A6ABF" w:rsidP="000A6ABF">
            <w:pPr>
              <w:pStyle w:val="Ingenafstand"/>
              <w:cnfStyle w:val="100000000000" w:firstRow="1" w:lastRow="0" w:firstColumn="0" w:lastColumn="0" w:oddVBand="0" w:evenVBand="0" w:oddHBand="0" w:evenHBand="0" w:firstRowFirstColumn="0" w:firstRowLastColumn="0" w:lastRowFirstColumn="0" w:lastRowLastColumn="0"/>
            </w:pPr>
            <w:r>
              <w:t>Anvendelse</w:t>
            </w:r>
          </w:p>
        </w:tc>
        <w:tc>
          <w:tcPr>
            <w:tcW w:w="4982" w:type="dxa"/>
          </w:tcPr>
          <w:p w14:paraId="6F780DC6" w14:textId="19780F6B" w:rsidR="000A6ABF" w:rsidRDefault="000A6ABF" w:rsidP="000A6ABF">
            <w:pPr>
              <w:pStyle w:val="Ingenafstand"/>
              <w:cnfStyle w:val="100000000000" w:firstRow="1" w:lastRow="0" w:firstColumn="0" w:lastColumn="0" w:oddVBand="0" w:evenVBand="0" w:oddHBand="0" w:evenHBand="0" w:firstRowFirstColumn="0" w:firstRowLastColumn="0" w:lastRowFirstColumn="0" w:lastRowLastColumn="0"/>
            </w:pPr>
            <w:r>
              <w:t>Hændelse</w:t>
            </w:r>
          </w:p>
        </w:tc>
      </w:tr>
      <w:tr w:rsidR="000A6ABF" w14:paraId="761EA409" w14:textId="77777777" w:rsidTr="000A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2CBB2C" w14:textId="72BEF2CB" w:rsidR="000A6ABF" w:rsidRDefault="000A6ABF" w:rsidP="000A6ABF">
            <w:pPr>
              <w:pStyle w:val="Ingenafstand"/>
            </w:pPr>
            <w:r>
              <w:t>_blank</w:t>
            </w:r>
          </w:p>
        </w:tc>
        <w:tc>
          <w:tcPr>
            <w:tcW w:w="3402" w:type="dxa"/>
          </w:tcPr>
          <w:p w14:paraId="1D1559A2" w14:textId="272EDCF3" w:rsidR="000A6ABF" w:rsidRDefault="000A6ABF" w:rsidP="000A6ABF">
            <w:pPr>
              <w:pStyle w:val="Ingenafstand"/>
              <w:cnfStyle w:val="000000100000" w:firstRow="0" w:lastRow="0" w:firstColumn="0" w:lastColumn="0" w:oddVBand="0" w:evenVBand="0" w:oddHBand="1" w:evenHBand="0" w:firstRowFirstColumn="0" w:firstRowLastColumn="0" w:lastRowFirstColumn="0" w:lastRowLastColumn="0"/>
            </w:pPr>
            <w:r>
              <w:t>Åben linket i nyt vindue eller tab</w:t>
            </w:r>
          </w:p>
        </w:tc>
        <w:tc>
          <w:tcPr>
            <w:tcW w:w="4982" w:type="dxa"/>
          </w:tcPr>
          <w:p w14:paraId="571C5CBD" w14:textId="09205784" w:rsidR="000A6ABF" w:rsidRDefault="000A6ABF" w:rsidP="000A6ABF">
            <w:pPr>
              <w:pStyle w:val="Ingenafstand"/>
              <w:cnfStyle w:val="000000100000" w:firstRow="0" w:lastRow="0" w:firstColumn="0" w:lastColumn="0" w:oddVBand="0" w:evenVBand="0" w:oddHBand="1" w:evenHBand="0" w:firstRowFirstColumn="0" w:firstRowLastColumn="0" w:lastRowFirstColumn="0" w:lastRowLastColumn="0"/>
            </w:pPr>
            <w:r>
              <w:t>Bryde LogPlayers domæne og åbne standard-browser på maskinen</w:t>
            </w:r>
          </w:p>
        </w:tc>
      </w:tr>
      <w:tr w:rsidR="000A6ABF" w14:paraId="2B6BDE06" w14:textId="77777777" w:rsidTr="000A6ABF">
        <w:tc>
          <w:tcPr>
            <w:cnfStyle w:val="001000000000" w:firstRow="0" w:lastRow="0" w:firstColumn="1" w:lastColumn="0" w:oddVBand="0" w:evenVBand="0" w:oddHBand="0" w:evenHBand="0" w:firstRowFirstColumn="0" w:firstRowLastColumn="0" w:lastRowFirstColumn="0" w:lastRowLastColumn="0"/>
            <w:tcW w:w="1413" w:type="dxa"/>
          </w:tcPr>
          <w:p w14:paraId="1087E442" w14:textId="5434C0DD" w:rsidR="000A6ABF" w:rsidRDefault="000A6ABF" w:rsidP="000A6ABF">
            <w:pPr>
              <w:pStyle w:val="Ingenafstand"/>
            </w:pPr>
            <w:r>
              <w:t>_self</w:t>
            </w:r>
          </w:p>
        </w:tc>
        <w:tc>
          <w:tcPr>
            <w:tcW w:w="3402" w:type="dxa"/>
          </w:tcPr>
          <w:p w14:paraId="484C7C89" w14:textId="7D767FF0" w:rsidR="000A6ABF" w:rsidRDefault="000A6ABF" w:rsidP="000A6ABF">
            <w:pPr>
              <w:pStyle w:val="Ingenafstand"/>
              <w:cnfStyle w:val="000000000000" w:firstRow="0" w:lastRow="0" w:firstColumn="0" w:lastColumn="0" w:oddVBand="0" w:evenVBand="0" w:oddHBand="0" w:evenHBand="0" w:firstRowFirstColumn="0" w:firstRowLastColumn="0" w:lastRowFirstColumn="0" w:lastRowLastColumn="0"/>
            </w:pPr>
            <w:r>
              <w:t>Åben linket i samme vindue/tab</w:t>
            </w:r>
          </w:p>
        </w:tc>
        <w:tc>
          <w:tcPr>
            <w:tcW w:w="4982" w:type="dxa"/>
          </w:tcPr>
          <w:p w14:paraId="39527554" w14:textId="51482711" w:rsidR="000A6ABF" w:rsidRDefault="000A6ABF" w:rsidP="000A6ABF">
            <w:pPr>
              <w:pStyle w:val="Ingenafstand"/>
              <w:cnfStyle w:val="000000000000" w:firstRow="0" w:lastRow="0" w:firstColumn="0" w:lastColumn="0" w:oddVBand="0" w:evenVBand="0" w:oddHBand="0" w:evenHBand="0" w:firstRowFirstColumn="0" w:firstRowLastColumn="0" w:lastRowFirstColumn="0" w:lastRowLastColumn="0"/>
            </w:pPr>
            <w:r>
              <w:t>Bevare aktivitet inden for LogPlayers domæne</w:t>
            </w:r>
          </w:p>
        </w:tc>
      </w:tr>
      <w:tr w:rsidR="000A6ABF" w14:paraId="3456E9CA" w14:textId="77777777" w:rsidTr="000A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316318" w14:textId="6ED547CC" w:rsidR="000A6ABF" w:rsidRDefault="000A6ABF" w:rsidP="000A6ABF">
            <w:pPr>
              <w:pStyle w:val="Ingenafstand"/>
            </w:pPr>
            <w:r>
              <w:t>_parent</w:t>
            </w:r>
          </w:p>
        </w:tc>
        <w:tc>
          <w:tcPr>
            <w:tcW w:w="3402" w:type="dxa"/>
          </w:tcPr>
          <w:p w14:paraId="55B38488" w14:textId="75741D49" w:rsidR="000A6ABF" w:rsidRDefault="000A6ABF" w:rsidP="000A6ABF">
            <w:pPr>
              <w:pStyle w:val="Ingenafstand"/>
              <w:cnfStyle w:val="000000100000" w:firstRow="0" w:lastRow="0" w:firstColumn="0" w:lastColumn="0" w:oddVBand="0" w:evenVBand="0" w:oddHBand="1" w:evenHBand="0" w:firstRowFirstColumn="0" w:firstRowLastColumn="0" w:lastRowFirstColumn="0" w:lastRowLastColumn="0"/>
            </w:pPr>
            <w:r>
              <w:t>Åben linket i parent frame</w:t>
            </w:r>
          </w:p>
        </w:tc>
        <w:tc>
          <w:tcPr>
            <w:tcW w:w="4982" w:type="dxa"/>
          </w:tcPr>
          <w:p w14:paraId="62F03610" w14:textId="2530A717" w:rsidR="000A6ABF" w:rsidRDefault="000A6ABF" w:rsidP="000A6ABF">
            <w:pPr>
              <w:pStyle w:val="Ingenafstand"/>
              <w:cnfStyle w:val="000000100000" w:firstRow="0" w:lastRow="0" w:firstColumn="0" w:lastColumn="0" w:oddVBand="0" w:evenVBand="0" w:oddHBand="1" w:evenHBand="0" w:firstRowFirstColumn="0" w:firstRowLastColumn="0" w:lastRowFirstColumn="0" w:lastRowLastColumn="0"/>
            </w:pPr>
            <w:r>
              <w:t>Bevare aktivitet inden for LogPlayers domæne</w:t>
            </w:r>
          </w:p>
        </w:tc>
      </w:tr>
      <w:tr w:rsidR="000A6ABF" w14:paraId="3095BEF7" w14:textId="77777777" w:rsidTr="000A6ABF">
        <w:tc>
          <w:tcPr>
            <w:cnfStyle w:val="001000000000" w:firstRow="0" w:lastRow="0" w:firstColumn="1" w:lastColumn="0" w:oddVBand="0" w:evenVBand="0" w:oddHBand="0" w:evenHBand="0" w:firstRowFirstColumn="0" w:firstRowLastColumn="0" w:lastRowFirstColumn="0" w:lastRowLastColumn="0"/>
            <w:tcW w:w="1413" w:type="dxa"/>
          </w:tcPr>
          <w:p w14:paraId="0553CC65" w14:textId="1FF3C6E0" w:rsidR="000A6ABF" w:rsidRDefault="000A6ABF" w:rsidP="000A6ABF">
            <w:pPr>
              <w:pStyle w:val="Ingenafstand"/>
            </w:pPr>
            <w:r>
              <w:t>_top</w:t>
            </w:r>
          </w:p>
        </w:tc>
        <w:tc>
          <w:tcPr>
            <w:tcW w:w="3402" w:type="dxa"/>
          </w:tcPr>
          <w:p w14:paraId="7AD4E247" w14:textId="48223014" w:rsidR="000A6ABF" w:rsidRDefault="000A6ABF" w:rsidP="000A6ABF">
            <w:pPr>
              <w:pStyle w:val="Ingenafstand"/>
              <w:cnfStyle w:val="000000000000" w:firstRow="0" w:lastRow="0" w:firstColumn="0" w:lastColumn="0" w:oddVBand="0" w:evenVBand="0" w:oddHBand="0" w:evenHBand="0" w:firstRowFirstColumn="0" w:firstRowLastColumn="0" w:lastRowFirstColumn="0" w:lastRowLastColumn="0"/>
            </w:pPr>
            <w:r>
              <w:t>Åben linket i ”full body” af vinduet</w:t>
            </w:r>
          </w:p>
        </w:tc>
        <w:tc>
          <w:tcPr>
            <w:tcW w:w="4982" w:type="dxa"/>
          </w:tcPr>
          <w:p w14:paraId="53F9C8B6" w14:textId="4144E99C" w:rsidR="000A6ABF" w:rsidRDefault="000A6ABF" w:rsidP="000A6ABF">
            <w:pPr>
              <w:pStyle w:val="Ingenafstand"/>
              <w:cnfStyle w:val="000000000000" w:firstRow="0" w:lastRow="0" w:firstColumn="0" w:lastColumn="0" w:oddVBand="0" w:evenVBand="0" w:oddHBand="0" w:evenHBand="0" w:firstRowFirstColumn="0" w:firstRowLastColumn="0" w:lastRowFirstColumn="0" w:lastRowLastColumn="0"/>
            </w:pPr>
            <w:r>
              <w:t>Bevare aktivitet inden for LogPlayers domæne</w:t>
            </w:r>
          </w:p>
        </w:tc>
      </w:tr>
      <w:tr w:rsidR="000A6ABF" w14:paraId="63CE0C4F" w14:textId="77777777" w:rsidTr="000A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BCBE331" w14:textId="0CDCFB89" w:rsidR="000A6ABF" w:rsidRDefault="000A6ABF" w:rsidP="000A6ABF">
            <w:pPr>
              <w:pStyle w:val="Ingenafstand"/>
            </w:pPr>
            <w:r>
              <w:t>framename</w:t>
            </w:r>
          </w:p>
        </w:tc>
        <w:tc>
          <w:tcPr>
            <w:tcW w:w="3402" w:type="dxa"/>
          </w:tcPr>
          <w:p w14:paraId="57D7CA5B" w14:textId="42DF7A6C" w:rsidR="000A6ABF" w:rsidRDefault="000A6ABF" w:rsidP="000A6ABF">
            <w:pPr>
              <w:pStyle w:val="Ingenafstand"/>
              <w:cnfStyle w:val="000000100000" w:firstRow="0" w:lastRow="0" w:firstColumn="0" w:lastColumn="0" w:oddVBand="0" w:evenVBand="0" w:oddHBand="1" w:evenHBand="0" w:firstRowFirstColumn="0" w:firstRowLastColumn="0" w:lastRowFirstColumn="0" w:lastRowLastColumn="0"/>
            </w:pPr>
            <w:r>
              <w:t xml:space="preserve">Åben linket i navngivende frame </w:t>
            </w:r>
          </w:p>
        </w:tc>
        <w:tc>
          <w:tcPr>
            <w:tcW w:w="4982" w:type="dxa"/>
          </w:tcPr>
          <w:p w14:paraId="0C7AF322" w14:textId="44823209" w:rsidR="000A6ABF" w:rsidRDefault="000A6ABF" w:rsidP="000A6ABF">
            <w:pPr>
              <w:pStyle w:val="Ingenafstand"/>
              <w:cnfStyle w:val="000000100000" w:firstRow="0" w:lastRow="0" w:firstColumn="0" w:lastColumn="0" w:oddVBand="0" w:evenVBand="0" w:oddHBand="1" w:evenHBand="0" w:firstRowFirstColumn="0" w:firstRowLastColumn="0" w:lastRowFirstColumn="0" w:lastRowLastColumn="0"/>
            </w:pPr>
            <w:r>
              <w:t>Bevare aktivitet inden for LogPlayers domæne</w:t>
            </w:r>
          </w:p>
        </w:tc>
      </w:tr>
    </w:tbl>
    <w:p w14:paraId="73F5F350" w14:textId="5885BFD1" w:rsidR="006D2308" w:rsidRPr="000A6ABF" w:rsidRDefault="006D2308" w:rsidP="00037946"/>
    <w:p w14:paraId="1E1C9CB4" w14:textId="1EE61CAA" w:rsidR="006D2308" w:rsidRDefault="000A6ABF" w:rsidP="00037946">
      <w:r>
        <w:t xml:space="preserve">Ifølge Anchor-targets i overstående liste, er det </w:t>
      </w:r>
      <w:r w:rsidR="00EB0A6C">
        <w:t>kun _blank der ødelægger LogPlayer-flowet.</w:t>
      </w:r>
    </w:p>
    <w:p w14:paraId="0834EEA9" w14:textId="4AA32D9C" w:rsidR="00EB0A6C" w:rsidRDefault="00EB0A6C" w:rsidP="00037946">
      <w:r>
        <w:t>Løsningen på dette problem er at anvende WebBrowser-komponentens ProgressChanged-event. Dette event bliver kaldt når der er nye informationer om et HTML-dokument der indlæses</w:t>
      </w:r>
      <w:r w:rsidR="00233641">
        <w:t>,</w:t>
      </w:r>
      <w:r>
        <w:t xml:space="preserve"> efter </w:t>
      </w:r>
      <w:r w:rsidR="00AB28E3">
        <w:t>det er blevet renderet</w:t>
      </w:r>
      <w:r>
        <w:t>. Via dette event bliver alle DOM-elementer i HTML-dokumentet gennemgået og alle anchors med target=_blank får ændret HREF-attributen til ”javascript:void(0);”</w:t>
      </w:r>
      <w:r w:rsidR="00884A12">
        <w:t>,</w:t>
      </w:r>
      <w:r>
        <w:t xml:space="preserve"> for at undgå at det normale flow for netop denne </w:t>
      </w:r>
      <w:r w:rsidR="00884A12">
        <w:t xml:space="preserve">type </w:t>
      </w:r>
      <w:r>
        <w:t>anchor bliver udført.</w:t>
      </w:r>
    </w:p>
    <w:p w14:paraId="32F0E5AF" w14:textId="1E83849B" w:rsidR="00884A12" w:rsidRDefault="00884A12" w:rsidP="00884A12">
      <w:r>
        <w:t>Selvom Click-aktiviteter på _blank-anchors ikke bliver udført på normalvis, bliver de stadig markeret som udført i LogPlayeren. Hvis der blev linket til en webside på det interne website</w:t>
      </w:r>
      <w:r w:rsidR="00111416">
        <w:t>,</w:t>
      </w:r>
      <w:r>
        <w:t xml:space="preserve"> vil næste log-aktivitet der skal udføres være</w:t>
      </w:r>
      <w:r w:rsidRPr="00884A12">
        <w:t xml:space="preserve"> </w:t>
      </w:r>
      <w:r>
        <w:t>indlæsning af en webside</w:t>
      </w:r>
      <w:r w:rsidR="00111416">
        <w:t>,</w:t>
      </w:r>
      <w:r>
        <w:t xml:space="preserve"> altså et OnPageRequest-event.</w:t>
      </w:r>
      <w:r w:rsidRPr="00884A12">
        <w:t xml:space="preserve"> </w:t>
      </w:r>
      <w:r>
        <w:t>Dette OnPageRequest</w:t>
      </w:r>
      <w:r w:rsidR="00111416">
        <w:t>-event</w:t>
      </w:r>
      <w:r>
        <w:t xml:space="preserve"> vil blive behandlet på samme måde som manuel</w:t>
      </w:r>
      <w:r w:rsidR="00111416">
        <w:t>t</w:t>
      </w:r>
      <w:r>
        <w:t xml:space="preserve"> besøg af ny side i en kørende session, </w:t>
      </w:r>
      <w:r w:rsidR="00111416">
        <w:t>som</w:t>
      </w:r>
      <w:r>
        <w:t xml:space="preserve"> åbne</w:t>
      </w:r>
      <w:r w:rsidR="00111416">
        <w:t>r</w:t>
      </w:r>
      <w:r>
        <w:t xml:space="preserve"> en ny browser-instans med websiden i LogSession-applikationen. Denne fremgangsmåde vil have samme slutresultat som hvis ”_blank”-anchor’et blev udført på normal vis. </w:t>
      </w:r>
      <w:r>
        <w:fldChar w:fldCharType="begin"/>
      </w:r>
      <w:r>
        <w:instrText xml:space="preserve"> REF _Ref483896554 \h </w:instrText>
      </w:r>
      <w:r>
        <w:fldChar w:fldCharType="separate"/>
      </w:r>
      <w:r w:rsidR="00780111">
        <w:t xml:space="preserve">Figur </w:t>
      </w:r>
      <w:r w:rsidR="00780111">
        <w:rPr>
          <w:noProof/>
        </w:rPr>
        <w:t>52</w:t>
      </w:r>
      <w:r>
        <w:fldChar w:fldCharType="end"/>
      </w:r>
      <w:r>
        <w:t xml:space="preserve"> viser et forsimplet flow af afspilningen.</w:t>
      </w:r>
    </w:p>
    <w:p w14:paraId="47541048" w14:textId="77777777" w:rsidR="000263A9" w:rsidRDefault="000263A9" w:rsidP="00037946"/>
    <w:p w14:paraId="2FCBA291" w14:textId="1F399186" w:rsidR="00637FDB" w:rsidRDefault="00884A12" w:rsidP="00637FDB">
      <w:pPr>
        <w:keepNext/>
        <w:jc w:val="center"/>
      </w:pPr>
      <w:r>
        <w:object w:dxaOrig="7156" w:dyaOrig="3076" w14:anchorId="0B185BCE">
          <v:shape id="_x0000_i1060" type="#_x0000_t75" style="width:302.25pt;height:129.75pt" o:ole="">
            <v:imagedata r:id="rId103" o:title=""/>
          </v:shape>
          <o:OLEObject Type="Embed" ProgID="Visio.Drawing.15" ShapeID="_x0000_i1060" DrawAspect="Content" ObjectID="_1569392342" r:id="rId104"/>
        </w:object>
      </w:r>
    </w:p>
    <w:p w14:paraId="3DB2A986" w14:textId="5F5C53D2" w:rsidR="00070402" w:rsidRDefault="00637FDB" w:rsidP="00637FDB">
      <w:pPr>
        <w:pStyle w:val="Billedtekst"/>
        <w:jc w:val="center"/>
      </w:pPr>
      <w:bookmarkStart w:id="230" w:name="_Ref483896554"/>
      <w:bookmarkStart w:id="231" w:name="_Ref482911765"/>
      <w:r>
        <w:t xml:space="preserve">Figur </w:t>
      </w:r>
      <w:r w:rsidR="007875CF">
        <w:fldChar w:fldCharType="begin"/>
      </w:r>
      <w:r w:rsidR="007875CF">
        <w:instrText xml:space="preserve"> SEQ Figur \* ARABIC </w:instrText>
      </w:r>
      <w:r w:rsidR="007875CF">
        <w:fldChar w:fldCharType="separate"/>
      </w:r>
      <w:r w:rsidR="00780111">
        <w:rPr>
          <w:noProof/>
        </w:rPr>
        <w:t>52</w:t>
      </w:r>
      <w:r w:rsidR="007875CF">
        <w:rPr>
          <w:noProof/>
        </w:rPr>
        <w:fldChar w:fldCharType="end"/>
      </w:r>
      <w:bookmarkEnd w:id="230"/>
      <w:r>
        <w:t xml:space="preserve"> (Flow af "_blank"-anchor efter den oprindelig aktivitet er forhindret i sin udførsel)</w:t>
      </w:r>
      <w:bookmarkEnd w:id="231"/>
    </w:p>
    <w:p w14:paraId="29E714A0" w14:textId="7914E1BE" w:rsidR="00D54E95" w:rsidRDefault="00D54E95" w:rsidP="0072537C">
      <w:pPr>
        <w:pStyle w:val="Overskrift3"/>
        <w:numPr>
          <w:ilvl w:val="0"/>
          <w:numId w:val="25"/>
        </w:numPr>
      </w:pPr>
      <w:bookmarkStart w:id="232" w:name="_Ref483231759"/>
      <w:bookmarkStart w:id="233" w:name="_Toc484070350"/>
      <w:r>
        <w:lastRenderedPageBreak/>
        <w:t>Serverside events</w:t>
      </w:r>
      <w:bookmarkEnd w:id="232"/>
      <w:bookmarkEnd w:id="233"/>
    </w:p>
    <w:p w14:paraId="317DA178" w14:textId="335CA2C2" w:rsidR="004A6F22" w:rsidRDefault="004A6F22" w:rsidP="0072537C">
      <w:pPr>
        <w:pStyle w:val="Overskrift5"/>
        <w:numPr>
          <w:ilvl w:val="0"/>
          <w:numId w:val="35"/>
        </w:numPr>
      </w:pPr>
      <w:bookmarkStart w:id="234" w:name="_Ref483231763"/>
      <w:r>
        <w:t>Webside</w:t>
      </w:r>
      <w:r w:rsidR="00BB16B7">
        <w:t xml:space="preserve"> indlæsning</w:t>
      </w:r>
      <w:bookmarkEnd w:id="234"/>
    </w:p>
    <w:p w14:paraId="654C2104" w14:textId="4E828DFB" w:rsidR="00E81580" w:rsidRDefault="00884A12" w:rsidP="00E81580">
      <w:r>
        <w:t xml:space="preserve">Ved indlæsning af websider udføres eventsene OnPageRequest og OnPageResponse i HttpModulet. </w:t>
      </w:r>
      <w:r w:rsidR="00E81580">
        <w:t>Mange af indlæsningerne bliver udført af LogPlayeren for at simulere en manuel aktivitet, men ikke alle indlæsninger af websider er sket manuelt af brugeren ihf ikke direkte. Indlæsningen kan være sket via en INPUT-kontrol der har udført et form-submit/postback, i dette tilfælde skal LogPlayeren ikke udføre indlæsningen af siden, da det allerede automatisk vil ske via afspilningen af klientside-events.</w:t>
      </w:r>
    </w:p>
    <w:p w14:paraId="59738348" w14:textId="77777777" w:rsidR="00D54E95" w:rsidRDefault="00D54E95" w:rsidP="00D54E95">
      <w:r>
        <w:t>Nedenfor er vist de forskellige former for typisk indlæsning af en webside via browseren.</w:t>
      </w:r>
    </w:p>
    <w:p w14:paraId="3F8054C5" w14:textId="77777777" w:rsidR="00D54E95" w:rsidRDefault="00D54E95" w:rsidP="000942BD">
      <w:pPr>
        <w:pStyle w:val="Overskrift4notindexed"/>
      </w:pPr>
      <w:r w:rsidRPr="00474859">
        <w:t>Forskellige former for indlæsninger af websider</w:t>
      </w:r>
    </w:p>
    <w:tbl>
      <w:tblPr>
        <w:tblStyle w:val="Gittertabel4-farve1"/>
        <w:tblW w:w="10201" w:type="dxa"/>
        <w:tblLook w:val="04A0" w:firstRow="1" w:lastRow="0" w:firstColumn="1" w:lastColumn="0" w:noHBand="0" w:noVBand="1"/>
      </w:tblPr>
      <w:tblGrid>
        <w:gridCol w:w="1017"/>
        <w:gridCol w:w="2806"/>
        <w:gridCol w:w="1842"/>
        <w:gridCol w:w="4536"/>
      </w:tblGrid>
      <w:tr w:rsidR="00D54E95" w14:paraId="7421BEE4" w14:textId="77777777" w:rsidTr="00D54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14:paraId="3940EDD2" w14:textId="77777777" w:rsidR="00D54E95" w:rsidRDefault="00D54E95" w:rsidP="006074A3">
            <w:pPr>
              <w:pStyle w:val="Ingenafstand"/>
            </w:pPr>
            <w:r>
              <w:t>Aktion</w:t>
            </w:r>
          </w:p>
        </w:tc>
        <w:tc>
          <w:tcPr>
            <w:tcW w:w="2806" w:type="dxa"/>
          </w:tcPr>
          <w:p w14:paraId="0AF06C7B" w14:textId="77777777" w:rsidR="00D54E95" w:rsidRDefault="00D54E95" w:rsidP="006074A3">
            <w:pPr>
              <w:pStyle w:val="Ingenafstand"/>
              <w:cnfStyle w:val="100000000000" w:firstRow="1" w:lastRow="0" w:firstColumn="0" w:lastColumn="0" w:oddVBand="0" w:evenVBand="0" w:oddHBand="0" w:evenHBand="0" w:firstRowFirstColumn="0" w:firstRowLastColumn="0" w:lastRowFirstColumn="0" w:lastRowLastColumn="0"/>
            </w:pPr>
            <w:r>
              <w:t>Type</w:t>
            </w:r>
          </w:p>
        </w:tc>
        <w:tc>
          <w:tcPr>
            <w:tcW w:w="1842" w:type="dxa"/>
          </w:tcPr>
          <w:p w14:paraId="447E6055" w14:textId="77777777" w:rsidR="00D54E95" w:rsidRDefault="00D54E95" w:rsidP="006074A3">
            <w:pPr>
              <w:pStyle w:val="Ingenafstand"/>
              <w:cnfStyle w:val="100000000000" w:firstRow="1" w:lastRow="0" w:firstColumn="0" w:lastColumn="0" w:oddVBand="0" w:evenVBand="0" w:oddHBand="0" w:evenHBand="0" w:firstRowFirstColumn="0" w:firstRowLastColumn="0" w:lastRowFirstColumn="0" w:lastRowLastColumn="0"/>
            </w:pPr>
            <w:r>
              <w:t>Metoder</w:t>
            </w:r>
            <w:r>
              <w:rPr>
                <w:rStyle w:val="Fodnotehenvisning"/>
              </w:rPr>
              <w:footnoteReference w:id="24"/>
            </w:r>
          </w:p>
        </w:tc>
        <w:tc>
          <w:tcPr>
            <w:tcW w:w="4536" w:type="dxa"/>
          </w:tcPr>
          <w:p w14:paraId="3F4278D1" w14:textId="77777777" w:rsidR="00D54E95" w:rsidRDefault="00D54E95" w:rsidP="006074A3">
            <w:pPr>
              <w:pStyle w:val="Ingenafstand"/>
              <w:cnfStyle w:val="100000000000" w:firstRow="1" w:lastRow="0" w:firstColumn="0" w:lastColumn="0" w:oddVBand="0" w:evenVBand="0" w:oddHBand="0" w:evenHBand="0" w:firstRowFirstColumn="0" w:firstRowLastColumn="0" w:lastRowFirstColumn="0" w:lastRowLastColumn="0"/>
            </w:pPr>
            <w:r>
              <w:t>Ny PageGUID (LRAP)</w:t>
            </w:r>
          </w:p>
        </w:tc>
      </w:tr>
      <w:tr w:rsidR="00D54E95" w14:paraId="20EF74BE"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14:paraId="4DA53048" w14:textId="77777777" w:rsidR="00D54E95" w:rsidRDefault="00D54E95" w:rsidP="006074A3">
            <w:pPr>
              <w:pStyle w:val="Ingenafstand"/>
            </w:pPr>
            <w:r>
              <w:t>Direkte</w:t>
            </w:r>
          </w:p>
        </w:tc>
        <w:tc>
          <w:tcPr>
            <w:tcW w:w="2806" w:type="dxa"/>
          </w:tcPr>
          <w:p w14:paraId="553A12F2"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t>Indtastning af URL i browserens adresselinie</w:t>
            </w:r>
          </w:p>
        </w:tc>
        <w:tc>
          <w:tcPr>
            <w:tcW w:w="1842" w:type="dxa"/>
          </w:tcPr>
          <w:p w14:paraId="2FF5B11F"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t>GET</w:t>
            </w:r>
          </w:p>
        </w:tc>
        <w:tc>
          <w:tcPr>
            <w:tcW w:w="4536" w:type="dxa"/>
          </w:tcPr>
          <w:p w14:paraId="7F98B89E"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t>Ja</w:t>
            </w:r>
          </w:p>
        </w:tc>
      </w:tr>
      <w:tr w:rsidR="00D54E95" w:rsidRPr="009467E7" w14:paraId="15449D5E" w14:textId="77777777" w:rsidTr="00D54E95">
        <w:tc>
          <w:tcPr>
            <w:cnfStyle w:val="001000000000" w:firstRow="0" w:lastRow="0" w:firstColumn="1" w:lastColumn="0" w:oddVBand="0" w:evenVBand="0" w:oddHBand="0" w:evenHBand="0" w:firstRowFirstColumn="0" w:firstRowLastColumn="0" w:lastRowFirstColumn="0" w:lastRowLastColumn="0"/>
            <w:tcW w:w="1017" w:type="dxa"/>
          </w:tcPr>
          <w:p w14:paraId="1D5E73DE" w14:textId="77777777" w:rsidR="00D54E95" w:rsidRDefault="00D54E95" w:rsidP="006074A3">
            <w:pPr>
              <w:pStyle w:val="Ingenafstand"/>
            </w:pPr>
            <w:r w:rsidRPr="009467E7">
              <w:t>Direkte</w:t>
            </w:r>
          </w:p>
        </w:tc>
        <w:tc>
          <w:tcPr>
            <w:tcW w:w="2806" w:type="dxa"/>
          </w:tcPr>
          <w:p w14:paraId="4B8FD321" w14:textId="77777777" w:rsidR="00D54E95"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rsidRPr="009467E7">
              <w:t>R</w:t>
            </w:r>
            <w:r>
              <w:rPr>
                <w:lang w:val="en-US"/>
              </w:rPr>
              <w:t>efresh side (typisk F5)</w:t>
            </w:r>
          </w:p>
        </w:tc>
        <w:tc>
          <w:tcPr>
            <w:tcW w:w="1842" w:type="dxa"/>
          </w:tcPr>
          <w:p w14:paraId="67A37DC4" w14:textId="77777777" w:rsidR="00D54E95" w:rsidRPr="002E6328" w:rsidRDefault="00D54E95" w:rsidP="006074A3">
            <w:pPr>
              <w:pStyle w:val="Ingenafstand"/>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4536" w:type="dxa"/>
          </w:tcPr>
          <w:p w14:paraId="061CADCF" w14:textId="77777777" w:rsidR="00D54E95" w:rsidRPr="009467E7"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rPr>
                <w:lang w:val="en-US"/>
              </w:rPr>
              <w:t>Ja</w:t>
            </w:r>
          </w:p>
        </w:tc>
      </w:tr>
      <w:tr w:rsidR="00D54E95" w:rsidRPr="009467E7" w14:paraId="0168013E"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14:paraId="0455D759" w14:textId="77777777" w:rsidR="00D54E95" w:rsidRPr="009467E7" w:rsidRDefault="00D54E95" w:rsidP="006074A3">
            <w:pPr>
              <w:pStyle w:val="Ingenafstand"/>
            </w:pPr>
            <w:r w:rsidRPr="009467E7">
              <w:t>Direkte</w:t>
            </w:r>
          </w:p>
        </w:tc>
        <w:tc>
          <w:tcPr>
            <w:tcW w:w="2806" w:type="dxa"/>
          </w:tcPr>
          <w:p w14:paraId="6C332DA6" w14:textId="77777777" w:rsidR="00D54E95" w:rsidRPr="009467E7"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rsidRPr="009467E7">
              <w:t>R</w:t>
            </w:r>
            <w:r>
              <w:rPr>
                <w:lang w:val="en-US"/>
              </w:rPr>
              <w:t>efresh side (typisk F5)</w:t>
            </w:r>
          </w:p>
        </w:tc>
        <w:tc>
          <w:tcPr>
            <w:tcW w:w="1842" w:type="dxa"/>
          </w:tcPr>
          <w:p w14:paraId="026B1B9D"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rPr>
                <w:lang w:val="en-US"/>
              </w:rPr>
            </w:pPr>
            <w:r>
              <w:rPr>
                <w:lang w:val="en-US"/>
              </w:rPr>
              <w:t>POST, PUT, PATCH, DELETE</w:t>
            </w:r>
          </w:p>
        </w:tc>
        <w:tc>
          <w:tcPr>
            <w:tcW w:w="4536" w:type="dxa"/>
          </w:tcPr>
          <w:p w14:paraId="620F157F" w14:textId="77777777" w:rsidR="00D54E95" w:rsidRPr="00570D3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rsidRPr="00570D35">
              <w:t>Ukendt</w:t>
            </w:r>
          </w:p>
          <w:p w14:paraId="77B8A392" w14:textId="77777777" w:rsidR="00D54E95" w:rsidRPr="00053E6C"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rsidRPr="00053E6C">
              <w:t>Kun nej, hvis ASP.NET-formen er anvendt til at opnå en af metoderne.</w:t>
            </w:r>
          </w:p>
        </w:tc>
      </w:tr>
      <w:tr w:rsidR="002619E4" w:rsidRPr="009467E7" w14:paraId="588CE3B9" w14:textId="77777777" w:rsidTr="00D54E95">
        <w:tc>
          <w:tcPr>
            <w:cnfStyle w:val="001000000000" w:firstRow="0" w:lastRow="0" w:firstColumn="1" w:lastColumn="0" w:oddVBand="0" w:evenVBand="0" w:oddHBand="0" w:evenHBand="0" w:firstRowFirstColumn="0" w:firstRowLastColumn="0" w:lastRowFirstColumn="0" w:lastRowLastColumn="0"/>
            <w:tcW w:w="1017" w:type="dxa"/>
          </w:tcPr>
          <w:p w14:paraId="1FBFB3F8" w14:textId="2F560426" w:rsidR="002619E4" w:rsidRPr="009467E7" w:rsidRDefault="002619E4" w:rsidP="006074A3">
            <w:pPr>
              <w:pStyle w:val="Ingenafstand"/>
            </w:pPr>
            <w:r>
              <w:t>Direkte</w:t>
            </w:r>
          </w:p>
        </w:tc>
        <w:tc>
          <w:tcPr>
            <w:tcW w:w="2806" w:type="dxa"/>
          </w:tcPr>
          <w:p w14:paraId="1867F6C8" w14:textId="1CED68D1" w:rsidR="002619E4" w:rsidRPr="009467E7" w:rsidRDefault="002619E4" w:rsidP="006074A3">
            <w:pPr>
              <w:pStyle w:val="Ingenafstand"/>
              <w:cnfStyle w:val="000000000000" w:firstRow="0" w:lastRow="0" w:firstColumn="0" w:lastColumn="0" w:oddVBand="0" w:evenVBand="0" w:oddHBand="0" w:evenHBand="0" w:firstRowFirstColumn="0" w:firstRowLastColumn="0" w:lastRowFirstColumn="0" w:lastRowLastColumn="0"/>
            </w:pPr>
            <w:r>
              <w:t xml:space="preserve">Refresh side </w:t>
            </w:r>
            <w:r w:rsidR="00C7584C">
              <w:t>via history-ændring</w:t>
            </w:r>
          </w:p>
        </w:tc>
        <w:tc>
          <w:tcPr>
            <w:tcW w:w="1842" w:type="dxa"/>
          </w:tcPr>
          <w:p w14:paraId="67730748" w14:textId="42414268" w:rsidR="002619E4" w:rsidRDefault="002619E4" w:rsidP="006074A3">
            <w:pPr>
              <w:pStyle w:val="Ingenafstand"/>
              <w:cnfStyle w:val="000000000000" w:firstRow="0" w:lastRow="0" w:firstColumn="0" w:lastColumn="0" w:oddVBand="0" w:evenVBand="0" w:oddHBand="0" w:evenHBand="0" w:firstRowFirstColumn="0" w:firstRowLastColumn="0" w:lastRowFirstColumn="0" w:lastRowLastColumn="0"/>
              <w:rPr>
                <w:lang w:val="en-US"/>
              </w:rPr>
            </w:pPr>
            <w:r>
              <w:rPr>
                <w:lang w:val="en-US"/>
              </w:rPr>
              <w:t>GET</w:t>
            </w:r>
          </w:p>
        </w:tc>
        <w:tc>
          <w:tcPr>
            <w:tcW w:w="4536" w:type="dxa"/>
          </w:tcPr>
          <w:p w14:paraId="42EB50F0" w14:textId="00A8BA5F" w:rsidR="002619E4" w:rsidRPr="00570D35" w:rsidRDefault="00C7584C" w:rsidP="006074A3">
            <w:pPr>
              <w:pStyle w:val="Ingenafstand"/>
              <w:cnfStyle w:val="000000000000" w:firstRow="0" w:lastRow="0" w:firstColumn="0" w:lastColumn="0" w:oddVBand="0" w:evenVBand="0" w:oddHBand="0" w:evenHBand="0" w:firstRowFirstColumn="0" w:firstRowLastColumn="0" w:lastRowFirstColumn="0" w:lastRowLastColumn="0"/>
            </w:pPr>
            <w:r>
              <w:t>Ja</w:t>
            </w:r>
          </w:p>
        </w:tc>
      </w:tr>
      <w:tr w:rsidR="002619E4" w:rsidRPr="009467E7" w14:paraId="685946D3"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14:paraId="3A6AA95E" w14:textId="6380CEF3" w:rsidR="002619E4" w:rsidRDefault="006074A3" w:rsidP="006074A3">
            <w:pPr>
              <w:pStyle w:val="Ingenafstand"/>
            </w:pPr>
            <w:r>
              <w:t>Direkte</w:t>
            </w:r>
          </w:p>
        </w:tc>
        <w:tc>
          <w:tcPr>
            <w:tcW w:w="2806" w:type="dxa"/>
          </w:tcPr>
          <w:p w14:paraId="28F0470D" w14:textId="5277C677" w:rsidR="002619E4" w:rsidRDefault="002619E4" w:rsidP="006074A3">
            <w:pPr>
              <w:pStyle w:val="Ingenafstand"/>
              <w:cnfStyle w:val="000000100000" w:firstRow="0" w:lastRow="0" w:firstColumn="0" w:lastColumn="0" w:oddVBand="0" w:evenVBand="0" w:oddHBand="1" w:evenHBand="0" w:firstRowFirstColumn="0" w:firstRowLastColumn="0" w:lastRowFirstColumn="0" w:lastRowLastColumn="0"/>
            </w:pPr>
            <w:r>
              <w:t>Refresh side</w:t>
            </w:r>
            <w:r w:rsidR="00C7584C">
              <w:t xml:space="preserve"> via history-ændring</w:t>
            </w:r>
          </w:p>
        </w:tc>
        <w:tc>
          <w:tcPr>
            <w:tcW w:w="1842" w:type="dxa"/>
          </w:tcPr>
          <w:p w14:paraId="24E297A3" w14:textId="0373A880" w:rsidR="002619E4" w:rsidRDefault="002619E4" w:rsidP="006074A3">
            <w:pPr>
              <w:pStyle w:val="Ingenafstand"/>
              <w:cnfStyle w:val="000000100000" w:firstRow="0" w:lastRow="0" w:firstColumn="0" w:lastColumn="0" w:oddVBand="0" w:evenVBand="0" w:oddHBand="1" w:evenHBand="0" w:firstRowFirstColumn="0" w:firstRowLastColumn="0" w:lastRowFirstColumn="0" w:lastRowLastColumn="0"/>
              <w:rPr>
                <w:lang w:val="en-US"/>
              </w:rPr>
            </w:pPr>
            <w:r>
              <w:rPr>
                <w:lang w:val="en-US"/>
              </w:rPr>
              <w:t>POST, PUT, PATCH, DELETE</w:t>
            </w:r>
          </w:p>
        </w:tc>
        <w:tc>
          <w:tcPr>
            <w:tcW w:w="4536" w:type="dxa"/>
          </w:tcPr>
          <w:p w14:paraId="22E335A0" w14:textId="77777777" w:rsidR="006074A3" w:rsidRPr="00570D35" w:rsidRDefault="006074A3" w:rsidP="006074A3">
            <w:pPr>
              <w:pStyle w:val="Ingenafstand"/>
              <w:cnfStyle w:val="000000100000" w:firstRow="0" w:lastRow="0" w:firstColumn="0" w:lastColumn="0" w:oddVBand="0" w:evenVBand="0" w:oddHBand="1" w:evenHBand="0" w:firstRowFirstColumn="0" w:firstRowLastColumn="0" w:lastRowFirstColumn="0" w:lastRowLastColumn="0"/>
            </w:pPr>
            <w:r w:rsidRPr="00570D35">
              <w:t>Ukendt</w:t>
            </w:r>
          </w:p>
          <w:p w14:paraId="23E020DB" w14:textId="018CF3A0" w:rsidR="002619E4" w:rsidRPr="00570D35" w:rsidRDefault="006074A3" w:rsidP="006074A3">
            <w:pPr>
              <w:pStyle w:val="Ingenafstand"/>
              <w:cnfStyle w:val="000000100000" w:firstRow="0" w:lastRow="0" w:firstColumn="0" w:lastColumn="0" w:oddVBand="0" w:evenVBand="0" w:oddHBand="1" w:evenHBand="0" w:firstRowFirstColumn="0" w:firstRowLastColumn="0" w:lastRowFirstColumn="0" w:lastRowLastColumn="0"/>
            </w:pPr>
            <w:r w:rsidRPr="00053E6C">
              <w:t>Kun nej, hvis ASP.NET-formen er anvendt til at opnå en af metoderne.</w:t>
            </w:r>
          </w:p>
        </w:tc>
      </w:tr>
      <w:tr w:rsidR="00D54E95" w:rsidRPr="009467E7" w14:paraId="3A68A2F4" w14:textId="77777777" w:rsidTr="00D54E95">
        <w:tc>
          <w:tcPr>
            <w:cnfStyle w:val="001000000000" w:firstRow="0" w:lastRow="0" w:firstColumn="1" w:lastColumn="0" w:oddVBand="0" w:evenVBand="0" w:oddHBand="0" w:evenHBand="0" w:firstRowFirstColumn="0" w:firstRowLastColumn="0" w:lastRowFirstColumn="0" w:lastRowLastColumn="0"/>
            <w:tcW w:w="1017" w:type="dxa"/>
          </w:tcPr>
          <w:p w14:paraId="0E045BE7" w14:textId="77777777" w:rsidR="00D54E95" w:rsidRDefault="00D54E95" w:rsidP="006074A3">
            <w:pPr>
              <w:pStyle w:val="Ingenafstand"/>
            </w:pPr>
            <w:r>
              <w:t>Indirekte</w:t>
            </w:r>
          </w:p>
        </w:tc>
        <w:tc>
          <w:tcPr>
            <w:tcW w:w="2806" w:type="dxa"/>
          </w:tcPr>
          <w:p w14:paraId="58465F1F" w14:textId="77777777" w:rsidR="00D54E95"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t>Form-submit</w:t>
            </w:r>
          </w:p>
        </w:tc>
        <w:tc>
          <w:tcPr>
            <w:tcW w:w="1842" w:type="dxa"/>
          </w:tcPr>
          <w:p w14:paraId="1EBC0211" w14:textId="77777777" w:rsidR="00D54E95" w:rsidRPr="002E6328" w:rsidRDefault="00D54E95" w:rsidP="006074A3">
            <w:pPr>
              <w:pStyle w:val="Ingenafstand"/>
              <w:cnfStyle w:val="000000000000" w:firstRow="0" w:lastRow="0" w:firstColumn="0" w:lastColumn="0" w:oddVBand="0" w:evenVBand="0" w:oddHBand="0" w:evenHBand="0" w:firstRowFirstColumn="0" w:firstRowLastColumn="0" w:lastRowFirstColumn="0" w:lastRowLastColumn="0"/>
              <w:rPr>
                <w:lang w:val="en-US"/>
              </w:rPr>
            </w:pPr>
            <w:r w:rsidRPr="002E6328">
              <w:rPr>
                <w:lang w:val="en-US"/>
              </w:rPr>
              <w:t>GET,</w:t>
            </w:r>
            <w:r>
              <w:rPr>
                <w:lang w:val="en-US"/>
              </w:rPr>
              <w:t xml:space="preserve"> </w:t>
            </w:r>
            <w:r w:rsidRPr="002E6328">
              <w:rPr>
                <w:lang w:val="en-US"/>
              </w:rPr>
              <w:t>POST,</w:t>
            </w:r>
            <w:r>
              <w:rPr>
                <w:lang w:val="en-US"/>
              </w:rPr>
              <w:t xml:space="preserve"> </w:t>
            </w:r>
            <w:r w:rsidRPr="002E6328">
              <w:rPr>
                <w:lang w:val="en-US"/>
              </w:rPr>
              <w:t>PUT,</w:t>
            </w:r>
            <w:r>
              <w:rPr>
                <w:lang w:val="en-US"/>
              </w:rPr>
              <w:t xml:space="preserve"> </w:t>
            </w:r>
            <w:r w:rsidRPr="002E6328">
              <w:rPr>
                <w:lang w:val="en-US"/>
              </w:rPr>
              <w:t>PATCH,</w:t>
            </w:r>
            <w:r>
              <w:rPr>
                <w:lang w:val="en-US"/>
              </w:rPr>
              <w:t xml:space="preserve"> </w:t>
            </w:r>
            <w:r w:rsidRPr="002E6328">
              <w:rPr>
                <w:lang w:val="en-US"/>
              </w:rPr>
              <w:t>DELETE</w:t>
            </w:r>
          </w:p>
        </w:tc>
        <w:tc>
          <w:tcPr>
            <w:tcW w:w="4536" w:type="dxa"/>
          </w:tcPr>
          <w:p w14:paraId="2DA80139" w14:textId="77777777" w:rsidR="00D54E95" w:rsidRPr="009467E7"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rsidRPr="009467E7">
              <w:t>Ukendt</w:t>
            </w:r>
          </w:p>
          <w:p w14:paraId="2143A048" w14:textId="77777777" w:rsidR="00D54E95" w:rsidRPr="009467E7"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t>Kun nej</w:t>
            </w:r>
            <w:r w:rsidRPr="009467E7">
              <w:t xml:space="preserve">, hvis det er ASP.NET-formen. </w:t>
            </w:r>
          </w:p>
        </w:tc>
      </w:tr>
      <w:tr w:rsidR="00D54E95" w14:paraId="1E716A57" w14:textId="77777777" w:rsidTr="00D5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14:paraId="5B403857" w14:textId="77777777" w:rsidR="00D54E95" w:rsidRDefault="00D54E95" w:rsidP="006074A3">
            <w:pPr>
              <w:pStyle w:val="Ingenafstand"/>
            </w:pPr>
            <w:r>
              <w:t>Indirekte</w:t>
            </w:r>
          </w:p>
        </w:tc>
        <w:tc>
          <w:tcPr>
            <w:tcW w:w="2806" w:type="dxa"/>
          </w:tcPr>
          <w:p w14:paraId="49BE494E"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t>Response.Redirect(URL)</w:t>
            </w:r>
          </w:p>
        </w:tc>
        <w:tc>
          <w:tcPr>
            <w:tcW w:w="1842" w:type="dxa"/>
          </w:tcPr>
          <w:p w14:paraId="240F1E2A"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t>GET</w:t>
            </w:r>
            <w:r>
              <w:rPr>
                <w:rStyle w:val="Fodnotehenvisning"/>
              </w:rPr>
              <w:footnoteReference w:id="25"/>
            </w:r>
          </w:p>
        </w:tc>
        <w:tc>
          <w:tcPr>
            <w:tcW w:w="4536" w:type="dxa"/>
          </w:tcPr>
          <w:p w14:paraId="7304E927" w14:textId="77777777" w:rsidR="00D54E95" w:rsidRDefault="00D54E95" w:rsidP="006074A3">
            <w:pPr>
              <w:pStyle w:val="Ingenafstand"/>
              <w:cnfStyle w:val="000000100000" w:firstRow="0" w:lastRow="0" w:firstColumn="0" w:lastColumn="0" w:oddVBand="0" w:evenVBand="0" w:oddHBand="1" w:evenHBand="0" w:firstRowFirstColumn="0" w:firstRowLastColumn="0" w:lastRowFirstColumn="0" w:lastRowLastColumn="0"/>
            </w:pPr>
            <w:r>
              <w:t>Ja</w:t>
            </w:r>
          </w:p>
        </w:tc>
      </w:tr>
      <w:tr w:rsidR="00D54E95" w:rsidRPr="009467E7" w14:paraId="6D471403" w14:textId="77777777" w:rsidTr="00D54E95">
        <w:tc>
          <w:tcPr>
            <w:cnfStyle w:val="001000000000" w:firstRow="0" w:lastRow="0" w:firstColumn="1" w:lastColumn="0" w:oddVBand="0" w:evenVBand="0" w:oddHBand="0" w:evenHBand="0" w:firstRowFirstColumn="0" w:firstRowLastColumn="0" w:lastRowFirstColumn="0" w:lastRowLastColumn="0"/>
            <w:tcW w:w="1017" w:type="dxa"/>
          </w:tcPr>
          <w:p w14:paraId="0009581D" w14:textId="77777777" w:rsidR="00D54E95" w:rsidRDefault="00D54E95" w:rsidP="006074A3">
            <w:pPr>
              <w:pStyle w:val="Ingenafstand"/>
            </w:pPr>
            <w:r>
              <w:t>Indirekte</w:t>
            </w:r>
          </w:p>
        </w:tc>
        <w:tc>
          <w:tcPr>
            <w:tcW w:w="2806" w:type="dxa"/>
          </w:tcPr>
          <w:p w14:paraId="0185EF1C" w14:textId="77777777" w:rsidR="00D54E95" w:rsidRPr="009467E7"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t>w</w:t>
            </w:r>
            <w:r w:rsidRPr="009467E7">
              <w:t>indow.location.href = URL</w:t>
            </w:r>
          </w:p>
        </w:tc>
        <w:tc>
          <w:tcPr>
            <w:tcW w:w="1842" w:type="dxa"/>
          </w:tcPr>
          <w:p w14:paraId="0A32BCD9" w14:textId="77777777" w:rsidR="00D54E95" w:rsidRPr="009467E7"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rsidRPr="009467E7">
              <w:t>GET</w:t>
            </w:r>
            <w:r>
              <w:rPr>
                <w:rStyle w:val="Fodnotehenvisning"/>
                <w:lang w:val="en-US"/>
              </w:rPr>
              <w:footnoteReference w:id="26"/>
            </w:r>
          </w:p>
        </w:tc>
        <w:tc>
          <w:tcPr>
            <w:tcW w:w="4536" w:type="dxa"/>
          </w:tcPr>
          <w:p w14:paraId="57839063" w14:textId="77777777" w:rsidR="00D54E95" w:rsidRPr="009467E7" w:rsidRDefault="00D54E95" w:rsidP="006074A3">
            <w:pPr>
              <w:pStyle w:val="Ingenafstand"/>
              <w:cnfStyle w:val="000000000000" w:firstRow="0" w:lastRow="0" w:firstColumn="0" w:lastColumn="0" w:oddVBand="0" w:evenVBand="0" w:oddHBand="0" w:evenHBand="0" w:firstRowFirstColumn="0" w:firstRowLastColumn="0" w:lastRowFirstColumn="0" w:lastRowLastColumn="0"/>
            </w:pPr>
            <w:r>
              <w:t>Ja</w:t>
            </w:r>
          </w:p>
        </w:tc>
      </w:tr>
    </w:tbl>
    <w:p w14:paraId="60FCB7D3" w14:textId="77777777" w:rsidR="00F863AE" w:rsidRDefault="00F863AE" w:rsidP="00D54E95">
      <w:pPr>
        <w:rPr>
          <w:lang w:val="en-US"/>
        </w:rPr>
      </w:pPr>
    </w:p>
    <w:p w14:paraId="2DE9A90E" w14:textId="378D1F83" w:rsidR="006074A3" w:rsidRDefault="006074A3" w:rsidP="00D54E95">
      <w:r>
        <w:t>Efter analyse af de forskellige former for indlæsninger er der ikke fundet en</w:t>
      </w:r>
      <w:r w:rsidR="00E81580">
        <w:t xml:space="preserve"> entydig</w:t>
      </w:r>
      <w:r>
        <w:t xml:space="preserve"> information</w:t>
      </w:r>
      <w:r w:rsidR="00BE7BF2">
        <w:t>,</w:t>
      </w:r>
      <w:r>
        <w:t xml:space="preserve"> der endegyldigt kan bevise at indlæsningen er sket direkte eller indirekte af brugeren.</w:t>
      </w:r>
      <w:r w:rsidR="00E81580">
        <w:t xml:space="preserve"> </w:t>
      </w:r>
      <w:r>
        <w:t>Derfor er løsningen til at løse indlæsningsproblemet endt ud i at LogPlayeren venter i en fast-defineret tid</w:t>
      </w:r>
      <w:r w:rsidR="00E81580">
        <w:t>, for at undersøge om</w:t>
      </w:r>
      <w:r>
        <w:t xml:space="preserve"> indlæsningen sker af sig selv pga en anden aktivitetshandling.</w:t>
      </w:r>
    </w:p>
    <w:p w14:paraId="758ECA11" w14:textId="77777777" w:rsidR="00F863AE" w:rsidRPr="00D135D3" w:rsidRDefault="00F863AE" w:rsidP="00D54E95"/>
    <w:p w14:paraId="7118AE0A" w14:textId="4A0D548E" w:rsidR="00F863AE" w:rsidRPr="00D135D3" w:rsidRDefault="00F863AE" w:rsidP="00D54E95"/>
    <w:p w14:paraId="7C71AF89" w14:textId="5CB07935" w:rsidR="00D135D3" w:rsidRPr="00D135D3" w:rsidRDefault="00D135D3" w:rsidP="00D54E95"/>
    <w:p w14:paraId="7926BD2B" w14:textId="5A935C4C" w:rsidR="00D135D3" w:rsidRPr="00D135D3" w:rsidRDefault="00D135D3" w:rsidP="00D54E95"/>
    <w:p w14:paraId="6248B00A" w14:textId="0EFAAE9D" w:rsidR="00D135D3" w:rsidRPr="00D135D3" w:rsidRDefault="00D135D3" w:rsidP="00D54E95"/>
    <w:p w14:paraId="420982A5" w14:textId="68E9E744" w:rsidR="00D135D3" w:rsidRPr="00D135D3" w:rsidRDefault="00D135D3" w:rsidP="00D54E95"/>
    <w:p w14:paraId="705A1589" w14:textId="5DD5EF49" w:rsidR="00D135D3" w:rsidRDefault="00D135D3" w:rsidP="00D54E95"/>
    <w:p w14:paraId="7349A3F3" w14:textId="77777777" w:rsidR="00E81580" w:rsidRPr="00D135D3" w:rsidRDefault="00E81580" w:rsidP="00D54E95"/>
    <w:p w14:paraId="2F45E7E8" w14:textId="77777777" w:rsidR="00796AED" w:rsidRDefault="00796AED" w:rsidP="0072537C">
      <w:pPr>
        <w:pStyle w:val="Overskrift3"/>
        <w:numPr>
          <w:ilvl w:val="0"/>
          <w:numId w:val="25"/>
        </w:numPr>
      </w:pPr>
      <w:bookmarkStart w:id="235" w:name="_Ref482822294"/>
      <w:bookmarkStart w:id="236" w:name="_Toc484070351"/>
      <w:bookmarkStart w:id="237" w:name="_Ref482820778"/>
      <w:r w:rsidRPr="00C21059">
        <w:lastRenderedPageBreak/>
        <w:t>Tid</w:t>
      </w:r>
      <w:bookmarkEnd w:id="235"/>
      <w:bookmarkEnd w:id="236"/>
      <w:r w:rsidRPr="00C21059">
        <w:t xml:space="preserve"> </w:t>
      </w:r>
    </w:p>
    <w:p w14:paraId="1B9CBBEC" w14:textId="000F9CA5" w:rsidR="002663A6" w:rsidRDefault="00E81580" w:rsidP="00796AED">
      <w:r>
        <w:t xml:space="preserve">Tid kan meget vel være årsag til fejl i et aktivitetsflow. </w:t>
      </w:r>
      <w:r w:rsidR="002663A6">
        <w:t>Det er derfor muligt via LogPlayer at anvende samme tidsangivelse ved afspilning, som da websitet blev logget. For at gøre gavn af denne funktionalitet, skal der henholdsvis for klientsiden og serversiden anvendes følgende metoder, metoderne returnerer ved normal kørsel af website den aktuelle tidsangivelse.</w:t>
      </w:r>
    </w:p>
    <w:p w14:paraId="1CDAF77C" w14:textId="60A2EBAF" w:rsidR="00796AED" w:rsidRPr="00BD537B" w:rsidRDefault="00796AED" w:rsidP="0039149A">
      <w:pPr>
        <w:pStyle w:val="Overskrift5notindexed"/>
      </w:pPr>
      <w:r w:rsidRPr="00BD537B">
        <w:t>Klientsiden</w:t>
      </w:r>
    </w:p>
    <w:p w14:paraId="1754FE81" w14:textId="3257BED2" w:rsidR="00796AED" w:rsidRDefault="00796AED" w:rsidP="00796AED">
      <w:r>
        <w:t xml:space="preserve">I stedet for anvendelse af </w:t>
      </w:r>
      <w:r w:rsidR="002663A6">
        <w:t xml:space="preserve">Javascriptens </w:t>
      </w:r>
      <w:r>
        <w:t xml:space="preserve">”new Date()” for at få den aktuelle tid/dato, kan </w:t>
      </w:r>
      <w:r w:rsidR="00BE1BE9">
        <w:t xml:space="preserve">LRAP.js-metoden </w:t>
      </w:r>
      <w:r>
        <w:t>LogRecorderAndPlayer.now</w:t>
      </w:r>
      <w:r w:rsidR="00612963">
        <w:t>()</w:t>
      </w:r>
      <w:r>
        <w:t xml:space="preserve"> anvendes. </w:t>
      </w:r>
    </w:p>
    <w:p w14:paraId="64574896" w14:textId="3FE624A2" w:rsidR="00B4119A" w:rsidRDefault="00D34B71" w:rsidP="00796AED">
      <w:r>
        <w:t>Opbygningen af now() metoden kan ses i nedenstående kode (</w:t>
      </w:r>
      <w:r w:rsidR="000263A9">
        <w:fldChar w:fldCharType="begin"/>
      </w:r>
      <w:r w:rsidR="000263A9">
        <w:instrText xml:space="preserve"> REF _Ref483896629 \h </w:instrText>
      </w:r>
      <w:r w:rsidR="000263A9">
        <w:fldChar w:fldCharType="separate"/>
      </w:r>
      <w:r w:rsidR="00780111">
        <w:t xml:space="preserve">Figur </w:t>
      </w:r>
      <w:r w:rsidR="00780111">
        <w:rPr>
          <w:noProof/>
        </w:rPr>
        <w:t>53</w:t>
      </w:r>
      <w:r w:rsidR="000263A9">
        <w:fldChar w:fldCharType="end"/>
      </w:r>
      <w:r>
        <w:t>)</w:t>
      </w:r>
      <w:r w:rsidR="002663A6">
        <w:t>. I</w:t>
      </w:r>
      <w:r>
        <w:t>ndstillingen af klientside now</w:t>
      </w:r>
      <w:r w:rsidR="002663A6">
        <w:t>(nowTimestamp)</w:t>
      </w:r>
      <w:r>
        <w:t xml:space="preserve"> og hvornår now er sat</w:t>
      </w:r>
      <w:r w:rsidR="002663A6">
        <w:t>(nowSetTimestamp)</w:t>
      </w:r>
      <w:r>
        <w:t xml:space="preserve"> </w:t>
      </w:r>
      <w:r w:rsidR="00843D75">
        <w:t>sættes hver gang en</w:t>
      </w:r>
      <w:r>
        <w:t xml:space="preserve"> ny aktivitet afspilles via </w:t>
      </w:r>
      <w:r w:rsidR="002663A6">
        <w:t>LRAP-metoden playLogElement</w:t>
      </w:r>
      <w:r>
        <w:t>.</w:t>
      </w:r>
    </w:p>
    <w:p w14:paraId="5D5E01AE" w14:textId="77777777" w:rsidR="002663A6" w:rsidRPr="00D34B71" w:rsidRDefault="002663A6" w:rsidP="00796AED"/>
    <w:p w14:paraId="230145D9"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rPr>
      </w:pPr>
      <w:r w:rsidRPr="00B4119A">
        <w:rPr>
          <w:rFonts w:ascii="Consolas" w:hAnsi="Consolas" w:cs="Consolas"/>
          <w:color w:val="000000"/>
          <w:kern w:val="0"/>
          <w:sz w:val="16"/>
          <w:szCs w:val="16"/>
        </w:rPr>
        <w:t xml:space="preserve">    </w:t>
      </w:r>
      <w:r w:rsidRPr="00B4119A">
        <w:rPr>
          <w:rFonts w:ascii="Consolas" w:hAnsi="Consolas" w:cs="Consolas"/>
          <w:color w:val="0000FF"/>
          <w:kern w:val="0"/>
          <w:sz w:val="16"/>
          <w:szCs w:val="16"/>
        </w:rPr>
        <w:t>var</w:t>
      </w:r>
      <w:r w:rsidRPr="00B4119A">
        <w:rPr>
          <w:rFonts w:ascii="Consolas" w:hAnsi="Consolas" w:cs="Consolas"/>
          <w:color w:val="000000"/>
          <w:kern w:val="0"/>
          <w:sz w:val="16"/>
          <w:szCs w:val="16"/>
        </w:rPr>
        <w:t xml:space="preserve"> nowSetTimestamp = </w:t>
      </w:r>
      <w:r w:rsidRPr="00B4119A">
        <w:rPr>
          <w:rFonts w:ascii="Consolas" w:hAnsi="Consolas" w:cs="Consolas"/>
          <w:color w:val="0000FF"/>
          <w:kern w:val="0"/>
          <w:sz w:val="16"/>
          <w:szCs w:val="16"/>
        </w:rPr>
        <w:t>null</w:t>
      </w:r>
      <w:r w:rsidRPr="00B4119A">
        <w:rPr>
          <w:rFonts w:ascii="Consolas" w:hAnsi="Consolas" w:cs="Consolas"/>
          <w:color w:val="000000"/>
          <w:kern w:val="0"/>
          <w:sz w:val="16"/>
          <w:szCs w:val="16"/>
        </w:rPr>
        <w:t>;</w:t>
      </w:r>
    </w:p>
    <w:p w14:paraId="02E14D22"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rPr>
      </w:pPr>
      <w:r w:rsidRPr="00B4119A">
        <w:rPr>
          <w:rFonts w:ascii="Consolas" w:hAnsi="Consolas" w:cs="Consolas"/>
          <w:color w:val="000000"/>
          <w:kern w:val="0"/>
          <w:sz w:val="16"/>
          <w:szCs w:val="16"/>
        </w:rPr>
        <w:t xml:space="preserve">    </w:t>
      </w:r>
      <w:r w:rsidRPr="00B4119A">
        <w:rPr>
          <w:rFonts w:ascii="Consolas" w:hAnsi="Consolas" w:cs="Consolas"/>
          <w:color w:val="0000FF"/>
          <w:kern w:val="0"/>
          <w:sz w:val="16"/>
          <w:szCs w:val="16"/>
        </w:rPr>
        <w:t>var</w:t>
      </w:r>
      <w:r w:rsidRPr="00B4119A">
        <w:rPr>
          <w:rFonts w:ascii="Consolas" w:hAnsi="Consolas" w:cs="Consolas"/>
          <w:color w:val="000000"/>
          <w:kern w:val="0"/>
          <w:sz w:val="16"/>
          <w:szCs w:val="16"/>
        </w:rPr>
        <w:t xml:space="preserve"> nowTimestamp = </w:t>
      </w:r>
      <w:r w:rsidRPr="00B4119A">
        <w:rPr>
          <w:rFonts w:ascii="Consolas" w:hAnsi="Consolas" w:cs="Consolas"/>
          <w:color w:val="0000FF"/>
          <w:kern w:val="0"/>
          <w:sz w:val="16"/>
          <w:szCs w:val="16"/>
        </w:rPr>
        <w:t>null</w:t>
      </w:r>
      <w:r w:rsidRPr="00B4119A">
        <w:rPr>
          <w:rFonts w:ascii="Consolas" w:hAnsi="Consolas" w:cs="Consolas"/>
          <w:color w:val="000000"/>
          <w:kern w:val="0"/>
          <w:sz w:val="16"/>
          <w:szCs w:val="16"/>
        </w:rPr>
        <w:t>;</w:t>
      </w:r>
    </w:p>
    <w:p w14:paraId="1858C6C7"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rPr>
      </w:pPr>
    </w:p>
    <w:p w14:paraId="2E2A737D"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A64DA1">
        <w:rPr>
          <w:rFonts w:ascii="Consolas" w:hAnsi="Consolas" w:cs="Consolas"/>
          <w:color w:val="000000"/>
          <w:kern w:val="0"/>
          <w:sz w:val="16"/>
          <w:szCs w:val="16"/>
        </w:rPr>
        <w:t xml:space="preserve">    </w:t>
      </w:r>
      <w:r w:rsidRPr="00B4119A">
        <w:rPr>
          <w:rFonts w:ascii="Consolas" w:hAnsi="Consolas" w:cs="Consolas"/>
          <w:color w:val="0000FF"/>
          <w:kern w:val="0"/>
          <w:sz w:val="16"/>
          <w:szCs w:val="16"/>
          <w:lang w:val="en-US"/>
        </w:rPr>
        <w:t>function</w:t>
      </w:r>
      <w:r w:rsidRPr="00B4119A">
        <w:rPr>
          <w:rFonts w:ascii="Consolas" w:hAnsi="Consolas" w:cs="Consolas"/>
          <w:color w:val="000000"/>
          <w:kern w:val="0"/>
          <w:sz w:val="16"/>
          <w:szCs w:val="16"/>
          <w:lang w:val="en-US"/>
        </w:rPr>
        <w:t xml:space="preserve"> now() {</w:t>
      </w:r>
    </w:p>
    <w:p w14:paraId="2D9D5150"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if</w:t>
      </w:r>
      <w:r w:rsidRPr="00B4119A">
        <w:rPr>
          <w:rFonts w:ascii="Consolas" w:hAnsi="Consolas" w:cs="Consolas"/>
          <w:color w:val="000000"/>
          <w:kern w:val="0"/>
          <w:sz w:val="16"/>
          <w:szCs w:val="16"/>
          <w:lang w:val="en-US"/>
        </w:rPr>
        <w:t xml:space="preserve"> (!isPlaying())</w:t>
      </w:r>
    </w:p>
    <w:p w14:paraId="074527CF"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return</w:t>
      </w: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new</w:t>
      </w:r>
      <w:r w:rsidRPr="00B4119A">
        <w:rPr>
          <w:rFonts w:ascii="Consolas" w:hAnsi="Consolas" w:cs="Consolas"/>
          <w:color w:val="000000"/>
          <w:kern w:val="0"/>
          <w:sz w:val="16"/>
          <w:szCs w:val="16"/>
          <w:lang w:val="en-US"/>
        </w:rPr>
        <w:t xml:space="preserve"> Date();</w:t>
      </w:r>
    </w:p>
    <w:p w14:paraId="0314D717"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p>
    <w:p w14:paraId="518C4B3F"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var</w:t>
      </w:r>
      <w:r w:rsidRPr="00B4119A">
        <w:rPr>
          <w:rFonts w:ascii="Consolas" w:hAnsi="Consolas" w:cs="Consolas"/>
          <w:color w:val="000000"/>
          <w:kern w:val="0"/>
          <w:sz w:val="16"/>
          <w:szCs w:val="16"/>
          <w:lang w:val="en-US"/>
        </w:rPr>
        <w:t xml:space="preserve"> actualNow = </w:t>
      </w:r>
      <w:r w:rsidRPr="00B4119A">
        <w:rPr>
          <w:rFonts w:ascii="Consolas" w:hAnsi="Consolas" w:cs="Consolas"/>
          <w:color w:val="0000FF"/>
          <w:kern w:val="0"/>
          <w:sz w:val="16"/>
          <w:szCs w:val="16"/>
          <w:lang w:val="en-US"/>
        </w:rPr>
        <w:t>new</w:t>
      </w:r>
      <w:r w:rsidRPr="00B4119A">
        <w:rPr>
          <w:rFonts w:ascii="Consolas" w:hAnsi="Consolas" w:cs="Consolas"/>
          <w:color w:val="000000"/>
          <w:kern w:val="0"/>
          <w:sz w:val="16"/>
          <w:szCs w:val="16"/>
          <w:lang w:val="en-US"/>
        </w:rPr>
        <w:t xml:space="preserve"> Date();</w:t>
      </w:r>
    </w:p>
    <w:p w14:paraId="0E2F8B15"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p>
    <w:p w14:paraId="50F74AEB"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var</w:t>
      </w:r>
      <w:r w:rsidRPr="00B4119A">
        <w:rPr>
          <w:rFonts w:ascii="Consolas" w:hAnsi="Consolas" w:cs="Consolas"/>
          <w:color w:val="000000"/>
          <w:kern w:val="0"/>
          <w:sz w:val="16"/>
          <w:szCs w:val="16"/>
          <w:lang w:val="en-US"/>
        </w:rPr>
        <w:t xml:space="preserve"> ticks = nowTimestamp.getTime() + (actualNow.getTime() - nowSetTimestamp.getTime());</w:t>
      </w:r>
    </w:p>
    <w:p w14:paraId="3A01EC3E"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p>
    <w:p w14:paraId="76D0DC50"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return</w:t>
      </w: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new</w:t>
      </w:r>
      <w:r w:rsidRPr="00B4119A">
        <w:rPr>
          <w:rFonts w:ascii="Consolas" w:hAnsi="Consolas" w:cs="Consolas"/>
          <w:color w:val="000000"/>
          <w:kern w:val="0"/>
          <w:sz w:val="16"/>
          <w:szCs w:val="16"/>
          <w:lang w:val="en-US"/>
        </w:rPr>
        <w:t xml:space="preserve"> Date(ticks);</w:t>
      </w:r>
    </w:p>
    <w:p w14:paraId="45A0E871"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p>
    <w:p w14:paraId="490208CC"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p>
    <w:p w14:paraId="6E185A77"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function</w:t>
      </w:r>
      <w:r w:rsidRPr="00B4119A">
        <w:rPr>
          <w:rFonts w:ascii="Consolas" w:hAnsi="Consolas" w:cs="Consolas"/>
          <w:color w:val="000000"/>
          <w:kern w:val="0"/>
          <w:sz w:val="16"/>
          <w:szCs w:val="16"/>
          <w:lang w:val="en-US"/>
        </w:rPr>
        <w:t xml:space="preserve"> setNow(date) {</w:t>
      </w:r>
    </w:p>
    <w:p w14:paraId="375377B3"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nowSetTimestamp = </w:t>
      </w:r>
      <w:r w:rsidRPr="00B4119A">
        <w:rPr>
          <w:rFonts w:ascii="Consolas" w:hAnsi="Consolas" w:cs="Consolas"/>
          <w:color w:val="0000FF"/>
          <w:kern w:val="0"/>
          <w:sz w:val="16"/>
          <w:szCs w:val="16"/>
          <w:lang w:val="en-US"/>
        </w:rPr>
        <w:t>new</w:t>
      </w:r>
      <w:r w:rsidRPr="00B4119A">
        <w:rPr>
          <w:rFonts w:ascii="Consolas" w:hAnsi="Consolas" w:cs="Consolas"/>
          <w:color w:val="000000"/>
          <w:kern w:val="0"/>
          <w:sz w:val="16"/>
          <w:szCs w:val="16"/>
          <w:lang w:val="en-US"/>
        </w:rPr>
        <w:t xml:space="preserve"> Date();</w:t>
      </w:r>
    </w:p>
    <w:p w14:paraId="1823DA3B"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nowTimestamp = date;</w:t>
      </w:r>
    </w:p>
    <w:p w14:paraId="3277D8DC"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p>
    <w:p w14:paraId="3AC73814"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p>
    <w:p w14:paraId="07BF2E09" w14:textId="77777777"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w:t>
      </w:r>
      <w:r w:rsidRPr="00B4119A">
        <w:rPr>
          <w:rFonts w:ascii="Consolas" w:hAnsi="Consolas" w:cs="Consolas"/>
          <w:color w:val="0000FF"/>
          <w:kern w:val="0"/>
          <w:sz w:val="16"/>
          <w:szCs w:val="16"/>
          <w:lang w:val="en-US"/>
        </w:rPr>
        <w:t>function</w:t>
      </w:r>
      <w:r w:rsidRPr="00B4119A">
        <w:rPr>
          <w:rFonts w:ascii="Consolas" w:hAnsi="Consolas" w:cs="Consolas"/>
          <w:color w:val="000000"/>
          <w:kern w:val="0"/>
          <w:sz w:val="16"/>
          <w:szCs w:val="16"/>
          <w:lang w:val="en-US"/>
        </w:rPr>
        <w:t xml:space="preserve"> playLogElement(logElement </w:t>
      </w:r>
      <w:r w:rsidRPr="00B4119A">
        <w:rPr>
          <w:rFonts w:ascii="Consolas" w:hAnsi="Consolas" w:cs="Consolas"/>
          <w:color w:val="008000"/>
          <w:kern w:val="0"/>
          <w:sz w:val="16"/>
          <w:szCs w:val="16"/>
          <w:lang w:val="en-US"/>
        </w:rPr>
        <w:t>/*json*/</w:t>
      </w:r>
      <w:r w:rsidRPr="00B4119A">
        <w:rPr>
          <w:rFonts w:ascii="Consolas" w:hAnsi="Consolas" w:cs="Consolas"/>
          <w:color w:val="000000"/>
          <w:kern w:val="0"/>
          <w:sz w:val="16"/>
          <w:szCs w:val="16"/>
          <w:lang w:val="en-US"/>
        </w:rPr>
        <w:t>) {</w:t>
      </w:r>
    </w:p>
    <w:p w14:paraId="4C55CFC8" w14:textId="3FC3BD6E" w:rsidR="00B4119A" w:rsidRPr="00B4119A" w:rsidRDefault="00B4119A" w:rsidP="000263A9">
      <w:pPr>
        <w:autoSpaceDE w:val="0"/>
        <w:autoSpaceDN w:val="0"/>
        <w:adjustRightInd w:val="0"/>
        <w:spacing w:after="0" w:line="240" w:lineRule="auto"/>
        <w:ind w:left="1304"/>
        <w:rPr>
          <w:rFonts w:ascii="Consolas" w:hAnsi="Consolas" w:cs="Consolas"/>
          <w:color w:val="000000"/>
          <w:kern w:val="0"/>
          <w:sz w:val="16"/>
          <w:szCs w:val="16"/>
          <w:lang w:val="en-US"/>
        </w:rPr>
      </w:pPr>
      <w:r w:rsidRPr="00B4119A">
        <w:rPr>
          <w:rFonts w:ascii="Consolas" w:hAnsi="Consolas" w:cs="Consolas"/>
          <w:color w:val="000000"/>
          <w:kern w:val="0"/>
          <w:sz w:val="16"/>
          <w:szCs w:val="16"/>
          <w:lang w:val="en-US"/>
        </w:rPr>
        <w:t xml:space="preserve">        setNow(parseJsonDate(logElement.InstanceTime));</w:t>
      </w:r>
    </w:p>
    <w:p w14:paraId="5346F163" w14:textId="5D514C9B" w:rsidR="00B4119A" w:rsidRDefault="00B4119A" w:rsidP="000263A9">
      <w:pPr>
        <w:autoSpaceDE w:val="0"/>
        <w:autoSpaceDN w:val="0"/>
        <w:adjustRightInd w:val="0"/>
        <w:spacing w:after="0" w:line="240" w:lineRule="auto"/>
        <w:ind w:left="1304"/>
        <w:rPr>
          <w:rFonts w:ascii="Consolas" w:hAnsi="Consolas" w:cs="Consolas"/>
          <w:color w:val="000000"/>
          <w:kern w:val="0"/>
          <w:sz w:val="16"/>
          <w:szCs w:val="16"/>
        </w:rPr>
      </w:pPr>
      <w:r w:rsidRPr="00B4119A">
        <w:rPr>
          <w:rFonts w:ascii="Consolas" w:hAnsi="Consolas" w:cs="Consolas"/>
          <w:color w:val="000000"/>
          <w:kern w:val="0"/>
          <w:sz w:val="16"/>
          <w:szCs w:val="16"/>
          <w:lang w:val="en-US"/>
        </w:rPr>
        <w:t xml:space="preserve">        </w:t>
      </w:r>
      <w:r w:rsidRPr="008A043E">
        <w:rPr>
          <w:rFonts w:ascii="Consolas" w:hAnsi="Consolas" w:cs="Consolas"/>
          <w:color w:val="000000"/>
          <w:kern w:val="0"/>
          <w:sz w:val="16"/>
          <w:szCs w:val="16"/>
        </w:rPr>
        <w:t>…</w:t>
      </w:r>
    </w:p>
    <w:p w14:paraId="12F4B3D2" w14:textId="5F7E3440" w:rsidR="000263A9" w:rsidRPr="008A043E" w:rsidRDefault="000263A9" w:rsidP="000263A9">
      <w:pPr>
        <w:pStyle w:val="Billedtekst"/>
        <w:jc w:val="center"/>
        <w:rPr>
          <w:rFonts w:ascii="Consolas" w:hAnsi="Consolas" w:cs="Consolas"/>
          <w:color w:val="000000"/>
          <w:kern w:val="0"/>
        </w:rPr>
      </w:pPr>
      <w:bookmarkStart w:id="238" w:name="_Ref483896629"/>
      <w:r>
        <w:t xml:space="preserve">Figur </w:t>
      </w:r>
      <w:r w:rsidR="007875CF">
        <w:fldChar w:fldCharType="begin"/>
      </w:r>
      <w:r w:rsidR="007875CF">
        <w:instrText xml:space="preserve"> SEQ Figur \* ARABIC </w:instrText>
      </w:r>
      <w:r w:rsidR="007875CF">
        <w:fldChar w:fldCharType="separate"/>
      </w:r>
      <w:r w:rsidR="00780111">
        <w:rPr>
          <w:noProof/>
        </w:rPr>
        <w:t>53</w:t>
      </w:r>
      <w:r w:rsidR="007875CF">
        <w:rPr>
          <w:noProof/>
        </w:rPr>
        <w:fldChar w:fldCharType="end"/>
      </w:r>
      <w:bookmarkEnd w:id="238"/>
      <w:r>
        <w:t xml:space="preserve"> (Opbygning af klientside-metoden now()</w:t>
      </w:r>
      <w:r>
        <w:rPr>
          <w:noProof/>
        </w:rPr>
        <w:t>)</w:t>
      </w:r>
    </w:p>
    <w:p w14:paraId="72F7600D" w14:textId="77777777" w:rsidR="00B4119A" w:rsidRPr="008A043E" w:rsidRDefault="00B4119A" w:rsidP="00B4119A">
      <w:pPr>
        <w:autoSpaceDE w:val="0"/>
        <w:autoSpaceDN w:val="0"/>
        <w:adjustRightInd w:val="0"/>
        <w:spacing w:after="0" w:line="240" w:lineRule="auto"/>
        <w:rPr>
          <w:rFonts w:ascii="Consolas" w:hAnsi="Consolas" w:cs="Consolas"/>
          <w:color w:val="000000"/>
          <w:kern w:val="0"/>
          <w:sz w:val="16"/>
          <w:szCs w:val="16"/>
        </w:rPr>
      </w:pPr>
    </w:p>
    <w:p w14:paraId="32B46604" w14:textId="06C9FBBA" w:rsidR="00796AED" w:rsidRPr="00BD537B" w:rsidRDefault="00796AED" w:rsidP="0039149A">
      <w:pPr>
        <w:pStyle w:val="Overskrift5notindexed"/>
      </w:pPr>
      <w:r w:rsidRPr="00BD537B">
        <w:t>Serversiden</w:t>
      </w:r>
    </w:p>
    <w:p w14:paraId="4DBA8869" w14:textId="72BE3F01" w:rsidR="00796AED" w:rsidRDefault="00796AED" w:rsidP="00796AED">
      <w:r>
        <w:t xml:space="preserve">I stedet for DateTime.Now kan </w:t>
      </w:r>
      <w:r w:rsidR="00BE1BE9">
        <w:t xml:space="preserve">LRAP.dll-metoden </w:t>
      </w:r>
      <w:r w:rsidR="00571DBB">
        <w:t>LRAP</w:t>
      </w:r>
      <w:r>
        <w:t>.TimeHelper.Now anvendes.</w:t>
      </w:r>
    </w:p>
    <w:p w14:paraId="61030511" w14:textId="2D1B0062" w:rsidR="00843D75" w:rsidRDefault="00843D75" w:rsidP="00796AED">
      <w:r>
        <w:t xml:space="preserve">Opbygningen af LRAP.TimeHelper.Now </w:t>
      </w:r>
      <w:r w:rsidR="003863EE">
        <w:t>følger samme fremgangsmåde som klientside-versionen, dog gemmes NowSetTimestamp og NowTimestamp i Session-objektet til deling for diverse webelementer.</w:t>
      </w:r>
    </w:p>
    <w:p w14:paraId="5F40D44E" w14:textId="5CABFEA9" w:rsidR="000315D3" w:rsidRDefault="002663A6" w:rsidP="00796AED">
      <w:r>
        <w:t xml:space="preserve">OBS: </w:t>
      </w:r>
      <w:r w:rsidR="003863EE">
        <w:t>Generic-handlere (ASHX) har ikke adgang til Sessions-objektet per default</w:t>
      </w:r>
      <w:r w:rsidR="000315D3">
        <w:t xml:space="preserve"> (kun hvis interfacet </w:t>
      </w:r>
      <w:r w:rsidR="000315D3" w:rsidRPr="003863EE">
        <w:t>IRequiresSessionState</w:t>
      </w:r>
      <w:r w:rsidR="000315D3">
        <w:rPr>
          <w:rStyle w:val="Fodnotehenvisning"/>
        </w:rPr>
        <w:footnoteReference w:id="27"/>
      </w:r>
      <w:r w:rsidR="000315D3">
        <w:t xml:space="preserve"> anvendes)</w:t>
      </w:r>
      <w:r w:rsidR="003863EE">
        <w:t xml:space="preserve">, </w:t>
      </w:r>
      <w:r w:rsidR="000315D3">
        <w:t xml:space="preserve">derfor vil der </w:t>
      </w:r>
      <w:r>
        <w:t>i A</w:t>
      </w:r>
      <w:r w:rsidR="00CB3694">
        <w:t>jax</w:t>
      </w:r>
      <w:r>
        <w:t>-kaldet</w:t>
      </w:r>
      <w:r w:rsidR="000315D3">
        <w:t xml:space="preserve"> til handleren i LRAP.js’s eventhandlere blive tilføjet information </w:t>
      </w:r>
      <w:r w:rsidR="00164497">
        <w:t>i request-dataen</w:t>
      </w:r>
      <w:r w:rsidR="000315D3">
        <w:t xml:space="preserve"> om hvilken tid der</w:t>
      </w:r>
      <w:r w:rsidR="000F1949">
        <w:t xml:space="preserve"> ønskes at blive simuleret.</w:t>
      </w:r>
    </w:p>
    <w:p w14:paraId="1C7567E9" w14:textId="3E49C79E" w:rsidR="002663A6" w:rsidRDefault="002663A6" w:rsidP="00796AED"/>
    <w:p w14:paraId="2F7BDB74" w14:textId="6AB89F0F" w:rsidR="002663A6" w:rsidRDefault="002663A6" w:rsidP="00796AED"/>
    <w:p w14:paraId="47BAFB75" w14:textId="17DF607C" w:rsidR="002663A6" w:rsidRDefault="002663A6" w:rsidP="00796AED"/>
    <w:p w14:paraId="6F853BED" w14:textId="2E78D307" w:rsidR="002663A6" w:rsidRDefault="002663A6" w:rsidP="00796AED"/>
    <w:p w14:paraId="0246B6A1" w14:textId="5428590F" w:rsidR="00843D75" w:rsidRDefault="00D40E81" w:rsidP="00D40E81">
      <w:pPr>
        <w:pStyle w:val="Overskrift5notindexed"/>
      </w:pPr>
      <w:r>
        <w:lastRenderedPageBreak/>
        <w:t>Klientside og serverside</w:t>
      </w:r>
    </w:p>
    <w:p w14:paraId="511114A6" w14:textId="2223509E" w:rsidR="009C5942" w:rsidRDefault="002663A6" w:rsidP="009C5942">
      <w:r>
        <w:t>For hverken klientsidens eller serversidens tid-implementeringen er now</w:t>
      </w:r>
      <w:r w:rsidR="009C5942">
        <w:t>()</w:t>
      </w:r>
      <w:r>
        <w:t xml:space="preserve"> en statisk værdi, </w:t>
      </w:r>
      <w:r w:rsidR="009C5942">
        <w:t>tidsangivelsen i</w:t>
      </w:r>
      <w:r>
        <w:t xml:space="preserve"> now</w:t>
      </w:r>
      <w:r w:rsidR="009C5942">
        <w:t>()</w:t>
      </w:r>
      <w:r>
        <w:t xml:space="preserve"> vil gå </w:t>
      </w:r>
      <w:r w:rsidR="009C5942">
        <w:t xml:space="preserve">så </w:t>
      </w:r>
      <w:r>
        <w:t>normalt</w:t>
      </w:r>
      <w:r w:rsidR="009C5942">
        <w:t xml:space="preserve"> som muligt. Dette er for ikke at ødelægge kode der på den ene eller anden måde er afhængige af at tiden ikke er stillestående.</w:t>
      </w:r>
    </w:p>
    <w:p w14:paraId="3C5715C3" w14:textId="0509938B" w:rsidR="009C5942" w:rsidRDefault="005B7C9F" w:rsidP="009C5942">
      <w:r>
        <w:t>OBS! D</w:t>
      </w:r>
      <w:r w:rsidR="009C5942">
        <w:t xml:space="preserve">a now() bliver opdateret hver gang en aktivitet skal afspilles og pga afspilningen ikke nødvendigvis går ligeså hurtigt eller langsomt som da aktiviteterne blev logget, </w:t>
      </w:r>
      <w:r w:rsidR="009C5942" w:rsidRPr="00D40E81">
        <w:t xml:space="preserve">vil </w:t>
      </w:r>
      <w:r w:rsidR="009C5942">
        <w:t xml:space="preserve">resultatet fra now() </w:t>
      </w:r>
      <w:r w:rsidR="009C5942" w:rsidRPr="00D40E81">
        <w:t xml:space="preserve">kunne give tidsangivelser der allerede er leveret for nogle af de foregående </w:t>
      </w:r>
      <w:r w:rsidR="009C5942">
        <w:t>aktiviteter</w:t>
      </w:r>
      <w:r w:rsidR="00BE7BF2">
        <w:t>.</w:t>
      </w:r>
    </w:p>
    <w:p w14:paraId="6979999C" w14:textId="6E9A6404" w:rsidR="00D34B71" w:rsidRDefault="00D34B71" w:rsidP="00D34B71">
      <w:pPr>
        <w:pStyle w:val="Overskrift5notindexed"/>
      </w:pPr>
      <w:r>
        <w:t>Persistering</w:t>
      </w:r>
    </w:p>
    <w:p w14:paraId="74790A3D" w14:textId="7D27665D" w:rsidR="00B46769" w:rsidRDefault="005B7C9F">
      <w:pPr>
        <w:spacing w:after="200" w:line="276" w:lineRule="auto"/>
      </w:pPr>
      <w:r>
        <w:t>T</w:t>
      </w:r>
      <w:r w:rsidR="00D34B71">
        <w:t>ider i persistering/datalag kan være ligeså vigtige at simulere</w:t>
      </w:r>
      <w:r>
        <w:t>.</w:t>
      </w:r>
      <w:r w:rsidR="00D34B71">
        <w:t xml:space="preserve"> </w:t>
      </w:r>
      <w:r>
        <w:t xml:space="preserve">Det </w:t>
      </w:r>
      <w:r w:rsidR="00D34B71">
        <w:t xml:space="preserve">anbefales at funktioner som f.eks. GETDATE() i MSSQL-setup ikke anvendes til at sætte default-værdier på tabel-data eller på anden vis anvendes i Views og/eller Stored Procedures, men i stedet for overføre </w:t>
      </w:r>
      <w:r w:rsidR="00571DBB">
        <w:t>ekstra værdier i SQL-kaldet</w:t>
      </w:r>
      <w:r>
        <w:t>,</w:t>
      </w:r>
      <w:r w:rsidR="00571DBB">
        <w:t xml:space="preserve"> således at den afspillede tid kan tilføjes fra LRAP.TimeHelper.Now.</w:t>
      </w:r>
    </w:p>
    <w:p w14:paraId="1F3DFC21" w14:textId="39CD889D" w:rsidR="00D34B71" w:rsidRDefault="00D34B71" w:rsidP="00D34B71">
      <w:pPr>
        <w:pStyle w:val="Overskrift5notindexed"/>
      </w:pPr>
      <w:r>
        <w:t>Servicekald</w:t>
      </w:r>
    </w:p>
    <w:p w14:paraId="1CFEBA31" w14:textId="472AF99A" w:rsidR="00571DBB" w:rsidRDefault="00571DBB" w:rsidP="00571DBB">
      <w:r>
        <w:t>Ligesom persistering kan samme gøre sig gældende for service-kald, men i forhold til persistering er det dog mere hyppigt at der kommunikeres med eksterne services som udvikleren af websitet ikke har kontrol over</w:t>
      </w:r>
      <w:r w:rsidR="005B7C9F">
        <w:t>.</w:t>
      </w:r>
      <w:r>
        <w:t xml:space="preserve"> </w:t>
      </w:r>
      <w:r w:rsidR="005B7C9F">
        <w:t>H</w:t>
      </w:r>
      <w:r>
        <w:t>vis det er interne services burde den normale standard-implementering af ”Now” heller ikke anvendes, men i stedet for overføres som et argument i kaldet til de pågældende metoder.</w:t>
      </w:r>
    </w:p>
    <w:p w14:paraId="45BB979F" w14:textId="77777777" w:rsidR="00571DBB" w:rsidRDefault="00571DBB" w:rsidP="00D34B71">
      <w:pPr>
        <w:pStyle w:val="Overskrift5notindexed"/>
      </w:pPr>
    </w:p>
    <w:p w14:paraId="77CF9CF3" w14:textId="49D126DF" w:rsidR="00CC5720" w:rsidRDefault="00CC5720">
      <w:pPr>
        <w:spacing w:after="200" w:line="276" w:lineRule="auto"/>
      </w:pPr>
    </w:p>
    <w:p w14:paraId="77CD073C" w14:textId="77777777" w:rsidR="00CC5720" w:rsidRDefault="00CC5720">
      <w:pPr>
        <w:spacing w:after="200" w:line="276" w:lineRule="auto"/>
      </w:pPr>
    </w:p>
    <w:p w14:paraId="10D4DE2F" w14:textId="77777777" w:rsidR="00090DF8" w:rsidRDefault="00090DF8">
      <w:pPr>
        <w:spacing w:after="200" w:line="276" w:lineRule="auto"/>
        <w:rPr>
          <w:b/>
          <w:color w:val="000000" w:themeColor="text1"/>
          <w:spacing w:val="10"/>
          <w:szCs w:val="24"/>
        </w:rPr>
      </w:pPr>
      <w:bookmarkStart w:id="239" w:name="_Ref483391691"/>
      <w:bookmarkStart w:id="240" w:name="_Ref483391695"/>
      <w:r>
        <w:br w:type="page"/>
      </w:r>
    </w:p>
    <w:p w14:paraId="5DF71D54" w14:textId="55A75E2E" w:rsidR="00796AED" w:rsidRDefault="000542E5" w:rsidP="0072537C">
      <w:pPr>
        <w:pStyle w:val="Overskrift3"/>
        <w:numPr>
          <w:ilvl w:val="0"/>
          <w:numId w:val="25"/>
        </w:numPr>
      </w:pPr>
      <w:bookmarkStart w:id="241" w:name="_Ref483639117"/>
      <w:bookmarkStart w:id="242" w:name="_Toc484070352"/>
      <w:r w:rsidRPr="000542E5">
        <w:lastRenderedPageBreak/>
        <w:t>K</w:t>
      </w:r>
      <w:r>
        <w:t>ontekst</w:t>
      </w:r>
      <w:r w:rsidRPr="000542E5">
        <w:t>-</w:t>
      </w:r>
      <w:r>
        <w:t>redigerede URL’er</w:t>
      </w:r>
      <w:bookmarkEnd w:id="239"/>
      <w:bookmarkEnd w:id="240"/>
      <w:bookmarkEnd w:id="241"/>
      <w:bookmarkEnd w:id="242"/>
    </w:p>
    <w:p w14:paraId="6CCCB1C7" w14:textId="1878875F" w:rsidR="005B7C9F" w:rsidRDefault="00DC0CBA" w:rsidP="00DC0CBA">
      <w:r>
        <w:t xml:space="preserve">Til at afhjælpe problemet med kontekst-afhængige URL’s som beskrevet i </w:t>
      </w:r>
      <w:r w:rsidR="000263A9">
        <w:fldChar w:fldCharType="begin"/>
      </w:r>
      <w:r w:rsidR="000263A9">
        <w:instrText xml:space="preserve"> REF _Ref483834581 \r \h </w:instrText>
      </w:r>
      <w:r w:rsidR="000263A9">
        <w:fldChar w:fldCharType="separate"/>
      </w:r>
      <w:r w:rsidR="00780111">
        <w:t>2</w:t>
      </w:r>
      <w:r w:rsidR="000263A9">
        <w:fldChar w:fldCharType="end"/>
      </w:r>
      <w:r>
        <w:t>.</w:t>
      </w:r>
      <w:r>
        <w:fldChar w:fldCharType="begin"/>
      </w:r>
      <w:r>
        <w:instrText xml:space="preserve"> REF _Ref482994784 \r \h </w:instrText>
      </w:r>
      <w:r>
        <w:fldChar w:fldCharType="separate"/>
      </w:r>
      <w:r w:rsidR="00780111">
        <w:t>3</w:t>
      </w:r>
      <w:r>
        <w:fldChar w:fldCharType="end"/>
      </w:r>
      <w:r>
        <w:t>.</w:t>
      </w:r>
      <w:r w:rsidR="000263A9">
        <w:fldChar w:fldCharType="begin"/>
      </w:r>
      <w:r w:rsidR="000263A9">
        <w:instrText xml:space="preserve"> REF _Ref483834821 \r \h </w:instrText>
      </w:r>
      <w:r w:rsidR="000263A9">
        <w:fldChar w:fldCharType="separate"/>
      </w:r>
      <w:r w:rsidR="00780111">
        <w:t>b</w:t>
      </w:r>
      <w:r w:rsidR="000263A9">
        <w:fldChar w:fldCharType="end"/>
      </w:r>
      <w:r>
        <w:t>.</w:t>
      </w:r>
      <w:r>
        <w:fldChar w:fldCharType="begin"/>
      </w:r>
      <w:r>
        <w:instrText xml:space="preserve"> REF _Ref482994793 \r \h </w:instrText>
      </w:r>
      <w:r>
        <w:fldChar w:fldCharType="separate"/>
      </w:r>
      <w:r w:rsidR="00780111">
        <w:t>I</w:t>
      </w:r>
      <w:r>
        <w:fldChar w:fldCharType="end"/>
      </w:r>
      <w:r>
        <w:t xml:space="preserve"> anvendes interfacet ILoggingPlayer</w:t>
      </w:r>
      <w:r w:rsidR="005B7C9F">
        <w:t>, der kan være implementeret i en løsningsspecifik assembly som LRAP kalder undervejs i afspilningsforløbet.</w:t>
      </w:r>
    </w:p>
    <w:p w14:paraId="51BFDFBF" w14:textId="610173B7" w:rsidR="00362342" w:rsidRDefault="00362342" w:rsidP="00DC0CBA">
      <w:r>
        <w:t>Før indlæsningen af en webside via LogPlayer kaldes HttpModulets OnPageRequest-event. I dette event kaldes FinalizeUrl for at give interface-implementeringen mulighed for at ændre på URL’en der skal anvendes i webside-requestet. I kaldet til FinalizeUrl vil de forgående websiders indlæsnings-URLs sammenlagt med hvilke URLs der blev anvendt da aktiviteterne blev logget.</w:t>
      </w:r>
      <w:r w:rsidR="002B669B">
        <w:t xml:space="preserve"> Se eksempel på anvendelse af dette i punkt </w:t>
      </w:r>
      <w:r w:rsidR="002B669B">
        <w:fldChar w:fldCharType="begin"/>
      </w:r>
      <w:r w:rsidR="002B669B">
        <w:instrText xml:space="preserve"> REF _Ref484028081 \r \h </w:instrText>
      </w:r>
      <w:r w:rsidR="002B669B">
        <w:fldChar w:fldCharType="separate"/>
      </w:r>
      <w:r w:rsidR="00780111">
        <w:t>II</w:t>
      </w:r>
      <w:r w:rsidR="002B669B">
        <w:fldChar w:fldCharType="end"/>
      </w:r>
      <w:r w:rsidR="002B669B">
        <w:t>.</w:t>
      </w:r>
    </w:p>
    <w:p w14:paraId="38C0FD36" w14:textId="128422A6" w:rsidR="00777173" w:rsidRDefault="00C273EB" w:rsidP="0072537C">
      <w:pPr>
        <w:pStyle w:val="Overskrift5"/>
        <w:numPr>
          <w:ilvl w:val="0"/>
          <w:numId w:val="36"/>
        </w:numPr>
      </w:pPr>
      <w:r>
        <w:t xml:space="preserve">Interface </w:t>
      </w:r>
      <w:r w:rsidR="00777173">
        <w:t>ILoggingPlayer</w:t>
      </w:r>
      <w:r>
        <w:t xml:space="preserve"> og de underliggende metoder der kan implementeres</w:t>
      </w:r>
    </w:p>
    <w:tbl>
      <w:tblPr>
        <w:tblStyle w:val="Gittertabel4-farve1"/>
        <w:tblW w:w="0" w:type="auto"/>
        <w:tblLook w:val="04A0" w:firstRow="1" w:lastRow="0" w:firstColumn="1" w:lastColumn="0" w:noHBand="0" w:noVBand="1"/>
      </w:tblPr>
      <w:tblGrid>
        <w:gridCol w:w="2853"/>
        <w:gridCol w:w="4241"/>
        <w:gridCol w:w="2703"/>
      </w:tblGrid>
      <w:tr w:rsidR="00D14CDE" w14:paraId="20AD78C8" w14:textId="77777777" w:rsidTr="00702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4" w:type="dxa"/>
          </w:tcPr>
          <w:p w14:paraId="1F70AB9F" w14:textId="7C0B4F90" w:rsidR="00777173" w:rsidRDefault="00777173" w:rsidP="00777173">
            <w:r>
              <w:t>Metode</w:t>
            </w:r>
          </w:p>
        </w:tc>
        <w:tc>
          <w:tcPr>
            <w:tcW w:w="4269" w:type="dxa"/>
          </w:tcPr>
          <w:p w14:paraId="4074BE37" w14:textId="7D070F9F" w:rsidR="00777173" w:rsidRDefault="00777173" w:rsidP="00777173">
            <w:pPr>
              <w:cnfStyle w:val="100000000000" w:firstRow="1" w:lastRow="0" w:firstColumn="0" w:lastColumn="0" w:oddVBand="0" w:evenVBand="0" w:oddHBand="0" w:evenHBand="0" w:firstRowFirstColumn="0" w:firstRowLastColumn="0" w:lastRowFirstColumn="0" w:lastRowLastColumn="0"/>
            </w:pPr>
            <w:r>
              <w:t>Beskrivelse</w:t>
            </w:r>
          </w:p>
        </w:tc>
        <w:tc>
          <w:tcPr>
            <w:tcW w:w="2714" w:type="dxa"/>
          </w:tcPr>
          <w:p w14:paraId="59B21A72" w14:textId="4CF16416" w:rsidR="00777173" w:rsidRDefault="00777173" w:rsidP="00777173">
            <w:pPr>
              <w:cnfStyle w:val="100000000000" w:firstRow="1" w:lastRow="0" w:firstColumn="0" w:lastColumn="0" w:oddVBand="0" w:evenVBand="0" w:oddHBand="0" w:evenHBand="0" w:firstRowFirstColumn="0" w:firstRowLastColumn="0" w:lastRowFirstColumn="0" w:lastRowLastColumn="0"/>
            </w:pPr>
            <w:r>
              <w:t>Anvendelse</w:t>
            </w:r>
          </w:p>
        </w:tc>
      </w:tr>
      <w:tr w:rsidR="00D14CDE" w14:paraId="11EA05A2" w14:textId="77777777" w:rsidTr="0070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4" w:type="dxa"/>
          </w:tcPr>
          <w:p w14:paraId="3E7840D7" w14:textId="0D802989" w:rsidR="00777173" w:rsidRPr="00D135D3" w:rsidRDefault="00777173" w:rsidP="00334E4B">
            <w:pPr>
              <w:pStyle w:val="Ingenafstand"/>
              <w:rPr>
                <w:lang w:val="en-US"/>
              </w:rPr>
            </w:pPr>
            <w:r w:rsidRPr="00D135D3">
              <w:rPr>
                <w:lang w:val="en-US"/>
              </w:rPr>
              <w:t>StoreLogElementHistory</w:t>
            </w:r>
          </w:p>
          <w:p w14:paraId="3A78143F" w14:textId="77777777" w:rsidR="00334E4B" w:rsidRPr="00D135D3" w:rsidRDefault="00334E4B" w:rsidP="00334E4B">
            <w:pPr>
              <w:pStyle w:val="Ingenafstand"/>
              <w:rPr>
                <w:lang w:val="en-US"/>
              </w:rPr>
            </w:pPr>
          </w:p>
          <w:p w14:paraId="146635F4" w14:textId="05045DE2" w:rsidR="00334E4B" w:rsidRPr="00D135D3" w:rsidRDefault="00334E4B" w:rsidP="00334E4B">
            <w:pPr>
              <w:pStyle w:val="Ingenafstand"/>
              <w:rPr>
                <w:lang w:val="en-US"/>
              </w:rPr>
            </w:pPr>
            <w:r w:rsidRPr="00D135D3">
              <w:rPr>
                <w:lang w:val="en-US"/>
              </w:rPr>
              <w:t>Input: LoggedElement, PlayedElement</w:t>
            </w:r>
          </w:p>
          <w:p w14:paraId="39FF63AD" w14:textId="58C0AB88" w:rsidR="00334E4B" w:rsidRPr="00D135D3" w:rsidRDefault="00334E4B" w:rsidP="00334E4B">
            <w:pPr>
              <w:pStyle w:val="Ingenafstand"/>
              <w:rPr>
                <w:lang w:val="en-US"/>
              </w:rPr>
            </w:pPr>
            <w:r w:rsidRPr="00D135D3">
              <w:rPr>
                <w:lang w:val="en-US"/>
              </w:rPr>
              <w:t>Output: bool</w:t>
            </w:r>
          </w:p>
        </w:tc>
        <w:tc>
          <w:tcPr>
            <w:tcW w:w="4269" w:type="dxa"/>
          </w:tcPr>
          <w:p w14:paraId="159FC795" w14:textId="3F2C6A6B" w:rsidR="0070288A" w:rsidRPr="00334E4B" w:rsidRDefault="00C273EB" w:rsidP="00334E4B">
            <w:pPr>
              <w:pStyle w:val="Ingenafstand"/>
              <w:cnfStyle w:val="000000100000" w:firstRow="0" w:lastRow="0" w:firstColumn="0" w:lastColumn="0" w:oddVBand="0" w:evenVBand="0" w:oddHBand="1" w:evenHBand="0" w:firstRowFirstColumn="0" w:firstRowLastColumn="0" w:lastRowFirstColumn="0" w:lastRowLastColumn="0"/>
            </w:pPr>
            <w:r w:rsidRPr="00334E4B">
              <w:t>Anvendes til at styre om der med den pågældende aktivitet under afspilningen skal gemme forskellene på hvad den loggede aktivitet ser ud i forhold til den afspillede aktivitet.</w:t>
            </w:r>
            <w:r w:rsidRPr="00334E4B">
              <w:br/>
              <w:t>I dette eksempel vil alle OnPageRequest-aktivitet blive sat til at skulle gemmes.</w:t>
            </w:r>
          </w:p>
        </w:tc>
        <w:tc>
          <w:tcPr>
            <w:tcW w:w="2714" w:type="dxa"/>
          </w:tcPr>
          <w:p w14:paraId="1BD42E77" w14:textId="77777777" w:rsidR="00777173" w:rsidRPr="00334E4B" w:rsidRDefault="00C273EB" w:rsidP="00334E4B">
            <w:pPr>
              <w:pStyle w:val="Ingenafstand"/>
              <w:cnfStyle w:val="000000100000" w:firstRow="0" w:lastRow="0" w:firstColumn="0" w:lastColumn="0" w:oddVBand="0" w:evenVBand="0" w:oddHBand="1" w:evenHBand="0" w:firstRowFirstColumn="0" w:firstRowLastColumn="0" w:lastRowFirstColumn="0" w:lastRowLastColumn="0"/>
            </w:pPr>
            <w:r w:rsidRPr="00334E4B">
              <w:t>Metoden bliver kaldt fra HttpModulet, da dette er det eneste sted der er i besiddelse af informationen om den nye URL.</w:t>
            </w:r>
          </w:p>
          <w:p w14:paraId="2DB8498A" w14:textId="7500C892" w:rsidR="00C273EB" w:rsidRPr="00334E4B" w:rsidRDefault="00C273EB" w:rsidP="00334E4B">
            <w:pPr>
              <w:pStyle w:val="Ingenafstand"/>
              <w:cnfStyle w:val="000000100000" w:firstRow="0" w:lastRow="0" w:firstColumn="0" w:lastColumn="0" w:oddVBand="0" w:evenVBand="0" w:oddHBand="1" w:evenHBand="0" w:firstRowFirstColumn="0" w:firstRowLastColumn="0" w:lastRowFirstColumn="0" w:lastRowLastColumn="0"/>
            </w:pPr>
            <w:r w:rsidRPr="00334E4B">
              <w:t>Informationerne om dette gemmes i LogPlayeren.</w:t>
            </w:r>
          </w:p>
        </w:tc>
      </w:tr>
      <w:tr w:rsidR="00D14CDE" w14:paraId="55AEA2D2" w14:textId="77777777" w:rsidTr="00334E4B">
        <w:trPr>
          <w:trHeight w:val="1699"/>
        </w:trPr>
        <w:tc>
          <w:tcPr>
            <w:cnfStyle w:val="001000000000" w:firstRow="0" w:lastRow="0" w:firstColumn="1" w:lastColumn="0" w:oddVBand="0" w:evenVBand="0" w:oddHBand="0" w:evenHBand="0" w:firstRowFirstColumn="0" w:firstRowLastColumn="0" w:lastRowFirstColumn="0" w:lastRowLastColumn="0"/>
            <w:tcW w:w="2814" w:type="dxa"/>
          </w:tcPr>
          <w:p w14:paraId="6D8AF945" w14:textId="006A7F51" w:rsidR="00777173" w:rsidRPr="00D135D3" w:rsidRDefault="00334E4B" w:rsidP="00334E4B">
            <w:pPr>
              <w:pStyle w:val="Ingenafstand"/>
              <w:rPr>
                <w:lang w:val="en-US"/>
              </w:rPr>
            </w:pPr>
            <w:r w:rsidRPr="00D135D3">
              <w:rPr>
                <w:lang w:val="en-US"/>
              </w:rPr>
              <w:t>Finalize</w:t>
            </w:r>
            <w:r w:rsidR="004D570C">
              <w:rPr>
                <w:lang w:val="en-US"/>
              </w:rPr>
              <w:t>Url</w:t>
            </w:r>
          </w:p>
          <w:p w14:paraId="66CC2A31" w14:textId="77777777" w:rsidR="00334E4B" w:rsidRPr="00D135D3" w:rsidRDefault="00334E4B" w:rsidP="00334E4B">
            <w:pPr>
              <w:pStyle w:val="Ingenafstand"/>
              <w:rPr>
                <w:lang w:val="en-US"/>
              </w:rPr>
            </w:pPr>
          </w:p>
          <w:p w14:paraId="0735BB8F" w14:textId="0BC0EDB6" w:rsidR="00334E4B" w:rsidRPr="00D135D3" w:rsidRDefault="00334E4B" w:rsidP="00334E4B">
            <w:pPr>
              <w:pStyle w:val="Ingenafstand"/>
              <w:rPr>
                <w:lang w:val="en-US"/>
              </w:rPr>
            </w:pPr>
            <w:r w:rsidRPr="00D135D3">
              <w:rPr>
                <w:lang w:val="en-US"/>
              </w:rPr>
              <w:t>Input: List&lt;LoggedAndPlayedURL&gt;</w:t>
            </w:r>
          </w:p>
          <w:p w14:paraId="59E6CACD" w14:textId="724B1C77" w:rsidR="00334E4B" w:rsidRPr="00D135D3" w:rsidRDefault="00334E4B" w:rsidP="00334E4B">
            <w:pPr>
              <w:pStyle w:val="Ingenafstand"/>
              <w:rPr>
                <w:lang w:val="en-US"/>
              </w:rPr>
            </w:pPr>
            <w:r w:rsidRPr="00D135D3">
              <w:rPr>
                <w:lang w:val="en-US"/>
              </w:rPr>
              <w:t xml:space="preserve">Output: </w:t>
            </w:r>
            <w:r w:rsidR="004D570C">
              <w:rPr>
                <w:lang w:val="en-US"/>
              </w:rPr>
              <w:t>string</w:t>
            </w:r>
          </w:p>
        </w:tc>
        <w:tc>
          <w:tcPr>
            <w:tcW w:w="4269" w:type="dxa"/>
          </w:tcPr>
          <w:p w14:paraId="05FF0819" w14:textId="086D941A" w:rsidR="00777173" w:rsidRPr="00334E4B" w:rsidRDefault="00D14CDE" w:rsidP="00334E4B">
            <w:pPr>
              <w:pStyle w:val="Ingenafstand"/>
              <w:cnfStyle w:val="000000000000" w:firstRow="0" w:lastRow="0" w:firstColumn="0" w:lastColumn="0" w:oddVBand="0" w:evenVBand="0" w:oddHBand="0" w:evenHBand="0" w:firstRowFirstColumn="0" w:firstRowLastColumn="0" w:lastRowFirstColumn="0" w:lastRowLastColumn="0"/>
            </w:pPr>
            <w:r w:rsidRPr="00334E4B">
              <w:t>Anvendes til at omforme URL’s angivet absolut udfra forrige gemte ændringer(logging til afspilning) i aktiviteter.</w:t>
            </w:r>
          </w:p>
        </w:tc>
        <w:tc>
          <w:tcPr>
            <w:tcW w:w="2714" w:type="dxa"/>
          </w:tcPr>
          <w:p w14:paraId="23E65098" w14:textId="37B9D25B" w:rsidR="00777173" w:rsidRPr="00334E4B" w:rsidRDefault="00D14CDE" w:rsidP="00334E4B">
            <w:pPr>
              <w:pStyle w:val="Ingenafstand"/>
              <w:cnfStyle w:val="000000000000" w:firstRow="0" w:lastRow="0" w:firstColumn="0" w:lastColumn="0" w:oddVBand="0" w:evenVBand="0" w:oddHBand="0" w:evenHBand="0" w:firstRowFirstColumn="0" w:firstRowLastColumn="0" w:lastRowFirstColumn="0" w:lastRowLastColumn="0"/>
            </w:pPr>
            <w:r w:rsidRPr="00334E4B">
              <w:t>Metoden bliver kaldt fra LogPlayeren og med de forrige aktivitetsinforma</w:t>
            </w:r>
            <w:r w:rsidR="0070288A" w:rsidRPr="00334E4B">
              <w:t>-</w:t>
            </w:r>
            <w:r w:rsidRPr="00334E4B">
              <w:t>tioner angivet af StoreLog</w:t>
            </w:r>
            <w:r w:rsidR="0070288A" w:rsidRPr="00334E4B">
              <w:t>-</w:t>
            </w:r>
            <w:r w:rsidRPr="00334E4B">
              <w:t>ElementHistory før et nyt browser-vindu</w:t>
            </w:r>
            <w:r w:rsidR="00334E4B" w:rsidRPr="00334E4B">
              <w:t>e bliver åbnet med den nye URL.</w:t>
            </w:r>
          </w:p>
        </w:tc>
      </w:tr>
      <w:tr w:rsidR="00334E4B" w14:paraId="7D25A76E" w14:textId="77777777" w:rsidTr="00334E4B">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2814" w:type="dxa"/>
          </w:tcPr>
          <w:p w14:paraId="0F1A7173" w14:textId="77777777" w:rsidR="00334E4B" w:rsidRPr="00334E4B" w:rsidRDefault="00334E4B" w:rsidP="00334E4B">
            <w:pPr>
              <w:pStyle w:val="Ingenafstand"/>
              <w:rPr>
                <w:lang w:val="en-US"/>
              </w:rPr>
            </w:pPr>
            <w:r w:rsidRPr="00334E4B">
              <w:rPr>
                <w:lang w:val="en-US"/>
              </w:rPr>
              <w:t>BuildAdditionalData</w:t>
            </w:r>
          </w:p>
          <w:p w14:paraId="3D9F5A51" w14:textId="77777777" w:rsidR="00334E4B" w:rsidRPr="00334E4B" w:rsidRDefault="00334E4B" w:rsidP="00334E4B">
            <w:pPr>
              <w:pStyle w:val="Ingenafstand"/>
              <w:rPr>
                <w:lang w:val="en-US"/>
              </w:rPr>
            </w:pPr>
          </w:p>
          <w:p w14:paraId="2F2A9E50" w14:textId="58DA90B0" w:rsidR="00334E4B" w:rsidRPr="00334E4B" w:rsidRDefault="00334E4B" w:rsidP="00334E4B">
            <w:pPr>
              <w:pStyle w:val="Ingenafstand"/>
              <w:rPr>
                <w:lang w:val="en-US"/>
              </w:rPr>
            </w:pPr>
            <w:r w:rsidRPr="00334E4B">
              <w:rPr>
                <w:lang w:val="en-US"/>
              </w:rPr>
              <w:t>Input: HttpApplication</w:t>
            </w:r>
          </w:p>
          <w:p w14:paraId="71445814" w14:textId="3A34CACD" w:rsidR="00334E4B" w:rsidRPr="00334E4B" w:rsidRDefault="00334E4B" w:rsidP="00334E4B">
            <w:pPr>
              <w:pStyle w:val="Ingenafstand"/>
              <w:rPr>
                <w:lang w:val="en-US"/>
              </w:rPr>
            </w:pPr>
            <w:r w:rsidRPr="00334E4B">
              <w:rPr>
                <w:lang w:val="en-US"/>
              </w:rPr>
              <w:t>Output: AdditionalData</w:t>
            </w:r>
          </w:p>
        </w:tc>
        <w:tc>
          <w:tcPr>
            <w:tcW w:w="4269" w:type="dxa"/>
          </w:tcPr>
          <w:p w14:paraId="5D84AA94" w14:textId="77777777" w:rsidR="00334E4B" w:rsidRDefault="00334E4B" w:rsidP="00334E4B">
            <w:pPr>
              <w:pStyle w:val="Ingenafstand"/>
              <w:cnfStyle w:val="000000100000" w:firstRow="0" w:lastRow="0" w:firstColumn="0" w:lastColumn="0" w:oddVBand="0" w:evenVBand="0" w:oddHBand="1" w:evenHBand="0" w:firstRowFirstColumn="0" w:firstRowLastColumn="0" w:lastRowFirstColumn="0" w:lastRowLastColumn="0"/>
            </w:pPr>
            <w:r>
              <w:t>Anvendes til at opbygge data, hvis der ikke er nok information i URL’en til at korrigere fremtidige kontekstafhængige URLs.</w:t>
            </w:r>
          </w:p>
          <w:p w14:paraId="688684A3" w14:textId="77777777" w:rsidR="00334E4B" w:rsidRDefault="00334E4B" w:rsidP="00334E4B">
            <w:pPr>
              <w:pStyle w:val="Ingenafstand"/>
              <w:cnfStyle w:val="000000100000" w:firstRow="0" w:lastRow="0" w:firstColumn="0" w:lastColumn="0" w:oddVBand="0" w:evenVBand="0" w:oddHBand="1" w:evenHBand="0" w:firstRowFirstColumn="0" w:firstRowLastColumn="0" w:lastRowFirstColumn="0" w:lastRowLastColumn="0"/>
            </w:pPr>
          </w:p>
          <w:p w14:paraId="65F3E1D0" w14:textId="7DEF59AB" w:rsidR="00334E4B" w:rsidRPr="00334E4B" w:rsidRDefault="00334E4B" w:rsidP="00334E4B">
            <w:pPr>
              <w:pStyle w:val="Ingenafstand"/>
              <w:cnfStyle w:val="000000100000" w:firstRow="0" w:lastRow="0" w:firstColumn="0" w:lastColumn="0" w:oddVBand="0" w:evenVBand="0" w:oddHBand="1" w:evenHBand="0" w:firstRowFirstColumn="0" w:firstRowLastColumn="0" w:lastRowFirstColumn="0" w:lastRowLastColumn="0"/>
            </w:pPr>
            <w:r>
              <w:t xml:space="preserve">Se anvendelse af AdditionalData i punkt </w:t>
            </w:r>
            <w:r>
              <w:fldChar w:fldCharType="begin"/>
            </w:r>
            <w:r>
              <w:instrText xml:space="preserve"> REF _Ref483044859 \w \h  \* MERGEFORMAT </w:instrText>
            </w:r>
            <w:r>
              <w:fldChar w:fldCharType="separate"/>
            </w:r>
            <w:r w:rsidR="00780111">
              <w:t>III</w:t>
            </w:r>
            <w:r>
              <w:fldChar w:fldCharType="end"/>
            </w:r>
            <w:r>
              <w:t xml:space="preserve"> (</w:t>
            </w:r>
            <w:r>
              <w:fldChar w:fldCharType="begin"/>
            </w:r>
            <w:r>
              <w:instrText xml:space="preserve"> REF _Ref483044859 \h  \* MERGEFORMAT </w:instrText>
            </w:r>
            <w:r>
              <w:fldChar w:fldCharType="separate"/>
            </w:r>
            <w:r w:rsidR="00780111">
              <w:t>Udviddet behov for data til kontekst-redigeret URL’er</w:t>
            </w:r>
            <w:r>
              <w:fldChar w:fldCharType="end"/>
            </w:r>
            <w:r>
              <w:t>)</w:t>
            </w:r>
          </w:p>
        </w:tc>
        <w:tc>
          <w:tcPr>
            <w:tcW w:w="2714" w:type="dxa"/>
          </w:tcPr>
          <w:p w14:paraId="582ACDCA" w14:textId="77777777" w:rsidR="00334E4B" w:rsidRPr="00334E4B" w:rsidRDefault="00334E4B" w:rsidP="00334E4B">
            <w:pPr>
              <w:pStyle w:val="Ingenafstand"/>
              <w:cnfStyle w:val="000000100000" w:firstRow="0" w:lastRow="0" w:firstColumn="0" w:lastColumn="0" w:oddVBand="0" w:evenVBand="0" w:oddHBand="1" w:evenHBand="0" w:firstRowFirstColumn="0" w:firstRowLastColumn="0" w:lastRowFirstColumn="0" w:lastRowLastColumn="0"/>
            </w:pPr>
          </w:p>
        </w:tc>
      </w:tr>
    </w:tbl>
    <w:p w14:paraId="380392DF" w14:textId="2C4DF85F" w:rsidR="00777173" w:rsidRDefault="00777173" w:rsidP="00777173"/>
    <w:p w14:paraId="6B3E4100" w14:textId="7DAAD361" w:rsidR="002B669B" w:rsidRDefault="002B669B" w:rsidP="002B669B">
      <w:pPr>
        <w:pStyle w:val="Overskrift5"/>
        <w:numPr>
          <w:ilvl w:val="0"/>
          <w:numId w:val="36"/>
        </w:numPr>
      </w:pPr>
      <w:bookmarkStart w:id="243" w:name="_Ref484028081"/>
      <w:r>
        <w:t>Flow af afspilning og anvendelse af løsningsspecifik assembly</w:t>
      </w:r>
      <w:bookmarkEnd w:id="243"/>
    </w:p>
    <w:p w14:paraId="4E507BC9" w14:textId="25549FF9" w:rsidR="002B669B" w:rsidRDefault="002B669B" w:rsidP="002B669B">
      <w:r>
        <w:t xml:space="preserve">Følgende flow-diagram </w:t>
      </w:r>
      <w:r w:rsidR="00BE7BF2">
        <w:t xml:space="preserve">er </w:t>
      </w:r>
      <w:r>
        <w:t>det overordnede flow af både optagelsesforløbet og afspilningsforløbet.</w:t>
      </w:r>
    </w:p>
    <w:p w14:paraId="00A99F52" w14:textId="6517FBED" w:rsidR="002B669B" w:rsidRDefault="002B669B" w:rsidP="002B669B">
      <w:r>
        <w:t>Som det kan ses afspilles de fleste af de loggede aktiviteter på samme måde som da aktiviteterne blev logget, dog med den ekstra funktionalitet at HttpModulet via ILoggingPlayer-metoden StoreLogElementHistory i dette tilfælde gemmer alle URL-ændringer imellem logging og afspilning.</w:t>
      </w:r>
    </w:p>
    <w:p w14:paraId="0651C357" w14:textId="5696F785" w:rsidR="002B669B" w:rsidRDefault="002B669B" w:rsidP="002B669B">
      <w:r>
        <w:t>Dvs manuelle indtastninger af en kontekst-afhængig URL (second.aspx?id=1) som bliver tolket som en absolut URL der blot skal afspilles som angivet, får en chance via ILoggingPlayer-metoden FinalizeUri til at blive omformet til en mere korrekt URL, hvis den løsningsspecifikke implementering af ILoggingPlayer finder det nødvendigt.</w:t>
      </w:r>
    </w:p>
    <w:p w14:paraId="11816862" w14:textId="2FC4EF56" w:rsidR="002F0C16" w:rsidRDefault="002B669B" w:rsidP="002B669B">
      <w:r>
        <w:t xml:space="preserve">Et eksempel på dette er hvis Side1 blev logget med et ID værende 1, men i afspilningen får Side2 ganske korrekt et ID med værdien 2. Denne information om at ID’et er ændret fra at være 1 til 2, står til rådighed når Side2 </w:t>
      </w:r>
      <w:r w:rsidR="002F0C16">
        <w:t xml:space="preserve">efterfølgende skal åbnes af LogPlayeren. Det er nu op til implementeringen af ILoggingPlayer at bestemme om åbning af Side2 skal ske med et ID der har værdien 1, eller en tilsvarende ID-ændring der skete for Side1 </w:t>
      </w:r>
      <w:r w:rsidR="00FA1749">
        <w:t xml:space="preserve">også </w:t>
      </w:r>
      <w:r w:rsidR="002F0C16">
        <w:t>skal ske for Side2. Dette eksempel kan ses i nedenstående flow-diagram (</w:t>
      </w:r>
      <w:r w:rsidR="002F0C16">
        <w:fldChar w:fldCharType="begin"/>
      </w:r>
      <w:r w:rsidR="002F0C16">
        <w:instrText xml:space="preserve"> REF _Ref484028810 \h </w:instrText>
      </w:r>
      <w:r w:rsidR="002F0C16">
        <w:fldChar w:fldCharType="separate"/>
      </w:r>
      <w:r w:rsidR="00780111">
        <w:t xml:space="preserve">Figur </w:t>
      </w:r>
      <w:r w:rsidR="00780111">
        <w:rPr>
          <w:noProof/>
        </w:rPr>
        <w:t>54</w:t>
      </w:r>
      <w:r w:rsidR="002F0C16">
        <w:fldChar w:fldCharType="end"/>
      </w:r>
      <w:r w:rsidR="002F0C16">
        <w:t xml:space="preserve">). </w:t>
      </w:r>
    </w:p>
    <w:p w14:paraId="09BF9D14" w14:textId="77777777" w:rsidR="002B669B" w:rsidRDefault="002B669B" w:rsidP="002B669B">
      <w:pPr>
        <w:keepNext/>
        <w:jc w:val="center"/>
      </w:pPr>
      <w:r>
        <w:object w:dxaOrig="9616" w:dyaOrig="6166" w14:anchorId="650AD29A">
          <v:shape id="_x0000_i1061" type="#_x0000_t75" style="width:417.75pt;height:266.25pt" o:ole="">
            <v:imagedata r:id="rId105" o:title=""/>
          </v:shape>
          <o:OLEObject Type="Embed" ProgID="Visio.Drawing.15" ShapeID="_x0000_i1061" DrawAspect="Content" ObjectID="_1569392343" r:id="rId106"/>
        </w:object>
      </w:r>
    </w:p>
    <w:p w14:paraId="16F9B748" w14:textId="6FE95886" w:rsidR="002B669B" w:rsidRDefault="002B669B" w:rsidP="002B669B">
      <w:pPr>
        <w:pStyle w:val="Billedtekst"/>
        <w:jc w:val="center"/>
      </w:pPr>
      <w:bookmarkStart w:id="244" w:name="_Ref484028810"/>
      <w:r>
        <w:t xml:space="preserve">Figur </w:t>
      </w:r>
      <w:r w:rsidR="007875CF">
        <w:fldChar w:fldCharType="begin"/>
      </w:r>
      <w:r w:rsidR="007875CF">
        <w:instrText xml:space="preserve"> SEQ Figur \* ARABIC </w:instrText>
      </w:r>
      <w:r w:rsidR="007875CF">
        <w:fldChar w:fldCharType="separate"/>
      </w:r>
      <w:r w:rsidR="00780111">
        <w:rPr>
          <w:noProof/>
        </w:rPr>
        <w:t>54</w:t>
      </w:r>
      <w:r w:rsidR="007875CF">
        <w:rPr>
          <w:noProof/>
        </w:rPr>
        <w:fldChar w:fldCharType="end"/>
      </w:r>
      <w:bookmarkEnd w:id="244"/>
      <w:r>
        <w:t xml:space="preserve"> (Flow af optagelse og valgt løsning til at løse problemet med redigering af kontekst-afhængige urls)</w:t>
      </w:r>
    </w:p>
    <w:p w14:paraId="33911362" w14:textId="77777777" w:rsidR="002F0C16" w:rsidRDefault="002F0C16" w:rsidP="002F0C16">
      <w:pPr>
        <w:pStyle w:val="Overskrift5"/>
        <w:numPr>
          <w:ilvl w:val="0"/>
          <w:numId w:val="36"/>
        </w:numPr>
      </w:pPr>
      <w:bookmarkStart w:id="245" w:name="_Ref483044859"/>
      <w:r>
        <w:t>Udviddet behov for data til kontekst-redigeret URL’er</w:t>
      </w:r>
      <w:bookmarkEnd w:id="245"/>
    </w:p>
    <w:p w14:paraId="5FA17024" w14:textId="56AC61F8" w:rsidR="002F0C16" w:rsidRDefault="002F0C16" w:rsidP="002F0C16">
      <w:pPr>
        <w:spacing w:after="200" w:line="276" w:lineRule="auto"/>
      </w:pPr>
      <w:r>
        <w:t>Anden form for data end URL’en kan være nødvendig for at bestemme</w:t>
      </w:r>
      <w:r w:rsidR="00FA1749">
        <w:t>,</w:t>
      </w:r>
      <w:r>
        <w:t xml:space="preserve"> hvad de</w:t>
      </w:r>
      <w:r w:rsidR="00FA1749">
        <w:t>n</w:t>
      </w:r>
      <w:r>
        <w:t xml:space="preserve"> nye og redigerede URL skal ende med at se ud. </w:t>
      </w:r>
    </w:p>
    <w:p w14:paraId="4F57F13D" w14:textId="77777777" w:rsidR="002F0C16" w:rsidRDefault="002F0C16" w:rsidP="002F0C16">
      <w:pPr>
        <w:spacing w:after="200" w:line="276" w:lineRule="auto"/>
      </w:pPr>
      <w:r>
        <w:t>Hvis det er tilfældet, kan ILoggingPlayer-metoden BuildAdditionalData anvendes til at opbygge data der ikke ellers ville blive logget, som f.eks. applikationsvariabler eller sessions-objekt-instanser der ikke kan serializeres.</w:t>
      </w:r>
    </w:p>
    <w:p w14:paraId="7BCE9B08" w14:textId="490D9143" w:rsidR="002F0C16" w:rsidRDefault="002F0C16" w:rsidP="002F0C16">
      <w:pPr>
        <w:spacing w:after="200" w:line="276" w:lineRule="auto"/>
      </w:pPr>
      <w:r>
        <w:t>Hvis sessions- og/eller viewstate-objekter skal anvendes til at korrigere URL’s, kunne objekterne fremsøges via de gemte data via StoreLogElementHistory. Det vil kun gælde de objekt-instanser der kan serializeres for at LRAP kan logge værdierne. Det</w:t>
      </w:r>
      <w:r w:rsidR="00112D64">
        <w:t xml:space="preserve"> er </w:t>
      </w:r>
      <w:r>
        <w:t>ikke et krav for alle sessionsobjekter at skulle være i stand til at blive serializeret</w:t>
      </w:r>
      <w:r w:rsidR="00112D64">
        <w:t>,</w:t>
      </w:r>
      <w:r>
        <w:t xml:space="preserve"> hvis den indbyggede InProc session-instans anvendes. Derfor vil det være op BuildAdditionalData i den løsningsspecifikke implementering af ILoggingPlayer at bestemme hvilket data der måtte være nødvendigt for </w:t>
      </w:r>
      <w:r w:rsidR="00FA1749">
        <w:t xml:space="preserve">at </w:t>
      </w:r>
      <w:r>
        <w:t>LogPlayeren er i stand til at korrigere kontekst-afhængige URLs.</w:t>
      </w:r>
    </w:p>
    <w:p w14:paraId="401E74FF" w14:textId="77777777" w:rsidR="002F0C16" w:rsidRDefault="002F0C16" w:rsidP="002F0C16">
      <w:pPr>
        <w:pStyle w:val="Citat2"/>
        <w:rPr>
          <w:rStyle w:val="apple-converted-space"/>
          <w:rFonts w:ascii="Segoe UI" w:hAnsi="Segoe UI" w:cs="Segoe UI"/>
          <w:color w:val="505050"/>
          <w:sz w:val="20"/>
          <w:szCs w:val="20"/>
        </w:rPr>
      </w:pPr>
      <w:r w:rsidRPr="00924292">
        <w:t>InProc - Fastest, but the more session data, the more memory is consumed on the web server, and that can affect performance.</w:t>
      </w:r>
      <w:r w:rsidRPr="00924292">
        <w:rPr>
          <w:rStyle w:val="apple-converted-space"/>
          <w:rFonts w:ascii="Segoe UI" w:hAnsi="Segoe UI" w:cs="Segoe UI"/>
          <w:color w:val="505050"/>
          <w:sz w:val="20"/>
          <w:szCs w:val="20"/>
        </w:rPr>
        <w:t> </w:t>
      </w:r>
      <w:r w:rsidRPr="00924292">
        <w:br/>
      </w:r>
      <w:r w:rsidRPr="00924292">
        <w:br/>
        <w:t>StateServer - When storing data of basic types (e.g. string, integer, etc), in one test environment it's 15% slower than InProc. However, the cost of serialization/deserialization can affect performance if you're storing lots of objects. You have to do performance testing for your own scenario.</w:t>
      </w:r>
      <w:r w:rsidRPr="00924292">
        <w:rPr>
          <w:rStyle w:val="apple-converted-space"/>
          <w:rFonts w:ascii="Segoe UI" w:hAnsi="Segoe UI" w:cs="Segoe UI"/>
          <w:color w:val="505050"/>
          <w:sz w:val="20"/>
          <w:szCs w:val="20"/>
        </w:rPr>
        <w:t> </w:t>
      </w:r>
      <w:r w:rsidRPr="00924292">
        <w:br/>
      </w:r>
      <w:r w:rsidRPr="00924292">
        <w:br/>
        <w:t xml:space="preserve">SQLServer - When storing data of basic types (e.g. string, integer, etc), in one test environment it's 25% slower than InProc. </w:t>
      </w:r>
      <w:r>
        <w:t>Same warning about serialization as in StateServer.</w:t>
      </w:r>
      <w:r>
        <w:rPr>
          <w:rStyle w:val="apple-converted-space"/>
          <w:rFonts w:ascii="Segoe UI" w:hAnsi="Segoe UI" w:cs="Segoe UI"/>
          <w:color w:val="505050"/>
          <w:sz w:val="20"/>
          <w:szCs w:val="20"/>
        </w:rPr>
        <w:t> </w:t>
      </w:r>
    </w:p>
    <w:p w14:paraId="6B7B3479" w14:textId="64B992AC" w:rsidR="002F0C16" w:rsidRPr="00A64DA1" w:rsidRDefault="002F0C16" w:rsidP="002F0C16">
      <w:pPr>
        <w:pStyle w:val="Citat2"/>
      </w:pPr>
      <w:r w:rsidRPr="00A64DA1">
        <w:rPr>
          <w:rStyle w:val="apple-converted-space"/>
          <w:rFonts w:ascii="Segoe UI" w:hAnsi="Segoe UI" w:cs="Segoe UI"/>
          <w:color w:val="505050"/>
          <w:sz w:val="20"/>
          <w:szCs w:val="20"/>
        </w:rPr>
        <w:t>Af Peter Bromberg (</w:t>
      </w:r>
      <w:hyperlink r:id="rId107" w:history="1">
        <w:r w:rsidRPr="00A64DA1">
          <w:rPr>
            <w:rStyle w:val="Hyperlink"/>
          </w:rPr>
          <w:t>http://www.nullskull.com/a/1611/aspnet-session-dataset-datatable-and-net-class-storage.aspx</w:t>
        </w:r>
      </w:hyperlink>
      <w:r w:rsidRPr="00A64DA1">
        <w:t>)</w:t>
      </w:r>
    </w:p>
    <w:p w14:paraId="5923D7A9" w14:textId="77777777" w:rsidR="00D71778" w:rsidRDefault="0070288A" w:rsidP="0072537C">
      <w:pPr>
        <w:pStyle w:val="Overskrift3"/>
        <w:numPr>
          <w:ilvl w:val="0"/>
          <w:numId w:val="25"/>
        </w:numPr>
      </w:pPr>
      <w:r w:rsidRPr="00A64DA1">
        <w:rPr>
          <w:lang w:val="en-US"/>
        </w:rPr>
        <w:br w:type="page"/>
      </w:r>
      <w:bookmarkStart w:id="246" w:name="_Ref483471542"/>
      <w:bookmarkStart w:id="247" w:name="_Toc484070353"/>
      <w:r w:rsidR="00D71778">
        <w:lastRenderedPageBreak/>
        <w:t>Konfiguration</w:t>
      </w:r>
      <w:bookmarkEnd w:id="246"/>
      <w:bookmarkEnd w:id="247"/>
    </w:p>
    <w:p w14:paraId="4F1558CB" w14:textId="0175B2DF" w:rsidR="00D71778" w:rsidRPr="00C85BD2" w:rsidRDefault="00D71778" w:rsidP="00D71778">
      <w:r>
        <w:t xml:space="preserve">Som beskrevet i overordnet konfiguration af websitet (se </w:t>
      </w:r>
      <w:r w:rsidR="002F0C16">
        <w:fldChar w:fldCharType="begin"/>
      </w:r>
      <w:r w:rsidR="002F0C16">
        <w:instrText xml:space="preserve"> REF _Ref482474293 \r \h </w:instrText>
      </w:r>
      <w:r w:rsidR="002F0C16">
        <w:fldChar w:fldCharType="separate"/>
      </w:r>
      <w:r w:rsidR="00780111">
        <w:t>3</w:t>
      </w:r>
      <w:r w:rsidR="002F0C16">
        <w:fldChar w:fldCharType="end"/>
      </w:r>
      <w:r w:rsidR="002F0C16">
        <w:t>.</w:t>
      </w:r>
      <w:r w:rsidR="002F0C16">
        <w:fldChar w:fldCharType="begin"/>
      </w:r>
      <w:r w:rsidR="002F0C16">
        <w:instrText xml:space="preserve"> REF _Ref483473343 \r \h </w:instrText>
      </w:r>
      <w:r w:rsidR="002F0C16">
        <w:fldChar w:fldCharType="separate"/>
      </w:r>
      <w:r w:rsidR="00780111">
        <w:t>8</w:t>
      </w:r>
      <w:r w:rsidR="002F0C16">
        <w:fldChar w:fldCharType="end"/>
      </w:r>
      <w:r>
        <w:t xml:space="preserve">) kan en løsningsspecifik assembly </w:t>
      </w:r>
      <w:r w:rsidR="002F0C16">
        <w:t>angives</w:t>
      </w:r>
      <w:r>
        <w:t xml:space="preserve"> for at tilføje yderligere </w:t>
      </w:r>
      <w:r w:rsidR="002F0C16">
        <w:t>funktionalitet.</w:t>
      </w:r>
      <w:r>
        <w:t xml:space="preserve"> </w:t>
      </w:r>
      <w:r w:rsidR="002F0C16">
        <w:t>S</w:t>
      </w:r>
      <w:r>
        <w:t xml:space="preserve">elvsamme konfigurations-property ”solutionAssembly” skal også anvendes hvis implementering af interfacet ILoggingPlayer skal anvendes som beskrevet i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_Ref483639117 \r \h </w:instrText>
      </w:r>
      <w:r>
        <w:fldChar w:fldCharType="separate"/>
      </w:r>
      <w:r w:rsidR="00780111">
        <w:t>h</w:t>
      </w:r>
      <w:r>
        <w:fldChar w:fldCharType="end"/>
      </w:r>
      <w:r>
        <w:t>.</w:t>
      </w:r>
    </w:p>
    <w:p w14:paraId="2CCC4828" w14:textId="6CE23FBF" w:rsidR="0070288A" w:rsidRDefault="0070288A">
      <w:pPr>
        <w:spacing w:after="200" w:line="276" w:lineRule="auto"/>
      </w:pPr>
    </w:p>
    <w:p w14:paraId="4D7561C5" w14:textId="490F2D15" w:rsidR="00D14CDE" w:rsidRDefault="00D14CDE" w:rsidP="00112D64">
      <w:pPr>
        <w:pStyle w:val="Overskrift5"/>
        <w:numPr>
          <w:ilvl w:val="0"/>
          <w:numId w:val="46"/>
        </w:numPr>
      </w:pPr>
      <w:bookmarkStart w:id="248" w:name="_Ref483907641"/>
      <w:r>
        <w:t>Konfiguration af løsningsspecifikke assembly</w:t>
      </w:r>
      <w:bookmarkEnd w:id="248"/>
    </w:p>
    <w:p w14:paraId="074A7E7C" w14:textId="33D56B80" w:rsidR="00112D64" w:rsidRDefault="00112D64" w:rsidP="00D14CDE">
      <w:r>
        <w:t xml:space="preserve">For at løsningen skal anvende den løsningsspecikke assembly, skal stien til filen angives i websitets web.config hvor resten af LRAP-konfigurationen finder sted (se punkt </w:t>
      </w: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_Ref483473343 \r \h </w:instrText>
      </w:r>
      <w:r>
        <w:fldChar w:fldCharType="separate"/>
      </w:r>
      <w:r w:rsidR="00780111">
        <w:t>8</w:t>
      </w:r>
      <w:r>
        <w:fldChar w:fldCharType="end"/>
      </w:r>
      <w:r>
        <w:t xml:space="preserve">). I selvsamme LRAPConfigurationSection kan solutionAssembly-attributen anvendes til at angive en enten absolut eller relativ sti til assemblyen (se </w:t>
      </w:r>
      <w:r>
        <w:fldChar w:fldCharType="begin"/>
      </w:r>
      <w:r>
        <w:instrText xml:space="preserve"> REF _Ref483043923 \h </w:instrText>
      </w:r>
      <w:r>
        <w:fldChar w:fldCharType="separate"/>
      </w:r>
      <w:r w:rsidR="00780111">
        <w:t xml:space="preserve">Figur </w:t>
      </w:r>
      <w:r w:rsidR="00780111">
        <w:rPr>
          <w:noProof/>
        </w:rPr>
        <w:t>55</w:t>
      </w:r>
      <w:r>
        <w:fldChar w:fldCharType="end"/>
      </w:r>
      <w:r>
        <w:t>).</w:t>
      </w:r>
    </w:p>
    <w:p w14:paraId="2CF12F9E" w14:textId="77777777" w:rsidR="00112D64" w:rsidRDefault="00112D64" w:rsidP="00112D64">
      <w:pPr>
        <w:autoSpaceDE w:val="0"/>
        <w:autoSpaceDN w:val="0"/>
        <w:adjustRightInd w:val="0"/>
        <w:spacing w:after="0" w:line="240" w:lineRule="auto"/>
        <w:ind w:left="1304"/>
        <w:rPr>
          <w:rFonts w:ascii="Consolas" w:hAnsi="Consolas" w:cs="Consolas"/>
          <w:color w:val="0000FF"/>
          <w:kern w:val="0"/>
          <w:sz w:val="16"/>
          <w:szCs w:val="16"/>
          <w:lang w:val="en-US"/>
        </w:rPr>
      </w:pPr>
      <w:r w:rsidRPr="00E71767">
        <w:rPr>
          <w:rFonts w:ascii="Consolas" w:hAnsi="Consolas" w:cs="Consolas"/>
          <w:color w:val="0000FF"/>
          <w:kern w:val="0"/>
          <w:sz w:val="16"/>
          <w:szCs w:val="16"/>
          <w:lang w:val="en-US"/>
        </w:rPr>
        <w:t>&lt;</w:t>
      </w:r>
      <w:r w:rsidRPr="00E71767">
        <w:rPr>
          <w:rFonts w:ascii="Consolas" w:hAnsi="Consolas" w:cs="Consolas"/>
          <w:color w:val="A31515"/>
          <w:kern w:val="0"/>
          <w:sz w:val="16"/>
          <w:szCs w:val="16"/>
          <w:lang w:val="en-US"/>
        </w:rPr>
        <w:t>LRAPConfigurationSection</w:t>
      </w:r>
      <w:r w:rsidRPr="00E71767">
        <w:rPr>
          <w:rFonts w:ascii="Consolas" w:hAnsi="Consolas" w:cs="Consolas"/>
          <w:color w:val="0000FF"/>
          <w:kern w:val="0"/>
          <w:sz w:val="16"/>
          <w:szCs w:val="16"/>
          <w:lang w:val="en-US"/>
        </w:rPr>
        <w:t xml:space="preserve"> </w:t>
      </w:r>
      <w:r w:rsidRPr="00E71767">
        <w:rPr>
          <w:rFonts w:ascii="Consolas" w:hAnsi="Consolas" w:cs="Consolas"/>
          <w:color w:val="FF0000"/>
          <w:kern w:val="0"/>
          <w:sz w:val="16"/>
          <w:szCs w:val="16"/>
          <w:lang w:val="en-US"/>
        </w:rPr>
        <w:t>enabled</w:t>
      </w:r>
      <w:r w:rsidRPr="00E71767">
        <w:rPr>
          <w:rFonts w:ascii="Consolas" w:hAnsi="Consolas" w:cs="Consolas"/>
          <w:color w:val="0000FF"/>
          <w:kern w:val="0"/>
          <w:sz w:val="16"/>
          <w:szCs w:val="16"/>
          <w:lang w:val="en-US"/>
        </w:rPr>
        <w:t>=</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true</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 xml:space="preserve"> </w:t>
      </w:r>
      <w:r w:rsidRPr="00E71767">
        <w:rPr>
          <w:rFonts w:ascii="Consolas" w:hAnsi="Consolas" w:cs="Consolas"/>
          <w:color w:val="FF0000"/>
          <w:kern w:val="0"/>
          <w:sz w:val="16"/>
          <w:szCs w:val="16"/>
          <w:lang w:val="en-US"/>
        </w:rPr>
        <w:t>logType</w:t>
      </w:r>
      <w:r w:rsidRPr="00E71767">
        <w:rPr>
          <w:rFonts w:ascii="Consolas" w:hAnsi="Consolas" w:cs="Consolas"/>
          <w:color w:val="0000FF"/>
          <w:kern w:val="0"/>
          <w:sz w:val="16"/>
          <w:szCs w:val="16"/>
          <w:lang w:val="en-US"/>
        </w:rPr>
        <w:t>=</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JSON</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 xml:space="preserve"> </w:t>
      </w:r>
      <w:r w:rsidRPr="00E71767">
        <w:rPr>
          <w:rFonts w:ascii="Consolas" w:hAnsi="Consolas" w:cs="Consolas"/>
          <w:color w:val="FF0000"/>
          <w:kern w:val="0"/>
          <w:sz w:val="16"/>
          <w:szCs w:val="16"/>
          <w:lang w:val="en-US"/>
        </w:rPr>
        <w:t>filePath</w:t>
      </w:r>
      <w:r w:rsidRPr="00E71767">
        <w:rPr>
          <w:rFonts w:ascii="Consolas" w:hAnsi="Consolas" w:cs="Consolas"/>
          <w:color w:val="0000FF"/>
          <w:kern w:val="0"/>
          <w:sz w:val="16"/>
          <w:szCs w:val="16"/>
          <w:lang w:val="en-US"/>
        </w:rPr>
        <w:t>=</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c:\WebApplicationJSON</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 xml:space="preserve"> </w:t>
      </w:r>
      <w:r w:rsidRPr="00E71767">
        <w:rPr>
          <w:rFonts w:ascii="Consolas" w:hAnsi="Consolas" w:cs="Consolas"/>
          <w:color w:val="FF0000"/>
          <w:kern w:val="0"/>
          <w:sz w:val="16"/>
          <w:szCs w:val="16"/>
          <w:lang w:val="en-US"/>
        </w:rPr>
        <w:t>solutionAssembly</w:t>
      </w:r>
      <w:r w:rsidRPr="00E71767">
        <w:rPr>
          <w:rFonts w:ascii="Consolas" w:hAnsi="Consolas" w:cs="Consolas"/>
          <w:color w:val="0000FF"/>
          <w:kern w:val="0"/>
          <w:sz w:val="16"/>
          <w:szCs w:val="16"/>
          <w:lang w:val="en-US"/>
        </w:rPr>
        <w:t>=</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SolutionSpecificAssembly.dll</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&gt;&lt;/</w:t>
      </w:r>
      <w:r w:rsidRPr="00E71767">
        <w:rPr>
          <w:rFonts w:ascii="Consolas" w:hAnsi="Consolas" w:cs="Consolas"/>
          <w:color w:val="A31515"/>
          <w:kern w:val="0"/>
          <w:sz w:val="16"/>
          <w:szCs w:val="16"/>
          <w:lang w:val="en-US"/>
        </w:rPr>
        <w:t>LRAPConfigurationSection</w:t>
      </w:r>
      <w:r w:rsidRPr="00E71767">
        <w:rPr>
          <w:rFonts w:ascii="Consolas" w:hAnsi="Consolas" w:cs="Consolas"/>
          <w:color w:val="0000FF"/>
          <w:kern w:val="0"/>
          <w:sz w:val="16"/>
          <w:szCs w:val="16"/>
          <w:lang w:val="en-US"/>
        </w:rPr>
        <w:t>&gt;</w:t>
      </w:r>
    </w:p>
    <w:p w14:paraId="5ADD2792" w14:textId="62265F98" w:rsidR="00112D64" w:rsidRDefault="00112D64" w:rsidP="00112D64">
      <w:pPr>
        <w:pStyle w:val="Billedtekst"/>
        <w:jc w:val="center"/>
      </w:pPr>
      <w:bookmarkStart w:id="249" w:name="_Ref483043923"/>
      <w:r>
        <w:t xml:space="preserve">Figur </w:t>
      </w:r>
      <w:r w:rsidR="007875CF">
        <w:fldChar w:fldCharType="begin"/>
      </w:r>
      <w:r w:rsidR="007875CF">
        <w:instrText xml:space="preserve"> SEQ Figur \* ARABIC </w:instrText>
      </w:r>
      <w:r w:rsidR="007875CF">
        <w:fldChar w:fldCharType="separate"/>
      </w:r>
      <w:r w:rsidR="00780111">
        <w:rPr>
          <w:noProof/>
        </w:rPr>
        <w:t>55</w:t>
      </w:r>
      <w:r w:rsidR="007875CF">
        <w:rPr>
          <w:noProof/>
        </w:rPr>
        <w:fldChar w:fldCharType="end"/>
      </w:r>
      <w:bookmarkEnd w:id="249"/>
      <w:r>
        <w:t xml:space="preserve"> (Konfiguration af løsningsspecifik assembly i websitet)</w:t>
      </w:r>
    </w:p>
    <w:p w14:paraId="0EECEB61" w14:textId="77777777" w:rsidR="00F03E80" w:rsidRPr="00F03E80" w:rsidRDefault="00F03E80" w:rsidP="00F03E80"/>
    <w:p w14:paraId="6F1B6942" w14:textId="7267809C" w:rsidR="00F03E80" w:rsidRPr="00FA1749" w:rsidRDefault="00E71767" w:rsidP="00E71767">
      <w:r w:rsidRPr="00E71767">
        <w:t xml:space="preserve">Efter </w:t>
      </w:r>
      <w:r>
        <w:t>websitet er sat op, skal LogPlayeren også have konfigureret selvsam</w:t>
      </w:r>
      <w:r w:rsidR="009D5B71">
        <w:t>me løsningsspecifikke assembly.</w:t>
      </w:r>
      <w:r w:rsidR="009D5B71">
        <w:br/>
      </w:r>
      <w:r w:rsidR="00F03E80">
        <w:t xml:space="preserve">Det skal ske ved at tilføje LRAPConfigurationSection til konfigurationsfilen LogPlayer.exe.config (se </w:t>
      </w:r>
      <w:r w:rsidR="00F03E80">
        <w:fldChar w:fldCharType="begin"/>
      </w:r>
      <w:r w:rsidR="00F03E80">
        <w:instrText xml:space="preserve"> REF _Ref482474293 \r \h </w:instrText>
      </w:r>
      <w:r w:rsidR="00F03E80">
        <w:fldChar w:fldCharType="separate"/>
      </w:r>
      <w:r w:rsidR="00780111">
        <w:t>3</w:t>
      </w:r>
      <w:r w:rsidR="00F03E80">
        <w:fldChar w:fldCharType="end"/>
      </w:r>
      <w:r w:rsidR="00F03E80">
        <w:t>.</w:t>
      </w:r>
      <w:r w:rsidR="00F03E80">
        <w:fldChar w:fldCharType="begin"/>
      </w:r>
      <w:r w:rsidR="00F03E80">
        <w:instrText xml:space="preserve"> REF _Ref483473343 \r \h </w:instrText>
      </w:r>
      <w:r w:rsidR="00F03E80">
        <w:fldChar w:fldCharType="separate"/>
      </w:r>
      <w:r w:rsidR="00780111">
        <w:t>8</w:t>
      </w:r>
      <w:r w:rsidR="00F03E80">
        <w:fldChar w:fldCharType="end"/>
      </w:r>
      <w:r w:rsidR="00F03E80">
        <w:t xml:space="preserve">.1 og </w:t>
      </w:r>
      <w:r w:rsidR="00F03E80">
        <w:fldChar w:fldCharType="begin"/>
      </w:r>
      <w:r w:rsidR="00F03E80">
        <w:instrText xml:space="preserve"> REF _Ref482474293 \r \h </w:instrText>
      </w:r>
      <w:r w:rsidR="00F03E80">
        <w:fldChar w:fldCharType="separate"/>
      </w:r>
      <w:r w:rsidR="00780111">
        <w:t>3</w:t>
      </w:r>
      <w:r w:rsidR="00F03E80">
        <w:fldChar w:fldCharType="end"/>
      </w:r>
      <w:r w:rsidR="00F03E80">
        <w:t>.</w:t>
      </w:r>
      <w:r w:rsidR="00F03E80">
        <w:fldChar w:fldCharType="begin"/>
      </w:r>
      <w:r w:rsidR="00F03E80">
        <w:instrText xml:space="preserve"> REF _Ref483473343 \r \h </w:instrText>
      </w:r>
      <w:r w:rsidR="00F03E80">
        <w:fldChar w:fldCharType="separate"/>
      </w:r>
      <w:r w:rsidR="00780111">
        <w:t>8</w:t>
      </w:r>
      <w:r w:rsidR="00F03E80">
        <w:fldChar w:fldCharType="end"/>
      </w:r>
      <w:r w:rsidR="00F03E80">
        <w:t>.3).</w:t>
      </w:r>
      <w:r w:rsidR="00FA1749">
        <w:t xml:space="preserve"> </w:t>
      </w:r>
      <w:r w:rsidR="00F03E80">
        <w:t>Attributen ”solutionAssembly” er den eneste der bliver anvendt i LogPlayeren, derfor kan det se ud som følgende</w:t>
      </w:r>
      <w:r w:rsidR="00FA1749">
        <w:t>:</w:t>
      </w:r>
    </w:p>
    <w:p w14:paraId="215ED745" w14:textId="3A4B5D24" w:rsidR="00112D64" w:rsidRDefault="00112D64" w:rsidP="00112D64">
      <w:pPr>
        <w:autoSpaceDE w:val="0"/>
        <w:autoSpaceDN w:val="0"/>
        <w:adjustRightInd w:val="0"/>
        <w:spacing w:after="0" w:line="240" w:lineRule="auto"/>
        <w:ind w:left="1304"/>
        <w:rPr>
          <w:rFonts w:ascii="Consolas" w:hAnsi="Consolas" w:cs="Consolas"/>
          <w:color w:val="0000FF"/>
          <w:kern w:val="0"/>
          <w:sz w:val="16"/>
          <w:szCs w:val="16"/>
          <w:lang w:val="en-US"/>
        </w:rPr>
      </w:pPr>
      <w:bookmarkStart w:id="250" w:name="_Ref483043931"/>
      <w:r w:rsidRPr="00E71767">
        <w:rPr>
          <w:rFonts w:ascii="Consolas" w:hAnsi="Consolas" w:cs="Consolas"/>
          <w:color w:val="0000FF"/>
          <w:kern w:val="0"/>
          <w:sz w:val="16"/>
          <w:szCs w:val="16"/>
          <w:lang w:val="en-US"/>
        </w:rPr>
        <w:t>&lt;</w:t>
      </w:r>
      <w:r w:rsidRPr="00E71767">
        <w:rPr>
          <w:rFonts w:ascii="Consolas" w:hAnsi="Consolas" w:cs="Consolas"/>
          <w:color w:val="A31515"/>
          <w:kern w:val="0"/>
          <w:sz w:val="16"/>
          <w:szCs w:val="16"/>
          <w:lang w:val="en-US"/>
        </w:rPr>
        <w:t>LRAPConfigurationSection</w:t>
      </w:r>
      <w:r w:rsidRPr="00E71767">
        <w:rPr>
          <w:rFonts w:ascii="Consolas" w:hAnsi="Consolas" w:cs="Consolas"/>
          <w:color w:val="0000FF"/>
          <w:kern w:val="0"/>
          <w:sz w:val="16"/>
          <w:szCs w:val="16"/>
          <w:lang w:val="en-US"/>
        </w:rPr>
        <w:t xml:space="preserve"> </w:t>
      </w:r>
      <w:r w:rsidRPr="00E71767">
        <w:rPr>
          <w:rFonts w:ascii="Consolas" w:hAnsi="Consolas" w:cs="Consolas"/>
          <w:color w:val="FF0000"/>
          <w:kern w:val="0"/>
          <w:sz w:val="16"/>
          <w:szCs w:val="16"/>
          <w:lang w:val="en-US"/>
        </w:rPr>
        <w:t>solutionAssembly</w:t>
      </w:r>
      <w:r w:rsidRPr="00E71767">
        <w:rPr>
          <w:rFonts w:ascii="Consolas" w:hAnsi="Consolas" w:cs="Consolas"/>
          <w:color w:val="0000FF"/>
          <w:kern w:val="0"/>
          <w:sz w:val="16"/>
          <w:szCs w:val="16"/>
          <w:lang w:val="en-US"/>
        </w:rPr>
        <w:t>=</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SolutionSpecificAssembly.dll</w:t>
      </w:r>
      <w:r w:rsidRPr="00E71767">
        <w:rPr>
          <w:rFonts w:ascii="Consolas" w:hAnsi="Consolas" w:cs="Consolas"/>
          <w:color w:val="000000"/>
          <w:kern w:val="0"/>
          <w:sz w:val="16"/>
          <w:szCs w:val="16"/>
          <w:lang w:val="en-US"/>
        </w:rPr>
        <w:t>"</w:t>
      </w:r>
      <w:r w:rsidRPr="00E71767">
        <w:rPr>
          <w:rFonts w:ascii="Consolas" w:hAnsi="Consolas" w:cs="Consolas"/>
          <w:color w:val="0000FF"/>
          <w:kern w:val="0"/>
          <w:sz w:val="16"/>
          <w:szCs w:val="16"/>
          <w:lang w:val="en-US"/>
        </w:rPr>
        <w:t>&gt;</w:t>
      </w:r>
      <w:r>
        <w:rPr>
          <w:rFonts w:ascii="Consolas" w:hAnsi="Consolas" w:cs="Consolas"/>
          <w:color w:val="0000FF"/>
          <w:kern w:val="0"/>
          <w:sz w:val="16"/>
          <w:szCs w:val="16"/>
          <w:lang w:val="en-US"/>
        </w:rPr>
        <w:t xml:space="preserve"> </w:t>
      </w:r>
      <w:r w:rsidRPr="00E71767">
        <w:rPr>
          <w:rFonts w:ascii="Consolas" w:hAnsi="Consolas" w:cs="Consolas"/>
          <w:color w:val="0000FF"/>
          <w:kern w:val="0"/>
          <w:sz w:val="16"/>
          <w:szCs w:val="16"/>
          <w:lang w:val="en-US"/>
        </w:rPr>
        <w:t>&lt;/</w:t>
      </w:r>
      <w:r w:rsidRPr="00E71767">
        <w:rPr>
          <w:rFonts w:ascii="Consolas" w:hAnsi="Consolas" w:cs="Consolas"/>
          <w:color w:val="A31515"/>
          <w:kern w:val="0"/>
          <w:sz w:val="16"/>
          <w:szCs w:val="16"/>
          <w:lang w:val="en-US"/>
        </w:rPr>
        <w:t>LRAPConfigurationSection</w:t>
      </w:r>
      <w:r w:rsidRPr="00E71767">
        <w:rPr>
          <w:rFonts w:ascii="Consolas" w:hAnsi="Consolas" w:cs="Consolas"/>
          <w:color w:val="0000FF"/>
          <w:kern w:val="0"/>
          <w:sz w:val="16"/>
          <w:szCs w:val="16"/>
          <w:lang w:val="en-US"/>
        </w:rPr>
        <w:t>&gt;</w:t>
      </w:r>
    </w:p>
    <w:p w14:paraId="4363B380" w14:textId="77777777" w:rsidR="00112D64" w:rsidRDefault="00112D64" w:rsidP="00112D64">
      <w:pPr>
        <w:autoSpaceDE w:val="0"/>
        <w:autoSpaceDN w:val="0"/>
        <w:adjustRightInd w:val="0"/>
        <w:spacing w:after="0" w:line="240" w:lineRule="auto"/>
        <w:ind w:left="1304"/>
        <w:rPr>
          <w:rFonts w:ascii="Consolas" w:hAnsi="Consolas" w:cs="Consolas"/>
          <w:color w:val="0000FF"/>
          <w:kern w:val="0"/>
          <w:sz w:val="16"/>
          <w:szCs w:val="16"/>
          <w:lang w:val="en-US"/>
        </w:rPr>
      </w:pPr>
    </w:p>
    <w:p w14:paraId="29AB7109" w14:textId="79380D4D" w:rsidR="00E71767" w:rsidRDefault="00E71767" w:rsidP="00E71767">
      <w:pPr>
        <w:pStyle w:val="Billedtekst"/>
        <w:jc w:val="center"/>
        <w:rPr>
          <w:rFonts w:ascii="Consolas" w:hAnsi="Consolas" w:cs="Consolas"/>
          <w:color w:val="0000FF"/>
          <w:kern w:val="0"/>
        </w:rPr>
      </w:pPr>
      <w:r>
        <w:t xml:space="preserve">Figur </w:t>
      </w:r>
      <w:r w:rsidR="007875CF">
        <w:fldChar w:fldCharType="begin"/>
      </w:r>
      <w:r w:rsidR="007875CF">
        <w:instrText xml:space="preserve"> SEQ Figur \* ARABIC </w:instrText>
      </w:r>
      <w:r w:rsidR="007875CF">
        <w:fldChar w:fldCharType="separate"/>
      </w:r>
      <w:r w:rsidR="00780111">
        <w:rPr>
          <w:noProof/>
        </w:rPr>
        <w:t>56</w:t>
      </w:r>
      <w:r w:rsidR="007875CF">
        <w:rPr>
          <w:noProof/>
        </w:rPr>
        <w:fldChar w:fldCharType="end"/>
      </w:r>
      <w:bookmarkEnd w:id="250"/>
      <w:r>
        <w:t xml:space="preserve"> (Konfiguration af løsningsspecifik assembly i LogPlayer)</w:t>
      </w:r>
    </w:p>
    <w:p w14:paraId="2E400D47" w14:textId="1798597F" w:rsidR="00796AED" w:rsidRPr="00782CDD" w:rsidRDefault="00796AED" w:rsidP="00796AED"/>
    <w:p w14:paraId="523DFEEC" w14:textId="4505A9A0" w:rsidR="00112D64" w:rsidRDefault="00330406" w:rsidP="00112D64">
      <w:r>
        <w:t>Efter konfigurationen er opsat</w:t>
      </w:r>
      <w:r w:rsidR="00FA1749">
        <w:t>,</w:t>
      </w:r>
      <w:r>
        <w:t xml:space="preserve"> er </w:t>
      </w:r>
      <w:r w:rsidR="00112D64">
        <w:t xml:space="preserve">LRAP </w:t>
      </w:r>
      <w:r>
        <w:t xml:space="preserve">nu i stand til at </w:t>
      </w:r>
      <w:r w:rsidR="00112D64">
        <w:t>indlæse klasserne fra assemblyen</w:t>
      </w:r>
      <w:r>
        <w:t>.</w:t>
      </w:r>
      <w:r w:rsidR="00112D64">
        <w:t xml:space="preserve"> </w:t>
      </w:r>
      <w:r>
        <w:t>F</w:t>
      </w:r>
      <w:r w:rsidR="00112D64">
        <w:t>ørst fundne klasse der nedarver fra ILoggingPlayer-interfacet vil blive anvendt til at ordne afspilnings</w:t>
      </w:r>
      <w:r w:rsidR="009D5B71">
        <w:t>problemer.</w:t>
      </w:r>
    </w:p>
    <w:p w14:paraId="4AAE1A81" w14:textId="77777777" w:rsidR="00112D64" w:rsidRPr="00112D64" w:rsidRDefault="00112D64" w:rsidP="00796AED"/>
    <w:p w14:paraId="7D757663" w14:textId="77777777" w:rsidR="002C4152" w:rsidRPr="00112D64" w:rsidRDefault="002C4152">
      <w:pPr>
        <w:spacing w:after="200" w:line="276" w:lineRule="auto"/>
        <w:rPr>
          <w:b/>
          <w:color w:val="000000" w:themeColor="text1"/>
          <w:spacing w:val="10"/>
          <w:szCs w:val="24"/>
        </w:rPr>
      </w:pPr>
      <w:bookmarkStart w:id="251" w:name="_Ref483477482"/>
      <w:r w:rsidRPr="00112D64">
        <w:br w:type="page"/>
      </w:r>
    </w:p>
    <w:p w14:paraId="6A4A2FA9" w14:textId="357ADA50" w:rsidR="00796AED" w:rsidRDefault="006A70EB" w:rsidP="00330406">
      <w:pPr>
        <w:pStyle w:val="Overskrift3"/>
        <w:numPr>
          <w:ilvl w:val="0"/>
          <w:numId w:val="25"/>
        </w:numPr>
      </w:pPr>
      <w:bookmarkStart w:id="252" w:name="_Ref483683962"/>
      <w:bookmarkStart w:id="253" w:name="_Toc484070354"/>
      <w:r w:rsidRPr="006A70EB">
        <w:lastRenderedPageBreak/>
        <w:t xml:space="preserve">Forskelle </w:t>
      </w:r>
      <w:r>
        <w:t>imellem loggede data og afspillet data</w:t>
      </w:r>
      <w:bookmarkEnd w:id="251"/>
      <w:bookmarkEnd w:id="252"/>
      <w:bookmarkEnd w:id="253"/>
    </w:p>
    <w:p w14:paraId="68C8F1BE" w14:textId="6E08A85B" w:rsidR="00330406" w:rsidRDefault="00330406" w:rsidP="00330406">
      <w:pPr>
        <w:spacing w:after="200" w:line="276" w:lineRule="auto"/>
      </w:pPr>
      <w:r>
        <w:t>Forskelligheder observeret i de forskellige se</w:t>
      </w:r>
      <w:r w:rsidR="00FA1749">
        <w:t>rverside-events skal synliggøres</w:t>
      </w:r>
      <w:r>
        <w:t xml:space="preserve">, således at </w:t>
      </w:r>
      <w:r w:rsidR="00FA1749">
        <w:t>brugeren</w:t>
      </w:r>
      <w:r>
        <w:t xml:space="preserve"> både bliver bekendt med det og </w:t>
      </w:r>
      <w:r w:rsidR="00FA1749">
        <w:t xml:space="preserve">efterfølgende </w:t>
      </w:r>
      <w:r>
        <w:t>kan tage stilling til om man i afspilning</w:t>
      </w:r>
      <w:r w:rsidR="00FA1749">
        <w:t>en</w:t>
      </w:r>
      <w:r>
        <w:t xml:space="preserve"> vil anvende den loggede data eller det nye </w:t>
      </w:r>
      <w:r w:rsidR="00FA1749">
        <w:t xml:space="preserve">afspillede </w:t>
      </w:r>
      <w:r>
        <w:t>data.</w:t>
      </w:r>
    </w:p>
    <w:p w14:paraId="5528438F" w14:textId="63FEF965" w:rsidR="003320AF" w:rsidRDefault="003320AF" w:rsidP="006026FC">
      <w:pPr>
        <w:spacing w:after="200" w:line="276" w:lineRule="auto"/>
      </w:pPr>
      <w:r>
        <w:t>Det kunne f.eks. være et servicemetodekald i det loggede forløb gav et sæt priser</w:t>
      </w:r>
      <w:r w:rsidR="00FA1749">
        <w:t>,</w:t>
      </w:r>
      <w:r>
        <w:t xml:space="preserve"> </w:t>
      </w:r>
      <w:r w:rsidR="00FA1749">
        <w:t xml:space="preserve">og nu her ved afspilningen </w:t>
      </w:r>
      <w:r w:rsidR="00BA401C">
        <w:t>returneres andre</w:t>
      </w:r>
      <w:r>
        <w:t xml:space="preserve"> priser</w:t>
      </w:r>
      <w:r w:rsidR="00BA401C">
        <w:t>,</w:t>
      </w:r>
      <w:r>
        <w:t xml:space="preserve"> selvom request-dataen til metoden var præcis det samme.</w:t>
      </w:r>
      <w:r w:rsidR="00935C9E">
        <w:t xml:space="preserve"> Se flowdiagram</w:t>
      </w:r>
      <w:r w:rsidR="00443563">
        <w:t xml:space="preserve"> i</w:t>
      </w:r>
      <w:r w:rsidR="000263A9">
        <w:t xml:space="preserve"> </w:t>
      </w:r>
      <w:r w:rsidR="000263A9">
        <w:fldChar w:fldCharType="begin"/>
      </w:r>
      <w:r w:rsidR="000263A9">
        <w:instrText xml:space="preserve"> REF _Ref483897005 \h </w:instrText>
      </w:r>
      <w:r w:rsidR="000263A9">
        <w:fldChar w:fldCharType="separate"/>
      </w:r>
      <w:r w:rsidR="00780111">
        <w:t xml:space="preserve">Figur </w:t>
      </w:r>
      <w:r w:rsidR="00780111">
        <w:rPr>
          <w:noProof/>
        </w:rPr>
        <w:t>57</w:t>
      </w:r>
      <w:r w:rsidR="000263A9">
        <w:fldChar w:fldCharType="end"/>
      </w:r>
      <w:r w:rsidR="00E8135A">
        <w:t>,</w:t>
      </w:r>
      <w:r w:rsidR="00935C9E">
        <w:t xml:space="preserve"> over hvordan forløbet i den process vil være i LogPlayer-miljøet.</w:t>
      </w:r>
    </w:p>
    <w:p w14:paraId="5D83A1E9" w14:textId="77777777" w:rsidR="00E8135A" w:rsidRDefault="00E8135A" w:rsidP="00E8135A">
      <w:pPr>
        <w:keepNext/>
        <w:spacing w:after="200" w:line="276" w:lineRule="auto"/>
        <w:jc w:val="center"/>
      </w:pPr>
      <w:r>
        <w:object w:dxaOrig="13531" w:dyaOrig="5086" w14:anchorId="051DA65B">
          <v:shape id="_x0000_i1062" type="#_x0000_t75" style="width:489.75pt;height:187.5pt" o:ole="">
            <v:imagedata r:id="rId108" o:title=""/>
          </v:shape>
          <o:OLEObject Type="Embed" ProgID="Visio.Drawing.15" ShapeID="_x0000_i1062" DrawAspect="Content" ObjectID="_1569392344" r:id="rId109"/>
        </w:object>
      </w:r>
    </w:p>
    <w:p w14:paraId="1DE751F8" w14:textId="41731DCD" w:rsidR="00E8135A" w:rsidRDefault="00E8135A" w:rsidP="00E8135A">
      <w:pPr>
        <w:pStyle w:val="Billedtekst"/>
        <w:jc w:val="center"/>
      </w:pPr>
      <w:bookmarkStart w:id="254" w:name="_Ref483897005"/>
      <w:r>
        <w:t xml:space="preserve">Figur </w:t>
      </w:r>
      <w:r w:rsidR="007875CF">
        <w:fldChar w:fldCharType="begin"/>
      </w:r>
      <w:r w:rsidR="007875CF">
        <w:instrText xml:space="preserve"> SEQ Figur \* ARABIC </w:instrText>
      </w:r>
      <w:r w:rsidR="007875CF">
        <w:fldChar w:fldCharType="separate"/>
      </w:r>
      <w:r w:rsidR="00780111">
        <w:rPr>
          <w:noProof/>
        </w:rPr>
        <w:t>57</w:t>
      </w:r>
      <w:r w:rsidR="007875CF">
        <w:rPr>
          <w:noProof/>
        </w:rPr>
        <w:fldChar w:fldCharType="end"/>
      </w:r>
      <w:bookmarkEnd w:id="254"/>
      <w:r>
        <w:t xml:space="preserve"> (difference-Flow af servicemetodekald)</w:t>
      </w:r>
    </w:p>
    <w:p w14:paraId="17E95504" w14:textId="77777777" w:rsidR="00E8135A" w:rsidRDefault="00E8135A" w:rsidP="006026FC">
      <w:pPr>
        <w:spacing w:after="200" w:line="276" w:lineRule="auto"/>
      </w:pPr>
    </w:p>
    <w:p w14:paraId="06A9F2B0" w14:textId="1BB0A95E" w:rsidR="003320AF" w:rsidRDefault="003320AF" w:rsidP="006026FC">
      <w:pPr>
        <w:spacing w:after="200" w:line="276" w:lineRule="auto"/>
      </w:pPr>
      <w:r>
        <w:t>I denne LogPlayer-POC er der tilføjet funktionalitet til at give en advarsel m.m. til brugeren hvis servicemetodekald giver et andet resultat</w:t>
      </w:r>
      <w:r w:rsidR="00935C9E">
        <w:t>, som endvidere giver muligheden over hvad man vil anvende</w:t>
      </w:r>
      <w:r>
        <w:t>.</w:t>
      </w:r>
      <w:r w:rsidR="00935C9E">
        <w:t xml:space="preserve"> I </w:t>
      </w:r>
      <w:r w:rsidR="000263A9">
        <w:fldChar w:fldCharType="begin"/>
      </w:r>
      <w:r w:rsidR="000263A9">
        <w:instrText xml:space="preserve"> REF _Ref483896993 \h </w:instrText>
      </w:r>
      <w:r w:rsidR="000263A9">
        <w:fldChar w:fldCharType="separate"/>
      </w:r>
      <w:r w:rsidR="00780111">
        <w:t xml:space="preserve">Figur </w:t>
      </w:r>
      <w:r w:rsidR="00780111">
        <w:rPr>
          <w:noProof/>
        </w:rPr>
        <w:t>58</w:t>
      </w:r>
      <w:r w:rsidR="000263A9">
        <w:fldChar w:fldCharType="end"/>
      </w:r>
      <w:r w:rsidR="000263A9">
        <w:t xml:space="preserve"> </w:t>
      </w:r>
      <w:r w:rsidR="00935C9E">
        <w:t>ses et eksempel på denne advarsel.</w:t>
      </w:r>
    </w:p>
    <w:p w14:paraId="37C5E02D" w14:textId="77777777" w:rsidR="00217229" w:rsidRDefault="00217229" w:rsidP="00217229">
      <w:pPr>
        <w:keepNext/>
        <w:spacing w:after="200" w:line="276" w:lineRule="auto"/>
        <w:jc w:val="center"/>
      </w:pPr>
      <w:r w:rsidRPr="00217229">
        <w:rPr>
          <w:noProof/>
        </w:rPr>
        <w:drawing>
          <wp:inline distT="0" distB="0" distL="0" distR="0" wp14:anchorId="4FAA1CCF" wp14:editId="11E6B9C1">
            <wp:extent cx="2872596" cy="2855008"/>
            <wp:effectExtent l="0" t="0" r="4445" b="254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4901" cy="2867238"/>
                    </a:xfrm>
                    <a:prstGeom prst="rect">
                      <a:avLst/>
                    </a:prstGeom>
                  </pic:spPr>
                </pic:pic>
              </a:graphicData>
            </a:graphic>
          </wp:inline>
        </w:drawing>
      </w:r>
    </w:p>
    <w:p w14:paraId="7F5BD393" w14:textId="4DADB5BF" w:rsidR="00CD6D51" w:rsidRDefault="00217229" w:rsidP="00217229">
      <w:pPr>
        <w:pStyle w:val="Billedtekst"/>
        <w:jc w:val="center"/>
      </w:pPr>
      <w:bookmarkStart w:id="255" w:name="_Ref483896993"/>
      <w:bookmarkStart w:id="256" w:name="_Ref483648205"/>
      <w:r>
        <w:t xml:space="preserve">Figur </w:t>
      </w:r>
      <w:r w:rsidR="007875CF">
        <w:fldChar w:fldCharType="begin"/>
      </w:r>
      <w:r w:rsidR="007875CF">
        <w:instrText xml:space="preserve"> SEQ Figur \* ARABIC </w:instrText>
      </w:r>
      <w:r w:rsidR="007875CF">
        <w:fldChar w:fldCharType="separate"/>
      </w:r>
      <w:r w:rsidR="00780111">
        <w:rPr>
          <w:noProof/>
        </w:rPr>
        <w:t>58</w:t>
      </w:r>
      <w:r w:rsidR="007875CF">
        <w:rPr>
          <w:noProof/>
        </w:rPr>
        <w:fldChar w:fldCharType="end"/>
      </w:r>
      <w:bookmarkEnd w:id="255"/>
      <w:r>
        <w:t xml:space="preserve"> (Eksempel på difference dialog ved afspilning)</w:t>
      </w:r>
      <w:bookmarkEnd w:id="256"/>
    </w:p>
    <w:p w14:paraId="298C546E" w14:textId="6C98F601" w:rsidR="00BA401C" w:rsidRDefault="00BA401C">
      <w:pPr>
        <w:spacing w:after="200" w:line="276" w:lineRule="auto"/>
        <w:rPr>
          <w:b/>
          <w:color w:val="94B6D2" w:themeColor="accent1"/>
          <w:spacing w:val="20"/>
          <w:sz w:val="28"/>
          <w:szCs w:val="28"/>
        </w:rPr>
      </w:pPr>
      <w:bookmarkStart w:id="257" w:name="_Ref483750215"/>
    </w:p>
    <w:p w14:paraId="119FDA97" w14:textId="2CDD6B59" w:rsidR="00D21B4D" w:rsidRDefault="00D21B4D" w:rsidP="0072537C">
      <w:pPr>
        <w:pStyle w:val="Overskrift2"/>
        <w:numPr>
          <w:ilvl w:val="0"/>
          <w:numId w:val="14"/>
        </w:numPr>
      </w:pPr>
      <w:bookmarkStart w:id="258" w:name="_Ref484059456"/>
      <w:bookmarkStart w:id="259" w:name="_Toc484070355"/>
      <w:r>
        <w:lastRenderedPageBreak/>
        <w:t>Begræsninger for websitet</w:t>
      </w:r>
      <w:r w:rsidR="00427A17">
        <w:t xml:space="preserve"> og LRAP</w:t>
      </w:r>
      <w:bookmarkEnd w:id="237"/>
      <w:bookmarkEnd w:id="257"/>
      <w:bookmarkEnd w:id="258"/>
      <w:bookmarkEnd w:id="259"/>
    </w:p>
    <w:p w14:paraId="78051DE8" w14:textId="1004D410" w:rsidR="00EF4EE5" w:rsidRDefault="00EF4EE5" w:rsidP="00EF4EE5">
      <w:r>
        <w:t>Denne sektion beskriver de begrænsninger og åbne opgaver, der er efterlades for enten LogRecorder eller LogPlayeren.</w:t>
      </w:r>
    </w:p>
    <w:p w14:paraId="456BFB17" w14:textId="5EC52160" w:rsidR="00EF4EE5" w:rsidRPr="00EF4EE5" w:rsidRDefault="00EF4EE5" w:rsidP="00EF4EE5">
      <w:r>
        <w:t xml:space="preserve"> </w:t>
      </w:r>
    </w:p>
    <w:p w14:paraId="4C30C5DE" w14:textId="4DC6571A" w:rsidR="008F46EB" w:rsidRDefault="008F46EB" w:rsidP="0072537C">
      <w:pPr>
        <w:pStyle w:val="Overskrift3notindexed"/>
        <w:numPr>
          <w:ilvl w:val="0"/>
          <w:numId w:val="27"/>
        </w:numPr>
      </w:pPr>
      <w:r>
        <w:t>Model-dialoger via Web API</w:t>
      </w:r>
    </w:p>
    <w:p w14:paraId="78CAD8E6" w14:textId="10E1B20D" w:rsidR="008F46EB" w:rsidRDefault="008F46EB" w:rsidP="008F46EB">
      <w:r>
        <w:t xml:space="preserve">Model-dialoger som alert, confirm og prompt kan ikke anvendes i forbindelse med logningen, det er helt specielle synkrone/blocking metoder der stopper alt andet </w:t>
      </w:r>
      <w:r w:rsidR="00330406">
        <w:t>J</w:t>
      </w:r>
      <w:r>
        <w:t xml:space="preserve">avascript i at blive </w:t>
      </w:r>
      <w:r w:rsidR="00EF293F" w:rsidRPr="00EF293F">
        <w:t xml:space="preserve">eksekveret </w:t>
      </w:r>
      <w:r>
        <w:t>imens dialogerne venter på input fra brugeren.</w:t>
      </w:r>
    </w:p>
    <w:p w14:paraId="68F1E7A5" w14:textId="36255DAE" w:rsidR="00330406" w:rsidRDefault="00330406" w:rsidP="008F46EB">
      <w:r>
        <w:t>For at LRAP skulle kunne anvende dialogerne</w:t>
      </w:r>
      <w:r w:rsidR="00EF293F">
        <w:t xml:space="preserve"> er der visse krav. Før det første </w:t>
      </w:r>
      <w:r>
        <w:t xml:space="preserve">skulle de supportere at udføre et event når der i dialogen blev foretaget et valg af brugeren. Endvidere skulle det være muligt programmatisk at simulere selvsamme event for at udføre et valg i dialogen. Ingen af disse </w:t>
      </w:r>
      <w:r w:rsidR="00EF293F">
        <w:t>krav er desværre mulige.</w:t>
      </w:r>
    </w:p>
    <w:p w14:paraId="184AE732" w14:textId="7501F561" w:rsidR="0004271A" w:rsidRDefault="00330406" w:rsidP="008F46EB">
      <w:r>
        <w:t>I stedet for at anvende alert, confirm og prompt kunne f.eks. jQuery UI’s dialog anvendes, men det kræver dog flere ændringer end bare erstatning af eksisterende kode. jQuery er til forskel fra de andre funktioner ikke er synkrone/blocking kald, men i stedet for asynkrone som rejser et event når en handling er sket.</w:t>
      </w:r>
    </w:p>
    <w:p w14:paraId="672F6E6A" w14:textId="77777777" w:rsidR="00E92A6F" w:rsidRDefault="00E92A6F" w:rsidP="008F46EB"/>
    <w:p w14:paraId="06C103B2" w14:textId="6D70F710" w:rsidR="0004271A" w:rsidRDefault="0004271A" w:rsidP="0072537C">
      <w:pPr>
        <w:pStyle w:val="Overskrift3notindexed"/>
        <w:numPr>
          <w:ilvl w:val="0"/>
          <w:numId w:val="27"/>
        </w:numPr>
      </w:pPr>
      <w:r>
        <w:t xml:space="preserve">Resubmit af request-data via refresh af </w:t>
      </w:r>
      <w:r w:rsidR="00EF293F">
        <w:t>web</w:t>
      </w:r>
      <w:r>
        <w:t>siden</w:t>
      </w:r>
    </w:p>
    <w:p w14:paraId="2E61F400" w14:textId="385596FF" w:rsidR="00EF293F" w:rsidRDefault="00EF293F" w:rsidP="00EF293F">
      <w:r>
        <w:t>Ved refresh af en webside vil man få en advarsel af browseren, hvis man forinden har foretaget et request-post af form-data via f.eks. en submit-knap. Grunden til at advarslen vises er for at gøre brugeren opmærksom på at det kan have uhensigtsmæssige konsekvenser ved at gøre det alligevel, da man f.eks. på websites uden en dobbelt-post-sikring ville kunne risikere at få købt sine varer én ekstra gang.</w:t>
      </w:r>
    </w:p>
    <w:p w14:paraId="7EE62371" w14:textId="7FA36F42" w:rsidR="00EF293F" w:rsidRDefault="00EF293F" w:rsidP="00EF293F">
      <w:r>
        <w:t xml:space="preserve">Denne advarselsdialog som ses i </w:t>
      </w:r>
      <w:r>
        <w:fldChar w:fldCharType="begin"/>
      </w:r>
      <w:r>
        <w:instrText xml:space="preserve"> REF _Ref483897027 \h </w:instrText>
      </w:r>
      <w:r>
        <w:fldChar w:fldCharType="separate"/>
      </w:r>
      <w:r w:rsidR="00780111">
        <w:t xml:space="preserve">Figur </w:t>
      </w:r>
      <w:r w:rsidR="00780111">
        <w:rPr>
          <w:noProof/>
        </w:rPr>
        <w:t>59</w:t>
      </w:r>
      <w:r>
        <w:fldChar w:fldCharType="end"/>
      </w:r>
      <w:r>
        <w:t xml:space="preserve"> vil også blive vist i LogPlayeren ved afspilning. Det er derfor nødvendigt manuelt at trykke på ”Retry” for at komme videre i afspilningsprocessen.</w:t>
      </w:r>
    </w:p>
    <w:p w14:paraId="271D71D6" w14:textId="77777777" w:rsidR="00C07E90" w:rsidRDefault="00C07E90" w:rsidP="00C07E90">
      <w:pPr>
        <w:keepNext/>
        <w:jc w:val="center"/>
      </w:pPr>
      <w:r w:rsidRPr="00C07E90">
        <w:rPr>
          <w:noProof/>
        </w:rPr>
        <w:drawing>
          <wp:inline distT="0" distB="0" distL="0" distR="0" wp14:anchorId="2D9FAA13" wp14:editId="26B355F3">
            <wp:extent cx="2226365" cy="1167171"/>
            <wp:effectExtent l="0" t="0" r="254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48888" cy="1178978"/>
                    </a:xfrm>
                    <a:prstGeom prst="rect">
                      <a:avLst/>
                    </a:prstGeom>
                  </pic:spPr>
                </pic:pic>
              </a:graphicData>
            </a:graphic>
          </wp:inline>
        </w:drawing>
      </w:r>
    </w:p>
    <w:p w14:paraId="3CBC347C" w14:textId="0653E574" w:rsidR="00C07E90" w:rsidRDefault="00C07E90" w:rsidP="00C07E90">
      <w:pPr>
        <w:pStyle w:val="Billedtekst"/>
        <w:jc w:val="center"/>
      </w:pPr>
      <w:bookmarkStart w:id="260" w:name="_Ref483897027"/>
      <w:bookmarkStart w:id="261" w:name="_Ref482180281"/>
      <w:r>
        <w:t xml:space="preserve">Figur </w:t>
      </w:r>
      <w:r w:rsidR="007875CF">
        <w:fldChar w:fldCharType="begin"/>
      </w:r>
      <w:r w:rsidR="007875CF">
        <w:instrText xml:space="preserve"> SEQ Figur \* ARABIC </w:instrText>
      </w:r>
      <w:r w:rsidR="007875CF">
        <w:fldChar w:fldCharType="separate"/>
      </w:r>
      <w:r w:rsidR="00780111">
        <w:rPr>
          <w:noProof/>
        </w:rPr>
        <w:t>59</w:t>
      </w:r>
      <w:r w:rsidR="007875CF">
        <w:rPr>
          <w:noProof/>
        </w:rPr>
        <w:fldChar w:fldCharType="end"/>
      </w:r>
      <w:bookmarkEnd w:id="260"/>
      <w:r>
        <w:t xml:space="preserve"> (Advarselsdialog ved resubmit af request-data)</w:t>
      </w:r>
      <w:bookmarkEnd w:id="261"/>
    </w:p>
    <w:p w14:paraId="7671D615" w14:textId="57DBEAAD" w:rsidR="002619E4" w:rsidRDefault="002619E4" w:rsidP="002619E4"/>
    <w:p w14:paraId="2AC6DD72" w14:textId="7A69C2F5" w:rsidR="002619E4" w:rsidRDefault="002619E4" w:rsidP="000F1374">
      <w:pPr>
        <w:pStyle w:val="Overskrift3notindexed"/>
        <w:numPr>
          <w:ilvl w:val="0"/>
          <w:numId w:val="27"/>
        </w:numPr>
      </w:pPr>
      <w:r>
        <w:t>Resubmit af request-data via back/forward-funktionalitet</w:t>
      </w:r>
    </w:p>
    <w:p w14:paraId="13E2150F" w14:textId="744E2081" w:rsidR="00C2418C" w:rsidRDefault="002619E4" w:rsidP="002619E4">
      <w:r>
        <w:t>Typisk har en browser både back og forward-knapper til at gå tilbage og frem i den nuværende browser-historik</w:t>
      </w:r>
      <w:r w:rsidR="00EF293F">
        <w:t>.</w:t>
      </w:r>
      <w:r w:rsidR="00C2418C">
        <w:t xml:space="preserve"> Normalt simulerer LogPlayer et webside-request via det indlæste HTML-dokument. Hvis man går tilbage i tid og måske affyre et gammelt webside-request, vil det skabe problemer for LogPlayer. LogPlayer vil på nuværende tidspunkt ikke være i</w:t>
      </w:r>
      <w:r w:rsidR="00BF4C14">
        <w:t xml:space="preserve"> </w:t>
      </w:r>
      <w:r w:rsidR="00C2418C">
        <w:t xml:space="preserve">stand til at simulere </w:t>
      </w:r>
      <w:r w:rsidR="00BF4C14">
        <w:t xml:space="preserve">et </w:t>
      </w:r>
      <w:r w:rsidR="00C2418C">
        <w:t xml:space="preserve">webside-request i samme </w:t>
      </w:r>
      <w:r w:rsidR="00BF4C14">
        <w:t>browser-instans</w:t>
      </w:r>
      <w:r w:rsidR="00C2418C">
        <w:t>.</w:t>
      </w:r>
    </w:p>
    <w:p w14:paraId="3EBD15F3" w14:textId="0A874DCE" w:rsidR="002619E4" w:rsidRDefault="002619E4" w:rsidP="002619E4"/>
    <w:p w14:paraId="03C08625" w14:textId="4E634D03" w:rsidR="00E92A6F" w:rsidRDefault="00E92A6F" w:rsidP="002619E4"/>
    <w:p w14:paraId="37A16EA7" w14:textId="022FCA56" w:rsidR="00D21B4D" w:rsidRDefault="008F46EB" w:rsidP="0072537C">
      <w:pPr>
        <w:pStyle w:val="Overskrift3notindexed"/>
        <w:numPr>
          <w:ilvl w:val="0"/>
          <w:numId w:val="27"/>
        </w:numPr>
      </w:pPr>
      <w:r>
        <w:lastRenderedPageBreak/>
        <w:t>File-input</w:t>
      </w:r>
    </w:p>
    <w:p w14:paraId="7522A9F2" w14:textId="5D5952F2" w:rsidR="000161F9" w:rsidRDefault="000161F9" w:rsidP="00BF4C14">
      <w:r>
        <w:t>INPUT-html-kontrollen med typen ”FILE” der anvendes til at uploade filer fra klientens egne lokale filsystem, kan godt nok godt anvendes i forbindelse med logningen (LogRecorder)</w:t>
      </w:r>
      <w:r w:rsidR="00BF4C14">
        <w:t>. Af sikkerhedsmæssige årsager kan er LogPlayer ikke i stand til at simulere valg af filer der skal uploades, på samme måde som en bruger kan.</w:t>
      </w:r>
    </w:p>
    <w:p w14:paraId="46CFF7A3" w14:textId="77777777" w:rsidR="00E92A6F" w:rsidRPr="008F46EB" w:rsidRDefault="00E92A6F" w:rsidP="00BF4C14"/>
    <w:p w14:paraId="125E3429" w14:textId="16539EAC" w:rsidR="006D1253" w:rsidRDefault="006D1253" w:rsidP="0072537C">
      <w:pPr>
        <w:pStyle w:val="Overskrift3notindexed"/>
        <w:numPr>
          <w:ilvl w:val="0"/>
          <w:numId w:val="27"/>
        </w:numPr>
      </w:pPr>
      <w:r>
        <w:t>Multi-threading</w:t>
      </w:r>
    </w:p>
    <w:p w14:paraId="1E599364" w14:textId="4DF9FAFC" w:rsidR="006D1253" w:rsidRDefault="006D1253" w:rsidP="006D1253">
      <w:r>
        <w:t>Det er tidligere i rapporten beskrevet at Javascript er single-threaded, hvilket det også er. M</w:t>
      </w:r>
      <w:r w:rsidR="00F863AE">
        <w:t>en det er alligevel muligt at via såkaldte Workers</w:t>
      </w:r>
      <w:r w:rsidR="00F863AE">
        <w:rPr>
          <w:rStyle w:val="Fodnotehenvisning"/>
        </w:rPr>
        <w:footnoteReference w:id="28"/>
      </w:r>
      <w:r w:rsidR="00F863AE">
        <w:t xml:space="preserve"> at eksekvere kode i en separat tråd og via callback-metode returnere resultater af en evt beregning på udvalgte tidspunkter.</w:t>
      </w:r>
    </w:p>
    <w:p w14:paraId="5A331198" w14:textId="4ED08172" w:rsidR="00BF4C14" w:rsidRDefault="00F863AE" w:rsidP="006D1253">
      <w:r>
        <w:t>Rækkefølgen af loggede events via LogRecorder skal matche rækkefølgen af udførte events i LogPlayeren for at give en korrekt afspilning</w:t>
      </w:r>
      <w:r w:rsidR="00BF4C14">
        <w:t>. Derfor må events opsat til logning, hverken blive udført direkte eller indirekte af Worker-events.</w:t>
      </w:r>
    </w:p>
    <w:p w14:paraId="55605A49" w14:textId="74CFC3F8" w:rsidR="002619E4" w:rsidRDefault="002619E4" w:rsidP="002619E4">
      <w:r>
        <w:t xml:space="preserve">Denne form for multithreading kan testes på </w:t>
      </w:r>
      <w:hyperlink r:id="rId112" w:history="1">
        <w:r w:rsidRPr="00495E37">
          <w:rPr>
            <w:rStyle w:val="Hyperlink"/>
          </w:rPr>
          <w:t>http://jsfiddle.net/christopheviau/90syrp0q/</w:t>
        </w:r>
      </w:hyperlink>
      <w:r>
        <w:t>.</w:t>
      </w:r>
    </w:p>
    <w:p w14:paraId="3AACDFC3" w14:textId="77777777" w:rsidR="002619E4" w:rsidRDefault="002619E4" w:rsidP="002619E4"/>
    <w:p w14:paraId="7499129D" w14:textId="2A80A93E" w:rsidR="00F863AE" w:rsidRDefault="00F863AE" w:rsidP="0072537C">
      <w:pPr>
        <w:pStyle w:val="Overskrift3notindexed"/>
        <w:numPr>
          <w:ilvl w:val="0"/>
          <w:numId w:val="27"/>
        </w:numPr>
      </w:pPr>
      <w:r>
        <w:t>Asynkrone klientside metoder der kalder eventhandlere</w:t>
      </w:r>
    </w:p>
    <w:p w14:paraId="12D7DF2A" w14:textId="3C551907" w:rsidR="002619E4" w:rsidRDefault="00134705" w:rsidP="00F863AE">
      <w:r>
        <w:t>Af samme årsag som i punkt e</w:t>
      </w:r>
      <w:r w:rsidR="00F863AE">
        <w:t>. vil asynkrone metoder som f.eks. setTimeout kunne ændre på rækkefølgen af loggede events i forhold til hvordan de selvsamme events måtte blive udført i den efterfølgende afspilning</w:t>
      </w:r>
      <w:r>
        <w:t>.</w:t>
      </w:r>
      <w:r w:rsidR="00F863AE">
        <w:t xml:space="preserve"> </w:t>
      </w:r>
      <w:r>
        <w:t>D</w:t>
      </w:r>
      <w:r w:rsidR="002619E4">
        <w:t xml:space="preserve">erfor vil direkte eller indirekte </w:t>
      </w:r>
      <w:r>
        <w:t>udførsel</w:t>
      </w:r>
      <w:r w:rsidR="002619E4">
        <w:t xml:space="preserve"> </w:t>
      </w:r>
      <w:r>
        <w:t>af</w:t>
      </w:r>
      <w:r w:rsidR="002619E4">
        <w:t xml:space="preserve"> event</w:t>
      </w:r>
      <w:r>
        <w:t>s</w:t>
      </w:r>
      <w:r w:rsidR="002619E4">
        <w:t xml:space="preserve"> der er sat til at blive logget</w:t>
      </w:r>
      <w:r>
        <w:t>,</w:t>
      </w:r>
      <w:r w:rsidR="002619E4">
        <w:t xml:space="preserve"> ikke være supporteret på nuværende tidspunkt.</w:t>
      </w:r>
    </w:p>
    <w:p w14:paraId="1B0F8041" w14:textId="77777777" w:rsidR="002619E4" w:rsidRDefault="002619E4" w:rsidP="00F863AE"/>
    <w:p w14:paraId="1DAAC6EC" w14:textId="14E63F45" w:rsidR="006D1253" w:rsidRDefault="006D1253" w:rsidP="0072537C">
      <w:pPr>
        <w:pStyle w:val="Overskrift3notindexed"/>
        <w:numPr>
          <w:ilvl w:val="0"/>
          <w:numId w:val="27"/>
        </w:numPr>
      </w:pPr>
      <w:r>
        <w:t>Sikkerhed</w:t>
      </w:r>
    </w:p>
    <w:p w14:paraId="336257BF" w14:textId="78058103" w:rsidR="00D21B4D" w:rsidRDefault="002619E4" w:rsidP="002619E4">
      <w:r>
        <w:t>På nuværende tidspunkt vil websites der kræver credentials af den ene eller anden art ikke være supporteret</w:t>
      </w:r>
      <w:r w:rsidR="00134705">
        <w:t>.</w:t>
      </w:r>
      <w:r>
        <w:t xml:space="preserve"> </w:t>
      </w:r>
      <w:r w:rsidR="00134705">
        <w:t>B</w:t>
      </w:r>
      <w:r>
        <w:t xml:space="preserve">rugerens aktiviteter bliver logget som normalt vis, men der bliver ikke logget hvem der er logget på systemet. </w:t>
      </w:r>
    </w:p>
    <w:p w14:paraId="1CB19193" w14:textId="77777777" w:rsidR="00D56F67" w:rsidRDefault="00D56F67" w:rsidP="00D56F67"/>
    <w:p w14:paraId="632A71EB" w14:textId="34697FD4" w:rsidR="00D56F67" w:rsidRDefault="00D56F67" w:rsidP="003E3FB8">
      <w:pPr>
        <w:pStyle w:val="Overskrift3notindexed"/>
        <w:numPr>
          <w:ilvl w:val="0"/>
          <w:numId w:val="27"/>
        </w:numPr>
      </w:pPr>
      <w:r>
        <w:t>Afspilning foregår i Internet Explorer</w:t>
      </w:r>
    </w:p>
    <w:p w14:paraId="7DFEB8C7" w14:textId="292026E0" w:rsidR="005E56EE" w:rsidRDefault="00134705" w:rsidP="005E56EE">
      <w:r>
        <w:t xml:space="preserve">Afspilningen anvender standard-browser komponenten WebBrowser, dvs afspilningen bliver udført af  Internet Explorer. Hvis brugeren har oplevet fejl pga en anden browser </w:t>
      </w:r>
      <w:r w:rsidR="005E56EE">
        <w:t xml:space="preserve">eller anden version af IE </w:t>
      </w:r>
      <w:r>
        <w:t xml:space="preserve">er anvendt, vil denne fejl muligvis ikke kunne genskabes af LogPlayer. </w:t>
      </w:r>
    </w:p>
    <w:p w14:paraId="634D6998" w14:textId="7EB1971A" w:rsidR="005E56EE" w:rsidRDefault="005E56EE" w:rsidP="005E56EE">
      <w:r>
        <w:t>Der vil dog blive logget hvilken browser det pågældende flow er logget udfra.</w:t>
      </w:r>
    </w:p>
    <w:p w14:paraId="1613FE69" w14:textId="5D6D6CB2" w:rsidR="00B408D4" w:rsidRDefault="00B408D4" w:rsidP="001317A6"/>
    <w:p w14:paraId="49EFCE31" w14:textId="2ABA1E09" w:rsidR="004309E6" w:rsidRDefault="004309E6" w:rsidP="001317A6"/>
    <w:p w14:paraId="411F0E19" w14:textId="2D0B38B8" w:rsidR="004309E6" w:rsidRDefault="004309E6" w:rsidP="001317A6"/>
    <w:p w14:paraId="228BC3C9" w14:textId="5BA20F39" w:rsidR="004309E6" w:rsidRDefault="004309E6" w:rsidP="001317A6"/>
    <w:p w14:paraId="49E2FF2B" w14:textId="3777FAAF" w:rsidR="005E0A5E" w:rsidRDefault="00443563" w:rsidP="003E3FB8">
      <w:pPr>
        <w:pStyle w:val="Overskrift3notindexed"/>
        <w:numPr>
          <w:ilvl w:val="0"/>
          <w:numId w:val="27"/>
        </w:numPr>
      </w:pPr>
      <w:r>
        <w:lastRenderedPageBreak/>
        <w:t>Afspilnings</w:t>
      </w:r>
      <w:r w:rsidR="00692BFF">
        <w:t>hastighed</w:t>
      </w:r>
    </w:p>
    <w:p w14:paraId="0604988D" w14:textId="56246D6B" w:rsidR="004309E6" w:rsidRDefault="00782CDD" w:rsidP="00692BFF">
      <w:pPr>
        <w:spacing w:after="200" w:line="276" w:lineRule="auto"/>
      </w:pPr>
      <w:r>
        <w:t>A</w:t>
      </w:r>
      <w:r w:rsidR="00443563">
        <w:t xml:space="preserve">fspilningshastigheden i LogPlayer </w:t>
      </w:r>
      <w:r>
        <w:t xml:space="preserve">er </w:t>
      </w:r>
      <w:r w:rsidR="00443563">
        <w:t xml:space="preserve">på nuværende tidspunkt </w:t>
      </w:r>
      <w:r>
        <w:t xml:space="preserve">ikke </w:t>
      </w:r>
      <w:r w:rsidR="00443563">
        <w:t>ligeså hurtig til at udføre akti</w:t>
      </w:r>
      <w:r w:rsidR="005E56EE">
        <w:t>viteter som de måske er optaget. Dette kan</w:t>
      </w:r>
      <w:r w:rsidR="00443563">
        <w:t xml:space="preserve"> have indvirkning </w:t>
      </w:r>
      <w:r>
        <w:t xml:space="preserve">på </w:t>
      </w:r>
      <w:r w:rsidR="005E56EE">
        <w:t xml:space="preserve">scenarioet hvor </w:t>
      </w:r>
      <w:r w:rsidR="00443563">
        <w:t xml:space="preserve">flere </w:t>
      </w:r>
      <w:r>
        <w:t>requests</w:t>
      </w:r>
      <w:r w:rsidR="00443563">
        <w:t xml:space="preserve"> </w:t>
      </w:r>
      <w:r>
        <w:t xml:space="preserve">bliver </w:t>
      </w:r>
      <w:r w:rsidR="00443563">
        <w:t>udført før webs</w:t>
      </w:r>
      <w:r>
        <w:t xml:space="preserve">itet </w:t>
      </w:r>
      <w:r w:rsidR="00443563">
        <w:t>bl</w:t>
      </w:r>
      <w:r w:rsidR="005E56EE">
        <w:t>ev</w:t>
      </w:r>
      <w:r w:rsidR="00443563">
        <w:t xml:space="preserve"> færdig med </w:t>
      </w:r>
      <w:r>
        <w:t xml:space="preserve">at behandle </w:t>
      </w:r>
      <w:r w:rsidR="00443563">
        <w:t xml:space="preserve">første </w:t>
      </w:r>
      <w:r>
        <w:t>request</w:t>
      </w:r>
      <w:r w:rsidR="00443563">
        <w:t>.</w:t>
      </w:r>
    </w:p>
    <w:p w14:paraId="20446B57" w14:textId="00B6B9BA" w:rsidR="005E56EE" w:rsidRDefault="004309E6" w:rsidP="004309E6">
      <w:pPr>
        <w:spacing w:after="200" w:line="276" w:lineRule="auto"/>
      </w:pPr>
      <w:r w:rsidRPr="004309E6">
        <w:t xml:space="preserve">Et problem med denne type event-udførsel er at tryk på </w:t>
      </w:r>
      <w:r w:rsidR="005E56EE">
        <w:t xml:space="preserve">en </w:t>
      </w:r>
      <w:r w:rsidRPr="004309E6">
        <w:t>submit-knap kunne kommunikere med websitet som skal oprette den data vi har sendt med i requestet</w:t>
      </w:r>
      <w:r w:rsidR="005E56EE">
        <w:t>, for så e</w:t>
      </w:r>
      <w:r w:rsidRPr="004309E6">
        <w:t xml:space="preserve">fterfølgende </w:t>
      </w:r>
      <w:r w:rsidR="005E56EE">
        <w:t>at udføre</w:t>
      </w:r>
      <w:r w:rsidRPr="004309E6">
        <w:t xml:space="preserve"> et sideskift over til en anden side</w:t>
      </w:r>
      <w:r w:rsidR="005E56EE">
        <w:t>.</w:t>
      </w:r>
      <w:r w:rsidRPr="004309E6">
        <w:t xml:space="preserve"> </w:t>
      </w:r>
      <w:r w:rsidR="005E56EE">
        <w:t>P</w:t>
      </w:r>
      <w:r w:rsidRPr="004309E6">
        <w:t>å den nye side vil det være svært at reproducere endnu et request</w:t>
      </w:r>
      <w:r w:rsidR="005E56EE">
        <w:t xml:space="preserve"> af samme type som det forrige, da request-dataen ikke længere eksisterer på klientsiden.</w:t>
      </w:r>
    </w:p>
    <w:p w14:paraId="6FB31363" w14:textId="49093951" w:rsidR="004309E6" w:rsidRPr="004309E6" w:rsidRDefault="004309E6" w:rsidP="004309E6">
      <w:pPr>
        <w:spacing w:after="200" w:line="276" w:lineRule="auto"/>
      </w:pPr>
      <w:r w:rsidRPr="004309E6">
        <w:t>Derfor skal begge requests sendes afsted før websitet får tid til at dirigere over på den efterfølgende side</w:t>
      </w:r>
      <w:r w:rsidR="005E56EE">
        <w:t>.</w:t>
      </w:r>
      <w:r w:rsidRPr="004309E6">
        <w:t xml:space="preserve"> </w:t>
      </w:r>
      <w:r w:rsidR="005E56EE">
        <w:t>D</w:t>
      </w:r>
      <w:r w:rsidRPr="004309E6">
        <w:t>ette er selvfølgelig for at simulere det brugeren oplevede, da begge requests uhensigtsmæssigt hver har oprettet data som kunne resultere i fejl.</w:t>
      </w:r>
    </w:p>
    <w:p w14:paraId="43FBB4B3" w14:textId="1FF87691" w:rsidR="004309E6" w:rsidRPr="004309E6" w:rsidRDefault="004309E6" w:rsidP="004309E6">
      <w:pPr>
        <w:spacing w:after="200" w:line="276" w:lineRule="auto"/>
      </w:pPr>
      <w:r w:rsidRPr="004309E6">
        <w:t xml:space="preserve">I følgende </w:t>
      </w:r>
      <w:r w:rsidR="000A7F6D">
        <w:fldChar w:fldCharType="begin"/>
      </w:r>
      <w:r w:rsidR="000A7F6D">
        <w:instrText xml:space="preserve"> REF _Ref483902724 \h </w:instrText>
      </w:r>
      <w:r w:rsidR="000A7F6D">
        <w:fldChar w:fldCharType="separate"/>
      </w:r>
      <w:r w:rsidR="00780111" w:rsidRPr="004309E6">
        <w:t xml:space="preserve">Figur </w:t>
      </w:r>
      <w:r w:rsidR="00780111">
        <w:rPr>
          <w:noProof/>
        </w:rPr>
        <w:t>60</w:t>
      </w:r>
      <w:r w:rsidR="000A7F6D">
        <w:fldChar w:fldCharType="end"/>
      </w:r>
      <w:r w:rsidR="000A7F6D">
        <w:t xml:space="preserve"> </w:t>
      </w:r>
      <w:r w:rsidRPr="004309E6">
        <w:t>har vi en redirectButton der udfører submitten på websiden ”FirstPage”, submitten udfører en redirect over til websiden ”SecondPage”.</w:t>
      </w:r>
      <w:r w:rsidRPr="004309E6">
        <w:br/>
        <w:t>Som man kan se bliver OnClick-eventet udført på redirectButton</w:t>
      </w:r>
      <w:r w:rsidR="005E56EE">
        <w:t>,</w:t>
      </w:r>
      <w:r w:rsidRPr="004309E6">
        <w:t xml:space="preserve"> som </w:t>
      </w:r>
      <w:r w:rsidR="005E56EE">
        <w:t xml:space="preserve">udfører et request af </w:t>
      </w:r>
      <w:r w:rsidRPr="004309E6">
        <w:t>”FirstPage”</w:t>
      </w:r>
      <w:r w:rsidR="005E56EE">
        <w:t>.</w:t>
      </w:r>
      <w:r w:rsidRPr="004309E6">
        <w:t xml:space="preserve"> </w:t>
      </w:r>
      <w:r w:rsidR="005E56EE">
        <w:t>I</w:t>
      </w:r>
      <w:r w:rsidRPr="004309E6">
        <w:t xml:space="preserve">mens websitet er i gang med at udføre serversidekode før </w:t>
      </w:r>
      <w:r w:rsidR="005E56EE">
        <w:t>dirigeringen til næste side</w:t>
      </w:r>
      <w:r w:rsidRPr="004309E6">
        <w:t xml:space="preserve"> udfør</w:t>
      </w:r>
      <w:r w:rsidR="005E56EE">
        <w:t>es</w:t>
      </w:r>
      <w:r w:rsidRPr="004309E6">
        <w:t xml:space="preserve">, bliver OnClick-eventet igen udført med det resultat at godt nok bliver der </w:t>
      </w:r>
      <w:r w:rsidR="005E56EE">
        <w:t xml:space="preserve">dirigeret </w:t>
      </w:r>
      <w:r w:rsidRPr="004309E6">
        <w:t xml:space="preserve">til ”SecondPage”, men ”FirstPage” får endnu et kald som gør præcis det samme som første request. Det kan som sagt være uhensigtsmæssigt, og kræver at vi er i stand til at reproducere dette før første </w:t>
      </w:r>
      <w:r w:rsidR="00754EA8">
        <w:t xml:space="preserve">dirigering </w:t>
      </w:r>
      <w:r w:rsidRPr="004309E6">
        <w:t xml:space="preserve">er </w:t>
      </w:r>
      <w:r w:rsidR="00754EA8" w:rsidRPr="004309E6">
        <w:t>effektueret</w:t>
      </w:r>
      <w:r w:rsidRPr="004309E6">
        <w:t>.</w:t>
      </w:r>
    </w:p>
    <w:p w14:paraId="2A501B0F" w14:textId="77777777" w:rsidR="004309E6" w:rsidRPr="005E0A5E" w:rsidRDefault="004309E6" w:rsidP="004309E6">
      <w:pPr>
        <w:keepNext/>
        <w:jc w:val="center"/>
        <w:rPr>
          <w:highlight w:val="yellow"/>
        </w:rPr>
      </w:pPr>
      <w:r w:rsidRPr="005E0A5E">
        <w:rPr>
          <w:noProof/>
          <w:highlight w:val="yellow"/>
        </w:rPr>
        <w:drawing>
          <wp:inline distT="0" distB="0" distL="0" distR="0" wp14:anchorId="2C2FF24F" wp14:editId="466F9B83">
            <wp:extent cx="2781688" cy="3905795"/>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81688" cy="3905795"/>
                    </a:xfrm>
                    <a:prstGeom prst="rect">
                      <a:avLst/>
                    </a:prstGeom>
                  </pic:spPr>
                </pic:pic>
              </a:graphicData>
            </a:graphic>
          </wp:inline>
        </w:drawing>
      </w:r>
    </w:p>
    <w:p w14:paraId="5E2AD4BB" w14:textId="5BD99DB8" w:rsidR="004309E6" w:rsidRPr="004309E6" w:rsidRDefault="004309E6" w:rsidP="004309E6">
      <w:pPr>
        <w:pStyle w:val="Billedtekst"/>
        <w:jc w:val="center"/>
      </w:pPr>
      <w:bookmarkStart w:id="262" w:name="_Ref483902724"/>
      <w:bookmarkStart w:id="263" w:name="_Ref482868117"/>
      <w:r w:rsidRPr="004309E6">
        <w:t xml:space="preserve">Figur </w:t>
      </w:r>
      <w:r w:rsidR="007875CF">
        <w:fldChar w:fldCharType="begin"/>
      </w:r>
      <w:r w:rsidR="007875CF">
        <w:instrText xml:space="preserve"> SEQ Figur \* ARABIC </w:instrText>
      </w:r>
      <w:r w:rsidR="007875CF">
        <w:fldChar w:fldCharType="separate"/>
      </w:r>
      <w:r w:rsidR="00780111">
        <w:rPr>
          <w:noProof/>
        </w:rPr>
        <w:t>60</w:t>
      </w:r>
      <w:r w:rsidR="007875CF">
        <w:rPr>
          <w:noProof/>
        </w:rPr>
        <w:fldChar w:fldCharType="end"/>
      </w:r>
      <w:bookmarkEnd w:id="262"/>
      <w:r w:rsidRPr="004309E6">
        <w:t xml:space="preserve"> (Multible submits)</w:t>
      </w:r>
      <w:bookmarkEnd w:id="263"/>
    </w:p>
    <w:p w14:paraId="601B8B19" w14:textId="77777777" w:rsidR="004309E6" w:rsidRDefault="004309E6">
      <w:pPr>
        <w:spacing w:after="200" w:line="276" w:lineRule="auto"/>
        <w:rPr>
          <w:b/>
          <w:color w:val="94B6D2" w:themeColor="accent1"/>
          <w:spacing w:val="20"/>
          <w:sz w:val="28"/>
          <w:szCs w:val="28"/>
        </w:rPr>
      </w:pPr>
      <w:r>
        <w:br w:type="page"/>
      </w:r>
    </w:p>
    <w:p w14:paraId="69E6C5B0" w14:textId="6773CA0F" w:rsidR="006A5F8F" w:rsidRDefault="006A5F8F" w:rsidP="0072537C">
      <w:pPr>
        <w:pStyle w:val="Overskrift2"/>
        <w:numPr>
          <w:ilvl w:val="0"/>
          <w:numId w:val="14"/>
        </w:numPr>
      </w:pPr>
      <w:bookmarkStart w:id="264" w:name="_Ref483651531"/>
      <w:bookmarkStart w:id="265" w:name="_Toc484070356"/>
      <w:r>
        <w:lastRenderedPageBreak/>
        <w:t>Løsningens filer m.m.</w:t>
      </w:r>
      <w:bookmarkEnd w:id="264"/>
      <w:bookmarkEnd w:id="265"/>
    </w:p>
    <w:p w14:paraId="50E2F62B" w14:textId="5F047B03" w:rsidR="006A5F8F" w:rsidRDefault="006A5F8F" w:rsidP="006A5F8F">
      <w:r>
        <w:t>Løsningens filer m.m. er placeret i en public GITHUB</w:t>
      </w:r>
      <w:r w:rsidR="00056635">
        <w:t xml:space="preserve"> (</w:t>
      </w:r>
      <w:r w:rsidR="00056635">
        <w:fldChar w:fldCharType="begin"/>
      </w:r>
      <w:r w:rsidR="00056635">
        <w:instrText xml:space="preserve"> REF _Ref483747786 \h </w:instrText>
      </w:r>
      <w:r w:rsidR="00056635">
        <w:fldChar w:fldCharType="separate"/>
      </w:r>
      <w:r w:rsidR="00780111">
        <w:t xml:space="preserve">Figur </w:t>
      </w:r>
      <w:r w:rsidR="00780111">
        <w:rPr>
          <w:noProof/>
        </w:rPr>
        <w:t>61</w:t>
      </w:r>
      <w:r w:rsidR="00056635">
        <w:fldChar w:fldCharType="end"/>
      </w:r>
      <w:r w:rsidR="00056635">
        <w:t>)</w:t>
      </w:r>
      <w:r>
        <w:t xml:space="preserve"> med adressen </w:t>
      </w:r>
      <w:hyperlink r:id="rId114" w:history="1">
        <w:r w:rsidRPr="00FD0675">
          <w:rPr>
            <w:rStyle w:val="Hyperlink"/>
          </w:rPr>
          <w:t>https://github.com/FlushNorris/LogRecorderAndPlayer</w:t>
        </w:r>
      </w:hyperlink>
      <w:r>
        <w:t>,</w:t>
      </w:r>
      <w:r w:rsidR="00723BA2">
        <w:t xml:space="preserve"> </w:t>
      </w:r>
      <w:r>
        <w:t xml:space="preserve">endvidere </w:t>
      </w:r>
      <w:r w:rsidR="00723BA2">
        <w:t xml:space="preserve">er der </w:t>
      </w:r>
      <w:r>
        <w:t xml:space="preserve">en uddybende forklaring for hver fil angivet i </w:t>
      </w:r>
      <w:r w:rsidRPr="00723BA2">
        <w:t>B</w:t>
      </w:r>
      <w:r w:rsidR="00723BA2" w:rsidRPr="00723BA2">
        <w:t>ilag</w:t>
      </w:r>
      <w:r w:rsidR="00625F29">
        <w:t xml:space="preserve"> 7</w:t>
      </w:r>
      <w:r w:rsidR="00723BA2" w:rsidRPr="00723BA2">
        <w:t>.</w:t>
      </w:r>
      <w:r w:rsidR="00723BA2" w:rsidRPr="00723BA2">
        <w:fldChar w:fldCharType="begin"/>
      </w:r>
      <w:r w:rsidR="00723BA2" w:rsidRPr="00723BA2">
        <w:instrText xml:space="preserve"> REF _Ref483471691 \r \h </w:instrText>
      </w:r>
      <w:r w:rsidR="00723BA2">
        <w:instrText xml:space="preserve"> \* MERGEFORMAT </w:instrText>
      </w:r>
      <w:r w:rsidR="00723BA2" w:rsidRPr="00723BA2">
        <w:fldChar w:fldCharType="separate"/>
      </w:r>
      <w:r w:rsidR="00780111">
        <w:t>3</w:t>
      </w:r>
      <w:r w:rsidR="00723BA2" w:rsidRPr="00723BA2">
        <w:fldChar w:fldCharType="end"/>
      </w:r>
      <w:r>
        <w:t>.</w:t>
      </w:r>
    </w:p>
    <w:p w14:paraId="21401324" w14:textId="77777777" w:rsidR="00056635" w:rsidRDefault="00056635" w:rsidP="006A5F8F"/>
    <w:p w14:paraId="3B6DA3C9" w14:textId="77777777" w:rsidR="00056635" w:rsidRDefault="00056635" w:rsidP="00056635">
      <w:pPr>
        <w:keepNext/>
        <w:jc w:val="center"/>
      </w:pPr>
      <w:r w:rsidRPr="00056635">
        <w:rPr>
          <w:noProof/>
        </w:rPr>
        <w:drawing>
          <wp:inline distT="0" distB="0" distL="0" distR="0" wp14:anchorId="3352D81D" wp14:editId="7C6AC68D">
            <wp:extent cx="6227445" cy="4768215"/>
            <wp:effectExtent l="0" t="0" r="190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27445" cy="4768215"/>
                    </a:xfrm>
                    <a:prstGeom prst="rect">
                      <a:avLst/>
                    </a:prstGeom>
                  </pic:spPr>
                </pic:pic>
              </a:graphicData>
            </a:graphic>
          </wp:inline>
        </w:drawing>
      </w:r>
    </w:p>
    <w:p w14:paraId="39E0C4D3" w14:textId="23442958" w:rsidR="00B84B88" w:rsidRDefault="00056635" w:rsidP="00056635">
      <w:pPr>
        <w:pStyle w:val="Billedtekst"/>
        <w:jc w:val="center"/>
      </w:pPr>
      <w:bookmarkStart w:id="266" w:name="_Ref483747786"/>
      <w:r>
        <w:t xml:space="preserve">Figur </w:t>
      </w:r>
      <w:r w:rsidR="007875CF">
        <w:fldChar w:fldCharType="begin"/>
      </w:r>
      <w:r w:rsidR="007875CF">
        <w:instrText xml:space="preserve"> SEQ Figur \* ARABIC </w:instrText>
      </w:r>
      <w:r w:rsidR="007875CF">
        <w:fldChar w:fldCharType="separate"/>
      </w:r>
      <w:r w:rsidR="00780111">
        <w:rPr>
          <w:noProof/>
        </w:rPr>
        <w:t>61</w:t>
      </w:r>
      <w:r w:rsidR="007875CF">
        <w:rPr>
          <w:noProof/>
        </w:rPr>
        <w:fldChar w:fldCharType="end"/>
      </w:r>
      <w:bookmarkEnd w:id="266"/>
      <w:r>
        <w:t xml:space="preserve"> (LRAP er tilgængelig i PUBLIC-GITHUB)</w:t>
      </w:r>
    </w:p>
    <w:p w14:paraId="0BF485C5" w14:textId="77777777" w:rsidR="00EF4EE5" w:rsidRDefault="00EF4EE5">
      <w:pPr>
        <w:spacing w:after="200" w:line="276" w:lineRule="auto"/>
      </w:pPr>
      <w:bookmarkStart w:id="267" w:name="_Toc476658995"/>
      <w:bookmarkStart w:id="268" w:name="_Toc476659261"/>
      <w:bookmarkStart w:id="269" w:name="_Toc476659307"/>
      <w:bookmarkStart w:id="270" w:name="_Toc476659370"/>
      <w:bookmarkStart w:id="271" w:name="_Ref483747304"/>
    </w:p>
    <w:p w14:paraId="6F9C82E2" w14:textId="77777777" w:rsidR="00EF4EE5" w:rsidRDefault="00EF4EE5">
      <w:pPr>
        <w:spacing w:after="200" w:line="276" w:lineRule="auto"/>
      </w:pPr>
    </w:p>
    <w:p w14:paraId="6849F363" w14:textId="77777777" w:rsidR="00EF4EE5" w:rsidRDefault="00EF4EE5">
      <w:pPr>
        <w:spacing w:after="200" w:line="276" w:lineRule="auto"/>
      </w:pPr>
    </w:p>
    <w:p w14:paraId="3ADC49A1" w14:textId="77777777" w:rsidR="00EF4EE5" w:rsidRDefault="00EF4EE5">
      <w:pPr>
        <w:spacing w:after="200" w:line="276" w:lineRule="auto"/>
      </w:pPr>
    </w:p>
    <w:p w14:paraId="1B08DCEA" w14:textId="77777777" w:rsidR="00EF4EE5" w:rsidRDefault="00EF4EE5">
      <w:pPr>
        <w:spacing w:after="200" w:line="276" w:lineRule="auto"/>
      </w:pPr>
    </w:p>
    <w:p w14:paraId="243BBCA9" w14:textId="77777777" w:rsidR="00EF4EE5" w:rsidRDefault="00EF4EE5">
      <w:pPr>
        <w:spacing w:after="200" w:line="276" w:lineRule="auto"/>
      </w:pPr>
    </w:p>
    <w:p w14:paraId="00AAB39C" w14:textId="77777777" w:rsidR="00EF4EE5" w:rsidRDefault="00EF4EE5">
      <w:pPr>
        <w:spacing w:after="200" w:line="276" w:lineRule="auto"/>
      </w:pPr>
    </w:p>
    <w:p w14:paraId="5ED3F4E8" w14:textId="77777777" w:rsidR="00EF4EE5" w:rsidRDefault="00EF4EE5">
      <w:pPr>
        <w:spacing w:after="200" w:line="276" w:lineRule="auto"/>
      </w:pPr>
    </w:p>
    <w:p w14:paraId="316EEE2A" w14:textId="40F914C9" w:rsidR="00EF4EE5" w:rsidRDefault="00EF4EE5" w:rsidP="00EF4EE5">
      <w:pPr>
        <w:pStyle w:val="Overskrift1"/>
      </w:pPr>
      <w:bookmarkStart w:id="272" w:name="_Toc484070357"/>
      <w:r>
        <w:lastRenderedPageBreak/>
        <w:t>4. Test</w:t>
      </w:r>
      <w:bookmarkEnd w:id="272"/>
    </w:p>
    <w:bookmarkEnd w:id="267"/>
    <w:bookmarkEnd w:id="268"/>
    <w:bookmarkEnd w:id="269"/>
    <w:bookmarkEnd w:id="270"/>
    <w:bookmarkEnd w:id="271"/>
    <w:p w14:paraId="6DCB9724" w14:textId="3F2B0B3B" w:rsidR="0074671D" w:rsidRDefault="004309E6" w:rsidP="0074671D">
      <w:r>
        <w:t xml:space="preserve">Ud over løsningens filer m.m. der er placeret i GITHUB som beskrevet i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_Ref483651531 \r \h </w:instrText>
      </w:r>
      <w:r>
        <w:fldChar w:fldCharType="separate"/>
      </w:r>
      <w:r w:rsidR="00780111">
        <w:t>21</w:t>
      </w:r>
      <w:r>
        <w:fldChar w:fldCharType="end"/>
      </w:r>
      <w:r>
        <w:t>, kan løsningen også testes midlertidigt i forbindelse med aflevering og bedømmelse af dette projekt</w:t>
      </w:r>
      <w:r w:rsidR="00CF6BA3">
        <w:t xml:space="preserve"> og denne </w:t>
      </w:r>
      <w:r>
        <w:t>rapport.</w:t>
      </w:r>
    </w:p>
    <w:p w14:paraId="15834B05" w14:textId="214CCBB8" w:rsidR="004309E6" w:rsidRDefault="004309E6" w:rsidP="0074671D">
      <w:r>
        <w:t>Alle projekter anvendt i testen er tilgængelige via GITHUB’en.</w:t>
      </w:r>
    </w:p>
    <w:p w14:paraId="78F7806D" w14:textId="4C39B1EF" w:rsidR="00B84B88" w:rsidRPr="00B84B88" w:rsidRDefault="00B84B88" w:rsidP="00587525">
      <w:pPr>
        <w:pStyle w:val="Overskrift2"/>
        <w:numPr>
          <w:ilvl w:val="0"/>
          <w:numId w:val="47"/>
        </w:numPr>
      </w:pPr>
      <w:bookmarkStart w:id="273" w:name="_Ref483902997"/>
      <w:bookmarkStart w:id="274" w:name="_Toc484070358"/>
      <w:r>
        <w:t>Fremgangsmåde</w:t>
      </w:r>
      <w:bookmarkEnd w:id="273"/>
      <w:bookmarkEnd w:id="274"/>
    </w:p>
    <w:p w14:paraId="155B5D3B" w14:textId="3D982C00" w:rsidR="004309E6" w:rsidRDefault="004309E6" w:rsidP="0074671D">
      <w:r>
        <w:t>Remote Desktop Connection</w:t>
      </w:r>
      <w:r w:rsidR="0088663F">
        <w:t xml:space="preserve"> (RDP)</w:t>
      </w:r>
      <w:r>
        <w:t xml:space="preserve"> skal anvendes til at forbinde til ”woohooo.dk” og logge ind med brugeren ”lrap” der har passwordet ”itu2017”.</w:t>
      </w:r>
    </w:p>
    <w:p w14:paraId="4AFD0683" w14:textId="77777777" w:rsidR="0088663F" w:rsidRDefault="0088663F" w:rsidP="0088663F">
      <w:pPr>
        <w:keepNext/>
        <w:jc w:val="center"/>
      </w:pPr>
      <w:r w:rsidRPr="0088663F">
        <w:rPr>
          <w:noProof/>
        </w:rPr>
        <w:drawing>
          <wp:inline distT="0" distB="0" distL="0" distR="0" wp14:anchorId="306E7F3D" wp14:editId="6097A2C5">
            <wp:extent cx="3019246" cy="1878252"/>
            <wp:effectExtent l="0" t="0" r="0" b="825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35596" cy="1888423"/>
                    </a:xfrm>
                    <a:prstGeom prst="rect">
                      <a:avLst/>
                    </a:prstGeom>
                  </pic:spPr>
                </pic:pic>
              </a:graphicData>
            </a:graphic>
          </wp:inline>
        </w:drawing>
      </w:r>
    </w:p>
    <w:p w14:paraId="2F7017AF" w14:textId="799BCCC8" w:rsidR="0088663F" w:rsidRDefault="0088663F" w:rsidP="0088663F">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62</w:t>
      </w:r>
      <w:r w:rsidR="007875CF">
        <w:rPr>
          <w:noProof/>
        </w:rPr>
        <w:fldChar w:fldCharType="end"/>
      </w:r>
      <w:r>
        <w:rPr>
          <w:noProof/>
        </w:rPr>
        <w:t xml:space="preserve"> (Remote desktop connection)</w:t>
      </w:r>
    </w:p>
    <w:p w14:paraId="3D2EA170" w14:textId="77777777" w:rsidR="0088663F" w:rsidRDefault="0088663F" w:rsidP="0074671D"/>
    <w:p w14:paraId="527904DA" w14:textId="192FB715" w:rsidR="0088663F" w:rsidRDefault="0088663F" w:rsidP="0074671D">
      <w:r>
        <w:t>Efter der er blevet forbundet til maskinen via RDP</w:t>
      </w:r>
      <w:r w:rsidR="00E8135A">
        <w:t>,</w:t>
      </w:r>
      <w:r>
        <w:t xml:space="preserve"> er følgende </w:t>
      </w:r>
      <w:r w:rsidR="009C1D01">
        <w:t>3</w:t>
      </w:r>
      <w:r>
        <w:t xml:space="preserve"> stk ikoner tilgængelige på skrivebordet som indgår i testen.</w:t>
      </w:r>
    </w:p>
    <w:p w14:paraId="3C3B361D" w14:textId="7FD62289" w:rsidR="0088663F" w:rsidRDefault="009C1D01" w:rsidP="0088663F">
      <w:pPr>
        <w:keepNext/>
        <w:jc w:val="center"/>
      </w:pPr>
      <w:r w:rsidRPr="009C1D01">
        <w:rPr>
          <w:noProof/>
        </w:rPr>
        <w:drawing>
          <wp:inline distT="0" distB="0" distL="0" distR="0" wp14:anchorId="1857D162" wp14:editId="7C0858EA">
            <wp:extent cx="2038635" cy="819264"/>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38635" cy="819264"/>
                    </a:xfrm>
                    <a:prstGeom prst="rect">
                      <a:avLst/>
                    </a:prstGeom>
                  </pic:spPr>
                </pic:pic>
              </a:graphicData>
            </a:graphic>
          </wp:inline>
        </w:drawing>
      </w:r>
    </w:p>
    <w:p w14:paraId="03C55FA6" w14:textId="48D3570A" w:rsidR="004309E6" w:rsidRDefault="0088663F" w:rsidP="0088663F">
      <w:pPr>
        <w:pStyle w:val="Billedtekst"/>
        <w:jc w:val="center"/>
      </w:pPr>
      <w:r>
        <w:t xml:space="preserve">Figur </w:t>
      </w:r>
      <w:r w:rsidR="007875CF">
        <w:fldChar w:fldCharType="begin"/>
      </w:r>
      <w:r w:rsidR="007875CF">
        <w:instrText xml:space="preserve"> SEQ Figur \* ARABIC </w:instrText>
      </w:r>
      <w:r w:rsidR="007875CF">
        <w:fldChar w:fldCharType="separate"/>
      </w:r>
      <w:r w:rsidR="00780111">
        <w:rPr>
          <w:noProof/>
        </w:rPr>
        <w:t>63</w:t>
      </w:r>
      <w:r w:rsidR="007875CF">
        <w:rPr>
          <w:noProof/>
        </w:rPr>
        <w:fldChar w:fldCharType="end"/>
      </w:r>
      <w:r>
        <w:t xml:space="preserve"> (Tilgængelige shortcuts og programmer til test)</w:t>
      </w:r>
    </w:p>
    <w:p w14:paraId="02D381F5" w14:textId="1C64462E" w:rsidR="0088663F" w:rsidRDefault="0088663F" w:rsidP="0074671D">
      <w:r>
        <w:t>”</w:t>
      </w:r>
      <w:r w:rsidRPr="00B84B88">
        <w:rPr>
          <w:b/>
        </w:rPr>
        <w:t>Remo</w:t>
      </w:r>
      <w:r w:rsidR="009C1D01">
        <w:rPr>
          <w:b/>
        </w:rPr>
        <w:t>v</w:t>
      </w:r>
      <w:r w:rsidRPr="00B84B88">
        <w:rPr>
          <w:b/>
        </w:rPr>
        <w:t>e log data</w:t>
      </w:r>
      <w:r>
        <w:t xml:space="preserve">” skal anvendes før en optagelse via LogRecorder, </w:t>
      </w:r>
      <w:r w:rsidR="009C1D01">
        <w:t xml:space="preserve">da </w:t>
      </w:r>
      <w:r>
        <w:t xml:space="preserve">LogPlayer </w:t>
      </w:r>
      <w:r w:rsidR="009C1D01">
        <w:t xml:space="preserve">ikke </w:t>
      </w:r>
      <w:r>
        <w:t xml:space="preserve">supporterer </w:t>
      </w:r>
      <w:r w:rsidR="009C1D01">
        <w:t>mere end én Session</w:t>
      </w:r>
      <w:r>
        <w:t xml:space="preserve"> af gangen i afspilningen.</w:t>
      </w:r>
    </w:p>
    <w:p w14:paraId="18D9DE8D" w14:textId="312B1B4F" w:rsidR="00B84B88" w:rsidRDefault="00B84B88" w:rsidP="0074671D">
      <w:r>
        <w:t>”</w:t>
      </w:r>
      <w:r w:rsidRPr="00B84B88">
        <w:rPr>
          <w:b/>
        </w:rPr>
        <w:t>Open website</w:t>
      </w:r>
      <w:r>
        <w:t>” kan nu startes og handlinger kan udføres som automatisk vil blive logget (se</w:t>
      </w:r>
      <w:r w:rsidR="009C1D01">
        <w:t xml:space="preserve"> </w:t>
      </w:r>
      <w:r w:rsidR="000A7F6D">
        <w:t>4</w:t>
      </w:r>
      <w:r w:rsidR="009C1D01">
        <w:t>.</w:t>
      </w:r>
      <w:r w:rsidR="000A7F6D">
        <w:fldChar w:fldCharType="begin"/>
      </w:r>
      <w:r w:rsidR="000A7F6D">
        <w:instrText xml:space="preserve"> REF _Ref483902867 \r \h </w:instrText>
      </w:r>
      <w:r w:rsidR="000A7F6D">
        <w:fldChar w:fldCharType="separate"/>
      </w:r>
      <w:r w:rsidR="00780111">
        <w:t>2</w:t>
      </w:r>
      <w:r w:rsidR="000A7F6D">
        <w:fldChar w:fldCharType="end"/>
      </w:r>
      <w:r w:rsidR="009C1D01">
        <w:t>)</w:t>
      </w:r>
      <w:r w:rsidR="000A7F6D">
        <w:t>.</w:t>
      </w:r>
    </w:p>
    <w:p w14:paraId="4ACDD519" w14:textId="2CED063E" w:rsidR="00B84B88" w:rsidRDefault="00B84B88" w:rsidP="0074671D">
      <w:r>
        <w:t>”</w:t>
      </w:r>
      <w:r w:rsidRPr="00B84B88">
        <w:rPr>
          <w:b/>
        </w:rPr>
        <w:t>Start LogPlayer</w:t>
      </w:r>
      <w:r>
        <w:t>” kan nu anvendes til at genskabe det ene Session-aktivitets-flow</w:t>
      </w:r>
      <w:r w:rsidR="000A7F6D">
        <w:t xml:space="preserve"> (se 4.</w:t>
      </w:r>
      <w:r w:rsidR="000A7F6D">
        <w:fldChar w:fldCharType="begin"/>
      </w:r>
      <w:r w:rsidR="000A7F6D">
        <w:instrText xml:space="preserve"> REF _Ref483902896 \r \h </w:instrText>
      </w:r>
      <w:r w:rsidR="000A7F6D">
        <w:fldChar w:fldCharType="separate"/>
      </w:r>
      <w:r w:rsidR="00780111">
        <w:t>3</w:t>
      </w:r>
      <w:r w:rsidR="000A7F6D">
        <w:fldChar w:fldCharType="end"/>
      </w:r>
      <w:r w:rsidR="000A7F6D">
        <w:t>)</w:t>
      </w:r>
      <w:r>
        <w:t>.</w:t>
      </w:r>
    </w:p>
    <w:p w14:paraId="60F7DA41" w14:textId="41A678D5" w:rsidR="009C1D01" w:rsidRDefault="009C1D01" w:rsidP="0074671D"/>
    <w:p w14:paraId="2A7658A6" w14:textId="77777777" w:rsidR="009C1D01" w:rsidRDefault="009C1D01" w:rsidP="0074671D"/>
    <w:p w14:paraId="01090A2F" w14:textId="77777777" w:rsidR="00723BA2" w:rsidRDefault="00723BA2">
      <w:pPr>
        <w:spacing w:after="200" w:line="276" w:lineRule="auto"/>
        <w:rPr>
          <w:b/>
          <w:color w:val="94B6D2" w:themeColor="accent1"/>
          <w:spacing w:val="20"/>
          <w:sz w:val="28"/>
          <w:szCs w:val="28"/>
        </w:rPr>
      </w:pPr>
      <w:bookmarkStart w:id="275" w:name="_Ref483747306"/>
      <w:r>
        <w:br w:type="page"/>
      </w:r>
    </w:p>
    <w:p w14:paraId="70F75A11" w14:textId="40683A24" w:rsidR="00B84B88" w:rsidRDefault="00B84B88" w:rsidP="00587525">
      <w:pPr>
        <w:pStyle w:val="Overskrift2"/>
        <w:numPr>
          <w:ilvl w:val="0"/>
          <w:numId w:val="47"/>
        </w:numPr>
      </w:pPr>
      <w:bookmarkStart w:id="276" w:name="_Ref483902867"/>
      <w:bookmarkStart w:id="277" w:name="_Toc484070359"/>
      <w:r>
        <w:lastRenderedPageBreak/>
        <w:t>Test-website</w:t>
      </w:r>
      <w:bookmarkEnd w:id="275"/>
      <w:bookmarkEnd w:id="276"/>
      <w:bookmarkEnd w:id="277"/>
    </w:p>
    <w:p w14:paraId="79F64676" w14:textId="372F7A38" w:rsidR="00056635" w:rsidRDefault="00056635" w:rsidP="00934E87">
      <w:r>
        <w:t>”Open website” ikonet åbner en forbindelse til test-websitet der bliver hostet af IIS-server lokalt installeret på maskinen. Endvidere er der oprettet en MSSQL-database og en webservice til test-formålet, begge er ligeså lokalt installeret på maskinen.</w:t>
      </w:r>
    </w:p>
    <w:p w14:paraId="538D553B" w14:textId="023D0505" w:rsidR="00934E87" w:rsidRDefault="00934E87" w:rsidP="00934E87">
      <w:r>
        <w:t>De følgende underpunkter er en beskrivelse af de forskellige sektioner på test-websitet der kan testes.</w:t>
      </w:r>
    </w:p>
    <w:p w14:paraId="3C4886C3" w14:textId="3B3703B7" w:rsidR="00056635" w:rsidRPr="00934E87" w:rsidRDefault="00056635" w:rsidP="00934E87">
      <w:r>
        <w:t>Selve logningen af de forskellige aktiviteter bliver logget i ”</w:t>
      </w:r>
      <w:r w:rsidRPr="00056635">
        <w:t>C:\WebApplicationJSON</w:t>
      </w:r>
      <w:r>
        <w:t>” i JSON-format.</w:t>
      </w:r>
    </w:p>
    <w:p w14:paraId="0757B2B4" w14:textId="7D62C3E8" w:rsidR="00B84B88" w:rsidRDefault="00934E87" w:rsidP="00770DCC">
      <w:pPr>
        <w:pStyle w:val="Overskrift3notindexed"/>
        <w:numPr>
          <w:ilvl w:val="0"/>
          <w:numId w:val="49"/>
        </w:numPr>
      </w:pPr>
      <w:r>
        <w:t>Database og redirect test</w:t>
      </w:r>
    </w:p>
    <w:p w14:paraId="0197EA2B" w14:textId="4F585549" w:rsidR="00934E87" w:rsidRPr="00934E87" w:rsidRDefault="00934E87" w:rsidP="00934E87">
      <w:r>
        <w:t>Her bliver afspilning af persisterings/data-lag testet, og som beskrevet i UI’et kan webside redirect og kontekst-redigerede URL’er også testes, hvis man manuelt udfører en direkte handling efterfølgende ved at indtaste en URL i adressefeltet af browseren.</w:t>
      </w:r>
    </w:p>
    <w:p w14:paraId="5DA145CF" w14:textId="77777777" w:rsidR="004309E6" w:rsidRDefault="00B84B88" w:rsidP="0074671D">
      <w:r w:rsidRPr="00B84B88">
        <w:rPr>
          <w:noProof/>
        </w:rPr>
        <w:drawing>
          <wp:inline distT="0" distB="0" distL="0" distR="0" wp14:anchorId="2A98DD57" wp14:editId="32957121">
            <wp:extent cx="6227445" cy="1074420"/>
            <wp:effectExtent l="0" t="0" r="190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27445" cy="1074420"/>
                    </a:xfrm>
                    <a:prstGeom prst="rect">
                      <a:avLst/>
                    </a:prstGeom>
                  </pic:spPr>
                </pic:pic>
              </a:graphicData>
            </a:graphic>
          </wp:inline>
        </w:drawing>
      </w:r>
    </w:p>
    <w:p w14:paraId="45C90724" w14:textId="59E736D8" w:rsidR="00934E87" w:rsidRDefault="00934E87" w:rsidP="00770DCC">
      <w:pPr>
        <w:pStyle w:val="Overskrift3notindexed"/>
        <w:numPr>
          <w:ilvl w:val="0"/>
          <w:numId w:val="49"/>
        </w:numPr>
      </w:pPr>
      <w:r>
        <w:t>Kald af webservice + Visning af difference-dialog</w:t>
      </w:r>
    </w:p>
    <w:p w14:paraId="61DBAB66" w14:textId="55D48EAF" w:rsidR="00934E87" w:rsidRDefault="00934E87" w:rsidP="00934E87">
      <w:r>
        <w:t xml:space="preserve">Ud over at webservice kald kan afspilles, så nok vigtigst som beskrevet i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kan difference-dialogen testes, da webservice-metoden returnere nuværende tid ligegyldigt hvad som altid vil ende ud i en advarsel at response er forskellig ved afspilning i forhold til optagelsen.</w:t>
      </w:r>
    </w:p>
    <w:p w14:paraId="2E3177DD" w14:textId="4570D776" w:rsidR="00B84B88" w:rsidRDefault="00B84B88" w:rsidP="0074671D">
      <w:r w:rsidRPr="00B84B88">
        <w:rPr>
          <w:noProof/>
        </w:rPr>
        <w:drawing>
          <wp:inline distT="0" distB="0" distL="0" distR="0" wp14:anchorId="3EC9FFA5" wp14:editId="15C59257">
            <wp:extent cx="6227445" cy="711835"/>
            <wp:effectExtent l="0" t="0" r="1905"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27445" cy="711835"/>
                    </a:xfrm>
                    <a:prstGeom prst="rect">
                      <a:avLst/>
                    </a:prstGeom>
                  </pic:spPr>
                </pic:pic>
              </a:graphicData>
            </a:graphic>
          </wp:inline>
        </w:drawing>
      </w:r>
    </w:p>
    <w:p w14:paraId="27BCE491" w14:textId="71E23CBE" w:rsidR="00934E87" w:rsidRDefault="00934E87" w:rsidP="00770DCC">
      <w:pPr>
        <w:pStyle w:val="Overskrift3notindexed"/>
        <w:numPr>
          <w:ilvl w:val="0"/>
          <w:numId w:val="49"/>
        </w:numPr>
      </w:pPr>
      <w:r>
        <w:t>Klientside-tid-simulering</w:t>
      </w:r>
    </w:p>
    <w:p w14:paraId="711EA197" w14:textId="595DB1AD" w:rsidR="00934E87" w:rsidRDefault="00934E87" w:rsidP="00934E87">
      <w:r>
        <w:t xml:space="preserve">Som beskrevet i </w:t>
      </w:r>
      <w:r w:rsidR="00C503DD">
        <w:fldChar w:fldCharType="begin"/>
      </w:r>
      <w:r w:rsidR="00C503DD">
        <w:instrText xml:space="preserve"> REF _Ref483410789 \r \h </w:instrText>
      </w:r>
      <w:r w:rsidR="00C503DD">
        <w:fldChar w:fldCharType="separate"/>
      </w:r>
      <w:r w:rsidR="00780111">
        <w:t>3</w:t>
      </w:r>
      <w:r w:rsidR="00C503DD">
        <w:fldChar w:fldCharType="end"/>
      </w:r>
      <w:r w:rsidR="00C503DD">
        <w:t>.</w:t>
      </w:r>
      <w:r w:rsidR="00C503DD">
        <w:fldChar w:fldCharType="begin"/>
      </w:r>
      <w:r w:rsidR="00C503DD">
        <w:instrText xml:space="preserve"> REF _Ref482535522 \r \h </w:instrText>
      </w:r>
      <w:r w:rsidR="00C503DD">
        <w:fldChar w:fldCharType="separate"/>
      </w:r>
      <w:r w:rsidR="00780111">
        <w:t>19</w:t>
      </w:r>
      <w:r w:rsidR="00C503DD">
        <w:fldChar w:fldCharType="end"/>
      </w:r>
      <w:r w:rsidR="00C503DD">
        <w:t>.</w:t>
      </w:r>
      <w:r w:rsidR="00C503DD">
        <w:fldChar w:fldCharType="begin"/>
      </w:r>
      <w:r w:rsidR="00C503DD">
        <w:instrText xml:space="preserve"> REF _Ref482822294 \r \h </w:instrText>
      </w:r>
      <w:r w:rsidR="00C503DD">
        <w:fldChar w:fldCharType="separate"/>
      </w:r>
      <w:r w:rsidR="00780111">
        <w:t>g</w:t>
      </w:r>
      <w:r w:rsidR="00C503DD">
        <w:fldChar w:fldCharType="end"/>
      </w:r>
      <w:r w:rsidR="00C503DD">
        <w:t xml:space="preserve"> </w:t>
      </w:r>
      <w:r>
        <w:t xml:space="preserve">kan der her testes at den </w:t>
      </w:r>
      <w:r w:rsidR="00C503DD">
        <w:t>klientside-tiden i afspilningen svarer overens med tiden hvor flowet blev optaget, hvis man anvender de nye LRAP dato-metoder.</w:t>
      </w:r>
    </w:p>
    <w:p w14:paraId="751F978D" w14:textId="50EFD0D6" w:rsidR="00B84B88" w:rsidRDefault="00B84B88" w:rsidP="0074671D">
      <w:r w:rsidRPr="00B84B88">
        <w:rPr>
          <w:noProof/>
        </w:rPr>
        <w:drawing>
          <wp:inline distT="0" distB="0" distL="0" distR="0" wp14:anchorId="714D2DEA" wp14:editId="4D6CADE2">
            <wp:extent cx="6227445" cy="323215"/>
            <wp:effectExtent l="0" t="0" r="1905" b="63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7445" cy="323215"/>
                    </a:xfrm>
                    <a:prstGeom prst="rect">
                      <a:avLst/>
                    </a:prstGeom>
                  </pic:spPr>
                </pic:pic>
              </a:graphicData>
            </a:graphic>
          </wp:inline>
        </w:drawing>
      </w:r>
    </w:p>
    <w:p w14:paraId="1B2B9117" w14:textId="730E9416" w:rsidR="00B84B88" w:rsidRDefault="00C503DD" w:rsidP="00770DCC">
      <w:pPr>
        <w:pStyle w:val="Overskrift3notindexed"/>
        <w:numPr>
          <w:ilvl w:val="0"/>
          <w:numId w:val="49"/>
        </w:numPr>
      </w:pPr>
      <w:r>
        <w:t>Serverside-tid-simulering</w:t>
      </w:r>
    </w:p>
    <w:p w14:paraId="3EFB0679" w14:textId="2229F3D3" w:rsidR="00C503DD" w:rsidRPr="00C503DD" w:rsidRDefault="00C503DD" w:rsidP="00C503DD">
      <w:r>
        <w:t xml:space="preserve">Som beskrevet i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_Ref482822294 \r \h </w:instrText>
      </w:r>
      <w:r>
        <w:fldChar w:fldCharType="separate"/>
      </w:r>
      <w:r w:rsidR="00780111">
        <w:t>g</w:t>
      </w:r>
      <w:r>
        <w:fldChar w:fldCharType="end"/>
      </w:r>
      <w:r>
        <w:t xml:space="preserve"> kan der her testes at den serverside.tiden i afspilningen svarer overens med tiden hvor flowet blev optaget, hvis man anvender de nye LRAP dato-metoder.</w:t>
      </w:r>
    </w:p>
    <w:p w14:paraId="66046298" w14:textId="3E49D59A" w:rsidR="00B84B88" w:rsidRDefault="00B84B88" w:rsidP="0074671D">
      <w:r w:rsidRPr="00B84B88">
        <w:rPr>
          <w:noProof/>
        </w:rPr>
        <w:drawing>
          <wp:inline distT="0" distB="0" distL="0" distR="0" wp14:anchorId="7A40A9FC" wp14:editId="3CBC58F2">
            <wp:extent cx="6227445" cy="466090"/>
            <wp:effectExtent l="0" t="0" r="190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27445" cy="466090"/>
                    </a:xfrm>
                    <a:prstGeom prst="rect">
                      <a:avLst/>
                    </a:prstGeom>
                  </pic:spPr>
                </pic:pic>
              </a:graphicData>
            </a:graphic>
          </wp:inline>
        </w:drawing>
      </w:r>
    </w:p>
    <w:p w14:paraId="4A288131" w14:textId="77777777" w:rsidR="00C503DD" w:rsidRDefault="00C503DD">
      <w:pPr>
        <w:spacing w:after="200" w:line="276" w:lineRule="auto"/>
        <w:rPr>
          <w:b/>
          <w:color w:val="000000" w:themeColor="text1"/>
          <w:spacing w:val="10"/>
          <w:szCs w:val="24"/>
        </w:rPr>
      </w:pPr>
      <w:r>
        <w:br w:type="page"/>
      </w:r>
    </w:p>
    <w:p w14:paraId="3194462B" w14:textId="619F98A6" w:rsidR="00B84B88" w:rsidRDefault="00C503DD" w:rsidP="00770DCC">
      <w:pPr>
        <w:pStyle w:val="Overskrift3notindexed"/>
        <w:numPr>
          <w:ilvl w:val="0"/>
          <w:numId w:val="49"/>
        </w:numPr>
      </w:pPr>
      <w:r>
        <w:lastRenderedPageBreak/>
        <w:t>Fremfind HTML-elementer/kontroller</w:t>
      </w:r>
    </w:p>
    <w:p w14:paraId="4A27FB7A" w14:textId="296039A0" w:rsidR="00C503DD" w:rsidRPr="00C503DD" w:rsidRDefault="00C503DD" w:rsidP="00C503DD">
      <w:r>
        <w:t xml:space="preserve">Som beskrevet i </w:t>
      </w:r>
      <w:r>
        <w:fldChar w:fldCharType="begin"/>
      </w:r>
      <w:r>
        <w:instrText xml:space="preserve"> REF _Ref483410789 \r \h </w:instrText>
      </w:r>
      <w:r>
        <w:fldChar w:fldCharType="separate"/>
      </w:r>
      <w:r w:rsidR="00780111">
        <w:t>3</w:t>
      </w:r>
      <w:r>
        <w:fldChar w:fldCharType="end"/>
      </w:r>
      <w:r>
        <w:t>.</w:t>
      </w:r>
      <w:r w:rsidR="00A64DA1">
        <w:t>13</w:t>
      </w:r>
      <w:r>
        <w:t>.</w:t>
      </w:r>
      <w:r w:rsidR="00A64DA1">
        <w:t>d</w:t>
      </w:r>
      <w:r>
        <w:t xml:space="preserve"> kan der her testes at den absolute eller relative sti til HTML-elementet kan anvendes til at fremfinde HTML-elementet igennem flere forskellige former for identifikation. </w:t>
      </w:r>
    </w:p>
    <w:p w14:paraId="2D478F2A" w14:textId="21FE7080" w:rsidR="00B84B88" w:rsidRDefault="00B84B88" w:rsidP="0074671D">
      <w:r w:rsidRPr="00B84B88">
        <w:rPr>
          <w:noProof/>
        </w:rPr>
        <w:drawing>
          <wp:inline distT="0" distB="0" distL="0" distR="0" wp14:anchorId="62BF1FB1" wp14:editId="0F93EBCE">
            <wp:extent cx="6227445" cy="1508125"/>
            <wp:effectExtent l="0" t="0" r="1905"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7445" cy="1508125"/>
                    </a:xfrm>
                    <a:prstGeom prst="rect">
                      <a:avLst/>
                    </a:prstGeom>
                  </pic:spPr>
                </pic:pic>
              </a:graphicData>
            </a:graphic>
          </wp:inline>
        </w:drawing>
      </w:r>
    </w:p>
    <w:p w14:paraId="7FAB788F" w14:textId="757C7495" w:rsidR="00C503DD" w:rsidRDefault="00C503DD" w:rsidP="00770DCC">
      <w:pPr>
        <w:pStyle w:val="Overskrift3notindexed"/>
        <w:numPr>
          <w:ilvl w:val="0"/>
          <w:numId w:val="49"/>
        </w:numPr>
      </w:pPr>
      <w:r>
        <w:t>AJAX-kald af generic-handler</w:t>
      </w:r>
    </w:p>
    <w:p w14:paraId="09195076" w14:textId="21339980" w:rsidR="00C503DD" w:rsidRPr="00C503DD" w:rsidRDefault="00C503DD" w:rsidP="00C503DD">
      <w:r>
        <w:t>Her kan det testes at afspilningen virker for kald til og result fra en generic-handler.</w:t>
      </w:r>
    </w:p>
    <w:p w14:paraId="72AF8A1A" w14:textId="64A630F3" w:rsidR="00B84B88" w:rsidRDefault="00B84B88" w:rsidP="0074671D">
      <w:r w:rsidRPr="00B84B88">
        <w:rPr>
          <w:noProof/>
        </w:rPr>
        <w:drawing>
          <wp:inline distT="0" distB="0" distL="0" distR="0" wp14:anchorId="56B0BBAF" wp14:editId="7F446574">
            <wp:extent cx="6227445" cy="601345"/>
            <wp:effectExtent l="0" t="0" r="1905" b="825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27445" cy="601345"/>
                    </a:xfrm>
                    <a:prstGeom prst="rect">
                      <a:avLst/>
                    </a:prstGeom>
                  </pic:spPr>
                </pic:pic>
              </a:graphicData>
            </a:graphic>
          </wp:inline>
        </w:drawing>
      </w:r>
    </w:p>
    <w:p w14:paraId="76FF5DF9" w14:textId="2794B9F4" w:rsidR="00C503DD" w:rsidRDefault="00C503DD" w:rsidP="00770DCC">
      <w:pPr>
        <w:pStyle w:val="Overskrift3notindexed"/>
        <w:numPr>
          <w:ilvl w:val="0"/>
          <w:numId w:val="49"/>
        </w:numPr>
      </w:pPr>
      <w:r>
        <w:t>Forskellige INPUT typer</w:t>
      </w:r>
    </w:p>
    <w:p w14:paraId="54551BF6" w14:textId="283FC2F5" w:rsidR="00C503DD" w:rsidRPr="00C503DD" w:rsidRDefault="00C503DD" w:rsidP="00C503DD">
      <w:r>
        <w:t>De forskellige former for INPUT-typer (ud over Button) er tilføjet her til test af at de korrekte værdier sættes efterfølgende i en afspilning.</w:t>
      </w:r>
    </w:p>
    <w:p w14:paraId="4671F7F6" w14:textId="3D364959" w:rsidR="004309E6" w:rsidRDefault="00B84B88" w:rsidP="0074671D">
      <w:r w:rsidRPr="00B84B88">
        <w:rPr>
          <w:noProof/>
        </w:rPr>
        <w:drawing>
          <wp:inline distT="0" distB="0" distL="0" distR="0" wp14:anchorId="66A8A06A" wp14:editId="006BE26A">
            <wp:extent cx="6227445" cy="3512185"/>
            <wp:effectExtent l="0" t="0" r="190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27445" cy="3512185"/>
                    </a:xfrm>
                    <a:prstGeom prst="rect">
                      <a:avLst/>
                    </a:prstGeom>
                  </pic:spPr>
                </pic:pic>
              </a:graphicData>
            </a:graphic>
          </wp:inline>
        </w:drawing>
      </w:r>
    </w:p>
    <w:p w14:paraId="2570E6FC" w14:textId="3CD30C62" w:rsidR="004309E6" w:rsidRDefault="004309E6" w:rsidP="0074671D"/>
    <w:p w14:paraId="0C3AF50A" w14:textId="77777777" w:rsidR="00C503DD" w:rsidRDefault="00C503DD">
      <w:pPr>
        <w:spacing w:after="200" w:line="276" w:lineRule="auto"/>
        <w:rPr>
          <w:b/>
          <w:color w:val="94B6D2" w:themeColor="accent1"/>
          <w:spacing w:val="20"/>
          <w:sz w:val="28"/>
          <w:szCs w:val="28"/>
        </w:rPr>
      </w:pPr>
      <w:r>
        <w:br w:type="page"/>
      </w:r>
    </w:p>
    <w:p w14:paraId="078ED0FD" w14:textId="1E144F82" w:rsidR="00B84B88" w:rsidRDefault="00B84B88" w:rsidP="00587525">
      <w:pPr>
        <w:pStyle w:val="Overskrift2"/>
        <w:numPr>
          <w:ilvl w:val="0"/>
          <w:numId w:val="47"/>
        </w:numPr>
      </w:pPr>
      <w:bookmarkStart w:id="278" w:name="_Ref483902896"/>
      <w:bookmarkStart w:id="279" w:name="_Toc484070360"/>
      <w:r>
        <w:lastRenderedPageBreak/>
        <w:t>LogPlayer</w:t>
      </w:r>
      <w:bookmarkEnd w:id="278"/>
      <w:bookmarkEnd w:id="279"/>
    </w:p>
    <w:p w14:paraId="4C008BAF" w14:textId="31137089" w:rsidR="00723BA2" w:rsidRDefault="00723BA2" w:rsidP="00723BA2">
      <w:r>
        <w:t xml:space="preserve">LogPlayeren skal anvendes for at afspille et logget forløb, efter det er blevet åbnet </w:t>
      </w:r>
      <w:r w:rsidR="00A83ED0">
        <w:t xml:space="preserve">og ”Load logdata”-knappen er blevet trykket på og stien til logfilerne er korrekt, vil det se ud som følgende med lang række aktiviteter for både serverside(Server) og klientside(Client) for en bestemt session. </w:t>
      </w:r>
    </w:p>
    <w:p w14:paraId="13AC7C06" w14:textId="437128D1" w:rsidR="00A83ED0" w:rsidRDefault="00A83ED0" w:rsidP="00723BA2">
      <w:r>
        <w:t xml:space="preserve">Hvis der er flere aktivitetsrækker end de 2 som vist i </w:t>
      </w:r>
      <w:r w:rsidR="000A7F6D">
        <w:fldChar w:fldCharType="begin"/>
      </w:r>
      <w:r w:rsidR="000A7F6D">
        <w:instrText xml:space="preserve"> REF _Ref483902970 \h </w:instrText>
      </w:r>
      <w:r w:rsidR="000A7F6D">
        <w:fldChar w:fldCharType="separate"/>
      </w:r>
      <w:r w:rsidR="00780111" w:rsidRPr="000E6FED">
        <w:t xml:space="preserve">Figur </w:t>
      </w:r>
      <w:r w:rsidR="00780111" w:rsidRPr="000E6FED">
        <w:rPr>
          <w:noProof/>
        </w:rPr>
        <w:t>64</w:t>
      </w:r>
      <w:r w:rsidR="000A7F6D">
        <w:fldChar w:fldCharType="end"/>
      </w:r>
      <w:r w:rsidR="000A7F6D">
        <w:t xml:space="preserve"> </w:t>
      </w:r>
      <w:r>
        <w:t xml:space="preserve">er der muligvis ikke blevet trykket på ”Remove logdata” som beskrevet i </w:t>
      </w:r>
      <w:r w:rsidR="000A7F6D">
        <w:t>4.</w:t>
      </w:r>
      <w:r w:rsidR="000A7F6D">
        <w:fldChar w:fldCharType="begin"/>
      </w:r>
      <w:r w:rsidR="000A7F6D">
        <w:instrText xml:space="preserve"> REF _Ref483902997 \r \h </w:instrText>
      </w:r>
      <w:r w:rsidR="000A7F6D">
        <w:fldChar w:fldCharType="separate"/>
      </w:r>
      <w:r w:rsidR="00780111">
        <w:t>1</w:t>
      </w:r>
      <w:r w:rsidR="000A7F6D">
        <w:fldChar w:fldCharType="end"/>
      </w:r>
      <w:r>
        <w:t>.</w:t>
      </w:r>
    </w:p>
    <w:p w14:paraId="0D585CAC" w14:textId="77777777" w:rsidR="00A83ED0" w:rsidRDefault="00723BA2" w:rsidP="00A83ED0">
      <w:pPr>
        <w:keepNext/>
        <w:jc w:val="center"/>
      </w:pPr>
      <w:r w:rsidRPr="00723BA2">
        <w:rPr>
          <w:noProof/>
        </w:rPr>
        <w:drawing>
          <wp:inline distT="0" distB="0" distL="0" distR="0" wp14:anchorId="6702B410" wp14:editId="1BE443FE">
            <wp:extent cx="4408098" cy="2762084"/>
            <wp:effectExtent l="0" t="0" r="0" b="63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715" cy="2769990"/>
                    </a:xfrm>
                    <a:prstGeom prst="rect">
                      <a:avLst/>
                    </a:prstGeom>
                  </pic:spPr>
                </pic:pic>
              </a:graphicData>
            </a:graphic>
          </wp:inline>
        </w:drawing>
      </w:r>
    </w:p>
    <w:p w14:paraId="47D8BF6E" w14:textId="4F89AE2D" w:rsidR="004309E6" w:rsidRPr="00A83ED0" w:rsidRDefault="00A83ED0" w:rsidP="00A83ED0">
      <w:pPr>
        <w:pStyle w:val="Billedtekst"/>
        <w:jc w:val="center"/>
        <w:rPr>
          <w:lang w:val="en-US"/>
        </w:rPr>
      </w:pPr>
      <w:bookmarkStart w:id="280" w:name="_Ref483902970"/>
      <w:r w:rsidRPr="00A83ED0">
        <w:rPr>
          <w:lang w:val="en-US"/>
        </w:rPr>
        <w:t xml:space="preserve">Figur </w:t>
      </w:r>
      <w:r>
        <w:fldChar w:fldCharType="begin"/>
      </w:r>
      <w:r w:rsidRPr="00A83ED0">
        <w:rPr>
          <w:lang w:val="en-US"/>
        </w:rPr>
        <w:instrText xml:space="preserve"> SEQ Figur \* ARABIC </w:instrText>
      </w:r>
      <w:r>
        <w:fldChar w:fldCharType="separate"/>
      </w:r>
      <w:r w:rsidR="00780111">
        <w:rPr>
          <w:noProof/>
          <w:lang w:val="en-US"/>
        </w:rPr>
        <w:t>64</w:t>
      </w:r>
      <w:r>
        <w:fldChar w:fldCharType="end"/>
      </w:r>
      <w:bookmarkEnd w:id="280"/>
      <w:r w:rsidRPr="00A83ED0">
        <w:rPr>
          <w:lang w:val="en-US"/>
        </w:rPr>
        <w:t xml:space="preserve"> (LogPlayer har loaded logdata for én session)</w:t>
      </w:r>
    </w:p>
    <w:p w14:paraId="480C30D2" w14:textId="567A0660" w:rsidR="004309E6" w:rsidRDefault="004309E6" w:rsidP="0074671D">
      <w:pPr>
        <w:rPr>
          <w:lang w:val="en-US"/>
        </w:rPr>
      </w:pPr>
    </w:p>
    <w:p w14:paraId="22538611" w14:textId="75D0D754" w:rsidR="00A83ED0" w:rsidRPr="00A83ED0" w:rsidRDefault="00A83ED0" w:rsidP="0074671D">
      <w:r w:rsidRPr="00A83ED0">
        <w:t>For at starte en bestemt s</w:t>
      </w:r>
      <w:r>
        <w:t>ession (som pt er begrænset til en session) trykkes på første sessions-aktivitetet som vist i</w:t>
      </w:r>
      <w:r w:rsidR="000A7F6D">
        <w:t xml:space="preserve"> </w:t>
      </w:r>
      <w:r w:rsidR="000A7F6D">
        <w:fldChar w:fldCharType="begin"/>
      </w:r>
      <w:r w:rsidR="000A7F6D">
        <w:instrText xml:space="preserve"> REF _Ref483903020 \h </w:instrText>
      </w:r>
      <w:r w:rsidR="000A7F6D">
        <w:fldChar w:fldCharType="separate"/>
      </w:r>
      <w:r w:rsidR="00780111" w:rsidRPr="00E92A6F">
        <w:t xml:space="preserve">Figur </w:t>
      </w:r>
      <w:r w:rsidR="00780111">
        <w:rPr>
          <w:noProof/>
        </w:rPr>
        <w:t>65</w:t>
      </w:r>
      <w:r w:rsidR="000A7F6D">
        <w:fldChar w:fldCharType="end"/>
      </w:r>
      <w:r w:rsidR="000A7F6D">
        <w:t xml:space="preserve"> </w:t>
      </w:r>
      <w:r>
        <w:t>, der efter vil LogPlayer gå igang med afspilningen op imod sitet med base-URL (</w:t>
      </w:r>
      <w:hyperlink r:id="rId125" w:history="1">
        <w:r w:rsidRPr="009B058B">
          <w:rPr>
            <w:rStyle w:val="Hyperlink"/>
          </w:rPr>
          <w:t>http://localhost</w:t>
        </w:r>
      </w:hyperlink>
      <w:r>
        <w:t>) som er destinationen til test-websitet.</w:t>
      </w:r>
    </w:p>
    <w:p w14:paraId="49551BFB" w14:textId="77777777" w:rsidR="00A83ED0" w:rsidRDefault="00A83ED0" w:rsidP="00A83ED0">
      <w:pPr>
        <w:keepNext/>
        <w:jc w:val="center"/>
      </w:pPr>
      <w:r w:rsidRPr="00A83ED0">
        <w:rPr>
          <w:noProof/>
        </w:rPr>
        <w:drawing>
          <wp:inline distT="0" distB="0" distL="0" distR="0" wp14:anchorId="4DB3C906" wp14:editId="0533DC7A">
            <wp:extent cx="1676634" cy="981212"/>
            <wp:effectExtent l="0" t="0" r="0" b="952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76634" cy="981212"/>
                    </a:xfrm>
                    <a:prstGeom prst="rect">
                      <a:avLst/>
                    </a:prstGeom>
                  </pic:spPr>
                </pic:pic>
              </a:graphicData>
            </a:graphic>
          </wp:inline>
        </w:drawing>
      </w:r>
    </w:p>
    <w:p w14:paraId="638A14AC" w14:textId="0CE1D612" w:rsidR="00A83ED0" w:rsidRPr="00E92A6F" w:rsidRDefault="00A83ED0" w:rsidP="00A83ED0">
      <w:pPr>
        <w:pStyle w:val="Billedtekst"/>
        <w:jc w:val="center"/>
      </w:pPr>
      <w:bookmarkStart w:id="281" w:name="_Ref483903020"/>
      <w:r w:rsidRPr="00E92A6F">
        <w:t xml:space="preserve">Figur </w:t>
      </w:r>
      <w:r>
        <w:fldChar w:fldCharType="begin"/>
      </w:r>
      <w:r w:rsidRPr="00E92A6F">
        <w:instrText xml:space="preserve"> SEQ Figur \* ARABIC </w:instrText>
      </w:r>
      <w:r>
        <w:fldChar w:fldCharType="separate"/>
      </w:r>
      <w:r w:rsidR="00780111">
        <w:rPr>
          <w:noProof/>
        </w:rPr>
        <w:t>65</w:t>
      </w:r>
      <w:r>
        <w:fldChar w:fldCharType="end"/>
      </w:r>
      <w:bookmarkEnd w:id="281"/>
      <w:r w:rsidRPr="00E92A6F">
        <w:t xml:space="preserve"> (Logplayer start-knap)</w:t>
      </w:r>
    </w:p>
    <w:p w14:paraId="313CF48C" w14:textId="50149E93" w:rsidR="00A83ED0" w:rsidRPr="00E92A6F" w:rsidRDefault="00A83ED0" w:rsidP="0074671D"/>
    <w:p w14:paraId="2A381341" w14:textId="30B39CC9" w:rsidR="00841F67" w:rsidRDefault="00841F67" w:rsidP="0074671D"/>
    <w:p w14:paraId="75928636" w14:textId="3E40D950" w:rsidR="00A83ED0" w:rsidRDefault="00A83ED0" w:rsidP="0074671D"/>
    <w:p w14:paraId="58DDB484" w14:textId="2B5DD521" w:rsidR="00A83ED0" w:rsidRDefault="00A83ED0" w:rsidP="0074671D"/>
    <w:p w14:paraId="49C62A34" w14:textId="25CDD3E5" w:rsidR="00A83ED0" w:rsidRDefault="00A83ED0" w:rsidP="0074671D"/>
    <w:p w14:paraId="6446B22F" w14:textId="04669C8B" w:rsidR="00A83ED0" w:rsidRDefault="00A83ED0" w:rsidP="0074671D"/>
    <w:p w14:paraId="6F902A9A" w14:textId="4458794C" w:rsidR="00A83ED0" w:rsidRDefault="00A83ED0" w:rsidP="0074671D"/>
    <w:p w14:paraId="4E4A217A" w14:textId="1FD3260F" w:rsidR="00E92A6F" w:rsidRDefault="00E92A6F" w:rsidP="00E92A6F">
      <w:pPr>
        <w:pStyle w:val="Overskrift1"/>
      </w:pPr>
      <w:bookmarkStart w:id="282" w:name="_Toc484070361"/>
      <w:r>
        <w:lastRenderedPageBreak/>
        <w:t>5. Konklusion</w:t>
      </w:r>
      <w:bookmarkEnd w:id="282"/>
    </w:p>
    <w:p w14:paraId="10965469" w14:textId="66763AC3" w:rsidR="00197700" w:rsidRDefault="00197700" w:rsidP="00517991">
      <w:r>
        <w:t>Projektet fokuserede primært på at udvikle en LogRecorder</w:t>
      </w:r>
      <w:r w:rsidR="00CF6BA3">
        <w:t>,</w:t>
      </w:r>
      <w:r>
        <w:t xml:space="preserve"> der relativt nemt og uden for mange ændringer i det ASP.NET-website man ønskede at logge</w:t>
      </w:r>
      <w:r w:rsidR="00CF6BA3">
        <w:t>.</w:t>
      </w:r>
      <w:r>
        <w:t xml:space="preserve"> </w:t>
      </w:r>
      <w:r w:rsidR="00CF6BA3">
        <w:t>D</w:t>
      </w:r>
      <w:r>
        <w:t xml:space="preserve">et er blevet indfriet næsten til fulde, da der </w:t>
      </w:r>
      <w:r w:rsidR="007716BB">
        <w:t xml:space="preserve">desværre </w:t>
      </w:r>
      <w:r>
        <w:t xml:space="preserve">er nogle begrænsninger for hvad der kan logges i et aktivitetsflow (se </w:t>
      </w:r>
      <w:r w:rsidR="007716BB">
        <w:fldChar w:fldCharType="begin"/>
      </w:r>
      <w:r w:rsidR="007716BB">
        <w:instrText xml:space="preserve"> REF _Ref483410789 \r \h </w:instrText>
      </w:r>
      <w:r w:rsidR="007716BB">
        <w:fldChar w:fldCharType="separate"/>
      </w:r>
      <w:r w:rsidR="00780111">
        <w:t>3</w:t>
      </w:r>
      <w:r w:rsidR="007716BB">
        <w:fldChar w:fldCharType="end"/>
      </w:r>
      <w:r w:rsidR="007716BB">
        <w:t>.</w:t>
      </w:r>
      <w:r w:rsidR="00587525">
        <w:fldChar w:fldCharType="begin"/>
      </w:r>
      <w:r w:rsidR="00587525">
        <w:instrText xml:space="preserve"> REF _Ref484059456 \r \h </w:instrText>
      </w:r>
      <w:r w:rsidR="00587525">
        <w:fldChar w:fldCharType="separate"/>
      </w:r>
      <w:r w:rsidR="00780111">
        <w:t>20</w:t>
      </w:r>
      <w:r w:rsidR="00587525">
        <w:fldChar w:fldCharType="end"/>
      </w:r>
      <w:r>
        <w:t>).</w:t>
      </w:r>
      <w:r w:rsidR="007716BB">
        <w:t xml:space="preserve"> </w:t>
      </w:r>
      <w:r w:rsidR="00CF6BA3">
        <w:t>Nogle af begrænsningerne kan løses ved at forsætte arbejdet.</w:t>
      </w:r>
    </w:p>
    <w:p w14:paraId="1FA6E262" w14:textId="2BF1CD55" w:rsidR="00197700" w:rsidRDefault="00197700" w:rsidP="00517991">
      <w:r>
        <w:t xml:space="preserve">Sekundært skulle en LogPlayer udvikles med henblik at afspille aktivitetsflow der blev logget af LogRecorder. LogPlayeren er da i stand til at afspille de fleste flows, men der er visse begrænsninger </w:t>
      </w:r>
      <w:r w:rsidR="007716BB">
        <w:t>som der skal tages hånd om på et senere tidspunkt</w:t>
      </w:r>
      <w:r w:rsidR="00CF6BA3">
        <w:t>. F</w:t>
      </w:r>
      <w:r w:rsidR="007716BB">
        <w:t>.eks. afspilningen af flere Sessioner på samme tidspunkt som LogPlayer stort set er klar til, da opsplitningen af sessioner i Log</w:t>
      </w:r>
      <w:r w:rsidR="00CF6BA3">
        <w:t>Session-applikation er på plads.</w:t>
      </w:r>
    </w:p>
    <w:p w14:paraId="5DB2CB3D" w14:textId="0AA0B567" w:rsidR="00B2094E" w:rsidRDefault="00CF6BA3" w:rsidP="00517991">
      <w:r>
        <w:t>Det har været overraskende at projektet endte ud med at være så stort</w:t>
      </w:r>
      <w:r w:rsidR="00B2094E">
        <w:t xml:space="preserve">, hvad angår udviklingen af LRAP-produkter. Der har </w:t>
      </w:r>
      <w:r w:rsidR="00AB66DC">
        <w:t>været mange udviklingsforløb der</w:t>
      </w:r>
      <w:r w:rsidR="00B2094E">
        <w:t xml:space="preserve"> enten skulle omskrives eller forkastes</w:t>
      </w:r>
      <w:r w:rsidR="00AB66DC">
        <w:t xml:space="preserve"> helt</w:t>
      </w:r>
      <w:r w:rsidR="00B2094E">
        <w:t xml:space="preserve">, da der har været mange åbenbaringer hvor man </w:t>
      </w:r>
      <w:r w:rsidR="00E8135A">
        <w:t>blev</w:t>
      </w:r>
      <w:r w:rsidR="00B2094E">
        <w:t xml:space="preserve"> klogere, undervejs i udviklingen. </w:t>
      </w:r>
    </w:p>
    <w:p w14:paraId="11E2D451" w14:textId="640F339C" w:rsidR="00AB66DC" w:rsidRDefault="00B2094E" w:rsidP="00517991">
      <w:r>
        <w:t xml:space="preserve">I takt med at produkterne krævede mere og mere udvikling, blev der også mere og mere at forklare i rapporten. </w:t>
      </w:r>
      <w:r w:rsidR="00AB66DC">
        <w:t>Hvilket rapporten også bærer præg af</w:t>
      </w:r>
      <w:r w:rsidR="00E8135A">
        <w:t>,</w:t>
      </w:r>
      <w:r w:rsidR="00AB66DC">
        <w:t xml:space="preserve"> i </w:t>
      </w:r>
      <w:r w:rsidR="00E8135A">
        <w:t>f.eks. sin størrelse og udførsel.</w:t>
      </w:r>
    </w:p>
    <w:p w14:paraId="5FE2F186" w14:textId="7354273D" w:rsidR="004C29BB" w:rsidRDefault="004034C6" w:rsidP="00517991">
      <w:r>
        <w:t>I bund og grund er jeg tilfreds med resultatet</w:t>
      </w:r>
      <w:r w:rsidR="004C29BB">
        <w:t>.</w:t>
      </w:r>
      <w:r>
        <w:t xml:space="preserve"> LogRecorderen har allerede været behjælpelig på mit arbejde</w:t>
      </w:r>
      <w:r w:rsidR="004C29BB">
        <w:t xml:space="preserve">. Via </w:t>
      </w:r>
      <w:r w:rsidR="00CE2AA4">
        <w:t>det dannede logdata</w:t>
      </w:r>
      <w:r w:rsidR="004C29BB">
        <w:t xml:space="preserve">, blev det meget tydeligt at for mange </w:t>
      </w:r>
      <w:r>
        <w:t>servicekald</w:t>
      </w:r>
      <w:r w:rsidR="004C29BB">
        <w:t xml:space="preserve"> og </w:t>
      </w:r>
      <w:r>
        <w:t>persisteringskald blev kaldt</w:t>
      </w:r>
      <w:r w:rsidR="004C29BB">
        <w:t>.</w:t>
      </w:r>
    </w:p>
    <w:p w14:paraId="718AE8A2" w14:textId="5DF28FB6" w:rsidR="004034C6" w:rsidRDefault="004C29BB" w:rsidP="00517991">
      <w:r>
        <w:t xml:space="preserve">Pga tidspres og politik, blev websitet fra mit arbejdet ikke involveret i projektet. Det er synd, da det ville åbne op for en kvalitativ og kvantitativ undersøgelse af om LRAP-produkterne overhovedet gør gavn i dagligdagen for et udviklingsteam. Især da vi </w:t>
      </w:r>
      <w:r w:rsidR="00E8135A">
        <w:t>sikkert ligesom mange andre udviklingsteams</w:t>
      </w:r>
      <w:r>
        <w:t xml:space="preserve"> får indrapporteret bugs fra kunder, der af forskellige årsager ikke altid er nemme at reproducere. </w:t>
      </w:r>
    </w:p>
    <w:p w14:paraId="3D803247" w14:textId="77777777" w:rsidR="00E92A6F" w:rsidRDefault="00E92A6F" w:rsidP="00517991"/>
    <w:p w14:paraId="7B1022ED" w14:textId="4A705520" w:rsidR="008220DD" w:rsidRDefault="00E92A6F" w:rsidP="00E92A6F">
      <w:pPr>
        <w:pStyle w:val="Overskrift1"/>
      </w:pPr>
      <w:bookmarkStart w:id="283" w:name="_Toc484070362"/>
      <w:r>
        <w:t xml:space="preserve">6. </w:t>
      </w:r>
      <w:r w:rsidR="00EF4EE5">
        <w:t>R</w:t>
      </w:r>
      <w:r>
        <w:t>eferencer</w:t>
      </w:r>
      <w:bookmarkEnd w:id="283"/>
    </w:p>
    <w:tbl>
      <w:tblPr>
        <w:tblStyle w:val="Tabel-Gitter"/>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9439"/>
      </w:tblGrid>
      <w:tr w:rsidR="007908E4" w:rsidRPr="007908E4" w14:paraId="26FB203C" w14:textId="77777777" w:rsidTr="00661675">
        <w:tc>
          <w:tcPr>
            <w:tcW w:w="479" w:type="dxa"/>
          </w:tcPr>
          <w:p w14:paraId="22FAD565" w14:textId="2023A69C" w:rsidR="007908E4" w:rsidRDefault="007908E4" w:rsidP="00136403">
            <w:r>
              <w:t>[1]</w:t>
            </w:r>
          </w:p>
        </w:tc>
        <w:tc>
          <w:tcPr>
            <w:tcW w:w="9439" w:type="dxa"/>
          </w:tcPr>
          <w:p w14:paraId="0BD9360C" w14:textId="38795922" w:rsidR="007908E4" w:rsidRPr="007908E4" w:rsidRDefault="007908E4" w:rsidP="00136403">
            <w:pPr>
              <w:rPr>
                <w:lang w:val="en-US"/>
              </w:rPr>
            </w:pPr>
            <w:r w:rsidRPr="00593208">
              <w:rPr>
                <w:lang w:val="en-US"/>
              </w:rPr>
              <w:t>Jason I. Hong and James A. Landay. WebQ</w:t>
            </w:r>
            <w:r w:rsidRPr="007908E4">
              <w:rPr>
                <w:lang w:val="en-US"/>
              </w:rPr>
              <w:t>uilt: A Framework for Capturing and Visualizing the Web Experience</w:t>
            </w:r>
            <w:r w:rsidR="00F839B3">
              <w:rPr>
                <w:lang w:val="en-US"/>
              </w:rPr>
              <w:t>.</w:t>
            </w:r>
            <w:r w:rsidRPr="007908E4">
              <w:rPr>
                <w:lang w:val="en-US"/>
              </w:rPr>
              <w:t xml:space="preserve"> Ma</w:t>
            </w:r>
            <w:r w:rsidR="004002EB">
              <w:rPr>
                <w:lang w:val="en-US"/>
              </w:rPr>
              <w:t>j</w:t>
            </w:r>
            <w:r w:rsidRPr="007908E4">
              <w:rPr>
                <w:lang w:val="en-US"/>
              </w:rPr>
              <w:t xml:space="preserve"> 2001</w:t>
            </w:r>
            <w:r w:rsidR="00F839B3">
              <w:rPr>
                <w:lang w:val="en-US"/>
              </w:rPr>
              <w:t>.</w:t>
            </w:r>
          </w:p>
        </w:tc>
      </w:tr>
      <w:tr w:rsidR="007908E4" w:rsidRPr="004002EB" w14:paraId="51500745" w14:textId="77777777" w:rsidTr="00661675">
        <w:tc>
          <w:tcPr>
            <w:tcW w:w="479" w:type="dxa"/>
          </w:tcPr>
          <w:p w14:paraId="0B106847" w14:textId="2F59E9AE" w:rsidR="007908E4" w:rsidRPr="007908E4" w:rsidRDefault="004002EB" w:rsidP="00136403">
            <w:pPr>
              <w:rPr>
                <w:lang w:val="en-US"/>
              </w:rPr>
            </w:pPr>
            <w:r>
              <w:rPr>
                <w:lang w:val="en-US"/>
              </w:rPr>
              <w:t>[2]</w:t>
            </w:r>
          </w:p>
        </w:tc>
        <w:tc>
          <w:tcPr>
            <w:tcW w:w="9439" w:type="dxa"/>
          </w:tcPr>
          <w:p w14:paraId="0F7D3467" w14:textId="4ADB6C31" w:rsidR="007908E4" w:rsidRPr="004002EB" w:rsidRDefault="00661675" w:rsidP="00136403">
            <w:pPr>
              <w:rPr>
                <w:lang w:val="en-US"/>
              </w:rPr>
            </w:pPr>
            <w:r w:rsidRPr="00DD60FA">
              <w:rPr>
                <w:lang w:val="en-US"/>
              </w:rPr>
              <w:t xml:space="preserve">Sebastian Elbaum, Gregg Rothermel, Srikanth Karre, Marc Fisher II. </w:t>
            </w:r>
            <w:r w:rsidRPr="00F839B3">
              <w:rPr>
                <w:lang w:val="en-US"/>
              </w:rPr>
              <w:t>Leveraging User-Session Data to Support Web Application Testing. Marts 200</w:t>
            </w:r>
            <w:r>
              <w:rPr>
                <w:lang w:val="en-US"/>
              </w:rPr>
              <w:t>5.</w:t>
            </w:r>
          </w:p>
        </w:tc>
      </w:tr>
      <w:tr w:rsidR="007908E4" w:rsidRPr="00F839B3" w14:paraId="6D5CD716" w14:textId="77777777" w:rsidTr="00661675">
        <w:tc>
          <w:tcPr>
            <w:tcW w:w="479" w:type="dxa"/>
          </w:tcPr>
          <w:p w14:paraId="0633B038" w14:textId="37C818F5" w:rsidR="007908E4" w:rsidRPr="00F839B3" w:rsidRDefault="00F839B3" w:rsidP="00136403">
            <w:pPr>
              <w:rPr>
                <w:lang w:val="en-US"/>
              </w:rPr>
            </w:pPr>
            <w:r>
              <w:rPr>
                <w:lang w:val="en-US"/>
              </w:rPr>
              <w:t>[3]</w:t>
            </w:r>
          </w:p>
        </w:tc>
        <w:tc>
          <w:tcPr>
            <w:tcW w:w="9439" w:type="dxa"/>
          </w:tcPr>
          <w:p w14:paraId="07FC1922" w14:textId="555E3DCA" w:rsidR="007908E4" w:rsidRPr="00F839B3" w:rsidRDefault="00661675" w:rsidP="00136403">
            <w:pPr>
              <w:rPr>
                <w:lang w:val="en-US"/>
              </w:rPr>
            </w:pPr>
            <w:r w:rsidRPr="006E2F2E">
              <w:rPr>
                <w:lang w:val="en-US"/>
              </w:rPr>
              <w:t xml:space="preserve">Vagner Figueredo de Santanan, Maria Cecília Calani Baranauskas. </w:t>
            </w:r>
            <w:r w:rsidRPr="004002EB">
              <w:rPr>
                <w:lang w:val="en-US"/>
              </w:rPr>
              <w:t>WELFIT: A remote evaluation tool for identifying Web usage patterns through client-side logging</w:t>
            </w:r>
            <w:r>
              <w:rPr>
                <w:lang w:val="en-US"/>
              </w:rPr>
              <w:t>. December 2014.</w:t>
            </w:r>
          </w:p>
        </w:tc>
      </w:tr>
    </w:tbl>
    <w:p w14:paraId="4F3E6711" w14:textId="45BC2EBA" w:rsidR="00136403" w:rsidRPr="00F839B3" w:rsidRDefault="00136403" w:rsidP="00136403">
      <w:pPr>
        <w:rPr>
          <w:lang w:val="en-US"/>
        </w:rPr>
      </w:pPr>
    </w:p>
    <w:p w14:paraId="0EDD590F" w14:textId="77777777" w:rsidR="00382D14" w:rsidRPr="00F839B3" w:rsidRDefault="00382D14" w:rsidP="0097636D">
      <w:pPr>
        <w:rPr>
          <w:lang w:val="en-US"/>
        </w:rPr>
      </w:pPr>
    </w:p>
    <w:p w14:paraId="4DEC835B" w14:textId="77777777" w:rsidR="0097636D" w:rsidRPr="00F839B3" w:rsidRDefault="0097636D" w:rsidP="00E75F0D">
      <w:pPr>
        <w:rPr>
          <w:lang w:val="en-US"/>
        </w:rPr>
      </w:pPr>
    </w:p>
    <w:p w14:paraId="0EA80EC4" w14:textId="77777777" w:rsidR="00E92A6F" w:rsidRDefault="00E92A6F">
      <w:pPr>
        <w:spacing w:after="200" w:line="276" w:lineRule="auto"/>
      </w:pPr>
      <w:bookmarkStart w:id="284" w:name="_Toc476658997"/>
      <w:bookmarkStart w:id="285" w:name="_Toc476659263"/>
      <w:bookmarkStart w:id="286" w:name="_Toc476659309"/>
      <w:bookmarkStart w:id="287" w:name="_Toc476659372"/>
      <w:bookmarkStart w:id="288" w:name="_Ref481146125"/>
      <w:bookmarkStart w:id="289" w:name="_Ref481148023"/>
      <w:bookmarkStart w:id="290" w:name="_Ref483471690"/>
      <w:bookmarkStart w:id="291" w:name="_Ref483473927"/>
      <w:bookmarkStart w:id="292" w:name="_Ref483474421"/>
      <w:bookmarkStart w:id="293" w:name="_Ref483747808"/>
      <w:bookmarkStart w:id="294" w:name="_Ref483747814"/>
    </w:p>
    <w:p w14:paraId="42729D59" w14:textId="77777777" w:rsidR="00E92A6F" w:rsidRDefault="00E92A6F">
      <w:pPr>
        <w:spacing w:after="200" w:line="276" w:lineRule="auto"/>
      </w:pPr>
    </w:p>
    <w:p w14:paraId="420A5D3A" w14:textId="77777777" w:rsidR="00E92A6F" w:rsidRDefault="00E92A6F">
      <w:pPr>
        <w:spacing w:after="200" w:line="276" w:lineRule="auto"/>
      </w:pPr>
    </w:p>
    <w:p w14:paraId="7FE0D051" w14:textId="77777777" w:rsidR="00E92A6F" w:rsidRDefault="00E92A6F">
      <w:pPr>
        <w:spacing w:after="200" w:line="276" w:lineRule="auto"/>
      </w:pPr>
    </w:p>
    <w:p w14:paraId="5C332F13" w14:textId="6F090D5D" w:rsidR="00E92A6F" w:rsidRDefault="00E92A6F">
      <w:pPr>
        <w:spacing w:after="200" w:line="276" w:lineRule="auto"/>
      </w:pPr>
    </w:p>
    <w:p w14:paraId="549EE3DD" w14:textId="20CC0BB1" w:rsidR="00E92A6F" w:rsidRDefault="00E92A6F" w:rsidP="00E92A6F">
      <w:pPr>
        <w:pStyle w:val="Overskrift1"/>
      </w:pPr>
      <w:bookmarkStart w:id="295" w:name="_Ref484068040"/>
      <w:bookmarkStart w:id="296" w:name="_Ref484068041"/>
      <w:bookmarkStart w:id="297" w:name="_Ref484068042"/>
      <w:bookmarkStart w:id="298" w:name="_Ref484068043"/>
      <w:bookmarkStart w:id="299" w:name="_Toc484070363"/>
      <w:r>
        <w:lastRenderedPageBreak/>
        <w:t>7. Bilag</w:t>
      </w:r>
      <w:bookmarkEnd w:id="295"/>
      <w:bookmarkEnd w:id="296"/>
      <w:bookmarkEnd w:id="297"/>
      <w:bookmarkEnd w:id="298"/>
      <w:bookmarkEnd w:id="299"/>
    </w:p>
    <w:p w14:paraId="5AB76239" w14:textId="1BD88F77" w:rsidR="00924D59" w:rsidRPr="009832DF" w:rsidRDefault="00924D59" w:rsidP="0072537C">
      <w:pPr>
        <w:pStyle w:val="Overskrift2"/>
        <w:numPr>
          <w:ilvl w:val="0"/>
          <w:numId w:val="17"/>
        </w:numPr>
      </w:pPr>
      <w:bookmarkStart w:id="300" w:name="_Ref481146046"/>
      <w:bookmarkStart w:id="301" w:name="_Toc484070364"/>
      <w:bookmarkEnd w:id="284"/>
      <w:bookmarkEnd w:id="285"/>
      <w:bookmarkEnd w:id="286"/>
      <w:bookmarkEnd w:id="287"/>
      <w:bookmarkEnd w:id="288"/>
      <w:bookmarkEnd w:id="289"/>
      <w:bookmarkEnd w:id="290"/>
      <w:bookmarkEnd w:id="291"/>
      <w:bookmarkEnd w:id="292"/>
      <w:bookmarkEnd w:id="293"/>
      <w:bookmarkEnd w:id="294"/>
      <w:r>
        <w:t>ASP.NET extensions</w:t>
      </w:r>
      <w:bookmarkEnd w:id="300"/>
      <w:bookmarkEnd w:id="301"/>
    </w:p>
    <w:p w14:paraId="41FD2DAA" w14:textId="0ABDAED0" w:rsidR="006E7763" w:rsidRDefault="00674AC6" w:rsidP="00FA3C33">
      <w:r>
        <w:t xml:space="preserve">Følgende ASP.NET extensions/filtyper er hentet fra oversigten på ASP.NET-wiki siden på </w:t>
      </w:r>
      <w:hyperlink r:id="rId127" w:history="1">
        <w:r w:rsidRPr="00E1612F">
          <w:rPr>
            <w:rStyle w:val="Hyperlink"/>
          </w:rPr>
          <w:t>https://en.wikipedia.org/wiki/ASP.NET</w:t>
        </w:r>
      </w:hyperlink>
    </w:p>
    <w:tbl>
      <w:tblPr>
        <w:tblStyle w:val="Gittertabel4-farve1"/>
        <w:tblW w:w="9797" w:type="dxa"/>
        <w:tblLook w:val="04A0" w:firstRow="1" w:lastRow="0" w:firstColumn="1" w:lastColumn="0" w:noHBand="0" w:noVBand="1"/>
      </w:tblPr>
      <w:tblGrid>
        <w:gridCol w:w="1007"/>
        <w:gridCol w:w="1197"/>
        <w:gridCol w:w="7593"/>
      </w:tblGrid>
      <w:tr w:rsidR="00924D59" w14:paraId="46AEA91B" w14:textId="77777777" w:rsidTr="00674AC6">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0" w:type="auto"/>
            <w:hideMark/>
          </w:tcPr>
          <w:p w14:paraId="273B805C" w14:textId="77777777" w:rsidR="00924D59" w:rsidRDefault="00924D59" w:rsidP="00C14461">
            <w:pPr>
              <w:spacing w:beforeLines="40" w:before="96" w:afterLines="40" w:after="96" w:line="10" w:lineRule="atLeast"/>
              <w:jc w:val="center"/>
              <w:rPr>
                <w:rFonts w:ascii="Arial" w:hAnsi="Arial" w:cs="Arial"/>
                <w:b w:val="0"/>
                <w:bCs w:val="0"/>
                <w:color w:val="000000"/>
                <w:sz w:val="18"/>
                <w:szCs w:val="18"/>
              </w:rPr>
            </w:pPr>
            <w:r>
              <w:rPr>
                <w:rFonts w:ascii="Arial" w:hAnsi="Arial" w:cs="Arial"/>
                <w:b w:val="0"/>
                <w:bCs w:val="0"/>
                <w:color w:val="000000"/>
                <w:sz w:val="18"/>
                <w:szCs w:val="18"/>
              </w:rPr>
              <w:t>Extension</w:t>
            </w:r>
          </w:p>
        </w:tc>
        <w:tc>
          <w:tcPr>
            <w:tcW w:w="0" w:type="auto"/>
            <w:hideMark/>
          </w:tcPr>
          <w:p w14:paraId="30B8055E" w14:textId="77777777" w:rsidR="00924D59" w:rsidRDefault="00924D59" w:rsidP="00C14461">
            <w:pPr>
              <w:spacing w:beforeLines="40" w:before="96" w:afterLines="40" w:after="96" w:line="1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8"/>
                <w:szCs w:val="18"/>
              </w:rPr>
            </w:pPr>
            <w:r>
              <w:rPr>
                <w:rFonts w:ascii="Arial" w:hAnsi="Arial" w:cs="Arial"/>
                <w:b w:val="0"/>
                <w:bCs w:val="0"/>
                <w:color w:val="000000"/>
                <w:sz w:val="18"/>
                <w:szCs w:val="18"/>
              </w:rPr>
              <w:t>Introduced in version</w:t>
            </w:r>
          </w:p>
        </w:tc>
        <w:tc>
          <w:tcPr>
            <w:tcW w:w="0" w:type="auto"/>
            <w:hideMark/>
          </w:tcPr>
          <w:p w14:paraId="1EB2A69D" w14:textId="77777777" w:rsidR="00924D59" w:rsidRDefault="00924D59" w:rsidP="00C14461">
            <w:pPr>
              <w:spacing w:beforeLines="40" w:before="96" w:afterLines="40" w:after="96" w:line="1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8"/>
                <w:szCs w:val="18"/>
              </w:rPr>
            </w:pPr>
            <w:r>
              <w:rPr>
                <w:rFonts w:ascii="Arial" w:hAnsi="Arial" w:cs="Arial"/>
                <w:b w:val="0"/>
                <w:bCs w:val="0"/>
                <w:color w:val="000000"/>
                <w:sz w:val="18"/>
                <w:szCs w:val="18"/>
              </w:rPr>
              <w:t>Description</w:t>
            </w:r>
          </w:p>
        </w:tc>
      </w:tr>
      <w:tr w:rsidR="00924D59" w14:paraId="6AEC6C3C"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A4302"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asax</w:t>
            </w:r>
          </w:p>
        </w:tc>
        <w:tc>
          <w:tcPr>
            <w:tcW w:w="0" w:type="auto"/>
            <w:hideMark/>
          </w:tcPr>
          <w:p w14:paraId="7A09612A"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54E1865C" w14:textId="29E80515"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D7190">
              <w:rPr>
                <w:rFonts w:ascii="Arial" w:hAnsi="Arial" w:cs="Arial"/>
                <w:color w:val="000000"/>
                <w:sz w:val="18"/>
                <w:szCs w:val="18"/>
                <w:lang w:val="en-US"/>
              </w:rPr>
              <w:t>This is the global application file.You can use this file to define global variables (Variable that can be accessed from any Web page in the Web application.) It is mostly used to define the overall application event related to application &amp; session object.</w:t>
            </w:r>
            <w:hyperlink r:id="rId128" w:tooltip="Global.asax (page does not exist)" w:history="1">
              <w:r>
                <w:rPr>
                  <w:rStyle w:val="Hyperlink"/>
                  <w:rFonts w:ascii="Arial" w:hAnsi="Arial" w:cs="Arial"/>
                  <w:color w:val="A55858"/>
                  <w:sz w:val="18"/>
                  <w:szCs w:val="18"/>
                </w:rPr>
                <w:t>Global.asax</w:t>
              </w:r>
            </w:hyperlink>
            <w:r>
              <w:rPr>
                <w:rFonts w:ascii="Arial" w:hAnsi="Arial" w:cs="Arial"/>
                <w:color w:val="000000"/>
                <w:sz w:val="18"/>
                <w:szCs w:val="18"/>
              </w:rPr>
              <w:t>, used for application-level logic</w:t>
            </w:r>
          </w:p>
        </w:tc>
      </w:tr>
      <w:tr w:rsidR="00924D59" w:rsidRPr="009C4ECF" w14:paraId="40904C04"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0B011A75"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ascx</w:t>
            </w:r>
          </w:p>
        </w:tc>
        <w:tc>
          <w:tcPr>
            <w:tcW w:w="0" w:type="auto"/>
            <w:hideMark/>
          </w:tcPr>
          <w:p w14:paraId="4460BA45"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4DD6B2A5" w14:textId="77777777" w:rsidR="00924D59" w:rsidRPr="001D7190"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User Control, used for User Control files logic</w:t>
            </w:r>
          </w:p>
        </w:tc>
      </w:tr>
      <w:tr w:rsidR="00924D59" w:rsidRPr="009C4ECF" w14:paraId="2754EEF6"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C11AC1"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ashx</w:t>
            </w:r>
          </w:p>
        </w:tc>
        <w:tc>
          <w:tcPr>
            <w:tcW w:w="0" w:type="auto"/>
            <w:hideMark/>
          </w:tcPr>
          <w:p w14:paraId="5D2C4E21"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07BE371C" w14:textId="4517ADDA" w:rsidR="00924D59" w:rsidRPr="001D7190"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Custom</w:t>
            </w:r>
            <w:r w:rsidRPr="001D7190">
              <w:rPr>
                <w:rStyle w:val="apple-converted-space"/>
                <w:rFonts w:ascii="Arial" w:hAnsi="Arial" w:cs="Arial"/>
                <w:color w:val="000000"/>
                <w:sz w:val="18"/>
                <w:szCs w:val="18"/>
                <w:lang w:val="en-US"/>
              </w:rPr>
              <w:t> </w:t>
            </w:r>
            <w:hyperlink r:id="rId129" w:tooltip="HTTP handler" w:history="1">
              <w:r w:rsidRPr="001D7190">
                <w:rPr>
                  <w:rStyle w:val="Hyperlink"/>
                  <w:rFonts w:ascii="Arial" w:hAnsi="Arial" w:cs="Arial"/>
                  <w:color w:val="0B0080"/>
                  <w:sz w:val="18"/>
                  <w:szCs w:val="18"/>
                  <w:lang w:val="en-US"/>
                </w:rPr>
                <w:t>HTTP handlers</w:t>
              </w:r>
            </w:hyperlink>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do not have a user interface.</w:t>
            </w:r>
          </w:p>
        </w:tc>
      </w:tr>
      <w:tr w:rsidR="00924D59" w:rsidRPr="000E6FED" w14:paraId="4CC33E13"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00601948"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asmx</w:t>
            </w:r>
          </w:p>
        </w:tc>
        <w:tc>
          <w:tcPr>
            <w:tcW w:w="0" w:type="auto"/>
            <w:hideMark/>
          </w:tcPr>
          <w:p w14:paraId="01B67E55"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51192592" w14:textId="38755904" w:rsidR="00924D59" w:rsidRPr="001D7190" w:rsidRDefault="007875CF"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hyperlink r:id="rId130" w:tooltip="Web service" w:history="1">
              <w:r w:rsidR="00924D59" w:rsidRPr="001D7190">
                <w:rPr>
                  <w:rStyle w:val="Hyperlink"/>
                  <w:rFonts w:ascii="Arial" w:hAnsi="Arial" w:cs="Arial"/>
                  <w:color w:val="0B0080"/>
                  <w:sz w:val="18"/>
                  <w:szCs w:val="18"/>
                  <w:lang w:val="en-US"/>
                </w:rPr>
                <w:t>Web service</w:t>
              </w:r>
            </w:hyperlink>
            <w:r w:rsidR="00924D59" w:rsidRPr="001D7190">
              <w:rPr>
                <w:rStyle w:val="apple-converted-space"/>
                <w:rFonts w:ascii="Arial" w:hAnsi="Arial" w:cs="Arial"/>
                <w:color w:val="000000"/>
                <w:sz w:val="18"/>
                <w:szCs w:val="18"/>
                <w:lang w:val="en-US"/>
              </w:rPr>
              <w:t> </w:t>
            </w:r>
            <w:r w:rsidR="00924D59" w:rsidRPr="001D7190">
              <w:rPr>
                <w:rFonts w:ascii="Arial" w:hAnsi="Arial" w:cs="Arial"/>
                <w:color w:val="000000"/>
                <w:sz w:val="18"/>
                <w:szCs w:val="18"/>
                <w:lang w:val="en-US"/>
              </w:rPr>
              <w:t>pages. From version 2.0 a Code behind page of an asmx file is placed into the app_code folder.</w:t>
            </w:r>
          </w:p>
        </w:tc>
      </w:tr>
      <w:tr w:rsidR="00924D59" w14:paraId="5B0D0FC1"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3135F7"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aspx</w:t>
            </w:r>
          </w:p>
        </w:tc>
        <w:tc>
          <w:tcPr>
            <w:tcW w:w="0" w:type="auto"/>
            <w:hideMark/>
          </w:tcPr>
          <w:p w14:paraId="6FF0477A"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6FF3122C" w14:textId="08E4B99C"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D7190">
              <w:rPr>
                <w:rFonts w:ascii="Arial" w:hAnsi="Arial" w:cs="Arial"/>
                <w:color w:val="000000"/>
                <w:sz w:val="18"/>
                <w:szCs w:val="18"/>
                <w:lang w:val="en-US"/>
              </w:rPr>
              <w:t>An ASP.NET Web Forms page that can contain Web controls and presentation and business logic.</w:t>
            </w:r>
            <w:r w:rsidRPr="001D7190">
              <w:rPr>
                <w:rStyle w:val="apple-converted-space"/>
                <w:rFonts w:ascii="Arial" w:hAnsi="Arial" w:cs="Arial"/>
                <w:color w:val="000000"/>
                <w:sz w:val="18"/>
                <w:szCs w:val="18"/>
                <w:lang w:val="en-US"/>
              </w:rPr>
              <w:t> </w:t>
            </w:r>
            <w:hyperlink r:id="rId131" w:history="1">
              <w:r>
                <w:rPr>
                  <w:rStyle w:val="Hyperlink"/>
                  <w:rFonts w:ascii="Arial" w:hAnsi="Arial" w:cs="Arial"/>
                  <w:color w:val="663366"/>
                  <w:sz w:val="18"/>
                  <w:szCs w:val="18"/>
                </w:rPr>
                <w:t>http://msdn.microsoft.com/en-us/library/2wawkw1c.aspx</w:t>
              </w:r>
            </w:hyperlink>
          </w:p>
        </w:tc>
      </w:tr>
      <w:tr w:rsidR="00924D59" w:rsidRPr="000E6FED" w14:paraId="418BE364"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1F223D00"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axd</w:t>
            </w:r>
          </w:p>
        </w:tc>
        <w:tc>
          <w:tcPr>
            <w:tcW w:w="0" w:type="auto"/>
            <w:hideMark/>
          </w:tcPr>
          <w:p w14:paraId="7F8AF353"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10A5BE8D" w14:textId="32611C31" w:rsidR="00924D59" w:rsidRPr="001D7190"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When enabled in</w:t>
            </w:r>
            <w:r w:rsidRPr="001D7190">
              <w:rPr>
                <w:rStyle w:val="apple-converted-space"/>
                <w:rFonts w:ascii="Arial" w:hAnsi="Arial" w:cs="Arial"/>
                <w:color w:val="000000"/>
                <w:sz w:val="18"/>
                <w:szCs w:val="18"/>
                <w:lang w:val="en-US"/>
              </w:rPr>
              <w:t> </w:t>
            </w:r>
            <w:hyperlink r:id="rId132" w:tooltip="Web.config" w:history="1">
              <w:r w:rsidRPr="001D7190">
                <w:rPr>
                  <w:rStyle w:val="Hyperlink"/>
                  <w:rFonts w:ascii="Arial" w:hAnsi="Arial" w:cs="Arial"/>
                  <w:color w:val="0B0080"/>
                  <w:sz w:val="18"/>
                  <w:szCs w:val="18"/>
                  <w:lang w:val="en-US"/>
                </w:rPr>
                <w:t>web.config</w:t>
              </w:r>
            </w:hyperlink>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requesting trace.axd outputs application-level</w:t>
            </w:r>
            <w:r w:rsidRPr="001D7190">
              <w:rPr>
                <w:rStyle w:val="apple-converted-space"/>
                <w:rFonts w:ascii="Arial" w:hAnsi="Arial" w:cs="Arial"/>
                <w:color w:val="000000"/>
                <w:sz w:val="18"/>
                <w:szCs w:val="18"/>
                <w:lang w:val="en-US"/>
              </w:rPr>
              <w:t> </w:t>
            </w:r>
            <w:hyperlink r:id="rId133" w:tooltip="Tracing (software)" w:history="1">
              <w:r w:rsidRPr="001D7190">
                <w:rPr>
                  <w:rStyle w:val="Hyperlink"/>
                  <w:rFonts w:ascii="Arial" w:hAnsi="Arial" w:cs="Arial"/>
                  <w:color w:val="0B0080"/>
                  <w:sz w:val="18"/>
                  <w:szCs w:val="18"/>
                  <w:lang w:val="en-US"/>
                </w:rPr>
                <w:t>tracing</w:t>
              </w:r>
            </w:hyperlink>
            <w:r w:rsidRPr="001D7190">
              <w:rPr>
                <w:rFonts w:ascii="Arial" w:hAnsi="Arial" w:cs="Arial"/>
                <w:color w:val="000000"/>
                <w:sz w:val="18"/>
                <w:szCs w:val="18"/>
                <w:lang w:val="en-US"/>
              </w:rPr>
              <w:t>. Also used for the special webresource.axd handler, which allows control/component developers to package a component/control complete with images, script, css etc. for deployment in one file (an 'assembly')</w:t>
            </w:r>
          </w:p>
        </w:tc>
      </w:tr>
      <w:tr w:rsidR="00924D59" w:rsidRPr="000E6FED" w14:paraId="614176A3"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9F47B3"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browser</w:t>
            </w:r>
          </w:p>
        </w:tc>
        <w:tc>
          <w:tcPr>
            <w:tcW w:w="0" w:type="auto"/>
            <w:hideMark/>
          </w:tcPr>
          <w:p w14:paraId="2F8E65BC"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2.0</w:t>
            </w:r>
          </w:p>
        </w:tc>
        <w:tc>
          <w:tcPr>
            <w:tcW w:w="0" w:type="auto"/>
            <w:hideMark/>
          </w:tcPr>
          <w:p w14:paraId="04E1B09F" w14:textId="136D1C9C" w:rsidR="00924D59" w:rsidRPr="001D7190"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Browser capabilities files stored in</w:t>
            </w:r>
            <w:r w:rsidRPr="001D7190">
              <w:rPr>
                <w:rStyle w:val="apple-converted-space"/>
                <w:rFonts w:ascii="Arial" w:hAnsi="Arial" w:cs="Arial"/>
                <w:color w:val="000000"/>
                <w:sz w:val="18"/>
                <w:szCs w:val="18"/>
                <w:lang w:val="en-US"/>
              </w:rPr>
              <w:t> </w:t>
            </w:r>
            <w:hyperlink r:id="rId134" w:tooltip="XML" w:history="1">
              <w:r w:rsidRPr="001D7190">
                <w:rPr>
                  <w:rStyle w:val="Hyperlink"/>
                  <w:rFonts w:ascii="Arial" w:hAnsi="Arial" w:cs="Arial"/>
                  <w:color w:val="0B0080"/>
                  <w:sz w:val="18"/>
                  <w:szCs w:val="18"/>
                  <w:lang w:val="en-US"/>
                </w:rPr>
                <w:t>XML</w:t>
              </w:r>
            </w:hyperlink>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format; introduced in version 2.0. ASP.NET 2 includes many of these by default, to support common Web browsers. These specify which browsers have which abilities, so that ASP.NET 2 can automatically customize and optimize its output accordingly. Special .browser files are available for free download to handle, for instance, the W3C Validator, so that it properly shows standards-compliant pages as being standards-compliant. Replaces the harder-to-use BrowserCaps section that was in machine.config and could be overridden in</w:t>
            </w:r>
            <w:r w:rsidRPr="001D7190">
              <w:rPr>
                <w:rStyle w:val="apple-converted-space"/>
                <w:rFonts w:ascii="Arial" w:hAnsi="Arial" w:cs="Arial"/>
                <w:color w:val="000000"/>
                <w:sz w:val="18"/>
                <w:szCs w:val="18"/>
                <w:lang w:val="en-US"/>
              </w:rPr>
              <w:t> </w:t>
            </w:r>
            <w:hyperlink r:id="rId135" w:tooltip="Web.config" w:history="1">
              <w:r w:rsidRPr="001D7190">
                <w:rPr>
                  <w:rStyle w:val="Hyperlink"/>
                  <w:rFonts w:ascii="Arial" w:hAnsi="Arial" w:cs="Arial"/>
                  <w:color w:val="0B0080"/>
                  <w:sz w:val="18"/>
                  <w:szCs w:val="18"/>
                  <w:lang w:val="en-US"/>
                </w:rPr>
                <w:t>web.config</w:t>
              </w:r>
            </w:hyperlink>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in ASP.NET 1.x.</w:t>
            </w:r>
          </w:p>
        </w:tc>
      </w:tr>
      <w:tr w:rsidR="00924D59" w14:paraId="66D9778B"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277131DE"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config</w:t>
            </w:r>
          </w:p>
        </w:tc>
        <w:tc>
          <w:tcPr>
            <w:tcW w:w="0" w:type="auto"/>
            <w:hideMark/>
          </w:tcPr>
          <w:p w14:paraId="3C92E5A5"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6A80B62B" w14:textId="03FB694D" w:rsidR="00924D59" w:rsidRDefault="007875CF"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hyperlink r:id="rId136" w:tooltip="Web.config" w:history="1">
              <w:r w:rsidR="00924D59" w:rsidRPr="001D7190">
                <w:rPr>
                  <w:rStyle w:val="Hyperlink"/>
                  <w:rFonts w:ascii="Arial" w:hAnsi="Arial" w:cs="Arial"/>
                  <w:color w:val="0B0080"/>
                  <w:sz w:val="18"/>
                  <w:szCs w:val="18"/>
                  <w:lang w:val="en-US"/>
                </w:rPr>
                <w:t>web.config</w:t>
              </w:r>
            </w:hyperlink>
            <w:r w:rsidR="00924D59" w:rsidRPr="001D7190">
              <w:rPr>
                <w:rStyle w:val="apple-converted-space"/>
                <w:rFonts w:ascii="Arial" w:hAnsi="Arial" w:cs="Arial"/>
                <w:color w:val="000000"/>
                <w:sz w:val="18"/>
                <w:szCs w:val="18"/>
                <w:lang w:val="en-US"/>
              </w:rPr>
              <w:t> </w:t>
            </w:r>
            <w:r w:rsidR="00924D59" w:rsidRPr="001D7190">
              <w:rPr>
                <w:rFonts w:ascii="Arial" w:hAnsi="Arial" w:cs="Arial"/>
                <w:color w:val="000000"/>
                <w:sz w:val="18"/>
                <w:szCs w:val="18"/>
                <w:lang w:val="en-US"/>
              </w:rPr>
              <w:t xml:space="preserve">is the only file in a specific Web application to use this extension by default (machine.config similarly affects the entire Web server and all applications on it), however ASP.NET provides facilities to create and consume other config files. </w:t>
            </w:r>
            <w:r w:rsidR="00924D59">
              <w:rPr>
                <w:rFonts w:ascii="Arial" w:hAnsi="Arial" w:cs="Arial"/>
                <w:color w:val="000000"/>
                <w:sz w:val="18"/>
                <w:szCs w:val="18"/>
              </w:rPr>
              <w:t>These are stored in</w:t>
            </w:r>
            <w:r w:rsidR="00924D59">
              <w:rPr>
                <w:rStyle w:val="apple-converted-space"/>
                <w:rFonts w:ascii="Arial" w:hAnsi="Arial" w:cs="Arial"/>
                <w:color w:val="000000"/>
                <w:sz w:val="18"/>
                <w:szCs w:val="18"/>
              </w:rPr>
              <w:t> </w:t>
            </w:r>
            <w:hyperlink r:id="rId137" w:tooltip="XML" w:history="1">
              <w:r w:rsidR="00924D59">
                <w:rPr>
                  <w:rStyle w:val="Hyperlink"/>
                  <w:rFonts w:ascii="Arial" w:hAnsi="Arial" w:cs="Arial"/>
                  <w:color w:val="0B0080"/>
                  <w:sz w:val="18"/>
                  <w:szCs w:val="18"/>
                </w:rPr>
                <w:t>XML</w:t>
              </w:r>
            </w:hyperlink>
            <w:r w:rsidR="00924D59">
              <w:rPr>
                <w:rStyle w:val="apple-converted-space"/>
                <w:rFonts w:ascii="Arial" w:hAnsi="Arial" w:cs="Arial"/>
                <w:color w:val="000000"/>
                <w:sz w:val="18"/>
                <w:szCs w:val="18"/>
              </w:rPr>
              <w:t> </w:t>
            </w:r>
            <w:r w:rsidR="00924D59">
              <w:rPr>
                <w:rFonts w:ascii="Arial" w:hAnsi="Arial" w:cs="Arial"/>
                <w:color w:val="000000"/>
                <w:sz w:val="18"/>
                <w:szCs w:val="18"/>
              </w:rPr>
              <w:t>format.</w:t>
            </w:r>
          </w:p>
        </w:tc>
      </w:tr>
      <w:tr w:rsidR="00924D59" w:rsidRPr="000E6FED" w14:paraId="69200B67"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CC0D3A"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cs/vb/fs</w:t>
            </w:r>
          </w:p>
        </w:tc>
        <w:tc>
          <w:tcPr>
            <w:tcW w:w="0" w:type="auto"/>
            <w:hideMark/>
          </w:tcPr>
          <w:p w14:paraId="12243BF8"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131D6107" w14:textId="77777777" w:rsidR="00924D59" w:rsidRPr="001D7190"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Code files (cs indicates C#, vb indicates Visual Basic, fs indicates F#). Code behind files (see above) predominantly have the extension "</w:t>
            </w:r>
            <w:r w:rsidRPr="001D7190">
              <w:rPr>
                <w:rStyle w:val="HTML-kode"/>
                <w:rFonts w:eastAsiaTheme="minorHAnsi"/>
                <w:color w:val="000000"/>
                <w:bdr w:val="single" w:sz="6" w:space="1" w:color="EAECF0" w:frame="1"/>
                <w:shd w:val="clear" w:color="auto" w:fill="F8F9FA"/>
                <w:lang w:val="en-US"/>
              </w:rPr>
              <w:t>.aspx.cs</w:t>
            </w:r>
            <w:r w:rsidRPr="001D7190">
              <w:rPr>
                <w:rFonts w:ascii="Arial" w:hAnsi="Arial" w:cs="Arial"/>
                <w:color w:val="000000"/>
                <w:sz w:val="18"/>
                <w:szCs w:val="18"/>
                <w:lang w:val="en-US"/>
              </w:rPr>
              <w:t>" or "</w:t>
            </w:r>
            <w:r w:rsidRPr="001D7190">
              <w:rPr>
                <w:rStyle w:val="HTML-kode"/>
                <w:rFonts w:eastAsiaTheme="minorHAnsi"/>
                <w:color w:val="000000"/>
                <w:bdr w:val="single" w:sz="6" w:space="1" w:color="EAECF0" w:frame="1"/>
                <w:shd w:val="clear" w:color="auto" w:fill="F8F9FA"/>
                <w:lang w:val="en-US"/>
              </w:rPr>
              <w:t>.aspx.vb</w:t>
            </w:r>
            <w:r w:rsidRPr="001D7190">
              <w:rPr>
                <w:rFonts w:ascii="Arial" w:hAnsi="Arial" w:cs="Arial"/>
                <w:color w:val="000000"/>
                <w:sz w:val="18"/>
                <w:szCs w:val="18"/>
                <w:lang w:val="en-US"/>
              </w:rPr>
              <w:t>" for the two most common languages. Other code files (often containing common "library" classes) can also exist in the Web folders with the cs/vb extension. In ASP.NET 2 these should be placed inside the App_Code folder where they are dynamically compiled and available to the whole application.</w:t>
            </w:r>
          </w:p>
        </w:tc>
      </w:tr>
      <w:tr w:rsidR="00924D59" w:rsidRPr="000E6FED" w14:paraId="660069A0"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0D6261A9"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cshtml</w:t>
            </w:r>
          </w:p>
        </w:tc>
        <w:tc>
          <w:tcPr>
            <w:tcW w:w="0" w:type="auto"/>
            <w:hideMark/>
          </w:tcPr>
          <w:p w14:paraId="124951CF"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4.1</w:t>
            </w:r>
          </w:p>
        </w:tc>
        <w:tc>
          <w:tcPr>
            <w:tcW w:w="0" w:type="auto"/>
            <w:hideMark/>
          </w:tcPr>
          <w:p w14:paraId="21D43BA2" w14:textId="5F035BA1" w:rsidR="00924D59" w:rsidRPr="001D7190"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Views (mixed C# and HTML using</w:t>
            </w:r>
            <w:r w:rsidRPr="001D7190">
              <w:rPr>
                <w:rStyle w:val="apple-converted-space"/>
                <w:rFonts w:ascii="Arial" w:hAnsi="Arial" w:cs="Arial"/>
                <w:color w:val="000000"/>
                <w:sz w:val="18"/>
                <w:szCs w:val="18"/>
                <w:lang w:val="en-US"/>
              </w:rPr>
              <w:t> </w:t>
            </w:r>
            <w:hyperlink r:id="rId138" w:tooltip="ASP.NET Razor" w:history="1">
              <w:r w:rsidRPr="001D7190">
                <w:rPr>
                  <w:rStyle w:val="Hyperlink"/>
                  <w:rFonts w:ascii="Arial" w:hAnsi="Arial" w:cs="Arial"/>
                  <w:color w:val="0B0080"/>
                  <w:sz w:val="18"/>
                  <w:szCs w:val="18"/>
                  <w:lang w:val="en-US"/>
                </w:rPr>
                <w:t>Razor</w:t>
              </w:r>
            </w:hyperlink>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syntax)</w:t>
            </w:r>
          </w:p>
        </w:tc>
      </w:tr>
      <w:tr w:rsidR="00924D59" w:rsidRPr="000E6FED" w14:paraId="600E75C0"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10CAC"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dbml</w:t>
            </w:r>
          </w:p>
        </w:tc>
        <w:tc>
          <w:tcPr>
            <w:tcW w:w="0" w:type="auto"/>
            <w:hideMark/>
          </w:tcPr>
          <w:p w14:paraId="2CAFEB64"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3.5</w:t>
            </w:r>
          </w:p>
        </w:tc>
        <w:tc>
          <w:tcPr>
            <w:tcW w:w="0" w:type="auto"/>
            <w:hideMark/>
          </w:tcPr>
          <w:p w14:paraId="73E62B0D" w14:textId="1EDF1338" w:rsidR="00924D59" w:rsidRPr="001D7190" w:rsidRDefault="007875CF"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hyperlink r:id="rId139" w:tooltip="Language Integrated Query" w:history="1">
              <w:r w:rsidR="00924D59" w:rsidRPr="001D7190">
                <w:rPr>
                  <w:rStyle w:val="Hyperlink"/>
                  <w:rFonts w:ascii="Arial" w:hAnsi="Arial" w:cs="Arial"/>
                  <w:color w:val="0B0080"/>
                  <w:sz w:val="18"/>
                  <w:szCs w:val="18"/>
                  <w:lang w:val="en-US"/>
                </w:rPr>
                <w:t>LINQ to SQL</w:t>
              </w:r>
            </w:hyperlink>
            <w:r w:rsidR="00924D59" w:rsidRPr="001D7190">
              <w:rPr>
                <w:rStyle w:val="apple-converted-space"/>
                <w:rFonts w:ascii="Arial" w:hAnsi="Arial" w:cs="Arial"/>
                <w:color w:val="000000"/>
                <w:sz w:val="18"/>
                <w:szCs w:val="18"/>
                <w:lang w:val="en-US"/>
              </w:rPr>
              <w:t> </w:t>
            </w:r>
            <w:r w:rsidR="00924D59" w:rsidRPr="001D7190">
              <w:rPr>
                <w:rFonts w:ascii="Arial" w:hAnsi="Arial" w:cs="Arial"/>
                <w:color w:val="000000"/>
                <w:sz w:val="18"/>
                <w:szCs w:val="18"/>
                <w:lang w:val="en-US"/>
              </w:rPr>
              <w:t>data classes file</w:t>
            </w:r>
          </w:p>
        </w:tc>
      </w:tr>
      <w:tr w:rsidR="00924D59" w:rsidRPr="000E6FED" w14:paraId="1C1FC9A6"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25C83379"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edmx</w:t>
            </w:r>
          </w:p>
        </w:tc>
        <w:tc>
          <w:tcPr>
            <w:tcW w:w="0" w:type="auto"/>
            <w:hideMark/>
          </w:tcPr>
          <w:p w14:paraId="0C6B71F1"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3.5</w:t>
            </w:r>
          </w:p>
        </w:tc>
        <w:tc>
          <w:tcPr>
            <w:tcW w:w="0" w:type="auto"/>
            <w:hideMark/>
          </w:tcPr>
          <w:p w14:paraId="10FEDAE2" w14:textId="6EF11C1D" w:rsidR="00924D59" w:rsidRPr="001D7190" w:rsidRDefault="007875CF"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hyperlink r:id="rId140" w:tooltip="ADO.NET Entity Framework" w:history="1">
              <w:r w:rsidR="00924D59" w:rsidRPr="001D7190">
                <w:rPr>
                  <w:rStyle w:val="Hyperlink"/>
                  <w:rFonts w:ascii="Arial" w:hAnsi="Arial" w:cs="Arial"/>
                  <w:color w:val="0B0080"/>
                  <w:sz w:val="18"/>
                  <w:szCs w:val="18"/>
                  <w:lang w:val="en-US"/>
                </w:rPr>
                <w:t>ADO.NET Entity Framework</w:t>
              </w:r>
            </w:hyperlink>
            <w:r w:rsidR="00924D59" w:rsidRPr="001D7190">
              <w:rPr>
                <w:rStyle w:val="apple-converted-space"/>
                <w:rFonts w:ascii="Arial" w:hAnsi="Arial" w:cs="Arial"/>
                <w:color w:val="000000"/>
                <w:sz w:val="18"/>
                <w:szCs w:val="18"/>
                <w:lang w:val="en-US"/>
              </w:rPr>
              <w:t> </w:t>
            </w:r>
            <w:r w:rsidR="00924D59" w:rsidRPr="001D7190">
              <w:rPr>
                <w:rFonts w:ascii="Arial" w:hAnsi="Arial" w:cs="Arial"/>
                <w:color w:val="000000"/>
                <w:sz w:val="18"/>
                <w:szCs w:val="18"/>
                <w:lang w:val="en-US"/>
              </w:rPr>
              <w:t>model</w:t>
            </w:r>
          </w:p>
        </w:tc>
      </w:tr>
      <w:tr w:rsidR="00924D59" w:rsidRPr="000E6FED" w14:paraId="1357AB6B"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87ABF7"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master</w:t>
            </w:r>
          </w:p>
        </w:tc>
        <w:tc>
          <w:tcPr>
            <w:tcW w:w="0" w:type="auto"/>
            <w:hideMark/>
          </w:tcPr>
          <w:p w14:paraId="11DCE139"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2.0</w:t>
            </w:r>
          </w:p>
        </w:tc>
        <w:tc>
          <w:tcPr>
            <w:tcW w:w="0" w:type="auto"/>
            <w:hideMark/>
          </w:tcPr>
          <w:p w14:paraId="61B90DEA" w14:textId="77777777" w:rsidR="00924D59" w:rsidRPr="001D7190"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Master page file. Default file name is Master1.master</w:t>
            </w:r>
          </w:p>
        </w:tc>
      </w:tr>
      <w:tr w:rsidR="00924D59" w:rsidRPr="000E6FED" w14:paraId="0AE25A21"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2557E072"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resx</w:t>
            </w:r>
          </w:p>
        </w:tc>
        <w:tc>
          <w:tcPr>
            <w:tcW w:w="0" w:type="auto"/>
            <w:hideMark/>
          </w:tcPr>
          <w:p w14:paraId="374A2E36"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1.0</w:t>
            </w:r>
          </w:p>
        </w:tc>
        <w:tc>
          <w:tcPr>
            <w:tcW w:w="0" w:type="auto"/>
            <w:hideMark/>
          </w:tcPr>
          <w:p w14:paraId="33DB9B52" w14:textId="32D07D65" w:rsidR="00924D59" w:rsidRPr="001D7190"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Resource files for</w:t>
            </w:r>
            <w:r w:rsidRPr="001D7190">
              <w:rPr>
                <w:rStyle w:val="apple-converted-space"/>
                <w:rFonts w:ascii="Arial" w:hAnsi="Arial" w:cs="Arial"/>
                <w:color w:val="000000"/>
                <w:sz w:val="18"/>
                <w:szCs w:val="18"/>
                <w:lang w:val="en-US"/>
              </w:rPr>
              <w:t> </w:t>
            </w:r>
            <w:hyperlink r:id="rId141" w:tooltip="Internationalization and localization" w:history="1">
              <w:r w:rsidRPr="001D7190">
                <w:rPr>
                  <w:rStyle w:val="Hyperlink"/>
                  <w:rFonts w:ascii="Arial" w:hAnsi="Arial" w:cs="Arial"/>
                  <w:color w:val="0B0080"/>
                  <w:sz w:val="18"/>
                  <w:szCs w:val="18"/>
                  <w:lang w:val="en-US"/>
                </w:rPr>
                <w:t>internationalization and localization</w:t>
              </w:r>
            </w:hyperlink>
            <w:r w:rsidRPr="001D7190">
              <w:rPr>
                <w:rFonts w:ascii="Arial" w:hAnsi="Arial" w:cs="Arial"/>
                <w:color w:val="000000"/>
                <w:sz w:val="18"/>
                <w:szCs w:val="18"/>
                <w:lang w:val="en-US"/>
              </w:rPr>
              <w:t>. Resource files can be</w:t>
            </w:r>
            <w:r w:rsidRPr="001D7190">
              <w:rPr>
                <w:rStyle w:val="apple-converted-space"/>
                <w:rFonts w:ascii="Arial" w:hAnsi="Arial" w:cs="Arial"/>
                <w:color w:val="000000"/>
                <w:sz w:val="18"/>
                <w:szCs w:val="18"/>
                <w:lang w:val="en-US"/>
              </w:rPr>
              <w:t> </w:t>
            </w:r>
            <w:r w:rsidRPr="001D7190">
              <w:rPr>
                <w:rFonts w:ascii="Arial" w:hAnsi="Arial" w:cs="Arial"/>
                <w:i/>
                <w:iCs/>
                <w:color w:val="000000"/>
                <w:sz w:val="18"/>
                <w:szCs w:val="18"/>
                <w:lang w:val="en-US"/>
              </w:rPr>
              <w:t>global</w:t>
            </w:r>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(e.g., messages) or</w:t>
            </w:r>
            <w:r w:rsidRPr="001D7190">
              <w:rPr>
                <w:rStyle w:val="apple-converted-space"/>
                <w:rFonts w:ascii="Arial" w:hAnsi="Arial" w:cs="Arial"/>
                <w:color w:val="000000"/>
                <w:sz w:val="18"/>
                <w:szCs w:val="18"/>
                <w:lang w:val="en-US"/>
              </w:rPr>
              <w:t> </w:t>
            </w:r>
            <w:r w:rsidRPr="001D7190">
              <w:rPr>
                <w:rFonts w:ascii="Arial" w:hAnsi="Arial" w:cs="Arial"/>
                <w:i/>
                <w:iCs/>
                <w:color w:val="000000"/>
                <w:sz w:val="18"/>
                <w:szCs w:val="18"/>
                <w:lang w:val="en-US"/>
              </w:rPr>
              <w:t>local</w:t>
            </w:r>
            <w:r w:rsidRPr="001D7190">
              <w:rPr>
                <w:rFonts w:ascii="Arial" w:hAnsi="Arial" w:cs="Arial"/>
                <w:color w:val="000000"/>
                <w:sz w:val="18"/>
                <w:szCs w:val="18"/>
                <w:lang w:val="en-US"/>
              </w:rPr>
              <w:t>, which means specific for one aspx or ascx file.</w:t>
            </w:r>
          </w:p>
        </w:tc>
      </w:tr>
      <w:tr w:rsidR="00924D59" w:rsidRPr="000E6FED" w14:paraId="647F917A"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A86674"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sitemap</w:t>
            </w:r>
          </w:p>
        </w:tc>
        <w:tc>
          <w:tcPr>
            <w:tcW w:w="0" w:type="auto"/>
            <w:hideMark/>
          </w:tcPr>
          <w:p w14:paraId="5F6F2809"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2.0</w:t>
            </w:r>
          </w:p>
        </w:tc>
        <w:tc>
          <w:tcPr>
            <w:tcW w:w="0" w:type="auto"/>
            <w:hideMark/>
          </w:tcPr>
          <w:p w14:paraId="465FCE71" w14:textId="77777777" w:rsidR="00924D59" w:rsidRPr="001D7190"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Sitemap configuration files. Default file name is web.sitemap</w:t>
            </w:r>
          </w:p>
        </w:tc>
      </w:tr>
      <w:tr w:rsidR="00924D59" w14:paraId="117C2BCB"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0CFCD9A7"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skin</w:t>
            </w:r>
          </w:p>
        </w:tc>
        <w:tc>
          <w:tcPr>
            <w:tcW w:w="0" w:type="auto"/>
            <w:hideMark/>
          </w:tcPr>
          <w:p w14:paraId="5B369776"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2.0</w:t>
            </w:r>
          </w:p>
        </w:tc>
        <w:tc>
          <w:tcPr>
            <w:tcW w:w="0" w:type="auto"/>
            <w:hideMark/>
          </w:tcPr>
          <w:p w14:paraId="585D61C2"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Theme skin files.</w:t>
            </w:r>
          </w:p>
        </w:tc>
      </w:tr>
      <w:tr w:rsidR="00924D59" w:rsidRPr="000E6FED" w14:paraId="20AD6401" w14:textId="77777777" w:rsidTr="0067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A8B5D4"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lastRenderedPageBreak/>
              <w:t>svc</w:t>
            </w:r>
          </w:p>
        </w:tc>
        <w:tc>
          <w:tcPr>
            <w:tcW w:w="0" w:type="auto"/>
            <w:hideMark/>
          </w:tcPr>
          <w:p w14:paraId="5A5470DD" w14:textId="77777777" w:rsidR="00924D59" w:rsidRDefault="00924D59"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3.0</w:t>
            </w:r>
          </w:p>
        </w:tc>
        <w:tc>
          <w:tcPr>
            <w:tcW w:w="0" w:type="auto"/>
            <w:hideMark/>
          </w:tcPr>
          <w:p w14:paraId="747AA8DF" w14:textId="03676516" w:rsidR="00924D59" w:rsidRPr="001D7190" w:rsidRDefault="007875CF" w:rsidP="00C14461">
            <w:pPr>
              <w:spacing w:beforeLines="40" w:before="96" w:afterLines="40" w:after="96" w:line="1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hyperlink r:id="rId142" w:tooltip="Windows Communication Foundation" w:history="1">
              <w:r w:rsidR="00924D59" w:rsidRPr="001D7190">
                <w:rPr>
                  <w:rStyle w:val="Hyperlink"/>
                  <w:rFonts w:ascii="Arial" w:hAnsi="Arial" w:cs="Arial"/>
                  <w:color w:val="0B0080"/>
                  <w:sz w:val="18"/>
                  <w:szCs w:val="18"/>
                  <w:lang w:val="en-US"/>
                </w:rPr>
                <w:t>Windows Communication Foundation</w:t>
              </w:r>
            </w:hyperlink>
            <w:r w:rsidR="00924D59" w:rsidRPr="001D7190">
              <w:rPr>
                <w:rStyle w:val="apple-converted-space"/>
                <w:rFonts w:ascii="Arial" w:hAnsi="Arial" w:cs="Arial"/>
                <w:color w:val="000000"/>
                <w:sz w:val="18"/>
                <w:szCs w:val="18"/>
                <w:lang w:val="en-US"/>
              </w:rPr>
              <w:t> </w:t>
            </w:r>
            <w:r w:rsidR="00924D59" w:rsidRPr="001D7190">
              <w:rPr>
                <w:rFonts w:ascii="Arial" w:hAnsi="Arial" w:cs="Arial"/>
                <w:color w:val="000000"/>
                <w:sz w:val="18"/>
                <w:szCs w:val="18"/>
                <w:lang w:val="en-US"/>
              </w:rPr>
              <w:t>service file</w:t>
            </w:r>
          </w:p>
        </w:tc>
      </w:tr>
      <w:tr w:rsidR="00924D59" w:rsidRPr="000E6FED" w14:paraId="001FB7B3" w14:textId="77777777" w:rsidTr="00674AC6">
        <w:tc>
          <w:tcPr>
            <w:cnfStyle w:val="001000000000" w:firstRow="0" w:lastRow="0" w:firstColumn="1" w:lastColumn="0" w:oddVBand="0" w:evenVBand="0" w:oddHBand="0" w:evenHBand="0" w:firstRowFirstColumn="0" w:firstRowLastColumn="0" w:lastRowFirstColumn="0" w:lastRowLastColumn="0"/>
            <w:tcW w:w="0" w:type="auto"/>
            <w:hideMark/>
          </w:tcPr>
          <w:p w14:paraId="36E250E8" w14:textId="77777777" w:rsidR="00924D59" w:rsidRDefault="00924D59" w:rsidP="00C14461">
            <w:pPr>
              <w:spacing w:beforeLines="40" w:before="96" w:afterLines="40" w:after="96" w:line="10" w:lineRule="atLeast"/>
              <w:rPr>
                <w:rFonts w:ascii="Arial" w:hAnsi="Arial" w:cs="Arial"/>
                <w:color w:val="000000"/>
                <w:sz w:val="18"/>
                <w:szCs w:val="18"/>
              </w:rPr>
            </w:pPr>
            <w:r>
              <w:rPr>
                <w:rFonts w:ascii="Arial" w:hAnsi="Arial" w:cs="Arial"/>
                <w:color w:val="000000"/>
                <w:sz w:val="18"/>
                <w:szCs w:val="18"/>
              </w:rPr>
              <w:t>vbhtml</w:t>
            </w:r>
          </w:p>
        </w:tc>
        <w:tc>
          <w:tcPr>
            <w:tcW w:w="0" w:type="auto"/>
            <w:hideMark/>
          </w:tcPr>
          <w:p w14:paraId="2346A641" w14:textId="77777777" w:rsidR="00924D59"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4.1</w:t>
            </w:r>
          </w:p>
        </w:tc>
        <w:tc>
          <w:tcPr>
            <w:tcW w:w="0" w:type="auto"/>
            <w:hideMark/>
          </w:tcPr>
          <w:p w14:paraId="6864DA83" w14:textId="309DA4DB" w:rsidR="00924D59" w:rsidRPr="001D7190" w:rsidRDefault="00924D59" w:rsidP="00C14461">
            <w:pPr>
              <w:spacing w:beforeLines="40" w:before="96" w:afterLines="40" w:after="96" w:line="1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1D7190">
              <w:rPr>
                <w:rFonts w:ascii="Arial" w:hAnsi="Arial" w:cs="Arial"/>
                <w:color w:val="000000"/>
                <w:sz w:val="18"/>
                <w:szCs w:val="18"/>
                <w:lang w:val="en-US"/>
              </w:rPr>
              <w:t>Views (mixed VB and HTML using</w:t>
            </w:r>
            <w:r w:rsidRPr="001D7190">
              <w:rPr>
                <w:rStyle w:val="apple-converted-space"/>
                <w:rFonts w:ascii="Arial" w:hAnsi="Arial" w:cs="Arial"/>
                <w:color w:val="000000"/>
                <w:sz w:val="18"/>
                <w:szCs w:val="18"/>
                <w:lang w:val="en-US"/>
              </w:rPr>
              <w:t> </w:t>
            </w:r>
            <w:hyperlink r:id="rId143" w:tooltip="ASP.NET Razor" w:history="1">
              <w:r w:rsidRPr="001D7190">
                <w:rPr>
                  <w:rStyle w:val="Hyperlink"/>
                  <w:rFonts w:ascii="Arial" w:hAnsi="Arial" w:cs="Arial"/>
                  <w:color w:val="0B0080"/>
                  <w:sz w:val="18"/>
                  <w:szCs w:val="18"/>
                  <w:lang w:val="en-US"/>
                </w:rPr>
                <w:t>Razor</w:t>
              </w:r>
            </w:hyperlink>
            <w:r w:rsidRPr="001D7190">
              <w:rPr>
                <w:rStyle w:val="apple-converted-space"/>
                <w:rFonts w:ascii="Arial" w:hAnsi="Arial" w:cs="Arial"/>
                <w:color w:val="000000"/>
                <w:sz w:val="18"/>
                <w:szCs w:val="18"/>
                <w:lang w:val="en-US"/>
              </w:rPr>
              <w:t> </w:t>
            </w:r>
            <w:r w:rsidRPr="001D7190">
              <w:rPr>
                <w:rFonts w:ascii="Arial" w:hAnsi="Arial" w:cs="Arial"/>
                <w:color w:val="000000"/>
                <w:sz w:val="18"/>
                <w:szCs w:val="18"/>
                <w:lang w:val="en-US"/>
              </w:rPr>
              <w:t>syntax)</w:t>
            </w:r>
          </w:p>
        </w:tc>
      </w:tr>
    </w:tbl>
    <w:p w14:paraId="4C1FFAAD" w14:textId="3733B35E" w:rsidR="00674AC6" w:rsidRPr="00924D59" w:rsidRDefault="00674AC6" w:rsidP="00FA3C33">
      <w:pPr>
        <w:rPr>
          <w:lang w:val="en-US"/>
        </w:rPr>
      </w:pPr>
    </w:p>
    <w:p w14:paraId="4EDBA5BC" w14:textId="18C25DB9" w:rsidR="007B3DE4" w:rsidRPr="00924D59" w:rsidRDefault="007B3DE4" w:rsidP="0072537C">
      <w:pPr>
        <w:pStyle w:val="Overskrift2"/>
        <w:numPr>
          <w:ilvl w:val="0"/>
          <w:numId w:val="17"/>
        </w:numPr>
        <w:rPr>
          <w:lang w:val="en-US"/>
        </w:rPr>
      </w:pPr>
      <w:bookmarkStart w:id="302" w:name="_Ref481148030"/>
      <w:bookmarkStart w:id="303" w:name="_Toc484070365"/>
      <w:r w:rsidRPr="007B3DE4">
        <w:rPr>
          <w:lang w:val="en-US"/>
        </w:rPr>
        <w:t>Serverside Events vs State-elementer</w:t>
      </w:r>
      <w:bookmarkEnd w:id="302"/>
      <w:bookmarkEnd w:id="303"/>
    </w:p>
    <w:tbl>
      <w:tblPr>
        <w:tblStyle w:val="Gittertabel4-farve1"/>
        <w:tblW w:w="0" w:type="auto"/>
        <w:tblLook w:val="04A0" w:firstRow="1" w:lastRow="0" w:firstColumn="1" w:lastColumn="0" w:noHBand="0" w:noVBand="1"/>
      </w:tblPr>
      <w:tblGrid>
        <w:gridCol w:w="3855"/>
        <w:gridCol w:w="5942"/>
      </w:tblGrid>
      <w:tr w:rsidR="007B3DE4" w:rsidRPr="00F6001C" w14:paraId="61DA5FDA" w14:textId="77777777" w:rsidTr="00BE2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7F87AA81" w14:textId="77777777" w:rsidR="007B3DE4" w:rsidRPr="00F6001C" w:rsidRDefault="007B3DE4" w:rsidP="00170BDB">
            <w:pPr>
              <w:pStyle w:val="Ingenafstand"/>
              <w:rPr>
                <w:lang w:val="en-US"/>
              </w:rPr>
            </w:pPr>
            <w:r w:rsidRPr="00F6001C">
              <w:rPr>
                <w:lang w:val="en-US"/>
              </w:rPr>
              <w:t>HttpApplication.Event</w:t>
            </w:r>
          </w:p>
        </w:tc>
        <w:tc>
          <w:tcPr>
            <w:tcW w:w="5942" w:type="dxa"/>
          </w:tcPr>
          <w:p w14:paraId="12A51319" w14:textId="77777777" w:rsidR="007B3DE4" w:rsidRPr="00F6001C" w:rsidRDefault="007B3DE4" w:rsidP="00170BDB">
            <w:pPr>
              <w:pStyle w:val="Ingenafstand"/>
              <w:cnfStyle w:val="100000000000" w:firstRow="1" w:lastRow="0" w:firstColumn="0" w:lastColumn="0" w:oddVBand="0" w:evenVBand="0" w:oddHBand="0" w:evenHBand="0" w:firstRowFirstColumn="0" w:firstRowLastColumn="0" w:lastRowFirstColumn="0" w:lastRowLastColumn="0"/>
              <w:rPr>
                <w:lang w:val="en-US"/>
              </w:rPr>
            </w:pPr>
          </w:p>
        </w:tc>
      </w:tr>
      <w:tr w:rsidR="007B3DE4" w14:paraId="253E3DC9"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119C09C3" w14:textId="77777777" w:rsidR="007B3DE4" w:rsidRPr="004133E4" w:rsidRDefault="007B3DE4" w:rsidP="00170BDB">
            <w:pPr>
              <w:pStyle w:val="Ingenafstand"/>
              <w:rPr>
                <w:b w:val="0"/>
                <w:bCs w:val="0"/>
                <w:lang w:val="en-US"/>
              </w:rPr>
            </w:pPr>
            <w:r>
              <w:rPr>
                <w:lang w:val="en-US"/>
              </w:rPr>
              <w:t>HttpModule.</w:t>
            </w:r>
            <w:r w:rsidRPr="004133E4">
              <w:rPr>
                <w:lang w:val="en-US"/>
              </w:rPr>
              <w:t>BeginRequest</w:t>
            </w:r>
          </w:p>
          <w:p w14:paraId="2A2F2FF8" w14:textId="77777777" w:rsidR="007B3DE4" w:rsidRPr="004133E4" w:rsidRDefault="007B3DE4" w:rsidP="00170BDB">
            <w:pPr>
              <w:pStyle w:val="Ingenafstand"/>
              <w:rPr>
                <w:b w:val="0"/>
                <w:bCs w:val="0"/>
                <w:lang w:val="en-US"/>
              </w:rPr>
            </w:pPr>
            <w:r>
              <w:rPr>
                <w:lang w:val="en-US"/>
              </w:rPr>
              <w:t>HttpModule.</w:t>
            </w:r>
            <w:r w:rsidRPr="004133E4">
              <w:rPr>
                <w:lang w:val="en-US"/>
              </w:rPr>
              <w:t>AuthenticateRequest</w:t>
            </w:r>
          </w:p>
          <w:p w14:paraId="6F50046C" w14:textId="77777777" w:rsidR="007B3DE4" w:rsidRPr="004133E4" w:rsidRDefault="007B3DE4" w:rsidP="00170BDB">
            <w:pPr>
              <w:pStyle w:val="Ingenafstand"/>
              <w:rPr>
                <w:b w:val="0"/>
                <w:bCs w:val="0"/>
                <w:lang w:val="en-US"/>
              </w:rPr>
            </w:pPr>
            <w:r>
              <w:rPr>
                <w:lang w:val="en-US"/>
              </w:rPr>
              <w:t>HttpModule.</w:t>
            </w:r>
            <w:r w:rsidRPr="004133E4">
              <w:rPr>
                <w:lang w:val="en-US"/>
              </w:rPr>
              <w:t>PostAuthenticateRequest</w:t>
            </w:r>
          </w:p>
          <w:p w14:paraId="6BC6A070" w14:textId="77777777" w:rsidR="007B3DE4" w:rsidRPr="004133E4" w:rsidRDefault="007B3DE4" w:rsidP="00170BDB">
            <w:pPr>
              <w:pStyle w:val="Ingenafstand"/>
              <w:rPr>
                <w:b w:val="0"/>
                <w:bCs w:val="0"/>
                <w:lang w:val="en-US"/>
              </w:rPr>
            </w:pPr>
            <w:r>
              <w:rPr>
                <w:lang w:val="en-US"/>
              </w:rPr>
              <w:t>HttpModule.</w:t>
            </w:r>
            <w:r w:rsidRPr="004133E4">
              <w:rPr>
                <w:lang w:val="en-US"/>
              </w:rPr>
              <w:t>AuthorizeRequest</w:t>
            </w:r>
          </w:p>
          <w:p w14:paraId="3E05D69C" w14:textId="77777777" w:rsidR="007B3DE4" w:rsidRPr="004133E4" w:rsidRDefault="007B3DE4" w:rsidP="00170BDB">
            <w:pPr>
              <w:pStyle w:val="Ingenafstand"/>
              <w:rPr>
                <w:b w:val="0"/>
                <w:bCs w:val="0"/>
                <w:lang w:val="en-US"/>
              </w:rPr>
            </w:pPr>
            <w:r>
              <w:rPr>
                <w:lang w:val="en-US"/>
              </w:rPr>
              <w:t>HttpModule.</w:t>
            </w:r>
            <w:r w:rsidRPr="004133E4">
              <w:rPr>
                <w:lang w:val="en-US"/>
              </w:rPr>
              <w:t>PostAuthorizeRequest</w:t>
            </w:r>
          </w:p>
          <w:p w14:paraId="0106E422" w14:textId="77777777" w:rsidR="007B3DE4" w:rsidRPr="004133E4" w:rsidRDefault="007B3DE4" w:rsidP="00170BDB">
            <w:pPr>
              <w:pStyle w:val="Ingenafstand"/>
              <w:rPr>
                <w:b w:val="0"/>
                <w:bCs w:val="0"/>
                <w:lang w:val="en-US"/>
              </w:rPr>
            </w:pPr>
            <w:r>
              <w:rPr>
                <w:lang w:val="en-US"/>
              </w:rPr>
              <w:t>HttpModule.</w:t>
            </w:r>
            <w:r w:rsidRPr="004133E4">
              <w:rPr>
                <w:lang w:val="en-US"/>
              </w:rPr>
              <w:t>PostResolveRequestCache</w:t>
            </w:r>
          </w:p>
          <w:p w14:paraId="006AAE71" w14:textId="77777777" w:rsidR="007B3DE4" w:rsidRDefault="007B3DE4" w:rsidP="00170BDB">
            <w:pPr>
              <w:pStyle w:val="Ingenafstand"/>
              <w:rPr>
                <w:b w:val="0"/>
                <w:bCs w:val="0"/>
              </w:rPr>
            </w:pPr>
            <w:r>
              <w:rPr>
                <w:lang w:val="en-US"/>
              </w:rPr>
              <w:t>HttpModule.</w:t>
            </w:r>
            <w:r w:rsidRPr="0075122F">
              <w:t>ResolveRequestCache</w:t>
            </w:r>
          </w:p>
          <w:p w14:paraId="17B2E079" w14:textId="77777777" w:rsidR="007B3DE4" w:rsidRDefault="007B3DE4" w:rsidP="00170BDB">
            <w:pPr>
              <w:pStyle w:val="Ingenafstand"/>
            </w:pPr>
            <w:r>
              <w:rPr>
                <w:lang w:val="en-US"/>
              </w:rPr>
              <w:t>HttpModule.</w:t>
            </w:r>
            <w:r w:rsidRPr="0075122F">
              <w:t>MapRequestHandler</w:t>
            </w:r>
          </w:p>
        </w:tc>
        <w:tc>
          <w:tcPr>
            <w:tcW w:w="5942" w:type="dxa"/>
          </w:tcPr>
          <w:p w14:paraId="445A4281"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 Ja</w:t>
            </w:r>
          </w:p>
          <w:p w14:paraId="55B6376D"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Nej</w:t>
            </w:r>
          </w:p>
          <w:p w14:paraId="4A79299D"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 Nej</w:t>
            </w:r>
          </w:p>
        </w:tc>
      </w:tr>
      <w:tr w:rsidR="007B3DE4" w14:paraId="484CCA97" w14:textId="77777777" w:rsidTr="00BE259C">
        <w:tc>
          <w:tcPr>
            <w:cnfStyle w:val="001000000000" w:firstRow="0" w:lastRow="0" w:firstColumn="1" w:lastColumn="0" w:oddVBand="0" w:evenVBand="0" w:oddHBand="0" w:evenHBand="0" w:firstRowFirstColumn="0" w:firstRowLastColumn="0" w:lastRowFirstColumn="0" w:lastRowLastColumn="0"/>
            <w:tcW w:w="3855" w:type="dxa"/>
          </w:tcPr>
          <w:p w14:paraId="5FD50203" w14:textId="77777777" w:rsidR="007B3DE4" w:rsidRDefault="007B3DE4" w:rsidP="00170BDB">
            <w:pPr>
              <w:pStyle w:val="Ingenafstand"/>
            </w:pPr>
            <w:r>
              <w:rPr>
                <w:lang w:val="en-US"/>
              </w:rPr>
              <w:t>HttpModule.</w:t>
            </w:r>
            <w:r w:rsidRPr="0075122F">
              <w:t>PostMapRequestHandler</w:t>
            </w:r>
          </w:p>
        </w:tc>
        <w:tc>
          <w:tcPr>
            <w:tcW w:w="5942" w:type="dxa"/>
          </w:tcPr>
          <w:p w14:paraId="09BB1D90"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 Ja</w:t>
            </w:r>
          </w:p>
          <w:p w14:paraId="6A69C313"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Nej</w:t>
            </w:r>
          </w:p>
          <w:p w14:paraId="766D9EB8"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Page: Ja (IsValid=false)</w:t>
            </w:r>
          </w:p>
          <w:p w14:paraId="666EEB7B"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p>
        </w:tc>
      </w:tr>
      <w:tr w:rsidR="007B3DE4" w14:paraId="3A177F99"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4504D4D4" w14:textId="77777777" w:rsidR="007B3DE4" w:rsidRPr="00F831D4" w:rsidRDefault="007B3DE4" w:rsidP="00170BDB">
            <w:pPr>
              <w:pStyle w:val="Ingenafstand"/>
              <w:rPr>
                <w:b w:val="0"/>
                <w:bCs w:val="0"/>
                <w:lang w:val="en-US"/>
              </w:rPr>
            </w:pPr>
            <w:r>
              <w:rPr>
                <w:lang w:val="en-US"/>
              </w:rPr>
              <w:t>HttpModule.</w:t>
            </w:r>
            <w:r w:rsidRPr="00F831D4">
              <w:rPr>
                <w:lang w:val="en-US"/>
              </w:rPr>
              <w:t>AcquireRequestState</w:t>
            </w:r>
          </w:p>
          <w:p w14:paraId="656597EA" w14:textId="77777777" w:rsidR="007B3DE4" w:rsidRPr="00F831D4" w:rsidRDefault="007B3DE4" w:rsidP="00170BDB">
            <w:pPr>
              <w:pStyle w:val="Ingenafstand"/>
              <w:rPr>
                <w:b w:val="0"/>
                <w:bCs w:val="0"/>
                <w:lang w:val="en-US"/>
              </w:rPr>
            </w:pPr>
            <w:r>
              <w:rPr>
                <w:lang w:val="en-US"/>
              </w:rPr>
              <w:t>HttpModule.</w:t>
            </w:r>
            <w:r w:rsidRPr="00F831D4">
              <w:rPr>
                <w:lang w:val="en-US"/>
              </w:rPr>
              <w:t>PostAcquireRequestState</w:t>
            </w:r>
          </w:p>
          <w:p w14:paraId="0581D01E" w14:textId="77777777" w:rsidR="007B3DE4" w:rsidRPr="00F831D4" w:rsidRDefault="007B3DE4" w:rsidP="00170BDB">
            <w:pPr>
              <w:pStyle w:val="Ingenafstand"/>
              <w:rPr>
                <w:lang w:val="en-US"/>
              </w:rPr>
            </w:pPr>
            <w:r>
              <w:rPr>
                <w:lang w:val="en-US"/>
              </w:rPr>
              <w:t>HttpModule.</w:t>
            </w:r>
            <w:r w:rsidRPr="00F831D4">
              <w:rPr>
                <w:lang w:val="en-US"/>
              </w:rPr>
              <w:t>PreRequestHandlerExecute</w:t>
            </w:r>
          </w:p>
        </w:tc>
        <w:tc>
          <w:tcPr>
            <w:tcW w:w="5942" w:type="dxa"/>
          </w:tcPr>
          <w:p w14:paraId="6019B5C9"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 xml:space="preserve">Context-Session: Ja </w:t>
            </w:r>
          </w:p>
          <w:p w14:paraId="555FC446"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læse værdier: Ja, gamle</w:t>
            </w:r>
          </w:p>
          <w:p w14:paraId="55F98C9E"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skrive nye værdier: Ja</w:t>
            </w:r>
          </w:p>
          <w:p w14:paraId="61946569"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 Ja (IsValid=false)</w:t>
            </w:r>
          </w:p>
          <w:p w14:paraId="15034916"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Page-ViewState læse værdier: Nej</w:t>
            </w:r>
          </w:p>
        </w:tc>
      </w:tr>
      <w:tr w:rsidR="007B3DE4" w:rsidRPr="00B7286C" w14:paraId="4DAC2812" w14:textId="77777777" w:rsidTr="00BE259C">
        <w:tc>
          <w:tcPr>
            <w:cnfStyle w:val="001000000000" w:firstRow="0" w:lastRow="0" w:firstColumn="1" w:lastColumn="0" w:oddVBand="0" w:evenVBand="0" w:oddHBand="0" w:evenHBand="0" w:firstRowFirstColumn="0" w:firstRowLastColumn="0" w:lastRowFirstColumn="0" w:lastRowLastColumn="0"/>
            <w:tcW w:w="3855" w:type="dxa"/>
          </w:tcPr>
          <w:p w14:paraId="3286E9AC" w14:textId="77777777" w:rsidR="007B3DE4" w:rsidRPr="0075236B" w:rsidRDefault="007B3DE4" w:rsidP="00170BDB">
            <w:pPr>
              <w:pStyle w:val="Ingenafstand"/>
              <w:rPr>
                <w:lang w:val="en-US"/>
              </w:rPr>
            </w:pPr>
            <w:r w:rsidRPr="0075236B">
              <w:rPr>
                <w:lang w:val="en-US"/>
              </w:rPr>
              <w:t>Page.PreInit</w:t>
            </w:r>
          </w:p>
          <w:p w14:paraId="7CBF4432" w14:textId="77777777" w:rsidR="007B3DE4" w:rsidRDefault="007B3DE4" w:rsidP="00170BDB">
            <w:pPr>
              <w:pStyle w:val="Ingenafstand"/>
              <w:rPr>
                <w:lang w:val="en-US"/>
              </w:rPr>
            </w:pPr>
            <w:r w:rsidRPr="0075236B">
              <w:rPr>
                <w:lang w:val="en-US"/>
              </w:rPr>
              <w:t>Page.Init</w:t>
            </w:r>
          </w:p>
          <w:p w14:paraId="50A834C3" w14:textId="77777777" w:rsidR="007B3DE4" w:rsidRPr="0075236B" w:rsidRDefault="007B3DE4" w:rsidP="00170BDB">
            <w:pPr>
              <w:pStyle w:val="Ingenafstand"/>
              <w:rPr>
                <w:lang w:val="en-US"/>
              </w:rPr>
            </w:pPr>
          </w:p>
        </w:tc>
        <w:tc>
          <w:tcPr>
            <w:tcW w:w="5942" w:type="dxa"/>
          </w:tcPr>
          <w:p w14:paraId="5FFD0DC1"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Ja</w:t>
            </w:r>
          </w:p>
          <w:p w14:paraId="0A059B0E"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læse værdier: Ja</w:t>
            </w:r>
          </w:p>
          <w:p w14:paraId="141A17D1"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skrive nye værdier: Ja</w:t>
            </w:r>
          </w:p>
          <w:p w14:paraId="48107B73"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 Ja</w:t>
            </w:r>
          </w:p>
          <w:p w14:paraId="3B5CD267"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Page-ViewState: Ja</w:t>
            </w:r>
          </w:p>
          <w:p w14:paraId="73009B46"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Page-ViewS</w:t>
            </w:r>
            <w:r>
              <w:t>t</w:t>
            </w:r>
            <w:r w:rsidRPr="00B7286C">
              <w:t xml:space="preserve">ate læse værdier: </w:t>
            </w:r>
            <w:r>
              <w:t>Nej</w:t>
            </w:r>
          </w:p>
          <w:p w14:paraId="7951AECF"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Page-ViewState skrive nye værdier: Nej</w:t>
            </w:r>
          </w:p>
        </w:tc>
      </w:tr>
      <w:tr w:rsidR="007B3DE4" w:rsidRPr="00B7286C" w14:paraId="438F5D58"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608A1187" w14:textId="77777777" w:rsidR="007B3DE4" w:rsidRPr="0075236B" w:rsidRDefault="007B3DE4" w:rsidP="00170BDB">
            <w:pPr>
              <w:pStyle w:val="Ingenafstand"/>
              <w:rPr>
                <w:lang w:val="en-US"/>
              </w:rPr>
            </w:pPr>
            <w:r>
              <w:rPr>
                <w:lang w:val="en-US"/>
              </w:rPr>
              <w:t>Page.InitComplete</w:t>
            </w:r>
          </w:p>
          <w:p w14:paraId="2BCF63D3" w14:textId="77777777" w:rsidR="007B3DE4" w:rsidRPr="0075236B" w:rsidRDefault="007B3DE4" w:rsidP="00170BDB">
            <w:pPr>
              <w:pStyle w:val="Ingenafstand"/>
              <w:rPr>
                <w:lang w:val="en-US"/>
              </w:rPr>
            </w:pPr>
          </w:p>
        </w:tc>
        <w:tc>
          <w:tcPr>
            <w:tcW w:w="5942" w:type="dxa"/>
          </w:tcPr>
          <w:p w14:paraId="4E357230"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Ja</w:t>
            </w:r>
          </w:p>
          <w:p w14:paraId="736A81C9"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læse værdier: Ja</w:t>
            </w:r>
          </w:p>
          <w:p w14:paraId="580200DE"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skrive nye værdier: Ja</w:t>
            </w:r>
          </w:p>
          <w:p w14:paraId="5FE8206F" w14:textId="77777777" w:rsidR="007B3DE4" w:rsidRPr="00B7286C"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B7286C">
              <w:t>Page: Ja</w:t>
            </w:r>
          </w:p>
          <w:p w14:paraId="67312FB8" w14:textId="77777777" w:rsidR="007B3DE4" w:rsidRPr="00B7286C"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B7286C">
              <w:t>Page-ViewState: Ja</w:t>
            </w:r>
          </w:p>
          <w:p w14:paraId="6500872C"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B7286C">
              <w:t>Page-ViewS</w:t>
            </w:r>
            <w:r>
              <w:t>t</w:t>
            </w:r>
            <w:r w:rsidRPr="00B7286C">
              <w:t xml:space="preserve">ate læse værdier: </w:t>
            </w:r>
            <w:r>
              <w:t>Nej</w:t>
            </w:r>
          </w:p>
          <w:p w14:paraId="604EA150"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Page-ViewState skrive nye værdier: Ja</w:t>
            </w:r>
          </w:p>
        </w:tc>
      </w:tr>
      <w:tr w:rsidR="007B3DE4" w:rsidRPr="00B7286C" w14:paraId="15D4DF2C" w14:textId="77777777" w:rsidTr="00BE259C">
        <w:tc>
          <w:tcPr>
            <w:cnfStyle w:val="001000000000" w:firstRow="0" w:lastRow="0" w:firstColumn="1" w:lastColumn="0" w:oddVBand="0" w:evenVBand="0" w:oddHBand="0" w:evenHBand="0" w:firstRowFirstColumn="0" w:firstRowLastColumn="0" w:lastRowFirstColumn="0" w:lastRowLastColumn="0"/>
            <w:tcW w:w="3855" w:type="dxa"/>
          </w:tcPr>
          <w:p w14:paraId="6DFCC64B" w14:textId="77777777" w:rsidR="007B3DE4" w:rsidRDefault="007B3DE4" w:rsidP="00170BDB">
            <w:pPr>
              <w:pStyle w:val="Ingenafstand"/>
              <w:rPr>
                <w:lang w:val="en-US"/>
              </w:rPr>
            </w:pPr>
            <w:r>
              <w:rPr>
                <w:lang w:val="en-US"/>
              </w:rPr>
              <w:t>Page.</w:t>
            </w:r>
            <w:bookmarkStart w:id="304" w:name="OLE_LINK13"/>
            <w:bookmarkStart w:id="305" w:name="OLE_LINK14"/>
            <w:r>
              <w:rPr>
                <w:lang w:val="en-US"/>
              </w:rPr>
              <w:t>PreLoad</w:t>
            </w:r>
            <w:bookmarkEnd w:id="304"/>
            <w:bookmarkEnd w:id="305"/>
          </w:p>
          <w:p w14:paraId="15501679" w14:textId="77777777" w:rsidR="007B3DE4" w:rsidRPr="0075236B" w:rsidRDefault="007B3DE4" w:rsidP="00170BDB">
            <w:pPr>
              <w:pStyle w:val="Ingenafstand"/>
              <w:rPr>
                <w:lang w:val="en-US"/>
              </w:rPr>
            </w:pPr>
            <w:r>
              <w:rPr>
                <w:lang w:val="en-US"/>
              </w:rPr>
              <w:t>Page.Load</w:t>
            </w:r>
          </w:p>
        </w:tc>
        <w:tc>
          <w:tcPr>
            <w:tcW w:w="5942" w:type="dxa"/>
          </w:tcPr>
          <w:p w14:paraId="3C7AD0BC"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Ja</w:t>
            </w:r>
          </w:p>
          <w:p w14:paraId="4EA69FA7"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læse værdier: Ja</w:t>
            </w:r>
          </w:p>
          <w:p w14:paraId="69479DF6"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skrive nye værdier: Ja</w:t>
            </w:r>
          </w:p>
          <w:p w14:paraId="7B83CD77"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 Ja</w:t>
            </w:r>
          </w:p>
          <w:p w14:paraId="0A6E4C0A"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Page-ViewState: Ja</w:t>
            </w:r>
          </w:p>
          <w:p w14:paraId="4467CE36"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Page-ViewS</w:t>
            </w:r>
            <w:r>
              <w:t>t</w:t>
            </w:r>
            <w:r w:rsidRPr="00B7286C">
              <w:t xml:space="preserve">ate læse værdier: </w:t>
            </w:r>
            <w:r>
              <w:t>Ja, gamle</w:t>
            </w:r>
          </w:p>
          <w:p w14:paraId="5D5EB865"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Page-ViewState skrive nye værdier: Ja</w:t>
            </w:r>
          </w:p>
        </w:tc>
      </w:tr>
      <w:tr w:rsidR="007B3DE4" w:rsidRPr="000E6FED" w14:paraId="69CC1F0C"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228264B7" w14:textId="77777777" w:rsidR="007B3DE4" w:rsidRPr="0075236B" w:rsidRDefault="007B3DE4" w:rsidP="00170BDB">
            <w:pPr>
              <w:pStyle w:val="Ingenafstand"/>
              <w:rPr>
                <w:lang w:val="en-US"/>
              </w:rPr>
            </w:pPr>
            <w:r>
              <w:rPr>
                <w:lang w:val="en-US"/>
              </w:rPr>
              <w:t>Control.Event (f.eks. OnClick)</w:t>
            </w:r>
          </w:p>
        </w:tc>
        <w:tc>
          <w:tcPr>
            <w:tcW w:w="5942" w:type="dxa"/>
          </w:tcPr>
          <w:p w14:paraId="7F5E9020" w14:textId="77777777" w:rsidR="007B3DE4" w:rsidRPr="00D30BD3" w:rsidRDefault="007B3DE4" w:rsidP="00170BDB">
            <w:pPr>
              <w:pStyle w:val="Ingenafstand"/>
              <w:cnfStyle w:val="000000100000" w:firstRow="0" w:lastRow="0" w:firstColumn="0" w:lastColumn="0" w:oddVBand="0" w:evenVBand="0" w:oddHBand="1" w:evenHBand="0" w:firstRowFirstColumn="0" w:firstRowLastColumn="0" w:lastRowFirstColumn="0" w:lastRowLastColumn="0"/>
              <w:rPr>
                <w:lang w:val="en-US"/>
              </w:rPr>
            </w:pPr>
          </w:p>
        </w:tc>
      </w:tr>
      <w:tr w:rsidR="007B3DE4" w:rsidRPr="0084649D" w14:paraId="37393504" w14:textId="77777777" w:rsidTr="00BE259C">
        <w:tc>
          <w:tcPr>
            <w:cnfStyle w:val="001000000000" w:firstRow="0" w:lastRow="0" w:firstColumn="1" w:lastColumn="0" w:oddVBand="0" w:evenVBand="0" w:oddHBand="0" w:evenHBand="0" w:firstRowFirstColumn="0" w:firstRowLastColumn="0" w:lastRowFirstColumn="0" w:lastRowLastColumn="0"/>
            <w:tcW w:w="3855" w:type="dxa"/>
          </w:tcPr>
          <w:p w14:paraId="56D00046" w14:textId="77777777" w:rsidR="007B3DE4" w:rsidRDefault="007B3DE4" w:rsidP="00170BDB">
            <w:pPr>
              <w:pStyle w:val="Ingenafstand"/>
              <w:rPr>
                <w:lang w:val="en-US"/>
              </w:rPr>
            </w:pPr>
            <w:r>
              <w:rPr>
                <w:lang w:val="en-US"/>
              </w:rPr>
              <w:t>Page.LoadComplete</w:t>
            </w:r>
          </w:p>
          <w:p w14:paraId="04A7735F" w14:textId="77777777" w:rsidR="007B3DE4" w:rsidRDefault="007B3DE4" w:rsidP="00170BDB">
            <w:pPr>
              <w:pStyle w:val="Ingenafstand"/>
              <w:rPr>
                <w:lang w:val="en-US"/>
              </w:rPr>
            </w:pPr>
            <w:r>
              <w:rPr>
                <w:lang w:val="en-US"/>
              </w:rPr>
              <w:t>Page.PreRender</w:t>
            </w:r>
          </w:p>
          <w:p w14:paraId="2701B33E" w14:textId="77777777" w:rsidR="007B3DE4" w:rsidRDefault="007B3DE4" w:rsidP="00170BDB">
            <w:pPr>
              <w:pStyle w:val="Ingenafstand"/>
              <w:rPr>
                <w:lang w:val="en-US"/>
              </w:rPr>
            </w:pPr>
            <w:r>
              <w:rPr>
                <w:lang w:val="en-US"/>
              </w:rPr>
              <w:t>Page.PreRenderComplete</w:t>
            </w:r>
          </w:p>
          <w:p w14:paraId="0746200D" w14:textId="77777777" w:rsidR="007B3DE4" w:rsidRPr="0075236B" w:rsidRDefault="007B3DE4" w:rsidP="00170BDB">
            <w:pPr>
              <w:pStyle w:val="Ingenafstand"/>
              <w:rPr>
                <w:lang w:val="en-US"/>
              </w:rPr>
            </w:pPr>
          </w:p>
        </w:tc>
        <w:tc>
          <w:tcPr>
            <w:tcW w:w="5942" w:type="dxa"/>
          </w:tcPr>
          <w:p w14:paraId="284853FD"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Ja</w:t>
            </w:r>
          </w:p>
          <w:p w14:paraId="79CACC66"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læse værdier: Ja</w:t>
            </w:r>
          </w:p>
          <w:p w14:paraId="74106DCC"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skrive nye værdier: Ja</w:t>
            </w:r>
          </w:p>
          <w:p w14:paraId="355117FB"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 Ja</w:t>
            </w:r>
          </w:p>
          <w:p w14:paraId="0311CF2E" w14:textId="77777777" w:rsidR="007B3DE4" w:rsidRPr="00B7286C"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Page-ViewState: Ja</w:t>
            </w:r>
          </w:p>
          <w:p w14:paraId="5D45C6C4"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B7286C">
              <w:t>Page-ViewS</w:t>
            </w:r>
            <w:r>
              <w:t>t</w:t>
            </w:r>
            <w:r w:rsidRPr="00B7286C">
              <w:t>ate læse værdier: Ja</w:t>
            </w:r>
          </w:p>
          <w:p w14:paraId="58E729BE" w14:textId="77777777" w:rsidR="007B3DE4" w:rsidRPr="003C7052"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Page-ViewState skrive nye værdier: Ja</w:t>
            </w:r>
          </w:p>
        </w:tc>
      </w:tr>
      <w:tr w:rsidR="007B3DE4" w:rsidRPr="003C49C6" w14:paraId="27BAC540"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28B3AFE0" w14:textId="77777777" w:rsidR="007B3DE4" w:rsidRDefault="007B3DE4" w:rsidP="00170BDB">
            <w:pPr>
              <w:pStyle w:val="Ingenafstand"/>
              <w:rPr>
                <w:lang w:val="en-US"/>
              </w:rPr>
            </w:pPr>
            <w:r>
              <w:rPr>
                <w:lang w:val="en-US"/>
              </w:rPr>
              <w:t>Page.SaveStateComplete</w:t>
            </w:r>
          </w:p>
          <w:p w14:paraId="106EDA8D" w14:textId="77777777" w:rsidR="007B3DE4" w:rsidRDefault="007B3DE4" w:rsidP="00170BDB">
            <w:pPr>
              <w:pStyle w:val="Ingenafstand"/>
              <w:rPr>
                <w:lang w:val="en-US"/>
              </w:rPr>
            </w:pPr>
            <w:r>
              <w:rPr>
                <w:lang w:val="en-US"/>
              </w:rPr>
              <w:t>Page.Unload</w:t>
            </w:r>
          </w:p>
        </w:tc>
        <w:tc>
          <w:tcPr>
            <w:tcW w:w="5942" w:type="dxa"/>
          </w:tcPr>
          <w:p w14:paraId="07C31337"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Ja</w:t>
            </w:r>
          </w:p>
          <w:p w14:paraId="61C4DD1A"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læse værdier: Ja</w:t>
            </w:r>
          </w:p>
          <w:p w14:paraId="58630A28"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skrive nye værdier: Ja</w:t>
            </w:r>
          </w:p>
          <w:p w14:paraId="6A8986F5" w14:textId="77777777" w:rsidR="007B3DE4" w:rsidRPr="00B7286C"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B7286C">
              <w:lastRenderedPageBreak/>
              <w:t>Page: Ja</w:t>
            </w:r>
          </w:p>
          <w:p w14:paraId="390B4A75" w14:textId="77777777" w:rsidR="007B3DE4" w:rsidRPr="00B7286C"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B7286C">
              <w:t>Page-ViewState: Ja</w:t>
            </w:r>
          </w:p>
          <w:p w14:paraId="01344219"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B7286C">
              <w:t>Page-ViewS</w:t>
            </w:r>
            <w:r>
              <w:t>tate læse værdier: Ja</w:t>
            </w:r>
          </w:p>
          <w:p w14:paraId="4CD87985" w14:textId="77777777" w:rsidR="007B3DE4" w:rsidRPr="003C49C6"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Page-ViewState skrive nye værdier: Nej</w:t>
            </w:r>
          </w:p>
        </w:tc>
      </w:tr>
      <w:tr w:rsidR="007B3DE4" w:rsidRPr="003C49C6" w14:paraId="029B6464" w14:textId="77777777" w:rsidTr="00BE259C">
        <w:tc>
          <w:tcPr>
            <w:cnfStyle w:val="001000000000" w:firstRow="0" w:lastRow="0" w:firstColumn="1" w:lastColumn="0" w:oddVBand="0" w:evenVBand="0" w:oddHBand="0" w:evenHBand="0" w:firstRowFirstColumn="0" w:firstRowLastColumn="0" w:lastRowFirstColumn="0" w:lastRowLastColumn="0"/>
            <w:tcW w:w="3855" w:type="dxa"/>
          </w:tcPr>
          <w:p w14:paraId="432DF6B3" w14:textId="77777777" w:rsidR="007B3DE4" w:rsidRDefault="007B3DE4" w:rsidP="00170BDB">
            <w:pPr>
              <w:pStyle w:val="Ingenafstand"/>
              <w:rPr>
                <w:lang w:val="en-US"/>
              </w:rPr>
            </w:pPr>
            <w:r>
              <w:rPr>
                <w:lang w:val="en-US"/>
              </w:rPr>
              <w:lastRenderedPageBreak/>
              <w:t>GenericHandler.</w:t>
            </w:r>
            <w:r w:rsidRPr="008A3B01">
              <w:rPr>
                <w:lang w:val="en-US"/>
              </w:rPr>
              <w:t>ProcessRequest</w:t>
            </w:r>
          </w:p>
        </w:tc>
        <w:tc>
          <w:tcPr>
            <w:tcW w:w="5942" w:type="dxa"/>
          </w:tcPr>
          <w:p w14:paraId="555E11AF"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 xml:space="preserve">Context-Session: Ja (Kræver </w:t>
            </w:r>
            <w:r w:rsidRPr="008A3B01">
              <w:t>IRequiresSessionState</w:t>
            </w:r>
            <w:r>
              <w:t>-interfacet)</w:t>
            </w:r>
          </w:p>
          <w:p w14:paraId="14D94C8E"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læse værdier: Ja</w:t>
            </w:r>
          </w:p>
          <w:p w14:paraId="6F5A9F3A"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Context-Session skrive nye værdier: Ja</w:t>
            </w:r>
          </w:p>
        </w:tc>
      </w:tr>
      <w:tr w:rsidR="007B3DE4" w:rsidRPr="003C49C6" w14:paraId="0FDDBDC4"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1E670E99" w14:textId="77777777" w:rsidR="007B3DE4" w:rsidRDefault="007B3DE4" w:rsidP="00170BDB">
            <w:pPr>
              <w:pStyle w:val="Ingenafstand"/>
              <w:rPr>
                <w:lang w:val="en-US"/>
              </w:rPr>
            </w:pPr>
            <w:r>
              <w:rPr>
                <w:lang w:val="en-US"/>
              </w:rPr>
              <w:t>HttpModule.</w:t>
            </w:r>
            <w:r w:rsidRPr="0075122F">
              <w:t>PostRequestHandlerExecute</w:t>
            </w:r>
          </w:p>
        </w:tc>
        <w:tc>
          <w:tcPr>
            <w:tcW w:w="5942" w:type="dxa"/>
          </w:tcPr>
          <w:p w14:paraId="72A7B4E2"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 Ja</w:t>
            </w:r>
          </w:p>
          <w:p w14:paraId="26D346E0"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læse værdier: Ja, nye</w:t>
            </w:r>
          </w:p>
          <w:p w14:paraId="1252D41F"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Context-Session skrive nye værdier: Ja</w:t>
            </w:r>
          </w:p>
          <w:p w14:paraId="0EA06D73"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 Init(Ja IsValid=false) Postback(Ja)</w:t>
            </w:r>
          </w:p>
          <w:p w14:paraId="3B93937E" w14:textId="77777777" w:rsidR="007B3DE4" w:rsidRPr="00C71382"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C71382">
              <w:t xml:space="preserve">Page-Session: </w:t>
            </w:r>
            <w:r>
              <w:t>Init(Nej) Postback(</w:t>
            </w:r>
            <w:r w:rsidRPr="00D0303D">
              <w:t>Ja</w:t>
            </w:r>
            <w:r>
              <w:t>)</w:t>
            </w:r>
          </w:p>
          <w:p w14:paraId="278E23E3"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C71382">
              <w:t xml:space="preserve">Page-Session læse værdier: </w:t>
            </w:r>
            <w:r>
              <w:t>Init(Nej) Postback(</w:t>
            </w:r>
            <w:r w:rsidRPr="00D0303D">
              <w:t>Ja</w:t>
            </w:r>
            <w:r>
              <w:t>, nye)</w:t>
            </w:r>
          </w:p>
          <w:p w14:paraId="13039083"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Page-Session skrive værdier: Init(Nej) Postback(</w:t>
            </w:r>
            <w:r w:rsidRPr="00D0303D">
              <w:t>Ja</w:t>
            </w:r>
            <w:r>
              <w:t>)</w:t>
            </w:r>
          </w:p>
          <w:p w14:paraId="0ACBAB4A"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Response HTML: Nej</w:t>
            </w:r>
          </w:p>
          <w:p w14:paraId="4276E41D"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Page-ViewState læse værdier: Ja</w:t>
            </w:r>
          </w:p>
          <w:p w14:paraId="661A0925"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Page-ViewState skrive værdier: Nej</w:t>
            </w:r>
          </w:p>
        </w:tc>
      </w:tr>
      <w:tr w:rsidR="007B3DE4" w14:paraId="2A19BFD6" w14:textId="77777777" w:rsidTr="00BE259C">
        <w:tc>
          <w:tcPr>
            <w:cnfStyle w:val="001000000000" w:firstRow="0" w:lastRow="0" w:firstColumn="1" w:lastColumn="0" w:oddVBand="0" w:evenVBand="0" w:oddHBand="0" w:evenHBand="0" w:firstRowFirstColumn="0" w:firstRowLastColumn="0" w:lastRowFirstColumn="0" w:lastRowLastColumn="0"/>
            <w:tcW w:w="3855" w:type="dxa"/>
          </w:tcPr>
          <w:p w14:paraId="48C5BC34" w14:textId="77777777" w:rsidR="007B3DE4" w:rsidRDefault="007B3DE4" w:rsidP="00170BDB">
            <w:pPr>
              <w:pStyle w:val="Ingenafstand"/>
              <w:rPr>
                <w:b w:val="0"/>
                <w:bCs w:val="0"/>
              </w:rPr>
            </w:pPr>
            <w:r>
              <w:rPr>
                <w:lang w:val="en-US"/>
              </w:rPr>
              <w:t>HttpModule.</w:t>
            </w:r>
            <w:r w:rsidRPr="0075122F">
              <w:t>ReleaseRequestState</w:t>
            </w:r>
          </w:p>
          <w:p w14:paraId="64D1F2FA" w14:textId="77777777" w:rsidR="007B3DE4" w:rsidRDefault="007B3DE4" w:rsidP="00170BDB">
            <w:pPr>
              <w:pStyle w:val="Ingenafstand"/>
            </w:pPr>
            <w:r>
              <w:rPr>
                <w:lang w:val="en-US"/>
              </w:rPr>
              <w:t>HttpModule.</w:t>
            </w:r>
            <w:r w:rsidRPr="0075122F">
              <w:t>PostReleaseRequestState</w:t>
            </w:r>
          </w:p>
        </w:tc>
        <w:tc>
          <w:tcPr>
            <w:tcW w:w="5942" w:type="dxa"/>
          </w:tcPr>
          <w:p w14:paraId="656343B9" w14:textId="77777777" w:rsidR="007B3DE4" w:rsidRPr="00D0303D"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D0303D">
              <w:t>Context: Ja</w:t>
            </w:r>
          </w:p>
          <w:p w14:paraId="2C2A076B" w14:textId="77777777" w:rsidR="007B3DE4" w:rsidRPr="00D0303D"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D0303D">
              <w:t>Context-Session: Nej</w:t>
            </w:r>
          </w:p>
          <w:p w14:paraId="636B6D55" w14:textId="77777777" w:rsidR="007B3DE4" w:rsidRPr="00D0303D"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D0303D">
              <w:t xml:space="preserve">Page: </w:t>
            </w:r>
            <w:r>
              <w:t>Init(Ja IsValid=false) Postback(</w:t>
            </w:r>
            <w:r w:rsidRPr="00D0303D">
              <w:t>Ja</w:t>
            </w:r>
            <w:r>
              <w:t>)</w:t>
            </w:r>
          </w:p>
          <w:p w14:paraId="2B4E5170" w14:textId="77777777" w:rsidR="007B3DE4" w:rsidRPr="00C71382"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C71382">
              <w:t xml:space="preserve">Page-Session: </w:t>
            </w:r>
            <w:r>
              <w:t>Init(Nej) Postback(</w:t>
            </w:r>
            <w:r w:rsidRPr="00D0303D">
              <w:t>Ja</w:t>
            </w:r>
            <w:r>
              <w:t>)</w:t>
            </w:r>
          </w:p>
          <w:p w14:paraId="7696FD51"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rsidRPr="00C71382">
              <w:t xml:space="preserve">Page-Session læse værdier: </w:t>
            </w:r>
            <w:r>
              <w:t>Init(Nej) Postback(</w:t>
            </w:r>
            <w:r w:rsidRPr="00D0303D">
              <w:t>Ja</w:t>
            </w:r>
            <w:r>
              <w:t>, nye</w:t>
            </w:r>
          </w:p>
          <w:p w14:paraId="1980FF25"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Page-Session skrive værdier: Init(Nej) Postback(</w:t>
            </w:r>
            <w:r w:rsidRPr="00D0303D">
              <w:t>Ja</w:t>
            </w:r>
            <w:r>
              <w:t>)</w:t>
            </w:r>
          </w:p>
          <w:p w14:paraId="04C8E585" w14:textId="77777777" w:rsidR="007B3DE4" w:rsidRDefault="007B3DE4" w:rsidP="00170BDB">
            <w:pPr>
              <w:pStyle w:val="Ingenafstand"/>
              <w:cnfStyle w:val="000000000000" w:firstRow="0" w:lastRow="0" w:firstColumn="0" w:lastColumn="0" w:oddVBand="0" w:evenVBand="0" w:oddHBand="0" w:evenHBand="0" w:firstRowFirstColumn="0" w:firstRowLastColumn="0" w:lastRowFirstColumn="0" w:lastRowLastColumn="0"/>
            </w:pPr>
            <w:r>
              <w:t>Response HTML: Nej</w:t>
            </w:r>
          </w:p>
        </w:tc>
      </w:tr>
      <w:tr w:rsidR="007B3DE4" w14:paraId="7DDFAFBF" w14:textId="77777777" w:rsidTr="00BE2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tcPr>
          <w:p w14:paraId="38E14823" w14:textId="77777777" w:rsidR="007B3DE4" w:rsidRPr="003C7052" w:rsidRDefault="007B3DE4" w:rsidP="00170BDB">
            <w:pPr>
              <w:pStyle w:val="Ingenafstand"/>
              <w:rPr>
                <w:b w:val="0"/>
                <w:bCs w:val="0"/>
                <w:lang w:val="en-US"/>
              </w:rPr>
            </w:pPr>
            <w:r w:rsidRPr="003C7052">
              <w:rPr>
                <w:lang w:val="en-US"/>
              </w:rPr>
              <w:t>HttpModule.UpdateRequestCache</w:t>
            </w:r>
          </w:p>
          <w:p w14:paraId="359946EC" w14:textId="77777777" w:rsidR="007B3DE4" w:rsidRPr="003C7052" w:rsidRDefault="007B3DE4" w:rsidP="00170BDB">
            <w:pPr>
              <w:pStyle w:val="Ingenafstand"/>
              <w:rPr>
                <w:b w:val="0"/>
                <w:bCs w:val="0"/>
                <w:lang w:val="en-US"/>
              </w:rPr>
            </w:pPr>
            <w:r w:rsidRPr="003C7052">
              <w:rPr>
                <w:lang w:val="en-US"/>
              </w:rPr>
              <w:t>HttpModule.PostUpdateRequestCache</w:t>
            </w:r>
          </w:p>
          <w:p w14:paraId="5442AE44" w14:textId="77777777" w:rsidR="007B3DE4" w:rsidRPr="003C7052" w:rsidRDefault="007B3DE4" w:rsidP="00170BDB">
            <w:pPr>
              <w:pStyle w:val="Ingenafstand"/>
              <w:rPr>
                <w:b w:val="0"/>
                <w:bCs w:val="0"/>
                <w:lang w:val="en-US"/>
              </w:rPr>
            </w:pPr>
            <w:r w:rsidRPr="003C7052">
              <w:rPr>
                <w:lang w:val="en-US"/>
              </w:rPr>
              <w:t>HttpModule.LogRequest</w:t>
            </w:r>
          </w:p>
          <w:p w14:paraId="1D243B13" w14:textId="77777777" w:rsidR="007B3DE4" w:rsidRPr="003C7052" w:rsidRDefault="007B3DE4" w:rsidP="00170BDB">
            <w:pPr>
              <w:pStyle w:val="Ingenafstand"/>
              <w:rPr>
                <w:b w:val="0"/>
                <w:bCs w:val="0"/>
                <w:lang w:val="en-US"/>
              </w:rPr>
            </w:pPr>
            <w:r w:rsidRPr="003C7052">
              <w:rPr>
                <w:lang w:val="en-US"/>
              </w:rPr>
              <w:t>HttpModule.PostLogRequest</w:t>
            </w:r>
          </w:p>
          <w:p w14:paraId="11FB0F9D" w14:textId="77777777" w:rsidR="007B3DE4" w:rsidRPr="003C7052" w:rsidRDefault="007B3DE4" w:rsidP="00170BDB">
            <w:pPr>
              <w:pStyle w:val="Ingenafstand"/>
              <w:rPr>
                <w:b w:val="0"/>
                <w:bCs w:val="0"/>
                <w:lang w:val="en-US"/>
              </w:rPr>
            </w:pPr>
            <w:r w:rsidRPr="003C7052">
              <w:rPr>
                <w:lang w:val="en-US"/>
              </w:rPr>
              <w:t>HttpModule.EndRequest</w:t>
            </w:r>
          </w:p>
          <w:p w14:paraId="6792A6FD" w14:textId="77777777" w:rsidR="007B3DE4" w:rsidRPr="003C7052" w:rsidRDefault="007B3DE4" w:rsidP="00170BDB">
            <w:pPr>
              <w:pStyle w:val="Ingenafstand"/>
              <w:rPr>
                <w:b w:val="0"/>
                <w:bCs w:val="0"/>
                <w:lang w:val="en-US"/>
              </w:rPr>
            </w:pPr>
            <w:r w:rsidRPr="003C7052">
              <w:rPr>
                <w:lang w:val="en-US"/>
              </w:rPr>
              <w:t>HttpModule.PreSendRequestContent</w:t>
            </w:r>
          </w:p>
          <w:p w14:paraId="001D3784" w14:textId="77777777" w:rsidR="007B3DE4" w:rsidRPr="009476AE" w:rsidRDefault="007B3DE4" w:rsidP="00170BDB">
            <w:pPr>
              <w:pStyle w:val="Ingenafstand"/>
              <w:rPr>
                <w:lang w:val="en-US"/>
              </w:rPr>
            </w:pPr>
            <w:r w:rsidRPr="009476AE">
              <w:rPr>
                <w:lang w:val="en-US"/>
              </w:rPr>
              <w:t>HttpModule.PreSendRequestHeaders</w:t>
            </w:r>
          </w:p>
        </w:tc>
        <w:tc>
          <w:tcPr>
            <w:tcW w:w="5942" w:type="dxa"/>
          </w:tcPr>
          <w:p w14:paraId="7BE7833D" w14:textId="77777777" w:rsidR="007B3DE4" w:rsidRPr="00FC4C2E"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FC4C2E">
              <w:t>Context: Ja</w:t>
            </w:r>
          </w:p>
          <w:p w14:paraId="7BA2B584" w14:textId="77777777" w:rsidR="007B3DE4" w:rsidRPr="00FC4C2E"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FC4C2E">
              <w:t>Context-Session: Nej</w:t>
            </w:r>
          </w:p>
          <w:p w14:paraId="2C1A8902" w14:textId="77777777" w:rsidR="007B3DE4" w:rsidRPr="00FC4C2E"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FC4C2E">
              <w:t xml:space="preserve">Page: </w:t>
            </w:r>
            <w:r>
              <w:t>Init(Ja IsValid=false) Postback(</w:t>
            </w:r>
            <w:r w:rsidRPr="00D0303D">
              <w:t>Ja</w:t>
            </w:r>
            <w:r>
              <w:t>)</w:t>
            </w:r>
          </w:p>
          <w:p w14:paraId="1106D58A" w14:textId="77777777" w:rsidR="007B3DE4" w:rsidRPr="00C71382"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Page-Session: Init(Nej) Postback(</w:t>
            </w:r>
            <w:r w:rsidRPr="00D0303D">
              <w:t>Ja</w:t>
            </w:r>
            <w:r>
              <w:t>)</w:t>
            </w:r>
          </w:p>
          <w:p w14:paraId="4E3AD15E"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rsidRPr="00C71382">
              <w:t>Page-Session læse vær</w:t>
            </w:r>
            <w:r>
              <w:t>dier: Init(Nej) Postback(</w:t>
            </w:r>
            <w:r w:rsidRPr="00D0303D">
              <w:t>Ja</w:t>
            </w:r>
            <w:r>
              <w:t>, nye)</w:t>
            </w:r>
          </w:p>
          <w:p w14:paraId="417EF2DE"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Page-Session skrive værdier: Init(Nej) Postback(</w:t>
            </w:r>
            <w:r w:rsidRPr="00D0303D">
              <w:t>Ja</w:t>
            </w:r>
            <w:r>
              <w:t>)</w:t>
            </w:r>
          </w:p>
          <w:p w14:paraId="3E3801D2"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Response HTML: Ja</w:t>
            </w:r>
          </w:p>
          <w:p w14:paraId="05AAA099" w14:textId="77777777" w:rsidR="007B3DE4" w:rsidRDefault="007B3DE4" w:rsidP="00170BDB">
            <w:pPr>
              <w:pStyle w:val="Ingenafstand"/>
              <w:cnfStyle w:val="000000100000" w:firstRow="0" w:lastRow="0" w:firstColumn="0" w:lastColumn="0" w:oddVBand="0" w:evenVBand="0" w:oddHBand="1" w:evenHBand="0" w:firstRowFirstColumn="0" w:firstRowLastColumn="0" w:lastRowFirstColumn="0" w:lastRowLastColumn="0"/>
            </w:pPr>
            <w:r>
              <w:t>Page-ViewState læse værdier: Ja</w:t>
            </w:r>
          </w:p>
        </w:tc>
      </w:tr>
    </w:tbl>
    <w:p w14:paraId="6F320898" w14:textId="77777777" w:rsidR="007B3DE4" w:rsidRDefault="007B3DE4" w:rsidP="007B3DE4">
      <w:pPr>
        <w:pStyle w:val="Listeafsnit"/>
        <w:ind w:left="2160"/>
      </w:pPr>
    </w:p>
    <w:p w14:paraId="2BA5C22B" w14:textId="77777777" w:rsidR="00170BDB" w:rsidRDefault="00170BDB">
      <w:pPr>
        <w:spacing w:after="200" w:line="276" w:lineRule="auto"/>
        <w:rPr>
          <w:b/>
          <w:color w:val="94B6D2" w:themeColor="accent1"/>
          <w:spacing w:val="20"/>
          <w:sz w:val="28"/>
          <w:szCs w:val="28"/>
        </w:rPr>
      </w:pPr>
      <w:r>
        <w:br w:type="page"/>
      </w:r>
    </w:p>
    <w:p w14:paraId="6D80A4C7" w14:textId="0655FBB3" w:rsidR="007B3DE4" w:rsidRDefault="006A5F8F" w:rsidP="0072537C">
      <w:pPr>
        <w:pStyle w:val="Overskrift2"/>
        <w:numPr>
          <w:ilvl w:val="0"/>
          <w:numId w:val="17"/>
        </w:numPr>
      </w:pPr>
      <w:bookmarkStart w:id="306" w:name="_Ref483471691"/>
      <w:bookmarkStart w:id="307" w:name="_Toc484070366"/>
      <w:r>
        <w:lastRenderedPageBreak/>
        <w:t>Løsningens filer m.m.</w:t>
      </w:r>
      <w:bookmarkEnd w:id="306"/>
      <w:bookmarkEnd w:id="307"/>
    </w:p>
    <w:p w14:paraId="3B03EC76" w14:textId="2ACA3150" w:rsidR="0068094D" w:rsidRDefault="0068094D" w:rsidP="0068094D">
      <w:r>
        <w:t xml:space="preserve">Uddybende forklaring på LRAP-løsningens filer, test-projekter m.m., filerne kan findes i GITHUB via adressen </w:t>
      </w:r>
      <w:hyperlink r:id="rId144" w:history="1">
        <w:r w:rsidRPr="00EF6ADF">
          <w:rPr>
            <w:rStyle w:val="Hyperlink"/>
          </w:rPr>
          <w:t>https://github.com/FlushNorris/LogRecorderAndPlayer</w:t>
        </w:r>
      </w:hyperlink>
    </w:p>
    <w:tbl>
      <w:tblPr>
        <w:tblStyle w:val="Gittertabel4-farve1"/>
        <w:tblW w:w="0" w:type="auto"/>
        <w:tblLook w:val="04A0" w:firstRow="1" w:lastRow="0" w:firstColumn="1" w:lastColumn="0" w:noHBand="0" w:noVBand="1"/>
      </w:tblPr>
      <w:tblGrid>
        <w:gridCol w:w="2365"/>
        <w:gridCol w:w="7432"/>
      </w:tblGrid>
      <w:tr w:rsidR="00170BDB" w14:paraId="0A2A96A2" w14:textId="77777777" w:rsidTr="0017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7" w:type="dxa"/>
            <w:gridSpan w:val="2"/>
            <w:shd w:val="clear" w:color="auto" w:fill="548AB7" w:themeFill="accent1" w:themeFillShade="BF"/>
          </w:tcPr>
          <w:p w14:paraId="64C239A7" w14:textId="78FA60CD" w:rsidR="00170BDB" w:rsidRDefault="00170BDB" w:rsidP="007B3DE4">
            <w:r>
              <w:t>Roden af LogRecorderAndPlayer GITHUB’en (Sorteret efter vigtighed)</w:t>
            </w:r>
          </w:p>
        </w:tc>
      </w:tr>
      <w:tr w:rsidR="0077296E" w14:paraId="6EFB6272"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shd w:val="clear" w:color="auto" w:fill="94B6D2" w:themeFill="accent1"/>
          </w:tcPr>
          <w:p w14:paraId="10B81057" w14:textId="2AAAF1E0" w:rsidR="0077296E" w:rsidRPr="00170BDB" w:rsidRDefault="0077296E" w:rsidP="007B3DE4">
            <w:pPr>
              <w:rPr>
                <w:color w:val="FFFFFF" w:themeColor="background1"/>
              </w:rPr>
            </w:pPr>
            <w:r w:rsidRPr="00170BDB">
              <w:rPr>
                <w:color w:val="FFFFFF" w:themeColor="background1"/>
              </w:rPr>
              <w:t>Navn</w:t>
            </w:r>
          </w:p>
        </w:tc>
        <w:tc>
          <w:tcPr>
            <w:tcW w:w="7432" w:type="dxa"/>
            <w:shd w:val="clear" w:color="auto" w:fill="94B6D2" w:themeFill="accent1"/>
          </w:tcPr>
          <w:p w14:paraId="3BBD79EE" w14:textId="7188347F" w:rsidR="0077296E" w:rsidRPr="00170BDB" w:rsidRDefault="0077296E" w:rsidP="007B3DE4">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170BDB">
              <w:rPr>
                <w:b/>
                <w:color w:val="FFFFFF" w:themeColor="background1"/>
              </w:rPr>
              <w:t>Formål</w:t>
            </w:r>
          </w:p>
        </w:tc>
      </w:tr>
      <w:tr w:rsidR="0077296E" w14:paraId="2492EE14" w14:textId="77777777" w:rsidTr="00337FE2">
        <w:tc>
          <w:tcPr>
            <w:cnfStyle w:val="001000000000" w:firstRow="0" w:lastRow="0" w:firstColumn="1" w:lastColumn="0" w:oddVBand="0" w:evenVBand="0" w:oddHBand="0" w:evenHBand="0" w:firstRowFirstColumn="0" w:firstRowLastColumn="0" w:lastRowFirstColumn="0" w:lastRowLastColumn="0"/>
            <w:tcW w:w="2365" w:type="dxa"/>
          </w:tcPr>
          <w:p w14:paraId="65E5C914" w14:textId="60EA3411" w:rsidR="0077296E" w:rsidRDefault="0077296E" w:rsidP="007B3DE4">
            <w:r>
              <w:t>LogRecorderAndPlayer</w:t>
            </w:r>
          </w:p>
        </w:tc>
        <w:tc>
          <w:tcPr>
            <w:tcW w:w="7432" w:type="dxa"/>
          </w:tcPr>
          <w:p w14:paraId="6D7E626D" w14:textId="2ED9C71B" w:rsidR="0077296E" w:rsidRDefault="0077296E" w:rsidP="007B3DE4">
            <w:pPr>
              <w:cnfStyle w:val="000000000000" w:firstRow="0" w:lastRow="0" w:firstColumn="0" w:lastColumn="0" w:oddVBand="0" w:evenVBand="0" w:oddHBand="0" w:evenHBand="0" w:firstRowFirstColumn="0" w:firstRowLastColumn="0" w:lastRowFirstColumn="0" w:lastRowLastColumn="0"/>
            </w:pPr>
            <w:r>
              <w:t>Assembly til at supportere LRAP med både logning af klientside og serverside aktiviteter. Og endvidere afspilning af aktiviteter i sammenarbejde med LogPlayer og LogSession</w:t>
            </w:r>
          </w:p>
        </w:tc>
      </w:tr>
      <w:tr w:rsidR="0077296E" w14:paraId="1A723694"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3C4401F" w14:textId="2B4967A9" w:rsidR="0077296E" w:rsidRDefault="0077296E" w:rsidP="007B3DE4">
            <w:r>
              <w:t>LogPlayer</w:t>
            </w:r>
          </w:p>
        </w:tc>
        <w:tc>
          <w:tcPr>
            <w:tcW w:w="7432" w:type="dxa"/>
          </w:tcPr>
          <w:p w14:paraId="4E7FDDF1" w14:textId="7950CBCC" w:rsidR="0077296E" w:rsidRDefault="0077296E" w:rsidP="007B3DE4">
            <w:pPr>
              <w:cnfStyle w:val="000000100000" w:firstRow="0" w:lastRow="0" w:firstColumn="0" w:lastColumn="0" w:oddVBand="0" w:evenVBand="0" w:oddHBand="1" w:evenHBand="0" w:firstRowFirstColumn="0" w:firstRowLastColumn="0" w:lastRowFirstColumn="0" w:lastRowLastColumn="0"/>
            </w:pPr>
            <w:r>
              <w:t>WinForm-applikation der anvendes til at afspille loggede website-flows, main-applikation der åbner én eller flere LogSessioner</w:t>
            </w:r>
          </w:p>
        </w:tc>
      </w:tr>
      <w:tr w:rsidR="0077296E" w14:paraId="69B4E6FF" w14:textId="77777777" w:rsidTr="00337FE2">
        <w:tc>
          <w:tcPr>
            <w:cnfStyle w:val="001000000000" w:firstRow="0" w:lastRow="0" w:firstColumn="1" w:lastColumn="0" w:oddVBand="0" w:evenVBand="0" w:oddHBand="0" w:evenHBand="0" w:firstRowFirstColumn="0" w:firstRowLastColumn="0" w:lastRowFirstColumn="0" w:lastRowLastColumn="0"/>
            <w:tcW w:w="2365" w:type="dxa"/>
          </w:tcPr>
          <w:p w14:paraId="2AA47EF1" w14:textId="5B0FD727" w:rsidR="0077296E" w:rsidRDefault="0077296E" w:rsidP="007B3DE4">
            <w:r>
              <w:t>LogSession</w:t>
            </w:r>
          </w:p>
        </w:tc>
        <w:tc>
          <w:tcPr>
            <w:tcW w:w="7432" w:type="dxa"/>
          </w:tcPr>
          <w:p w14:paraId="2F1592FE" w14:textId="33AE5FF4" w:rsidR="0077296E" w:rsidRDefault="0077296E" w:rsidP="007B3DE4">
            <w:pPr>
              <w:cnfStyle w:val="000000000000" w:firstRow="0" w:lastRow="0" w:firstColumn="0" w:lastColumn="0" w:oddVBand="0" w:evenVBand="0" w:oddHBand="0" w:evenHBand="0" w:firstRowFirstColumn="0" w:firstRowLastColumn="0" w:lastRowFirstColumn="0" w:lastRowLastColumn="0"/>
            </w:pPr>
            <w:r>
              <w:t>WinForm-applikation der anvendes for at simulere en session med én eller flere browser-form-instanser</w:t>
            </w:r>
          </w:p>
        </w:tc>
      </w:tr>
      <w:tr w:rsidR="0077296E" w14:paraId="2A232EE7"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62D36F9" w14:textId="454A857D" w:rsidR="0077296E" w:rsidRDefault="0077296E" w:rsidP="00170BDB">
            <w:r>
              <w:t>HttpModule</w:t>
            </w:r>
          </w:p>
        </w:tc>
        <w:tc>
          <w:tcPr>
            <w:tcW w:w="7432" w:type="dxa"/>
          </w:tcPr>
          <w:p w14:paraId="11A60BE6" w14:textId="2181F8E2" w:rsidR="0077296E" w:rsidRDefault="0077296E" w:rsidP="00170BDB">
            <w:pPr>
              <w:cnfStyle w:val="000000100000" w:firstRow="0" w:lastRow="0" w:firstColumn="0" w:lastColumn="0" w:oddVBand="0" w:evenVBand="0" w:oddHBand="1" w:evenHBand="0" w:firstRowFirstColumn="0" w:firstRowLastColumn="0" w:lastRowFirstColumn="0" w:lastRowLastColumn="0"/>
            </w:pPr>
            <w:r>
              <w:t xml:space="preserve">Anvendes til HttpModule-events-test (se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_Ref483410790 \r \h </w:instrText>
            </w:r>
            <w:r>
              <w:fldChar w:fldCharType="separate"/>
            </w:r>
            <w:r w:rsidR="00780111">
              <w:t>3</w:t>
            </w:r>
            <w:r>
              <w:fldChar w:fldCharType="end"/>
            </w:r>
            <w:r>
              <w:t>)</w:t>
            </w:r>
          </w:p>
        </w:tc>
      </w:tr>
      <w:tr w:rsidR="0077296E" w14:paraId="1D2174F2" w14:textId="77777777" w:rsidTr="00337FE2">
        <w:tc>
          <w:tcPr>
            <w:cnfStyle w:val="001000000000" w:firstRow="0" w:lastRow="0" w:firstColumn="1" w:lastColumn="0" w:oddVBand="0" w:evenVBand="0" w:oddHBand="0" w:evenHBand="0" w:firstRowFirstColumn="0" w:firstRowLastColumn="0" w:lastRowFirstColumn="0" w:lastRowLastColumn="0"/>
            <w:tcW w:w="2365" w:type="dxa"/>
          </w:tcPr>
          <w:p w14:paraId="7CBD8365" w14:textId="4DF644B0" w:rsidR="0077296E" w:rsidRDefault="0077296E" w:rsidP="00170BDB">
            <w:r>
              <w:t>WebApplication</w:t>
            </w:r>
          </w:p>
        </w:tc>
        <w:tc>
          <w:tcPr>
            <w:tcW w:w="7432" w:type="dxa"/>
          </w:tcPr>
          <w:p w14:paraId="35D73BE4" w14:textId="21387874" w:rsidR="0077296E" w:rsidRDefault="0077296E" w:rsidP="00170BDB">
            <w:pPr>
              <w:cnfStyle w:val="000000000000" w:firstRow="0" w:lastRow="0" w:firstColumn="0" w:lastColumn="0" w:oddVBand="0" w:evenVBand="0" w:oddHBand="0" w:evenHBand="0" w:firstRowFirstColumn="0" w:firstRowLastColumn="0" w:lastRowFirstColumn="0" w:lastRowLastColumn="0"/>
            </w:pPr>
            <w:r>
              <w:t xml:space="preserve">Anvendes til HttpModule-events-test (se </w:t>
            </w: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_Ref483410790 \r \h </w:instrText>
            </w:r>
            <w:r>
              <w:fldChar w:fldCharType="separate"/>
            </w:r>
            <w:r w:rsidR="00780111">
              <w:t>3</w:t>
            </w:r>
            <w:r>
              <w:fldChar w:fldCharType="end"/>
            </w:r>
            <w:r>
              <w:t>)</w:t>
            </w:r>
          </w:p>
        </w:tc>
      </w:tr>
      <w:tr w:rsidR="0077296E" w14:paraId="7D740BCC"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C0EC4D6" w14:textId="44C94698" w:rsidR="0077296E" w:rsidRDefault="0077296E" w:rsidP="00170BDB">
            <w:r>
              <w:t>WebService</w:t>
            </w:r>
          </w:p>
        </w:tc>
        <w:tc>
          <w:tcPr>
            <w:tcW w:w="7432" w:type="dxa"/>
          </w:tcPr>
          <w:p w14:paraId="1428D4AF" w14:textId="3F35112B" w:rsidR="0077296E" w:rsidRDefault="0077296E" w:rsidP="00170BDB">
            <w:pPr>
              <w:cnfStyle w:val="000000100000" w:firstRow="0" w:lastRow="0" w:firstColumn="0" w:lastColumn="0" w:oddVBand="0" w:evenVBand="0" w:oddHBand="1" w:evenHBand="0" w:firstRowFirstColumn="0" w:firstRowLastColumn="0" w:lastRowFirstColumn="0" w:lastRowLastColumn="0"/>
            </w:pPr>
            <w:r>
              <w:t>Test-webservice der anvendes af LogThisWebApplication-test-projektet</w:t>
            </w:r>
          </w:p>
        </w:tc>
      </w:tr>
      <w:tr w:rsidR="0077296E" w14:paraId="3EAB15EF" w14:textId="77777777" w:rsidTr="00337FE2">
        <w:tc>
          <w:tcPr>
            <w:cnfStyle w:val="001000000000" w:firstRow="0" w:lastRow="0" w:firstColumn="1" w:lastColumn="0" w:oddVBand="0" w:evenVBand="0" w:oddHBand="0" w:evenHBand="0" w:firstRowFirstColumn="0" w:firstRowLastColumn="0" w:lastRowFirstColumn="0" w:lastRowLastColumn="0"/>
            <w:tcW w:w="2365" w:type="dxa"/>
          </w:tcPr>
          <w:p w14:paraId="67F58339" w14:textId="1FE10DA6" w:rsidR="0077296E" w:rsidRDefault="0077296E" w:rsidP="00170BDB">
            <w:r>
              <w:t>LogThisWebApplication</w:t>
            </w:r>
          </w:p>
        </w:tc>
        <w:tc>
          <w:tcPr>
            <w:tcW w:w="7432" w:type="dxa"/>
          </w:tcPr>
          <w:p w14:paraId="40E8D11D" w14:textId="3A2CB76D" w:rsidR="0077296E" w:rsidRDefault="0077296E" w:rsidP="00170BDB">
            <w:pPr>
              <w:cnfStyle w:val="000000000000" w:firstRow="0" w:lastRow="0" w:firstColumn="0" w:lastColumn="0" w:oddVBand="0" w:evenVBand="0" w:oddHBand="0" w:evenHBand="0" w:firstRowFirstColumn="0" w:firstRowLastColumn="0" w:lastRowFirstColumn="0" w:lastRowLastColumn="0"/>
            </w:pPr>
            <w:r>
              <w:t>Test-projekt til fremvisning af både logning og afspilning (</w:t>
            </w:r>
            <w:r w:rsidRPr="00CE0219">
              <w:t>se punkt</w:t>
            </w:r>
            <w:r w:rsidR="00CE0219">
              <w:t xml:space="preserve"> 4.</w:t>
            </w:r>
            <w:r w:rsidR="00CE0219">
              <w:fldChar w:fldCharType="begin"/>
            </w:r>
            <w:r w:rsidR="00CE0219">
              <w:instrText xml:space="preserve"> REF _Ref483902867 \r \h </w:instrText>
            </w:r>
            <w:r w:rsidR="00CE0219">
              <w:fldChar w:fldCharType="separate"/>
            </w:r>
            <w:r w:rsidR="00780111">
              <w:t>2</w:t>
            </w:r>
            <w:r w:rsidR="00CE0219">
              <w:fldChar w:fldCharType="end"/>
            </w:r>
            <w:r>
              <w:t>)</w:t>
            </w:r>
          </w:p>
        </w:tc>
      </w:tr>
    </w:tbl>
    <w:p w14:paraId="43B31890" w14:textId="77777777" w:rsidR="001D57C5" w:rsidRDefault="001D57C5" w:rsidP="00170BDB"/>
    <w:tbl>
      <w:tblPr>
        <w:tblStyle w:val="Gittertabel4-farve1"/>
        <w:tblW w:w="0" w:type="auto"/>
        <w:tblLook w:val="04A0" w:firstRow="1" w:lastRow="0" w:firstColumn="1" w:lastColumn="0" w:noHBand="0" w:noVBand="1"/>
      </w:tblPr>
      <w:tblGrid>
        <w:gridCol w:w="5240"/>
        <w:gridCol w:w="4557"/>
      </w:tblGrid>
      <w:tr w:rsidR="00170BDB" w14:paraId="31A63221" w14:textId="77777777" w:rsidTr="00337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7" w:type="dxa"/>
            <w:gridSpan w:val="2"/>
            <w:shd w:val="clear" w:color="auto" w:fill="548AB7" w:themeFill="accent1" w:themeFillShade="BF"/>
          </w:tcPr>
          <w:p w14:paraId="5DFC4314" w14:textId="52081B94" w:rsidR="00170BDB" w:rsidRDefault="00170BDB" w:rsidP="00337FE2">
            <w:r>
              <w:t>LogRecorderAndPlayer projektet</w:t>
            </w:r>
          </w:p>
        </w:tc>
      </w:tr>
      <w:tr w:rsidR="0077296E" w14:paraId="523328B4"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shd w:val="clear" w:color="auto" w:fill="94B6D2" w:themeFill="accent1"/>
          </w:tcPr>
          <w:p w14:paraId="4FDDE9FD" w14:textId="77777777" w:rsidR="0077296E" w:rsidRPr="00170BDB" w:rsidRDefault="0077296E" w:rsidP="00337FE2">
            <w:pPr>
              <w:rPr>
                <w:color w:val="FFFFFF" w:themeColor="background1"/>
              </w:rPr>
            </w:pPr>
            <w:r w:rsidRPr="00170BDB">
              <w:rPr>
                <w:color w:val="FFFFFF" w:themeColor="background1"/>
              </w:rPr>
              <w:t>Navn</w:t>
            </w:r>
          </w:p>
        </w:tc>
        <w:tc>
          <w:tcPr>
            <w:tcW w:w="4557" w:type="dxa"/>
            <w:shd w:val="clear" w:color="auto" w:fill="94B6D2" w:themeFill="accent1"/>
          </w:tcPr>
          <w:p w14:paraId="674EB99A" w14:textId="093A47CA" w:rsidR="0077296E" w:rsidRPr="00170BDB" w:rsidRDefault="0077296E" w:rsidP="00337FE2">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170BDB">
              <w:rPr>
                <w:b/>
                <w:color w:val="FFFFFF" w:themeColor="background1"/>
              </w:rPr>
              <w:t>Formål</w:t>
            </w:r>
          </w:p>
        </w:tc>
      </w:tr>
      <w:tr w:rsidR="009E4B91" w14:paraId="705509F2"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0FAD607A" w14:textId="7B96D31C" w:rsidR="009E4B91" w:rsidRDefault="009E4B91" w:rsidP="00337FE2">
            <w:r>
              <w:t>Common</w:t>
            </w:r>
          </w:p>
        </w:tc>
        <w:tc>
          <w:tcPr>
            <w:tcW w:w="4557" w:type="dxa"/>
          </w:tcPr>
          <w:p w14:paraId="0091B18C" w14:textId="79F29AD3" w:rsidR="009E4B91" w:rsidRDefault="009E4B91" w:rsidP="00337FE2">
            <w:pPr>
              <w:cnfStyle w:val="000000000000" w:firstRow="0" w:lastRow="0" w:firstColumn="0" w:lastColumn="0" w:oddVBand="0" w:evenVBand="0" w:oddHBand="0" w:evenHBand="0" w:firstRowFirstColumn="0" w:firstRowLastColumn="0" w:lastRowFirstColumn="0" w:lastRowLastColumn="0"/>
            </w:pPr>
            <w:r>
              <w:t>Kode der ikke nødvendigvis har direkte relation til bestemt dele af koden, men anvendes flere steder i koden og derfor fælles</w:t>
            </w:r>
          </w:p>
        </w:tc>
      </w:tr>
      <w:tr w:rsidR="009E4B91" w14:paraId="16F0BAE7"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D6DA066" w14:textId="27BF1397" w:rsidR="009E4B91" w:rsidRPr="00170BDB" w:rsidRDefault="009E4B91" w:rsidP="00337FE2">
            <w:r>
              <w:t>Common</w:t>
            </w:r>
            <w:r>
              <w:rPr>
                <w:lang w:val="en-US"/>
              </w:rPr>
              <w:t>\</w:t>
            </w:r>
            <w:r>
              <w:t>AssemblyHelper.cs</w:t>
            </w:r>
          </w:p>
        </w:tc>
        <w:tc>
          <w:tcPr>
            <w:tcW w:w="4557" w:type="dxa"/>
          </w:tcPr>
          <w:p w14:paraId="4DC8444A" w14:textId="45DF15D9" w:rsidR="009E4B91" w:rsidRDefault="009E4B91" w:rsidP="00337FE2">
            <w:pPr>
              <w:cnfStyle w:val="000000100000" w:firstRow="0" w:lastRow="0" w:firstColumn="0" w:lastColumn="0" w:oddVBand="0" w:evenVBand="0" w:oddHBand="1" w:evenHBand="0" w:firstRowFirstColumn="0" w:firstRowLastColumn="0" w:lastRowFirstColumn="0" w:lastRowLastColumn="0"/>
            </w:pPr>
            <w:r>
              <w:t>Hente information om Assemblyen, anvendes primært til at forhindre cache af LRAP.js ved opdatering</w:t>
            </w:r>
          </w:p>
        </w:tc>
      </w:tr>
      <w:tr w:rsidR="009E4B91" w14:paraId="58D238F7"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570E8B29" w14:textId="2F38816A" w:rsidR="009E4B91" w:rsidRDefault="009E4B91" w:rsidP="00337FE2">
            <w:r>
              <w:t>Common</w:t>
            </w:r>
            <w:r>
              <w:rPr>
                <w:lang w:val="en-US"/>
              </w:rPr>
              <w:t>\Consts.cs</w:t>
            </w:r>
          </w:p>
        </w:tc>
        <w:tc>
          <w:tcPr>
            <w:tcW w:w="4557" w:type="dxa"/>
          </w:tcPr>
          <w:p w14:paraId="128D7BC7" w14:textId="7688874F" w:rsidR="009E4B91" w:rsidRDefault="009E4B91" w:rsidP="00337FE2">
            <w:pPr>
              <w:cnfStyle w:val="000000000000" w:firstRow="0" w:lastRow="0" w:firstColumn="0" w:lastColumn="0" w:oddVBand="0" w:evenVBand="0" w:oddHBand="0" w:evenHBand="0" w:firstRowFirstColumn="0" w:firstRowLastColumn="0" w:lastRowFirstColumn="0" w:lastRowLastColumn="0"/>
            </w:pPr>
            <w:r>
              <w:t>LRAP-konstanter</w:t>
            </w:r>
          </w:p>
        </w:tc>
      </w:tr>
      <w:tr w:rsidR="009E4B91" w14:paraId="345F1DE3"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784872B" w14:textId="283B23DE" w:rsidR="009E4B91" w:rsidRDefault="009E4B91" w:rsidP="00337FE2">
            <w:r>
              <w:t>Common</w:t>
            </w:r>
            <w:r>
              <w:rPr>
                <w:lang w:val="en-US"/>
              </w:rPr>
              <w:t>\JobStatus.cs</w:t>
            </w:r>
          </w:p>
        </w:tc>
        <w:tc>
          <w:tcPr>
            <w:tcW w:w="4557" w:type="dxa"/>
          </w:tcPr>
          <w:p w14:paraId="52A8E4D2" w14:textId="095C5613" w:rsidR="009E4B91" w:rsidRDefault="009E4B91" w:rsidP="00337FE2">
            <w:pPr>
              <w:cnfStyle w:val="000000100000" w:firstRow="0" w:lastRow="0" w:firstColumn="0" w:lastColumn="0" w:oddVBand="0" w:evenVBand="0" w:oddHBand="1" w:evenHBand="0" w:firstRowFirstColumn="0" w:firstRowLastColumn="0" w:lastRowFirstColumn="0" w:lastRowLastColumn="0"/>
            </w:pPr>
            <w:r>
              <w:t>Generel status-klasse</w:t>
            </w:r>
          </w:p>
        </w:tc>
      </w:tr>
      <w:tr w:rsidR="009E4B91" w14:paraId="7F0C0152"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67722A45" w14:textId="5316976F" w:rsidR="009E4B91" w:rsidRDefault="009E4B91" w:rsidP="00337FE2">
            <w:r>
              <w:t>Common</w:t>
            </w:r>
            <w:r>
              <w:rPr>
                <w:lang w:val="en-US"/>
              </w:rPr>
              <w:t>\</w:t>
            </w:r>
            <w:r>
              <w:t>ResourceHelper.cs</w:t>
            </w:r>
          </w:p>
        </w:tc>
        <w:tc>
          <w:tcPr>
            <w:tcW w:w="4557" w:type="dxa"/>
          </w:tcPr>
          <w:p w14:paraId="3EA29A73" w14:textId="4DF8D903" w:rsidR="009E4B91" w:rsidRDefault="009E4B91" w:rsidP="00337FE2">
            <w:pPr>
              <w:cnfStyle w:val="000000000000" w:firstRow="0" w:lastRow="0" w:firstColumn="0" w:lastColumn="0" w:oddVBand="0" w:evenVBand="0" w:oddHBand="0" w:evenHBand="0" w:firstRowFirstColumn="0" w:firstRowLastColumn="0" w:lastRowFirstColumn="0" w:lastRowLastColumn="0"/>
            </w:pPr>
            <w:r>
              <w:t>Hjælper til at hente Resourcedata, anvendes f.eks. til at hente den embeddede LRAP.js (LogRecorderAndPlayer.js)</w:t>
            </w:r>
          </w:p>
        </w:tc>
      </w:tr>
      <w:tr w:rsidR="009E4B91" w14:paraId="72BD4179"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A9B94F0" w14:textId="4C5CC4AC" w:rsidR="009E4B91" w:rsidRDefault="009E4B91" w:rsidP="00337FE2">
            <w:r>
              <w:t>Common</w:t>
            </w:r>
            <w:r>
              <w:rPr>
                <w:lang w:val="en-US"/>
              </w:rPr>
              <w:t>\ResponseHelper.cs</w:t>
            </w:r>
          </w:p>
        </w:tc>
        <w:tc>
          <w:tcPr>
            <w:tcW w:w="4557" w:type="dxa"/>
          </w:tcPr>
          <w:p w14:paraId="51924065" w14:textId="739C519A" w:rsidR="009E4B91" w:rsidRDefault="009E4B91" w:rsidP="00337FE2">
            <w:pPr>
              <w:cnfStyle w:val="000000100000" w:firstRow="0" w:lastRow="0" w:firstColumn="0" w:lastColumn="0" w:oddVBand="0" w:evenVBand="0" w:oddHBand="1" w:evenHBand="0" w:firstRowFirstColumn="0" w:firstRowLastColumn="0" w:lastRowFirstColumn="0" w:lastRowLastColumn="0"/>
            </w:pPr>
            <w:r>
              <w:t>Hjælper til Response-relateret kode, f.eks. cachings-indstillinger til LRAP.js</w:t>
            </w:r>
          </w:p>
        </w:tc>
      </w:tr>
      <w:tr w:rsidR="009E4B91" w14:paraId="686E02AA"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4F1C52CD" w14:textId="7F996E27" w:rsidR="009E4B91" w:rsidRDefault="009E4B91" w:rsidP="00337FE2">
            <w:r>
              <w:t>Common</w:t>
            </w:r>
            <w:r>
              <w:rPr>
                <w:lang w:val="en-US"/>
              </w:rPr>
              <w:t>\SerilizationHelper.cs</w:t>
            </w:r>
          </w:p>
        </w:tc>
        <w:tc>
          <w:tcPr>
            <w:tcW w:w="4557" w:type="dxa"/>
          </w:tcPr>
          <w:p w14:paraId="28C353AE" w14:textId="6B9054C7" w:rsidR="009E4B91" w:rsidRDefault="009E4B91" w:rsidP="00337FE2">
            <w:pPr>
              <w:cnfStyle w:val="000000000000" w:firstRow="0" w:lastRow="0" w:firstColumn="0" w:lastColumn="0" w:oddVBand="0" w:evenVBand="0" w:oddHBand="0" w:evenHBand="0" w:firstRowFirstColumn="0" w:firstRowLastColumn="0" w:lastRowFirstColumn="0" w:lastRowLastColumn="0"/>
            </w:pPr>
            <w:r>
              <w:t>Hjælper til både serialisering og deserialisering der anvendes ved f.eks. logning i JSON-format.</w:t>
            </w:r>
          </w:p>
        </w:tc>
      </w:tr>
      <w:tr w:rsidR="008B286A" w14:paraId="6AA0BAB4"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F692666" w14:textId="197F14B2" w:rsidR="008B286A" w:rsidRDefault="008B286A" w:rsidP="00337FE2">
            <w:r>
              <w:t>Common</w:t>
            </w:r>
            <w:r w:rsidRPr="009E4B91">
              <w:t>\SessionHelper.cs</w:t>
            </w:r>
          </w:p>
        </w:tc>
        <w:tc>
          <w:tcPr>
            <w:tcW w:w="4557" w:type="dxa"/>
          </w:tcPr>
          <w:p w14:paraId="058C18D1" w14:textId="417D06CF" w:rsidR="008B286A" w:rsidRDefault="008B286A" w:rsidP="00337FE2">
            <w:pPr>
              <w:cnfStyle w:val="000000100000" w:firstRow="0" w:lastRow="0" w:firstColumn="0" w:lastColumn="0" w:oddVBand="0" w:evenVBand="0" w:oddHBand="1" w:evenHBand="0" w:firstRowFirstColumn="0" w:firstRowLastColumn="0" w:lastRowFirstColumn="0" w:lastRowLastColumn="0"/>
            </w:pPr>
            <w:r>
              <w:t>Hjælperklasse der skal anvendes i website-løsningen, hvis man ønsker at bevare LRAP-</w:t>
            </w:r>
            <w:r>
              <w:lastRenderedPageBreak/>
              <w:t>session-state selvom f.eks. Session.Clear() ønskes udført (</w:t>
            </w:r>
            <w:r w:rsidRPr="00CE0219">
              <w:t>se punkt</w:t>
            </w:r>
            <w:r w:rsidR="00CE0219">
              <w:t xml:space="preserve"> </w:t>
            </w:r>
            <w:r w:rsidR="00CE0219">
              <w:fldChar w:fldCharType="begin"/>
            </w:r>
            <w:r w:rsidR="00CE0219">
              <w:instrText xml:space="preserve"> REF _Ref482474293 \r \h </w:instrText>
            </w:r>
            <w:r w:rsidR="00CE0219">
              <w:fldChar w:fldCharType="separate"/>
            </w:r>
            <w:r w:rsidR="00780111">
              <w:t>3</w:t>
            </w:r>
            <w:r w:rsidR="00CE0219">
              <w:fldChar w:fldCharType="end"/>
            </w:r>
            <w:r w:rsidR="00CE0219">
              <w:t>.</w:t>
            </w:r>
            <w:r w:rsidR="00CE0219">
              <w:fldChar w:fldCharType="begin"/>
            </w:r>
            <w:r w:rsidR="00CE0219">
              <w:instrText xml:space="preserve"> REF _Ref482822208 \r \h </w:instrText>
            </w:r>
            <w:r w:rsidR="00CE0219">
              <w:fldChar w:fldCharType="separate"/>
            </w:r>
            <w:r w:rsidR="00780111">
              <w:t>10</w:t>
            </w:r>
            <w:r w:rsidR="00CE0219">
              <w:fldChar w:fldCharType="end"/>
            </w:r>
            <w:r w:rsidR="00CE0219">
              <w:t>.</w:t>
            </w:r>
            <w:r w:rsidR="00A64DA1">
              <w:t>a</w:t>
            </w:r>
            <w:r>
              <w:t>)</w:t>
            </w:r>
          </w:p>
        </w:tc>
      </w:tr>
      <w:tr w:rsidR="008B286A" w14:paraId="73851780"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33276EBF" w14:textId="24DA2893" w:rsidR="008B286A" w:rsidRDefault="008B286A" w:rsidP="00337FE2">
            <w:r>
              <w:lastRenderedPageBreak/>
              <w:t>Common</w:t>
            </w:r>
            <w:r w:rsidRPr="009E4B91">
              <w:t>\TimeHelper.cs</w:t>
            </w:r>
          </w:p>
        </w:tc>
        <w:tc>
          <w:tcPr>
            <w:tcW w:w="4557" w:type="dxa"/>
          </w:tcPr>
          <w:p w14:paraId="78731F4F" w14:textId="73A5CD6F" w:rsidR="008B286A" w:rsidRDefault="008B286A" w:rsidP="00337FE2">
            <w:pPr>
              <w:cnfStyle w:val="000000000000" w:firstRow="0" w:lastRow="0" w:firstColumn="0" w:lastColumn="0" w:oddVBand="0" w:evenVBand="0" w:oddHBand="0" w:evenHBand="0" w:firstRowFirstColumn="0" w:firstRowLastColumn="0" w:lastRowFirstColumn="0" w:lastRowLastColumn="0"/>
            </w:pPr>
            <w:r>
              <w:t>Hjælperklasse der skal anvendes i website-løsningen, hvis man ønsker at afspille med samme tidsangivelser via LogPlayer, som da det blev logget af LogRecorder</w:t>
            </w:r>
          </w:p>
        </w:tc>
      </w:tr>
      <w:tr w:rsidR="008B286A" w:rsidRPr="00AE1A2A" w14:paraId="73423392"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3E388CD" w14:textId="34922850" w:rsidR="008B286A" w:rsidRDefault="008B286A" w:rsidP="00337FE2">
            <w:r w:rsidRPr="009E4B91">
              <w:t>Co</w:t>
            </w:r>
            <w:r w:rsidRPr="008B286A">
              <w:t>mmon\WebHelper.cs</w:t>
            </w:r>
          </w:p>
        </w:tc>
        <w:tc>
          <w:tcPr>
            <w:tcW w:w="4557" w:type="dxa"/>
          </w:tcPr>
          <w:p w14:paraId="46277862" w14:textId="3480EF83" w:rsidR="008B286A" w:rsidRPr="00AE1A2A" w:rsidRDefault="00AE1A2A" w:rsidP="00337FE2">
            <w:pPr>
              <w:cnfStyle w:val="000000100000" w:firstRow="0" w:lastRow="0" w:firstColumn="0" w:lastColumn="0" w:oddVBand="0" w:evenVBand="0" w:oddHBand="1" w:evenHBand="0" w:firstRowFirstColumn="0" w:firstRowLastColumn="0" w:lastRowFirstColumn="0" w:lastRowLastColumn="0"/>
            </w:pPr>
            <w:r w:rsidRPr="00AE1A2A">
              <w:t>Hjælperklasse med diverse web-relaterede metoder, som GetSessionValues m.m.</w:t>
            </w:r>
          </w:p>
        </w:tc>
      </w:tr>
      <w:tr w:rsidR="00726FC3" w:rsidRPr="00AE1A2A" w14:paraId="7DBB4410"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096B6AB3" w14:textId="70DE96D9" w:rsidR="00726FC3" w:rsidRPr="00AE1A2A" w:rsidRDefault="00726FC3" w:rsidP="00337FE2">
            <w:pPr>
              <w:rPr>
                <w:lang w:val="en-US"/>
              </w:rPr>
            </w:pPr>
            <w:r w:rsidRPr="00AE1A2A">
              <w:rPr>
                <w:lang w:val="en-US"/>
              </w:rPr>
              <w:t>Configuration</w:t>
            </w:r>
          </w:p>
        </w:tc>
        <w:tc>
          <w:tcPr>
            <w:tcW w:w="4557" w:type="dxa"/>
          </w:tcPr>
          <w:p w14:paraId="20F1F7C7" w14:textId="77777777" w:rsidR="00726FC3" w:rsidRPr="00AE1A2A" w:rsidRDefault="00726FC3" w:rsidP="00337FE2">
            <w:pPr>
              <w:cnfStyle w:val="000000000000" w:firstRow="0" w:lastRow="0" w:firstColumn="0" w:lastColumn="0" w:oddVBand="0" w:evenVBand="0" w:oddHBand="0" w:evenHBand="0" w:firstRowFirstColumn="0" w:firstRowLastColumn="0" w:lastRowFirstColumn="0" w:lastRowLastColumn="0"/>
              <w:rPr>
                <w:lang w:val="en-US"/>
              </w:rPr>
            </w:pPr>
          </w:p>
        </w:tc>
      </w:tr>
      <w:tr w:rsidR="00726FC3" w:rsidRPr="00726FC3" w14:paraId="568C613D"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8BE5FD4" w14:textId="12AC63C9" w:rsidR="00726FC3" w:rsidRPr="00AE1A2A" w:rsidRDefault="00726FC3" w:rsidP="00337FE2">
            <w:pPr>
              <w:rPr>
                <w:lang w:val="en-US"/>
              </w:rPr>
            </w:pPr>
            <w:r>
              <w:rPr>
                <w:lang w:val="en-US"/>
              </w:rPr>
              <w:t>… ConfigurationHelper.cs</w:t>
            </w:r>
          </w:p>
        </w:tc>
        <w:tc>
          <w:tcPr>
            <w:tcW w:w="4557" w:type="dxa"/>
          </w:tcPr>
          <w:p w14:paraId="5EA762F6" w14:textId="0B63785F" w:rsidR="00726FC3" w:rsidRPr="00726FC3" w:rsidRDefault="00726FC3" w:rsidP="00337FE2">
            <w:pPr>
              <w:cnfStyle w:val="000000100000" w:firstRow="0" w:lastRow="0" w:firstColumn="0" w:lastColumn="0" w:oddVBand="0" w:evenVBand="0" w:oddHBand="1" w:evenHBand="0" w:firstRowFirstColumn="0" w:firstRowLastColumn="0" w:lastRowFirstColumn="0" w:lastRowLastColumn="0"/>
            </w:pPr>
            <w:r w:rsidRPr="00726FC3">
              <w:t>Hjælperklasse til f.eks. at hente instans af LRAPConfigurationSection</w:t>
            </w:r>
          </w:p>
        </w:tc>
      </w:tr>
      <w:tr w:rsidR="00726FC3" w:rsidRPr="00726FC3" w14:paraId="5A5F1E5E"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6760CE67" w14:textId="59793848" w:rsidR="00726FC3" w:rsidRPr="00AE1A2A" w:rsidRDefault="00726FC3" w:rsidP="00337FE2">
            <w:pPr>
              <w:rPr>
                <w:lang w:val="en-US"/>
              </w:rPr>
            </w:pPr>
            <w:r>
              <w:rPr>
                <w:lang w:val="en-US"/>
              </w:rPr>
              <w:t>… LRAPConfigurationSection.cs</w:t>
            </w:r>
          </w:p>
        </w:tc>
        <w:tc>
          <w:tcPr>
            <w:tcW w:w="4557" w:type="dxa"/>
          </w:tcPr>
          <w:p w14:paraId="01F97737" w14:textId="484DC912" w:rsidR="00726FC3" w:rsidRPr="00726FC3" w:rsidRDefault="00726FC3" w:rsidP="00337FE2">
            <w:pPr>
              <w:cnfStyle w:val="000000000000" w:firstRow="0" w:lastRow="0" w:firstColumn="0" w:lastColumn="0" w:oddVBand="0" w:evenVBand="0" w:oddHBand="0" w:evenHBand="0" w:firstRowFirstColumn="0" w:firstRowLastColumn="0" w:lastRowFirstColumn="0" w:lastRowLastColumn="0"/>
            </w:pPr>
            <w:r w:rsidRPr="00726FC3">
              <w:t>Definition på opbygningen af den specielle LRAP-konfiguration (</w:t>
            </w:r>
            <w:r w:rsidRPr="00CE0219">
              <w:t>se punkt</w:t>
            </w:r>
            <w:r w:rsidR="00CE0219">
              <w:t xml:space="preserve"> </w:t>
            </w:r>
            <w:r w:rsidR="00CE0219">
              <w:fldChar w:fldCharType="begin"/>
            </w:r>
            <w:r w:rsidR="00CE0219">
              <w:instrText xml:space="preserve"> REF _Ref482474293 \r \h </w:instrText>
            </w:r>
            <w:r w:rsidR="00CE0219">
              <w:fldChar w:fldCharType="separate"/>
            </w:r>
            <w:r w:rsidR="00780111">
              <w:t>3</w:t>
            </w:r>
            <w:r w:rsidR="00CE0219">
              <w:fldChar w:fldCharType="end"/>
            </w:r>
            <w:r w:rsidR="00CE0219">
              <w:t>.</w:t>
            </w:r>
            <w:r w:rsidR="00CE0219">
              <w:fldChar w:fldCharType="begin"/>
            </w:r>
            <w:r w:rsidR="00CE0219">
              <w:instrText xml:space="preserve"> REF _Ref483473343 \r \h </w:instrText>
            </w:r>
            <w:r w:rsidR="00CE0219">
              <w:fldChar w:fldCharType="separate"/>
            </w:r>
            <w:r w:rsidR="00780111">
              <w:t>8</w:t>
            </w:r>
            <w:r w:rsidR="00CE0219">
              <w:fldChar w:fldCharType="end"/>
            </w:r>
            <w:r w:rsidRPr="00726FC3">
              <w:t>)</w:t>
            </w:r>
          </w:p>
        </w:tc>
      </w:tr>
      <w:tr w:rsidR="00726FC3" w:rsidRPr="00726FC3" w14:paraId="10954AB3"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42F118D" w14:textId="35B7FEF2" w:rsidR="00726FC3" w:rsidRPr="00AE1A2A" w:rsidRDefault="00726FC3" w:rsidP="00337FE2">
            <w:pPr>
              <w:rPr>
                <w:lang w:val="en-US"/>
              </w:rPr>
            </w:pPr>
            <w:r w:rsidRPr="00AE1A2A">
              <w:rPr>
                <w:lang w:val="en-US"/>
              </w:rPr>
              <w:t>DB</w:t>
            </w:r>
          </w:p>
        </w:tc>
        <w:tc>
          <w:tcPr>
            <w:tcW w:w="4557" w:type="dxa"/>
          </w:tcPr>
          <w:p w14:paraId="44F1F01C" w14:textId="34D39ECF" w:rsidR="00726FC3" w:rsidRPr="00726FC3" w:rsidRDefault="00726FC3" w:rsidP="00337FE2">
            <w:pPr>
              <w:cnfStyle w:val="000000100000" w:firstRow="0" w:lastRow="0" w:firstColumn="0" w:lastColumn="0" w:oddVBand="0" w:evenVBand="0" w:oddHBand="1" w:evenHBand="0" w:firstRowFirstColumn="0" w:firstRowLastColumn="0" w:lastRowFirstColumn="0" w:lastRowLastColumn="0"/>
            </w:pPr>
            <w:r w:rsidRPr="00726FC3">
              <w:t xml:space="preserve">Klasser for at supportere </w:t>
            </w:r>
            <w:r>
              <w:t>logning for data-lag via System.Data-namespacet</w:t>
            </w:r>
          </w:p>
        </w:tc>
      </w:tr>
      <w:tr w:rsidR="00726FC3" w:rsidRPr="00BE31A6" w14:paraId="7512D1AB"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1C70CE27" w14:textId="40D6F407" w:rsidR="00726FC3" w:rsidRPr="00AE1A2A" w:rsidRDefault="00726FC3" w:rsidP="00337FE2">
            <w:pPr>
              <w:rPr>
                <w:lang w:val="en-US"/>
              </w:rPr>
            </w:pPr>
            <w:r w:rsidRPr="00AE1A2A">
              <w:rPr>
                <w:noProof/>
                <w:lang w:val="en-US" w:eastAsia="da-DK"/>
              </w:rPr>
              <w:t>…</w:t>
            </w:r>
            <w:r w:rsidRPr="00AE1A2A">
              <w:rPr>
                <w:lang w:val="en-US"/>
              </w:rPr>
              <w:t xml:space="preserve"> SqlCommandLRAP.cs</w:t>
            </w:r>
          </w:p>
        </w:tc>
        <w:tc>
          <w:tcPr>
            <w:tcW w:w="4557" w:type="dxa"/>
          </w:tcPr>
          <w:p w14:paraId="031FC69B" w14:textId="6A64CD07" w:rsidR="00726FC3" w:rsidRPr="00BE31A6" w:rsidRDefault="00BE31A6" w:rsidP="00337FE2">
            <w:pPr>
              <w:cnfStyle w:val="000000000000" w:firstRow="0" w:lastRow="0" w:firstColumn="0" w:lastColumn="0" w:oddVBand="0" w:evenVBand="0" w:oddHBand="0" w:evenHBand="0" w:firstRowFirstColumn="0" w:firstRowLastColumn="0" w:lastRowFirstColumn="0" w:lastRowLastColumn="0"/>
            </w:pPr>
            <w:r w:rsidRPr="00BE31A6">
              <w:t>Klasse der skal anvendes som erstatning for SqlCommand</w:t>
            </w:r>
            <w:r>
              <w:t xml:space="preserve"> i sammenarbejde med SqlDataReaderLRAP</w:t>
            </w:r>
            <w:r w:rsidRPr="00BE31A6">
              <w:t>, hvis man ønsker at logge request</w:t>
            </w:r>
            <w:r>
              <w:t>-</w:t>
            </w:r>
            <w:r w:rsidRPr="00BE31A6">
              <w:t xml:space="preserve"> og responsedata</w:t>
            </w:r>
          </w:p>
        </w:tc>
      </w:tr>
      <w:tr w:rsidR="00BE31A6" w:rsidRPr="00BE31A6" w14:paraId="6CEFFBD7"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69AE122" w14:textId="624E0372" w:rsidR="00BE31A6" w:rsidRPr="00BE31A6" w:rsidRDefault="00BE31A6" w:rsidP="00337FE2">
            <w:r w:rsidRPr="00BE31A6">
              <w:t>… SqlCommandLRAPExtensions.cs</w:t>
            </w:r>
          </w:p>
        </w:tc>
        <w:tc>
          <w:tcPr>
            <w:tcW w:w="4557" w:type="dxa"/>
          </w:tcPr>
          <w:p w14:paraId="0B3AE1AA" w14:textId="02487331" w:rsidR="00BE31A6" w:rsidRPr="00BE31A6" w:rsidRDefault="00BE31A6" w:rsidP="00337FE2">
            <w:pPr>
              <w:cnfStyle w:val="000000100000" w:firstRow="0" w:lastRow="0" w:firstColumn="0" w:lastColumn="0" w:oddVBand="0" w:evenVBand="0" w:oddHBand="1" w:evenHBand="0" w:firstRowFirstColumn="0" w:firstRowLastColumn="0" w:lastRowFirstColumn="0" w:lastRowLastColumn="0"/>
            </w:pPr>
            <w:r>
              <w:t>Ekstra metoder og funktionalitet til SqlCommandLRAP</w:t>
            </w:r>
          </w:p>
        </w:tc>
      </w:tr>
      <w:tr w:rsidR="00BE31A6" w:rsidRPr="00BE31A6" w14:paraId="15A2A4B0"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2AF7436C" w14:textId="5EB7E4A2" w:rsidR="00BE31A6" w:rsidRPr="00BE31A6" w:rsidRDefault="00BE31A6" w:rsidP="00337FE2">
            <w:r w:rsidRPr="00BE31A6">
              <w:t>… SqlDataReaderExtensions.cs</w:t>
            </w:r>
          </w:p>
        </w:tc>
        <w:tc>
          <w:tcPr>
            <w:tcW w:w="4557" w:type="dxa"/>
          </w:tcPr>
          <w:p w14:paraId="06481036" w14:textId="25C3025E" w:rsidR="00BE31A6" w:rsidRPr="00BE31A6" w:rsidRDefault="00BE31A6" w:rsidP="00337FE2">
            <w:pPr>
              <w:cnfStyle w:val="000000000000" w:firstRow="0" w:lastRow="0" w:firstColumn="0" w:lastColumn="0" w:oddVBand="0" w:evenVBand="0" w:oddHBand="0" w:evenHBand="0" w:firstRowFirstColumn="0" w:firstRowLastColumn="0" w:lastRowFirstColumn="0" w:lastRowLastColumn="0"/>
            </w:pPr>
            <w:r>
              <w:t>Ekstra metoder og funktionalitet til SqlDataReaderLRAP</w:t>
            </w:r>
          </w:p>
        </w:tc>
      </w:tr>
      <w:tr w:rsidR="00BE31A6" w:rsidRPr="00BE31A6" w14:paraId="35E74486"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B94A8D7" w14:textId="3BCE5849" w:rsidR="00BE31A6" w:rsidRPr="00BE31A6" w:rsidRDefault="00BE31A6" w:rsidP="00337FE2">
            <w:r w:rsidRPr="00BE31A6">
              <w:t>… SqlDataReaderLRAP.cs</w:t>
            </w:r>
          </w:p>
        </w:tc>
        <w:tc>
          <w:tcPr>
            <w:tcW w:w="4557" w:type="dxa"/>
          </w:tcPr>
          <w:p w14:paraId="66751D05" w14:textId="3426BAC1" w:rsidR="00BE31A6" w:rsidRPr="00BE31A6" w:rsidRDefault="00BE31A6" w:rsidP="00337FE2">
            <w:pPr>
              <w:cnfStyle w:val="000000100000" w:firstRow="0" w:lastRow="0" w:firstColumn="0" w:lastColumn="0" w:oddVBand="0" w:evenVBand="0" w:oddHBand="1" w:evenHBand="0" w:firstRowFirstColumn="0" w:firstRowLastColumn="0" w:lastRowFirstColumn="0" w:lastRowLastColumn="0"/>
            </w:pPr>
            <w:r>
              <w:t>Klasse der skal anvendes som erstatning for SqlDataReader i sammen arbejde med SqlCommandLRAP, hvis man ønsker at logge request- og responsdata</w:t>
            </w:r>
          </w:p>
        </w:tc>
      </w:tr>
      <w:tr w:rsidR="00BE31A6" w14:paraId="12546679"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4A5F776A" w14:textId="6D53E2FD" w:rsidR="00BE31A6" w:rsidRDefault="00BE31A6" w:rsidP="00337FE2">
            <w:r w:rsidRPr="00BE31A6">
              <w:t>Dyna</w:t>
            </w:r>
            <w:r>
              <w:t>mic</w:t>
            </w:r>
          </w:p>
        </w:tc>
        <w:tc>
          <w:tcPr>
            <w:tcW w:w="4557" w:type="dxa"/>
          </w:tcPr>
          <w:p w14:paraId="60E02766" w14:textId="77777777" w:rsidR="00BE31A6" w:rsidRDefault="00BE31A6" w:rsidP="00337FE2">
            <w:pPr>
              <w:cnfStyle w:val="000000000000" w:firstRow="0" w:lastRow="0" w:firstColumn="0" w:lastColumn="0" w:oddVBand="0" w:evenVBand="0" w:oddHBand="0" w:evenHBand="0" w:firstRowFirstColumn="0" w:firstRowLastColumn="0" w:lastRowFirstColumn="0" w:lastRowLastColumn="0"/>
            </w:pPr>
          </w:p>
        </w:tc>
      </w:tr>
      <w:tr w:rsidR="00BE31A6" w14:paraId="3545A10B"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4D3AC543" w14:textId="657F5D5D" w:rsidR="00BE31A6" w:rsidRDefault="00BE31A6" w:rsidP="00337FE2">
            <w:r>
              <w:t xml:space="preserve">… </w:t>
            </w:r>
            <w:r w:rsidRPr="009E4B91">
              <w:t>DynAssembly.cs</w:t>
            </w:r>
          </w:p>
        </w:tc>
        <w:tc>
          <w:tcPr>
            <w:tcW w:w="4557" w:type="dxa"/>
          </w:tcPr>
          <w:p w14:paraId="5B8FC356" w14:textId="67DBC053" w:rsidR="00BE31A6" w:rsidRDefault="00BE31A6" w:rsidP="00337FE2">
            <w:pPr>
              <w:cnfStyle w:val="000000100000" w:firstRow="0" w:lastRow="0" w:firstColumn="0" w:lastColumn="0" w:oddVBand="0" w:evenVBand="0" w:oddHBand="1" w:evenHBand="0" w:firstRowFirstColumn="0" w:firstRowLastColumn="0" w:lastRowFirstColumn="0" w:lastRowLastColumn="0"/>
            </w:pPr>
            <w:r>
              <w:t>Reflectionkode til at indlæse .NET-assemblies, f.eks. til at indlæse kunde-specifik implementering af ILoggingPlayer-interfacet (</w:t>
            </w:r>
            <w:r w:rsidRPr="00CE0219">
              <w:t>se punkt</w:t>
            </w:r>
            <w:r w:rsidR="00CE0219">
              <w:t xml:space="preserve"> </w:t>
            </w:r>
            <w:r w:rsidR="00CE0219">
              <w:fldChar w:fldCharType="begin"/>
            </w:r>
            <w:r w:rsidR="00CE0219">
              <w:instrText xml:space="preserve"> REF _Ref482474293 \r \h </w:instrText>
            </w:r>
            <w:r w:rsidR="00CE0219">
              <w:fldChar w:fldCharType="separate"/>
            </w:r>
            <w:r w:rsidR="00780111">
              <w:t>3</w:t>
            </w:r>
            <w:r w:rsidR="00CE0219">
              <w:fldChar w:fldCharType="end"/>
            </w:r>
            <w:r w:rsidR="00CE0219">
              <w:t>.</w:t>
            </w:r>
            <w:r w:rsidR="00CE0219">
              <w:fldChar w:fldCharType="begin"/>
            </w:r>
            <w:r w:rsidR="00CE0219">
              <w:instrText xml:space="preserve"> REF _Ref482535522 \r \h </w:instrText>
            </w:r>
            <w:r w:rsidR="00CE0219">
              <w:fldChar w:fldCharType="separate"/>
            </w:r>
            <w:r w:rsidR="00780111">
              <w:t>19</w:t>
            </w:r>
            <w:r w:rsidR="00CE0219">
              <w:fldChar w:fldCharType="end"/>
            </w:r>
            <w:r w:rsidR="00CE0219">
              <w:t>.</w:t>
            </w:r>
            <w:r w:rsidR="00CE0219">
              <w:fldChar w:fldCharType="begin"/>
            </w:r>
            <w:r w:rsidR="00CE0219">
              <w:instrText xml:space="preserve"> REF _Ref483471542 \r \h </w:instrText>
            </w:r>
            <w:r w:rsidR="00CE0219">
              <w:fldChar w:fldCharType="separate"/>
            </w:r>
            <w:r w:rsidR="00780111">
              <w:t>i</w:t>
            </w:r>
            <w:r w:rsidR="00CE0219">
              <w:fldChar w:fldCharType="end"/>
            </w:r>
            <w:r w:rsidR="00CE0219">
              <w:t>.</w:t>
            </w:r>
            <w:r w:rsidR="00CE0219">
              <w:fldChar w:fldCharType="begin"/>
            </w:r>
            <w:r w:rsidR="00CE0219">
              <w:instrText xml:space="preserve"> REF _Ref483907641 \r \h </w:instrText>
            </w:r>
            <w:r w:rsidR="00CE0219">
              <w:fldChar w:fldCharType="separate"/>
            </w:r>
            <w:r w:rsidR="00780111">
              <w:t>I</w:t>
            </w:r>
            <w:r w:rsidR="00CE0219">
              <w:fldChar w:fldCharType="end"/>
            </w:r>
            <w:r>
              <w:t>)</w:t>
            </w:r>
          </w:p>
        </w:tc>
      </w:tr>
      <w:tr w:rsidR="00BE31A6" w14:paraId="27B2FAB0"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4AEBF172" w14:textId="2A41B7AF" w:rsidR="00BE31A6" w:rsidRDefault="00BE31A6" w:rsidP="00337FE2">
            <w:r>
              <w:t>HTTP</w:t>
            </w:r>
          </w:p>
        </w:tc>
        <w:tc>
          <w:tcPr>
            <w:tcW w:w="4557" w:type="dxa"/>
          </w:tcPr>
          <w:p w14:paraId="38336B95" w14:textId="77777777" w:rsidR="00BE31A6" w:rsidRDefault="00BE31A6" w:rsidP="00337FE2">
            <w:pPr>
              <w:cnfStyle w:val="000000000000" w:firstRow="0" w:lastRow="0" w:firstColumn="0" w:lastColumn="0" w:oddVBand="0" w:evenVBand="0" w:oddHBand="0" w:evenHBand="0" w:firstRowFirstColumn="0" w:firstRowLastColumn="0" w:lastRowFirstColumn="0" w:lastRowLastColumn="0"/>
            </w:pPr>
          </w:p>
        </w:tc>
      </w:tr>
      <w:tr w:rsidR="00BE31A6" w14:paraId="230E0C95"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A33121A" w14:textId="0E017DE9" w:rsidR="00BE31A6" w:rsidRDefault="00BE31A6" w:rsidP="00337FE2">
            <w:r>
              <w:t xml:space="preserve">… </w:t>
            </w:r>
            <w:r w:rsidRPr="009E4B91">
              <w:t>HttpHandler.c</w:t>
            </w:r>
            <w:r w:rsidRPr="00BE31A6">
              <w:t>s</w:t>
            </w:r>
          </w:p>
        </w:tc>
        <w:tc>
          <w:tcPr>
            <w:tcW w:w="4557" w:type="dxa"/>
          </w:tcPr>
          <w:p w14:paraId="0C5B3BB3" w14:textId="52F20E37" w:rsidR="00BE31A6" w:rsidRDefault="00BE31A6" w:rsidP="00337FE2">
            <w:pPr>
              <w:cnfStyle w:val="000000100000" w:firstRow="0" w:lastRow="0" w:firstColumn="0" w:lastColumn="0" w:oddVBand="0" w:evenVBand="0" w:oddHBand="1" w:evenHBand="0" w:firstRowFirstColumn="0" w:firstRowLastColumn="0" w:lastRowFirstColumn="0" w:lastRowLastColumn="0"/>
            </w:pPr>
            <w:r>
              <w:t>HttpHandler (</w:t>
            </w:r>
            <w:r w:rsidRPr="000168B2">
              <w:t>se punkt</w:t>
            </w:r>
            <w:r w:rsidR="000168B2">
              <w:t xml:space="preserve"> </w:t>
            </w:r>
            <w:r w:rsidR="000168B2">
              <w:fldChar w:fldCharType="begin"/>
            </w:r>
            <w:r w:rsidR="000168B2">
              <w:instrText xml:space="preserve"> REF _Ref482474293 \r \h </w:instrText>
            </w:r>
            <w:r w:rsidR="000168B2">
              <w:fldChar w:fldCharType="separate"/>
            </w:r>
            <w:r w:rsidR="00780111">
              <w:t>3</w:t>
            </w:r>
            <w:r w:rsidR="000168B2">
              <w:fldChar w:fldCharType="end"/>
            </w:r>
            <w:r w:rsidR="000168B2">
              <w:t>.</w:t>
            </w:r>
            <w:r w:rsidR="000168B2">
              <w:fldChar w:fldCharType="begin"/>
            </w:r>
            <w:r w:rsidR="000168B2">
              <w:instrText xml:space="preserve"> REF _Ref483907452 \r \h </w:instrText>
            </w:r>
            <w:r w:rsidR="000168B2">
              <w:fldChar w:fldCharType="separate"/>
            </w:r>
            <w:r w:rsidR="00780111">
              <w:t>4</w:t>
            </w:r>
            <w:r w:rsidR="000168B2">
              <w:fldChar w:fldCharType="end"/>
            </w:r>
            <w:r>
              <w:t>) der anvendes primært til at supportere LRAP-extension til brug for embedded LRAP-resources som (LRAP.js og LRAPHandler.js)</w:t>
            </w:r>
          </w:p>
        </w:tc>
      </w:tr>
      <w:tr w:rsidR="00BE31A6" w14:paraId="5C50E019"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0744A9E7" w14:textId="63F47702" w:rsidR="00BE31A6" w:rsidRDefault="00BE31A6" w:rsidP="00337FE2">
            <w:r>
              <w:t xml:space="preserve">… </w:t>
            </w:r>
            <w:r w:rsidRPr="00BE31A6">
              <w:t>HttpModule.cs</w:t>
            </w:r>
          </w:p>
        </w:tc>
        <w:tc>
          <w:tcPr>
            <w:tcW w:w="4557" w:type="dxa"/>
          </w:tcPr>
          <w:p w14:paraId="7BA74D64" w14:textId="64CE1393" w:rsidR="00BE31A6" w:rsidRDefault="00BD6178" w:rsidP="00337FE2">
            <w:pPr>
              <w:cnfStyle w:val="000000000000" w:firstRow="0" w:lastRow="0" w:firstColumn="0" w:lastColumn="0" w:oddVBand="0" w:evenVBand="0" w:oddHBand="0" w:evenHBand="0" w:firstRowFirstColumn="0" w:firstRowLastColumn="0" w:lastRowFirstColumn="0" w:lastRowLastColumn="0"/>
            </w:pPr>
            <w:r>
              <w:t>HttpModule (se punkt</w:t>
            </w:r>
            <w:r w:rsidR="000168B2">
              <w:t xml:space="preserve"> </w:t>
            </w:r>
            <w:r w:rsidR="000168B2">
              <w:fldChar w:fldCharType="begin"/>
            </w:r>
            <w:r w:rsidR="000168B2">
              <w:instrText xml:space="preserve"> REF _Ref482474293 \r \h </w:instrText>
            </w:r>
            <w:r w:rsidR="000168B2">
              <w:fldChar w:fldCharType="separate"/>
            </w:r>
            <w:r w:rsidR="00780111">
              <w:t>3</w:t>
            </w:r>
            <w:r w:rsidR="000168B2">
              <w:fldChar w:fldCharType="end"/>
            </w:r>
            <w:r w:rsidR="000168B2">
              <w:t>.</w:t>
            </w:r>
            <w:r w:rsidR="000168B2">
              <w:fldChar w:fldCharType="begin"/>
            </w:r>
            <w:r w:rsidR="000168B2">
              <w:instrText xml:space="preserve"> REF _Ref483907420 \r \h </w:instrText>
            </w:r>
            <w:r w:rsidR="000168B2">
              <w:fldChar w:fldCharType="separate"/>
            </w:r>
            <w:r w:rsidR="00780111">
              <w:t>2</w:t>
            </w:r>
            <w:r w:rsidR="000168B2">
              <w:fldChar w:fldCharType="end"/>
            </w:r>
            <w:r>
              <w:t>) der anvendes som man-in-the-middle i ASP.NET’s webelement-flow</w:t>
            </w:r>
          </w:p>
        </w:tc>
      </w:tr>
      <w:tr w:rsidR="00BD6178" w14:paraId="661AE3F5"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206DC220" w14:textId="078CF758" w:rsidR="00BD6178" w:rsidRDefault="00BD6178" w:rsidP="00337FE2">
            <w:r>
              <w:lastRenderedPageBreak/>
              <w:t xml:space="preserve">… </w:t>
            </w:r>
            <w:r w:rsidRPr="00BE31A6">
              <w:t>RequestFilter.cs</w:t>
            </w:r>
          </w:p>
        </w:tc>
        <w:tc>
          <w:tcPr>
            <w:tcW w:w="4557" w:type="dxa"/>
          </w:tcPr>
          <w:p w14:paraId="4774C79E" w14:textId="5297EC68" w:rsidR="00BD6178" w:rsidRDefault="00BD6178" w:rsidP="00337FE2">
            <w:pPr>
              <w:cnfStyle w:val="000000100000" w:firstRow="0" w:lastRow="0" w:firstColumn="0" w:lastColumn="0" w:oddVBand="0" w:evenVBand="0" w:oddHBand="1" w:evenHBand="0" w:firstRowFirstColumn="0" w:firstRowLastColumn="0" w:lastRowFirstColumn="0" w:lastRowLastColumn="0"/>
            </w:pPr>
            <w:r>
              <w:t>Anvendes til at give mulighed for redigering af request-data før de enkelt webelementer</w:t>
            </w:r>
            <w:r w:rsidR="00152730">
              <w:t xml:space="preserve"> får request-dataen (</w:t>
            </w:r>
            <w:r w:rsidR="00152730" w:rsidRPr="000168B2">
              <w:t>se punkt</w:t>
            </w:r>
            <w:r w:rsidR="000168B2">
              <w:t xml:space="preserve"> </w:t>
            </w:r>
            <w:r w:rsidR="000168B2">
              <w:fldChar w:fldCharType="begin"/>
            </w:r>
            <w:r w:rsidR="000168B2">
              <w:instrText xml:space="preserve"> REF _Ref482474293 \r \h </w:instrText>
            </w:r>
            <w:r w:rsidR="000168B2">
              <w:fldChar w:fldCharType="separate"/>
            </w:r>
            <w:r w:rsidR="00780111">
              <w:t>3</w:t>
            </w:r>
            <w:r w:rsidR="000168B2">
              <w:fldChar w:fldCharType="end"/>
            </w:r>
            <w:r w:rsidR="000168B2">
              <w:t>.</w:t>
            </w:r>
            <w:r w:rsidR="000168B2">
              <w:fldChar w:fldCharType="begin"/>
            </w:r>
            <w:r w:rsidR="000168B2">
              <w:instrText xml:space="preserve"> REF _Ref483410790 \r \h </w:instrText>
            </w:r>
            <w:r w:rsidR="000168B2">
              <w:fldChar w:fldCharType="separate"/>
            </w:r>
            <w:r w:rsidR="00780111">
              <w:t>3</w:t>
            </w:r>
            <w:r w:rsidR="000168B2">
              <w:fldChar w:fldCharType="end"/>
            </w:r>
            <w:r w:rsidR="00152730">
              <w:t>)</w:t>
            </w:r>
          </w:p>
        </w:tc>
      </w:tr>
      <w:tr w:rsidR="00152730" w14:paraId="42E14C2A"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30A81136" w14:textId="62C66E17" w:rsidR="00152730" w:rsidRDefault="00152730" w:rsidP="00337FE2">
            <w:r>
              <w:t xml:space="preserve">… </w:t>
            </w:r>
            <w:r w:rsidRPr="00BE31A6">
              <w:t>ResponseFilter.cs</w:t>
            </w:r>
          </w:p>
        </w:tc>
        <w:tc>
          <w:tcPr>
            <w:tcW w:w="4557" w:type="dxa"/>
          </w:tcPr>
          <w:p w14:paraId="0216E1CE" w14:textId="6F648B45" w:rsidR="00152730" w:rsidRDefault="00152730" w:rsidP="00337FE2">
            <w:pPr>
              <w:cnfStyle w:val="000000000000" w:firstRow="0" w:lastRow="0" w:firstColumn="0" w:lastColumn="0" w:oddVBand="0" w:evenVBand="0" w:oddHBand="0" w:evenHBand="0" w:firstRowFirstColumn="0" w:firstRowLastColumn="0" w:lastRowFirstColumn="0" w:lastRowLastColumn="0"/>
            </w:pPr>
            <w:r>
              <w:t>Anvendes til at give mulighed for at opsnappe det oprindelige response-data leveret af f.eks. en webside før at det endeligt bliver returneret, hvilket gør det muligt at logge og endda redigere</w:t>
            </w:r>
            <w:r w:rsidR="000168B2">
              <w:t xml:space="preserve"> (</w:t>
            </w:r>
            <w:r w:rsidR="000168B2" w:rsidRPr="000168B2">
              <w:t>se punkt</w:t>
            </w:r>
            <w:r w:rsidR="000168B2">
              <w:t xml:space="preserve"> </w:t>
            </w:r>
            <w:r w:rsidR="000168B2">
              <w:fldChar w:fldCharType="begin"/>
            </w:r>
            <w:r w:rsidR="000168B2">
              <w:instrText xml:space="preserve"> REF _Ref482474293 \r \h </w:instrText>
            </w:r>
            <w:r w:rsidR="000168B2">
              <w:fldChar w:fldCharType="separate"/>
            </w:r>
            <w:r w:rsidR="00780111">
              <w:t>3</w:t>
            </w:r>
            <w:r w:rsidR="000168B2">
              <w:fldChar w:fldCharType="end"/>
            </w:r>
            <w:r w:rsidR="000168B2">
              <w:t>.</w:t>
            </w:r>
            <w:r w:rsidR="000168B2">
              <w:fldChar w:fldCharType="begin"/>
            </w:r>
            <w:r w:rsidR="000168B2">
              <w:instrText xml:space="preserve"> REF _Ref483410790 \r \h </w:instrText>
            </w:r>
            <w:r w:rsidR="000168B2">
              <w:fldChar w:fldCharType="separate"/>
            </w:r>
            <w:r w:rsidR="00780111">
              <w:t>3</w:t>
            </w:r>
            <w:r w:rsidR="000168B2">
              <w:fldChar w:fldCharType="end"/>
            </w:r>
            <w:r w:rsidR="000168B2">
              <w:t>)</w:t>
            </w:r>
          </w:p>
        </w:tc>
      </w:tr>
      <w:tr w:rsidR="00152730" w14:paraId="1D6C6722"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847F753" w14:textId="726D9B7B" w:rsidR="00152730" w:rsidRDefault="00152730" w:rsidP="00337FE2">
            <w:r>
              <w:t>Interfaces</w:t>
            </w:r>
          </w:p>
        </w:tc>
        <w:tc>
          <w:tcPr>
            <w:tcW w:w="4557" w:type="dxa"/>
          </w:tcPr>
          <w:p w14:paraId="2A79CAF8" w14:textId="77777777" w:rsidR="00152730" w:rsidRDefault="00152730" w:rsidP="00337FE2">
            <w:pPr>
              <w:cnfStyle w:val="000000100000" w:firstRow="0" w:lastRow="0" w:firstColumn="0" w:lastColumn="0" w:oddVBand="0" w:evenVBand="0" w:oddHBand="1" w:evenHBand="0" w:firstRowFirstColumn="0" w:firstRowLastColumn="0" w:lastRowFirstColumn="0" w:lastRowLastColumn="0"/>
            </w:pPr>
          </w:p>
        </w:tc>
      </w:tr>
      <w:tr w:rsidR="00152730" w14:paraId="70429C51"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1F7E5F01" w14:textId="143BDCFE" w:rsidR="00152730" w:rsidRDefault="00152730" w:rsidP="00337FE2">
            <w:r>
              <w:t xml:space="preserve">… </w:t>
            </w:r>
            <w:r w:rsidRPr="00152730">
              <w:t>ILoggingPersister</w:t>
            </w:r>
          </w:p>
        </w:tc>
        <w:tc>
          <w:tcPr>
            <w:tcW w:w="4557" w:type="dxa"/>
          </w:tcPr>
          <w:p w14:paraId="41BC4F7F" w14:textId="4D84F867" w:rsidR="00152730" w:rsidRDefault="00845A34" w:rsidP="00337FE2">
            <w:pPr>
              <w:cnfStyle w:val="000000000000" w:firstRow="0" w:lastRow="0" w:firstColumn="0" w:lastColumn="0" w:oddVBand="0" w:evenVBand="0" w:oddHBand="0" w:evenHBand="0" w:firstRowFirstColumn="0" w:firstRowLastColumn="0" w:lastRowFirstColumn="0" w:lastRowLastColumn="0"/>
            </w:pPr>
            <w:r>
              <w:t>Interface der kan implementeres for opbygge sit egen logdata-persister (</w:t>
            </w:r>
            <w:r w:rsidRPr="0097206E">
              <w:t xml:space="preserve">se punkt </w:t>
            </w:r>
            <w:r w:rsidR="0097206E">
              <w:fldChar w:fldCharType="begin"/>
            </w:r>
            <w:r w:rsidR="0097206E">
              <w:instrText xml:space="preserve"> REF _Ref482474293 \r \h </w:instrText>
            </w:r>
            <w:r w:rsidR="0097206E">
              <w:fldChar w:fldCharType="separate"/>
            </w:r>
            <w:r w:rsidR="00780111">
              <w:t>3</w:t>
            </w:r>
            <w:r w:rsidR="0097206E">
              <w:fldChar w:fldCharType="end"/>
            </w:r>
            <w:r w:rsidR="0097206E">
              <w:t>.</w:t>
            </w:r>
            <w:r w:rsidR="00A64DA1">
              <w:t>15</w:t>
            </w:r>
            <w:r w:rsidR="0097206E">
              <w:t>.</w:t>
            </w:r>
            <w:r w:rsidR="00A64DA1">
              <w:t>b</w:t>
            </w:r>
            <w:r>
              <w:t>)</w:t>
            </w:r>
          </w:p>
        </w:tc>
      </w:tr>
      <w:tr w:rsidR="00845A34" w14:paraId="294DFC4A"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678D90DE" w14:textId="2C554E5F" w:rsidR="00845A34" w:rsidRDefault="00845A34" w:rsidP="00337FE2">
            <w:r>
              <w:t xml:space="preserve">… </w:t>
            </w:r>
            <w:r>
              <w:rPr>
                <w:lang w:val="en-US"/>
              </w:rPr>
              <w:t>ILoggingPlayer</w:t>
            </w:r>
          </w:p>
        </w:tc>
        <w:tc>
          <w:tcPr>
            <w:tcW w:w="4557" w:type="dxa"/>
          </w:tcPr>
          <w:p w14:paraId="1AB83ECD" w14:textId="780891DB" w:rsidR="00845A34" w:rsidRDefault="00845A34" w:rsidP="00337FE2">
            <w:pPr>
              <w:cnfStyle w:val="000000100000" w:firstRow="0" w:lastRow="0" w:firstColumn="0" w:lastColumn="0" w:oddVBand="0" w:evenVBand="0" w:oddHBand="1" w:evenHBand="0" w:firstRowFirstColumn="0" w:firstRowLastColumn="0" w:lastRowFirstColumn="0" w:lastRowLastColumn="0"/>
            </w:pPr>
            <w:r>
              <w:t>Interface der kan implementeres for at sikre at kontekstafhængige URLs bliver modificeret korrekt (</w:t>
            </w:r>
            <w:r w:rsidRPr="0097206E">
              <w:t>se punkt</w:t>
            </w:r>
            <w:r w:rsidR="0097206E">
              <w:t xml:space="preserve"> </w:t>
            </w:r>
            <w:r w:rsidR="0097206E">
              <w:fldChar w:fldCharType="begin"/>
            </w:r>
            <w:r w:rsidR="0097206E">
              <w:instrText xml:space="preserve"> REF _Ref482474293 \r \h </w:instrText>
            </w:r>
            <w:r w:rsidR="0097206E">
              <w:fldChar w:fldCharType="separate"/>
            </w:r>
            <w:r w:rsidR="00780111">
              <w:t>3</w:t>
            </w:r>
            <w:r w:rsidR="0097206E">
              <w:fldChar w:fldCharType="end"/>
            </w:r>
            <w:r w:rsidR="0097206E">
              <w:t>.</w:t>
            </w:r>
            <w:r w:rsidR="0097206E">
              <w:fldChar w:fldCharType="begin"/>
            </w:r>
            <w:r w:rsidR="0097206E">
              <w:instrText xml:space="preserve"> REF _Ref482535522 \r \h </w:instrText>
            </w:r>
            <w:r w:rsidR="0097206E">
              <w:fldChar w:fldCharType="separate"/>
            </w:r>
            <w:r w:rsidR="00780111">
              <w:t>19</w:t>
            </w:r>
            <w:r w:rsidR="0097206E">
              <w:fldChar w:fldCharType="end"/>
            </w:r>
            <w:r w:rsidR="0097206E">
              <w:t>.</w:t>
            </w:r>
            <w:r w:rsidR="0097206E">
              <w:fldChar w:fldCharType="begin"/>
            </w:r>
            <w:r w:rsidR="0097206E">
              <w:instrText xml:space="preserve"> REF _Ref483639117 \r \h </w:instrText>
            </w:r>
            <w:r w:rsidR="0097206E">
              <w:fldChar w:fldCharType="separate"/>
            </w:r>
            <w:r w:rsidR="00780111">
              <w:t>h</w:t>
            </w:r>
            <w:r w:rsidR="0097206E">
              <w:fldChar w:fldCharType="end"/>
            </w:r>
            <w:r>
              <w:t>)</w:t>
            </w:r>
          </w:p>
        </w:tc>
      </w:tr>
      <w:tr w:rsidR="00845A34" w14:paraId="4A4425B9"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62BD516D" w14:textId="492754C6" w:rsidR="00845A34" w:rsidRDefault="00845A34" w:rsidP="00337FE2">
            <w:r>
              <w:t>JS</w:t>
            </w:r>
          </w:p>
        </w:tc>
        <w:tc>
          <w:tcPr>
            <w:tcW w:w="4557" w:type="dxa"/>
          </w:tcPr>
          <w:p w14:paraId="05AFF484" w14:textId="77777777" w:rsidR="00845A34" w:rsidRDefault="00845A34" w:rsidP="00337FE2">
            <w:pPr>
              <w:cnfStyle w:val="000000000000" w:firstRow="0" w:lastRow="0" w:firstColumn="0" w:lastColumn="0" w:oddVBand="0" w:evenVBand="0" w:oddHBand="0" w:evenHBand="0" w:firstRowFirstColumn="0" w:firstRowLastColumn="0" w:lastRowFirstColumn="0" w:lastRowLastColumn="0"/>
            </w:pPr>
          </w:p>
        </w:tc>
      </w:tr>
      <w:tr w:rsidR="00845A34" w14:paraId="14F37835"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F289DA4" w14:textId="50D92349" w:rsidR="00845A34" w:rsidRDefault="00845A34" w:rsidP="00337FE2">
            <w:r>
              <w:t>… LogRecorderAndPlayer.js</w:t>
            </w:r>
          </w:p>
        </w:tc>
        <w:tc>
          <w:tcPr>
            <w:tcW w:w="4557" w:type="dxa"/>
          </w:tcPr>
          <w:p w14:paraId="2D98777C" w14:textId="6677B1A9" w:rsidR="00845A34" w:rsidRDefault="00845A34" w:rsidP="00337FE2">
            <w:pPr>
              <w:cnfStyle w:val="000000100000" w:firstRow="0" w:lastRow="0" w:firstColumn="0" w:lastColumn="0" w:oddVBand="0" w:evenVBand="0" w:oddHBand="1" w:evenHBand="0" w:firstRowFirstColumn="0" w:firstRowLastColumn="0" w:lastRowFirstColumn="0" w:lastRowLastColumn="0"/>
            </w:pPr>
            <w:r>
              <w:t>Nævnt som LRAP.js</w:t>
            </w:r>
          </w:p>
          <w:p w14:paraId="15B67D59" w14:textId="031DF456" w:rsidR="00845A34" w:rsidRDefault="00845A34" w:rsidP="00337FE2">
            <w:pPr>
              <w:cnfStyle w:val="000000100000" w:firstRow="0" w:lastRow="0" w:firstColumn="0" w:lastColumn="0" w:oddVBand="0" w:evenVBand="0" w:oddHBand="1" w:evenHBand="0" w:firstRowFirstColumn="0" w:firstRowLastColumn="0" w:lastRowFirstColumn="0" w:lastRowLastColumn="0"/>
            </w:pPr>
            <w:r>
              <w:t>Javascript der embeddes i HTML-response i den kørende løsning og sørger løbende for at logge aktivitet (</w:t>
            </w:r>
            <w:r w:rsidRPr="0097206E">
              <w:t xml:space="preserve">se punkt </w:t>
            </w:r>
            <w:r w:rsidR="0097206E">
              <w:fldChar w:fldCharType="begin"/>
            </w:r>
            <w:r w:rsidR="0097206E">
              <w:instrText xml:space="preserve"> REF _Ref482474293 \r \h </w:instrText>
            </w:r>
            <w:r w:rsidR="0097206E">
              <w:fldChar w:fldCharType="separate"/>
            </w:r>
            <w:r w:rsidR="00780111">
              <w:t>3</w:t>
            </w:r>
            <w:r w:rsidR="0097206E">
              <w:fldChar w:fldCharType="end"/>
            </w:r>
            <w:r w:rsidR="0097206E">
              <w:t>.</w:t>
            </w:r>
            <w:r w:rsidR="0097206E">
              <w:fldChar w:fldCharType="begin"/>
            </w:r>
            <w:r w:rsidR="0097206E">
              <w:instrText xml:space="preserve"> REF _Ref482822422 \r \h </w:instrText>
            </w:r>
            <w:r w:rsidR="0097206E">
              <w:fldChar w:fldCharType="separate"/>
            </w:r>
            <w:r w:rsidR="00780111">
              <w:t>9</w:t>
            </w:r>
            <w:r w:rsidR="0097206E">
              <w:fldChar w:fldCharType="end"/>
            </w:r>
            <w:r>
              <w:t>)</w:t>
            </w:r>
          </w:p>
        </w:tc>
      </w:tr>
      <w:tr w:rsidR="00845A34" w14:paraId="6F4B7D12"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576A91A4" w14:textId="7DDA8DBD" w:rsidR="00845A34" w:rsidRDefault="00845A34" w:rsidP="00337FE2">
            <w:r>
              <w:t>Logging</w:t>
            </w:r>
          </w:p>
        </w:tc>
        <w:tc>
          <w:tcPr>
            <w:tcW w:w="4557" w:type="dxa"/>
          </w:tcPr>
          <w:p w14:paraId="051AC6DB" w14:textId="77777777" w:rsidR="00845A34" w:rsidRDefault="00845A34" w:rsidP="00337FE2">
            <w:pPr>
              <w:cnfStyle w:val="000000000000" w:firstRow="0" w:lastRow="0" w:firstColumn="0" w:lastColumn="0" w:oddVBand="0" w:evenVBand="0" w:oddHBand="0" w:evenHBand="0" w:firstRowFirstColumn="0" w:firstRowLastColumn="0" w:lastRowFirstColumn="0" w:lastRowLastColumn="0"/>
            </w:pPr>
          </w:p>
        </w:tc>
      </w:tr>
      <w:tr w:rsidR="00845A34" w14:paraId="3FB46EBB"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2DAA6A0" w14:textId="330274C1" w:rsidR="00845A34" w:rsidRDefault="00845A34" w:rsidP="00337FE2">
            <w:r>
              <w:t xml:space="preserve">… </w:t>
            </w:r>
            <w:r>
              <w:rPr>
                <w:lang w:val="en-US"/>
              </w:rPr>
              <w:t>LoggingClientBase.cs</w:t>
            </w:r>
          </w:p>
        </w:tc>
        <w:tc>
          <w:tcPr>
            <w:tcW w:w="4557" w:type="dxa"/>
          </w:tcPr>
          <w:p w14:paraId="43556FF2" w14:textId="4D9188F0" w:rsidR="00845A34" w:rsidRDefault="00845A34" w:rsidP="00337FE2">
            <w:pPr>
              <w:cnfStyle w:val="000000100000" w:firstRow="0" w:lastRow="0" w:firstColumn="0" w:lastColumn="0" w:oddVBand="0" w:evenVBand="0" w:oddHBand="1" w:evenHBand="0" w:firstRowFirstColumn="0" w:firstRowLastColumn="0" w:lastRowFirstColumn="0" w:lastRowLastColumn="0"/>
            </w:pPr>
            <w:r>
              <w:t xml:space="preserve">Klasse der skal kaldes i website-løsningen, hvis der ønskes at bevare aktivitets-flow-state ved kald af services herunder WCF eller ASMX </w:t>
            </w:r>
          </w:p>
        </w:tc>
      </w:tr>
      <w:tr w:rsidR="00845A34" w14:paraId="1ABCB84D"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7233A483" w14:textId="6329FF40" w:rsidR="00845A34" w:rsidRDefault="00845A34" w:rsidP="00337FE2">
            <w:r>
              <w:t xml:space="preserve">… </w:t>
            </w:r>
            <w:r>
              <w:rPr>
                <w:lang w:val="en-US"/>
              </w:rPr>
              <w:t>LoggingHandler.cs</w:t>
            </w:r>
          </w:p>
        </w:tc>
        <w:tc>
          <w:tcPr>
            <w:tcW w:w="4557" w:type="dxa"/>
          </w:tcPr>
          <w:p w14:paraId="744F2148" w14:textId="36276E09" w:rsidR="00845A34" w:rsidRDefault="00845A34" w:rsidP="00337FE2">
            <w:pPr>
              <w:cnfStyle w:val="000000000000" w:firstRow="0" w:lastRow="0" w:firstColumn="0" w:lastColumn="0" w:oddVBand="0" w:evenVBand="0" w:oddHBand="0" w:evenHBand="0" w:firstRowFirstColumn="0" w:firstRowLastColumn="0" w:lastRowFirstColumn="0" w:lastRowLastColumn="0"/>
            </w:pPr>
            <w:r>
              <w:t>Klasse kaldt af HttpModulet ved logning af (generic)-handler-relateret events som Request og Response.</w:t>
            </w:r>
          </w:p>
        </w:tc>
      </w:tr>
      <w:tr w:rsidR="00845A34" w14:paraId="74789C0B"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4F7203D" w14:textId="5B7E0FCF" w:rsidR="00845A34" w:rsidRDefault="00845A34" w:rsidP="00337FE2">
            <w:r>
              <w:t xml:space="preserve">… </w:t>
            </w:r>
            <w:r>
              <w:rPr>
                <w:lang w:val="en-US"/>
              </w:rPr>
              <w:t>LoggingHelper.cs</w:t>
            </w:r>
          </w:p>
        </w:tc>
        <w:tc>
          <w:tcPr>
            <w:tcW w:w="4557" w:type="dxa"/>
          </w:tcPr>
          <w:p w14:paraId="3E12DB6C" w14:textId="21BAC6D7" w:rsidR="00845A34" w:rsidRDefault="00845A34" w:rsidP="00337FE2">
            <w:pPr>
              <w:cnfStyle w:val="000000100000" w:firstRow="0" w:lastRow="0" w:firstColumn="0" w:lastColumn="0" w:oddVBand="0" w:evenVBand="0" w:oddHBand="1" w:evenHBand="0" w:firstRowFirstColumn="0" w:firstRowLastColumn="0" w:lastRowFirstColumn="0" w:lastRowLastColumn="0"/>
            </w:pPr>
            <w:r>
              <w:t>Generelle hjælperklasse til logging, holder f.eks. styr på LRAP-værdierne</w:t>
            </w:r>
            <w:r w:rsidR="00545D38">
              <w:t xml:space="preserve"> (se</w:t>
            </w:r>
            <w:r w:rsidR="00587525">
              <w:t xml:space="preserve"> </w:t>
            </w:r>
            <w:r w:rsidR="00587525">
              <w:fldChar w:fldCharType="begin"/>
            </w:r>
            <w:r w:rsidR="00587525">
              <w:instrText xml:space="preserve"> REF _Ref482474293 \r \h </w:instrText>
            </w:r>
            <w:r w:rsidR="00587525">
              <w:fldChar w:fldCharType="separate"/>
            </w:r>
            <w:r w:rsidR="00780111">
              <w:t>3</w:t>
            </w:r>
            <w:r w:rsidR="00587525">
              <w:fldChar w:fldCharType="end"/>
            </w:r>
            <w:r w:rsidR="00587525">
              <w:t>.</w:t>
            </w:r>
            <w:r w:rsidR="00587525">
              <w:fldChar w:fldCharType="begin"/>
            </w:r>
            <w:r w:rsidR="00587525">
              <w:instrText xml:space="preserve"> REF _Ref482531987 \r \h </w:instrText>
            </w:r>
            <w:r w:rsidR="00587525">
              <w:fldChar w:fldCharType="separate"/>
            </w:r>
            <w:r w:rsidR="00780111">
              <w:t>10</w:t>
            </w:r>
            <w:r w:rsidR="00587525">
              <w:fldChar w:fldCharType="end"/>
            </w:r>
            <w:r w:rsidR="00545D38">
              <w:t>)</w:t>
            </w:r>
          </w:p>
        </w:tc>
      </w:tr>
      <w:tr w:rsidR="00845A34" w14:paraId="4D8FB52A"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25F9B725" w14:textId="36540B68" w:rsidR="00845A34" w:rsidRDefault="00845A34" w:rsidP="00337FE2">
            <w:r>
              <w:t xml:space="preserve">… </w:t>
            </w:r>
            <w:r w:rsidRPr="00845A34">
              <w:t>LoggingPage.cs</w:t>
            </w:r>
          </w:p>
        </w:tc>
        <w:tc>
          <w:tcPr>
            <w:tcW w:w="4557" w:type="dxa"/>
          </w:tcPr>
          <w:p w14:paraId="5C6C9B53" w14:textId="7736E8E9" w:rsidR="00845A34" w:rsidRDefault="00845A34" w:rsidP="00337FE2">
            <w:pPr>
              <w:cnfStyle w:val="000000000000" w:firstRow="0" w:lastRow="0" w:firstColumn="0" w:lastColumn="0" w:oddVBand="0" w:evenVBand="0" w:oddHBand="0" w:evenHBand="0" w:firstRowFirstColumn="0" w:firstRowLastColumn="0" w:lastRowFirstColumn="0" w:lastRowLastColumn="0"/>
            </w:pPr>
            <w:r>
              <w:t>Klasse kaldt af HttpModulet ved logning af webside-relateret events som Request og Response.</w:t>
            </w:r>
          </w:p>
        </w:tc>
      </w:tr>
      <w:tr w:rsidR="00545D38" w14:paraId="641ABACE"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D25E952" w14:textId="76FBCB62" w:rsidR="00545D38" w:rsidRDefault="00545D38" w:rsidP="00337FE2">
            <w:r>
              <w:t xml:space="preserve">… </w:t>
            </w:r>
            <w:r>
              <w:rPr>
                <w:lang w:val="en-US"/>
              </w:rPr>
              <w:t>LoggingPersistence.cs</w:t>
            </w:r>
          </w:p>
        </w:tc>
        <w:tc>
          <w:tcPr>
            <w:tcW w:w="4557" w:type="dxa"/>
          </w:tcPr>
          <w:p w14:paraId="62F174CD" w14:textId="4E3D6D22" w:rsidR="00545D38" w:rsidRDefault="00545D38" w:rsidP="00337FE2">
            <w:pPr>
              <w:cnfStyle w:val="000000100000" w:firstRow="0" w:lastRow="0" w:firstColumn="0" w:lastColumn="0" w:oddVBand="0" w:evenVBand="0" w:oddHBand="1" w:evenHBand="0" w:firstRowFirstColumn="0" w:firstRowLastColumn="0" w:lastRowFirstColumn="0" w:lastRowLastColumn="0"/>
            </w:pPr>
            <w:r>
              <w:t>Klasse kaldt af HttpModulet ved logning af persisterings-relateret events som Request og Response.</w:t>
            </w:r>
          </w:p>
        </w:tc>
      </w:tr>
      <w:tr w:rsidR="00545D38" w14:paraId="1932B006"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707D64F9" w14:textId="05FE0818" w:rsidR="00545D38" w:rsidRDefault="00545D38" w:rsidP="00337FE2">
            <w:r>
              <w:t xml:space="preserve">… </w:t>
            </w:r>
            <w:r>
              <w:rPr>
                <w:lang w:val="en-US"/>
              </w:rPr>
              <w:t>LoggingToCSV.cs</w:t>
            </w:r>
          </w:p>
        </w:tc>
        <w:tc>
          <w:tcPr>
            <w:tcW w:w="4557" w:type="dxa"/>
          </w:tcPr>
          <w:p w14:paraId="72F41767" w14:textId="4656AF9F" w:rsidR="00545D38" w:rsidRDefault="00545D38" w:rsidP="00337FE2">
            <w:pPr>
              <w:cnfStyle w:val="000000000000" w:firstRow="0" w:lastRow="0" w:firstColumn="0" w:lastColumn="0" w:oddVBand="0" w:evenVBand="0" w:oddHBand="0" w:evenHBand="0" w:firstRowFirstColumn="0" w:firstRowLastColumn="0" w:lastRowFirstColumn="0" w:lastRowLastColumn="0"/>
            </w:pPr>
            <w:r>
              <w:t>Standard implementering af ILoggingPersister der gemmer/henter logdata i CSV-format</w:t>
            </w:r>
          </w:p>
        </w:tc>
      </w:tr>
      <w:tr w:rsidR="00545D38" w14:paraId="02F43742"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1A955F1" w14:textId="588FB31F" w:rsidR="00545D38" w:rsidRDefault="00545D38" w:rsidP="00337FE2">
            <w:r>
              <w:t xml:space="preserve">… </w:t>
            </w:r>
            <w:r>
              <w:rPr>
                <w:lang w:val="en-US"/>
              </w:rPr>
              <w:t>LoggingToJSON.cs</w:t>
            </w:r>
          </w:p>
        </w:tc>
        <w:tc>
          <w:tcPr>
            <w:tcW w:w="4557" w:type="dxa"/>
          </w:tcPr>
          <w:p w14:paraId="75C43362" w14:textId="56E1C219" w:rsidR="00545D38" w:rsidRDefault="00545D38" w:rsidP="00337FE2">
            <w:pPr>
              <w:cnfStyle w:val="000000100000" w:firstRow="0" w:lastRow="0" w:firstColumn="0" w:lastColumn="0" w:oddVBand="0" w:evenVBand="0" w:oddHBand="1" w:evenHBand="0" w:firstRowFirstColumn="0" w:firstRowLastColumn="0" w:lastRowFirstColumn="0" w:lastRowLastColumn="0"/>
            </w:pPr>
            <w:r>
              <w:t>Standard implementering af ILoggingPersister der gemmer/henter logdata i JSON-format</w:t>
            </w:r>
          </w:p>
        </w:tc>
      </w:tr>
      <w:tr w:rsidR="00545D38" w14:paraId="0B08A38A"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6DF88DCE" w14:textId="3E673595" w:rsidR="00545D38" w:rsidRDefault="00545D38" w:rsidP="00337FE2">
            <w:r>
              <w:t xml:space="preserve">… </w:t>
            </w:r>
            <w:r>
              <w:rPr>
                <w:lang w:val="en-US"/>
              </w:rPr>
              <w:t>LogHandlerDTO.cs</w:t>
            </w:r>
          </w:p>
        </w:tc>
        <w:tc>
          <w:tcPr>
            <w:tcW w:w="4557" w:type="dxa"/>
          </w:tcPr>
          <w:p w14:paraId="059D9FD0" w14:textId="05D34CBF" w:rsidR="00545D38" w:rsidRDefault="00545D38" w:rsidP="00337FE2">
            <w:pPr>
              <w:cnfStyle w:val="000000000000" w:firstRow="0" w:lastRow="0" w:firstColumn="0" w:lastColumn="0" w:oddVBand="0" w:evenVBand="0" w:oddHBand="0" w:evenHBand="0" w:firstRowFirstColumn="0" w:firstRowLastColumn="0" w:lastRowFirstColumn="0" w:lastRowLastColumn="0"/>
            </w:pPr>
            <w:r>
              <w:t>Definition på LogData</w:t>
            </w:r>
          </w:p>
        </w:tc>
      </w:tr>
      <w:tr w:rsidR="00545D38" w14:paraId="0E06937F"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3E0A209D" w14:textId="206B2BA2" w:rsidR="00545D38" w:rsidRDefault="00545D38" w:rsidP="00337FE2">
            <w:r>
              <w:lastRenderedPageBreak/>
              <w:t>LoggingClientMessage</w:t>
            </w:r>
          </w:p>
        </w:tc>
        <w:tc>
          <w:tcPr>
            <w:tcW w:w="4557" w:type="dxa"/>
          </w:tcPr>
          <w:p w14:paraId="6AE27DF2" w14:textId="5E4119C2" w:rsidR="00545D38" w:rsidRDefault="00545D38" w:rsidP="00337FE2">
            <w:pPr>
              <w:cnfStyle w:val="000000100000" w:firstRow="0" w:lastRow="0" w:firstColumn="0" w:lastColumn="0" w:oddVBand="0" w:evenVBand="0" w:oddHBand="1" w:evenHBand="0" w:firstRowFirstColumn="0" w:firstRowLastColumn="0" w:lastRowFirstColumn="0" w:lastRowLastColumn="0"/>
            </w:pPr>
            <w:r>
              <w:t>Klasser til logging af service-kald, herunder WCF og ASMX</w:t>
            </w:r>
          </w:p>
        </w:tc>
      </w:tr>
      <w:tr w:rsidR="00545D38" w14:paraId="44367753"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17C10C1E" w14:textId="3D03BEC7" w:rsidR="00545D38" w:rsidRDefault="00545D38" w:rsidP="00337FE2">
            <w:r>
              <w:t xml:space="preserve">… </w:t>
            </w:r>
            <w:r w:rsidRPr="002776C0">
              <w:t>ClientMessageEndPointBehavior.cs</w:t>
            </w:r>
          </w:p>
        </w:tc>
        <w:tc>
          <w:tcPr>
            <w:tcW w:w="4557" w:type="dxa"/>
          </w:tcPr>
          <w:p w14:paraId="22341C82" w14:textId="388F2E0E" w:rsidR="00545D38" w:rsidRDefault="00545D38" w:rsidP="00337FE2">
            <w:pPr>
              <w:cnfStyle w:val="000000000000" w:firstRow="0" w:lastRow="0" w:firstColumn="0" w:lastColumn="0" w:oddVBand="0" w:evenVBand="0" w:oddHBand="0" w:evenHBand="0" w:firstRowFirstColumn="0" w:firstRowLastColumn="0" w:lastRowFirstColumn="0" w:lastRowLastColumn="0"/>
            </w:pPr>
            <w:r>
              <w:t>EndPointBehavior der skal opsættes i konfiguration, hvis service-kald ønskes at blive logget (</w:t>
            </w:r>
            <w:r w:rsidRPr="0097206E">
              <w:t xml:space="preserve">se punkt </w:t>
            </w:r>
            <w:r w:rsidR="0097206E">
              <w:fldChar w:fldCharType="begin"/>
            </w:r>
            <w:r w:rsidR="0097206E">
              <w:instrText xml:space="preserve"> REF _Ref482474293 \r \h </w:instrText>
            </w:r>
            <w:r w:rsidR="0097206E">
              <w:fldChar w:fldCharType="separate"/>
            </w:r>
            <w:r w:rsidR="00780111">
              <w:t>3</w:t>
            </w:r>
            <w:r w:rsidR="0097206E">
              <w:fldChar w:fldCharType="end"/>
            </w:r>
            <w:r w:rsidR="0097206E">
              <w:t>.</w:t>
            </w:r>
            <w:r w:rsidR="0097206E">
              <w:fldChar w:fldCharType="begin"/>
            </w:r>
            <w:r w:rsidR="0097206E">
              <w:instrText xml:space="preserve"> REF _Ref483473343 \r \h </w:instrText>
            </w:r>
            <w:r w:rsidR="0097206E">
              <w:fldChar w:fldCharType="separate"/>
            </w:r>
            <w:r w:rsidR="00780111">
              <w:t>8</w:t>
            </w:r>
            <w:r w:rsidR="0097206E">
              <w:fldChar w:fldCharType="end"/>
            </w:r>
            <w:r>
              <w:t>)</w:t>
            </w:r>
          </w:p>
        </w:tc>
      </w:tr>
      <w:tr w:rsidR="00545D38" w14:paraId="64C3A58A"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30CAEE4" w14:textId="28C802CC" w:rsidR="00545D38" w:rsidRDefault="00545D38" w:rsidP="00337FE2">
            <w:r>
              <w:t xml:space="preserve">… </w:t>
            </w:r>
            <w:r w:rsidRPr="002776C0">
              <w:t>ClientMessageHook.cs</w:t>
            </w:r>
          </w:p>
        </w:tc>
        <w:tc>
          <w:tcPr>
            <w:tcW w:w="4557" w:type="dxa"/>
          </w:tcPr>
          <w:p w14:paraId="14C85723" w14:textId="1C2FF415" w:rsidR="00545D38" w:rsidRDefault="00614E72" w:rsidP="00337FE2">
            <w:pPr>
              <w:cnfStyle w:val="000000100000" w:firstRow="0" w:lastRow="0" w:firstColumn="0" w:lastColumn="0" w:oddVBand="0" w:evenVBand="0" w:oddHBand="1" w:evenHBand="0" w:firstRowFirstColumn="0" w:firstRowLastColumn="0" w:lastRowFirstColumn="0" w:lastRowLastColumn="0"/>
            </w:pPr>
            <w:r>
              <w:t>BehaviorExtensionElement implementering</w:t>
            </w:r>
          </w:p>
        </w:tc>
      </w:tr>
      <w:tr w:rsidR="00614E72" w14:paraId="529AB5A0"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40B29871" w14:textId="4CC927C9" w:rsidR="00614E72" w:rsidRDefault="00614E72" w:rsidP="00337FE2">
            <w:r>
              <w:t xml:space="preserve">… </w:t>
            </w:r>
            <w:r w:rsidRPr="002776C0">
              <w:t>ClientMessageInspector.cs</w:t>
            </w:r>
          </w:p>
        </w:tc>
        <w:tc>
          <w:tcPr>
            <w:tcW w:w="4557" w:type="dxa"/>
          </w:tcPr>
          <w:p w14:paraId="6F921774" w14:textId="5C6C7858" w:rsidR="00614E72" w:rsidRDefault="00614E72" w:rsidP="00337FE2">
            <w:pPr>
              <w:cnfStyle w:val="000000000000" w:firstRow="0" w:lastRow="0" w:firstColumn="0" w:lastColumn="0" w:oddVBand="0" w:evenVBand="0" w:oddHBand="0" w:evenHBand="0" w:firstRowFirstColumn="0" w:firstRowLastColumn="0" w:lastRowFirstColumn="0" w:lastRowLastColumn="0"/>
            </w:pPr>
            <w:r>
              <w:t>IClientMessageInspector implementering der anvendes til at opsnappe service request- og responsedata</w:t>
            </w:r>
          </w:p>
        </w:tc>
      </w:tr>
      <w:tr w:rsidR="00614E72" w14:paraId="648CC38E"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25D3AD7D" w14:textId="0302ABA1" w:rsidR="00614E72" w:rsidRDefault="00614E72" w:rsidP="00337FE2">
            <w:r>
              <w:t xml:space="preserve">… </w:t>
            </w:r>
            <w:r w:rsidRPr="002776C0">
              <w:t>ClientMessageMessageInspector.cs</w:t>
            </w:r>
          </w:p>
        </w:tc>
        <w:tc>
          <w:tcPr>
            <w:tcW w:w="4557" w:type="dxa"/>
          </w:tcPr>
          <w:p w14:paraId="311DEFFE" w14:textId="548E70F4" w:rsidR="00614E72" w:rsidRDefault="00614E72" w:rsidP="00337FE2">
            <w:pPr>
              <w:cnfStyle w:val="000000100000" w:firstRow="0" w:lastRow="0" w:firstColumn="0" w:lastColumn="0" w:oddVBand="0" w:evenVBand="0" w:oddHBand="1" w:evenHBand="0" w:firstRowFirstColumn="0" w:firstRowLastColumn="0" w:lastRowFirstColumn="0" w:lastRowLastColumn="0"/>
            </w:pPr>
            <w:r>
              <w:t>IDispatchMessageInspector implementering</w:t>
            </w:r>
          </w:p>
        </w:tc>
      </w:tr>
      <w:tr w:rsidR="00614E72" w14:paraId="6790ACA7"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5713B74B" w14:textId="488E52CD" w:rsidR="00614E72" w:rsidRDefault="00614E72" w:rsidP="00337FE2">
            <w:r>
              <w:t>PlayerCommunication</w:t>
            </w:r>
          </w:p>
        </w:tc>
        <w:tc>
          <w:tcPr>
            <w:tcW w:w="4557" w:type="dxa"/>
          </w:tcPr>
          <w:p w14:paraId="7D9C12F8" w14:textId="3401C9C1" w:rsidR="00614E72" w:rsidRDefault="00614E72" w:rsidP="00337FE2">
            <w:pPr>
              <w:cnfStyle w:val="000000000000" w:firstRow="0" w:lastRow="0" w:firstColumn="0" w:lastColumn="0" w:oddVBand="0" w:evenVBand="0" w:oddHBand="0" w:evenHBand="0" w:firstRowFirstColumn="0" w:firstRowLastColumn="0" w:lastRowFirstColumn="0" w:lastRowLastColumn="0"/>
            </w:pPr>
            <w:r>
              <w:t>Klasser der anvendes til at kommunikere imellem processerne i LogPlayer</w:t>
            </w:r>
          </w:p>
        </w:tc>
      </w:tr>
      <w:tr w:rsidR="00614E72" w14:paraId="77F0643F"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224B6ED2" w14:textId="10130C3A" w:rsidR="00614E72" w:rsidRDefault="00614E72" w:rsidP="00337FE2">
            <w:r>
              <w:t>… PlayerCommunicationCallbackServiceInterface.cs</w:t>
            </w:r>
          </w:p>
        </w:tc>
        <w:tc>
          <w:tcPr>
            <w:tcW w:w="4557" w:type="dxa"/>
          </w:tcPr>
          <w:p w14:paraId="3C7F3A67" w14:textId="198D458C" w:rsidR="00614E72" w:rsidRDefault="00E138DB" w:rsidP="00337FE2">
            <w:pPr>
              <w:cnfStyle w:val="000000100000" w:firstRow="0" w:lastRow="0" w:firstColumn="0" w:lastColumn="0" w:oddVBand="0" w:evenVBand="0" w:oddHBand="1" w:evenHBand="0" w:firstRowFirstColumn="0" w:firstRowLastColumn="0" w:lastRowFirstColumn="0" w:lastRowLastColumn="0"/>
            </w:pPr>
            <w:r>
              <w:t>Callback interface</w:t>
            </w:r>
          </w:p>
        </w:tc>
      </w:tr>
      <w:tr w:rsidR="00E138DB" w14:paraId="1811D4E1"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626DD66F" w14:textId="19BB5E4E" w:rsidR="00E138DB" w:rsidRDefault="00E138DB" w:rsidP="00337FE2">
            <w:r>
              <w:t>… PlayerCommunicationClient.cs</w:t>
            </w:r>
          </w:p>
        </w:tc>
        <w:tc>
          <w:tcPr>
            <w:tcW w:w="4557" w:type="dxa"/>
          </w:tcPr>
          <w:p w14:paraId="62BD6D2A" w14:textId="11E081EF" w:rsidR="00E138DB" w:rsidRDefault="00E138DB" w:rsidP="00337FE2">
            <w:pPr>
              <w:cnfStyle w:val="000000000000" w:firstRow="0" w:lastRow="0" w:firstColumn="0" w:lastColumn="0" w:oddVBand="0" w:evenVBand="0" w:oddHBand="0" w:evenHBand="0" w:firstRowFirstColumn="0" w:firstRowLastColumn="0" w:lastRowFirstColumn="0" w:lastRowLastColumn="0"/>
            </w:pPr>
            <w:r>
              <w:t>NamedPipe</w:t>
            </w:r>
            <w:r w:rsidR="00BC417C">
              <w:t>s</w:t>
            </w:r>
            <w:r>
              <w:t>-klient-implementering der anvendes til kommunikation imellem LogPlayer, LogSession og websitet(HttpModulet)</w:t>
            </w:r>
          </w:p>
        </w:tc>
      </w:tr>
      <w:tr w:rsidR="00E138DB" w14:paraId="70EF3027"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7F206F6F" w14:textId="7DBF41D6" w:rsidR="00E138DB" w:rsidRDefault="00E138DB" w:rsidP="00337FE2">
            <w:r>
              <w:t>… PlayerCommunicationHelper.cs</w:t>
            </w:r>
          </w:p>
        </w:tc>
        <w:tc>
          <w:tcPr>
            <w:tcW w:w="4557" w:type="dxa"/>
          </w:tcPr>
          <w:p w14:paraId="7043B7CD" w14:textId="4793F91D" w:rsidR="00E138DB" w:rsidRDefault="00E138DB" w:rsidP="00337FE2">
            <w:pPr>
              <w:cnfStyle w:val="000000100000" w:firstRow="0" w:lastRow="0" w:firstColumn="0" w:lastColumn="0" w:oddVBand="0" w:evenVBand="0" w:oddHBand="1" w:evenHBand="0" w:firstRowFirstColumn="0" w:firstRowLastColumn="0" w:lastRowFirstColumn="0" w:lastRowLastColumn="0"/>
            </w:pPr>
            <w:r>
              <w:t xml:space="preserve">Hjælperklasse til </w:t>
            </w:r>
            <w:r w:rsidR="00BC417C">
              <w:t>at sende</w:t>
            </w:r>
            <w:r>
              <w:t xml:space="preserve"> </w:t>
            </w:r>
            <w:r w:rsidR="00BC417C">
              <w:t>NamedPipes-</w:t>
            </w:r>
            <w:r>
              <w:t>data</w:t>
            </w:r>
          </w:p>
        </w:tc>
      </w:tr>
      <w:tr w:rsidR="00E138DB" w14:paraId="04DBB9CD"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680495B6" w14:textId="23A64174" w:rsidR="00E138DB" w:rsidRDefault="00E138DB" w:rsidP="00337FE2">
            <w:r>
              <w:t>… PlayerCommunicationServer.cs</w:t>
            </w:r>
          </w:p>
        </w:tc>
        <w:tc>
          <w:tcPr>
            <w:tcW w:w="4557" w:type="dxa"/>
          </w:tcPr>
          <w:p w14:paraId="29823FF1" w14:textId="4D76BAA8" w:rsidR="00E138DB" w:rsidRDefault="00E138DB" w:rsidP="00337FE2">
            <w:pPr>
              <w:cnfStyle w:val="000000000000" w:firstRow="0" w:lastRow="0" w:firstColumn="0" w:lastColumn="0" w:oddVBand="0" w:evenVBand="0" w:oddHBand="0" w:evenHBand="0" w:firstRowFirstColumn="0" w:firstRowLastColumn="0" w:lastRowFirstColumn="0" w:lastRowLastColumn="0"/>
            </w:pPr>
            <w:r>
              <w:t>NamedPipe</w:t>
            </w:r>
            <w:r w:rsidR="00BC417C">
              <w:t>s</w:t>
            </w:r>
            <w:r>
              <w:t xml:space="preserve">-server-implementering </w:t>
            </w:r>
            <w:r w:rsidR="00BC417C">
              <w:t>der anvendes til kommunikation imellem LogPlayer, LogSession og websitet(HttpModulet)</w:t>
            </w:r>
          </w:p>
        </w:tc>
      </w:tr>
      <w:tr w:rsidR="00BC417C" w14:paraId="27E7A0A5"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7C739841" w14:textId="131FB054" w:rsidR="00BC417C" w:rsidRDefault="00BC417C" w:rsidP="00337FE2">
            <w:r>
              <w:t>… PlayerCommunicationService.cs</w:t>
            </w:r>
          </w:p>
        </w:tc>
        <w:tc>
          <w:tcPr>
            <w:tcW w:w="4557" w:type="dxa"/>
          </w:tcPr>
          <w:p w14:paraId="46D65780" w14:textId="5A638836" w:rsidR="00BC417C" w:rsidRDefault="00BC417C" w:rsidP="00337FE2">
            <w:pPr>
              <w:cnfStyle w:val="000000100000" w:firstRow="0" w:lastRow="0" w:firstColumn="0" w:lastColumn="0" w:oddVBand="0" w:evenVBand="0" w:oddHBand="1" w:evenHBand="0" w:firstRowFirstColumn="0" w:firstRowLastColumn="0" w:lastRowFirstColumn="0" w:lastRowLastColumn="0"/>
            </w:pPr>
            <w:r>
              <w:t>Implementering af PlayerCommunicationServiceInterface, der anvendes til at modtage NamedPipes-data</w:t>
            </w:r>
          </w:p>
        </w:tc>
      </w:tr>
      <w:tr w:rsidR="00BC417C" w14:paraId="36ED4050"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7C0A96EE" w14:textId="13DE35AF" w:rsidR="00BC417C" w:rsidRDefault="00BC417C" w:rsidP="00337FE2">
            <w:r>
              <w:t>… PlayerCommunicationServiceInterface.cs</w:t>
            </w:r>
          </w:p>
        </w:tc>
        <w:tc>
          <w:tcPr>
            <w:tcW w:w="4557" w:type="dxa"/>
          </w:tcPr>
          <w:p w14:paraId="53491D13" w14:textId="79D2FB0E" w:rsidR="00BC417C" w:rsidRDefault="00BC417C" w:rsidP="00337FE2">
            <w:pPr>
              <w:cnfStyle w:val="000000000000" w:firstRow="0" w:lastRow="0" w:firstColumn="0" w:lastColumn="0" w:oddVBand="0" w:evenVBand="0" w:oddHBand="0" w:evenHBand="0" w:firstRowFirstColumn="0" w:firstRowLastColumn="0" w:lastRowFirstColumn="0" w:lastRowLastColumn="0"/>
            </w:pPr>
            <w:r>
              <w:t>Service interface</w:t>
            </w:r>
          </w:p>
        </w:tc>
      </w:tr>
      <w:tr w:rsidR="00BC417C" w14:paraId="14B89550"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343C668C" w14:textId="0EE45F6C" w:rsidR="00BC417C" w:rsidRDefault="00BC417C" w:rsidP="00337FE2">
            <w:r>
              <w:t>TransferElements</w:t>
            </w:r>
          </w:p>
        </w:tc>
        <w:tc>
          <w:tcPr>
            <w:tcW w:w="4557" w:type="dxa"/>
          </w:tcPr>
          <w:p w14:paraId="315E964B" w14:textId="71B66761" w:rsidR="00BC417C" w:rsidRDefault="00BC417C" w:rsidP="00337FE2">
            <w:pPr>
              <w:cnfStyle w:val="000000100000" w:firstRow="0" w:lastRow="0" w:firstColumn="0" w:lastColumn="0" w:oddVBand="0" w:evenVBand="0" w:oddHBand="1" w:evenHBand="0" w:firstRowFirstColumn="0" w:firstRowLastColumn="0" w:lastRowFirstColumn="0" w:lastRowLastColumn="0"/>
            </w:pPr>
            <w:r>
              <w:t>Klasser der anvendes som data PlayerCommunication</w:t>
            </w:r>
          </w:p>
        </w:tc>
      </w:tr>
      <w:tr w:rsidR="00BC417C" w14:paraId="1C0CF273"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4236C363" w14:textId="543BBFF2" w:rsidR="00BC417C" w:rsidRDefault="00BC417C" w:rsidP="00337FE2">
            <w:r>
              <w:t>… TransferElementBrowserJob.cs</w:t>
            </w:r>
          </w:p>
        </w:tc>
        <w:tc>
          <w:tcPr>
            <w:tcW w:w="4557" w:type="dxa"/>
          </w:tcPr>
          <w:p w14:paraId="7935B27A" w14:textId="623913DE" w:rsidR="00BC417C" w:rsidRDefault="00BC417C" w:rsidP="00337FE2">
            <w:pPr>
              <w:cnfStyle w:val="000000000000" w:firstRow="0" w:lastRow="0" w:firstColumn="0" w:lastColumn="0" w:oddVBand="0" w:evenVBand="0" w:oddHBand="0" w:evenHBand="0" w:firstRowFirstColumn="0" w:firstRowLastColumn="0" w:lastRowFirstColumn="0" w:lastRowLastColumn="0"/>
            </w:pPr>
            <w:r>
              <w:t>Aktivitet der skal udføres af bestemt browser-instans i en bestemt LogSession</w:t>
            </w:r>
          </w:p>
        </w:tc>
      </w:tr>
      <w:tr w:rsidR="00BC417C" w14:paraId="711A7025"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3F5B961F" w14:textId="69B4D585" w:rsidR="00BC417C" w:rsidRDefault="00BC417C" w:rsidP="00337FE2">
            <w:r>
              <w:t>… TransferElementFetchLogElement.cs</w:t>
            </w:r>
          </w:p>
        </w:tc>
        <w:tc>
          <w:tcPr>
            <w:tcW w:w="4557" w:type="dxa"/>
          </w:tcPr>
          <w:p w14:paraId="4FBBC251" w14:textId="2EC60F5C" w:rsidR="00BC417C" w:rsidRDefault="00BC417C" w:rsidP="00337FE2">
            <w:pPr>
              <w:cnfStyle w:val="000000100000" w:firstRow="0" w:lastRow="0" w:firstColumn="0" w:lastColumn="0" w:oddVBand="0" w:evenVBand="0" w:oddHBand="1" w:evenHBand="0" w:firstRowFirstColumn="0" w:firstRowLastColumn="0" w:lastRowFirstColumn="0" w:lastRowLastColumn="0"/>
            </w:pPr>
            <w:r>
              <w:t xml:space="preserve">Hentning af logdata-element </w:t>
            </w:r>
          </w:p>
        </w:tc>
      </w:tr>
      <w:tr w:rsidR="00BC417C" w14:paraId="0002870E"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1E4D29AA" w14:textId="300A8AD3" w:rsidR="00BC417C" w:rsidRDefault="00BC417C" w:rsidP="00337FE2">
            <w:r>
              <w:t>… TransferElementRequest.cs</w:t>
            </w:r>
          </w:p>
        </w:tc>
        <w:tc>
          <w:tcPr>
            <w:tcW w:w="4557" w:type="dxa"/>
          </w:tcPr>
          <w:p w14:paraId="7C9BCC88" w14:textId="1FD2BDFD" w:rsidR="00BC417C" w:rsidRDefault="00BC417C" w:rsidP="00337FE2">
            <w:pPr>
              <w:cnfStyle w:val="000000000000" w:firstRow="0" w:lastRow="0" w:firstColumn="0" w:lastColumn="0" w:oddVBand="0" w:evenVBand="0" w:oddHBand="0" w:evenHBand="0" w:firstRowFirstColumn="0" w:firstRowLastColumn="0" w:lastRowFirstColumn="0" w:lastRowLastColumn="0"/>
            </w:pPr>
            <w:r>
              <w:t>Generel requestklasse der anvendes for alle data-instanser der sendes imellem LogPlayer processerne</w:t>
            </w:r>
          </w:p>
        </w:tc>
      </w:tr>
      <w:tr w:rsidR="00BC417C" w14:paraId="10A1FF84"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44AA043" w14:textId="19ADC46A" w:rsidR="00BC417C" w:rsidRDefault="00BC417C" w:rsidP="00337FE2">
            <w:r>
              <w:t>… TransferElementResponse.cs</w:t>
            </w:r>
          </w:p>
        </w:tc>
        <w:tc>
          <w:tcPr>
            <w:tcW w:w="4557" w:type="dxa"/>
          </w:tcPr>
          <w:p w14:paraId="27B61DCD" w14:textId="0513DE7A" w:rsidR="00BC417C" w:rsidRDefault="00BC417C" w:rsidP="00337FE2">
            <w:pPr>
              <w:cnfStyle w:val="000000100000" w:firstRow="0" w:lastRow="0" w:firstColumn="0" w:lastColumn="0" w:oddVBand="0" w:evenVBand="0" w:oddHBand="1" w:evenHBand="0" w:firstRowFirstColumn="0" w:firstRowLastColumn="0" w:lastRowFirstColumn="0" w:lastRowLastColumn="0"/>
            </w:pPr>
            <w:r>
              <w:t>Generel responseklasse der anvendes for alle data-transfer-kald</w:t>
            </w:r>
          </w:p>
        </w:tc>
      </w:tr>
      <w:tr w:rsidR="00BC417C" w14:paraId="6491AD1C"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31D42DB7" w14:textId="6F110DB2" w:rsidR="00BC417C" w:rsidRDefault="00BC417C" w:rsidP="00337FE2">
            <w:r>
              <w:t>… TransferElementSession.cs</w:t>
            </w:r>
          </w:p>
        </w:tc>
        <w:tc>
          <w:tcPr>
            <w:tcW w:w="4557" w:type="dxa"/>
          </w:tcPr>
          <w:p w14:paraId="4A0608F0" w14:textId="69132C59" w:rsidR="00BC417C" w:rsidRDefault="00BC417C" w:rsidP="00337FE2">
            <w:pPr>
              <w:cnfStyle w:val="000000000000" w:firstRow="0" w:lastRow="0" w:firstColumn="0" w:lastColumn="0" w:oddVBand="0" w:evenVBand="0" w:oddHBand="0" w:evenHBand="0" w:firstRowFirstColumn="0" w:firstRowLastColumn="0" w:lastRowFirstColumn="0" w:lastRowLastColumn="0"/>
            </w:pPr>
            <w:r>
              <w:t>Callback element der anvendes til at binde en SessionGUID med en kørende LogSession-applikation/process via ProcessId</w:t>
            </w:r>
          </w:p>
        </w:tc>
      </w:tr>
      <w:tr w:rsidR="0077296E" w14:paraId="0B386ABF" w14:textId="77777777" w:rsidTr="00337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43AB07C7" w14:textId="4EF2D60D" w:rsidR="0077296E" w:rsidRDefault="0077296E" w:rsidP="00337FE2">
            <w:r>
              <w:lastRenderedPageBreak/>
              <w:t>… TransferLogElementHistory.cs</w:t>
            </w:r>
          </w:p>
        </w:tc>
        <w:tc>
          <w:tcPr>
            <w:tcW w:w="4557" w:type="dxa"/>
          </w:tcPr>
          <w:p w14:paraId="6DF2807F" w14:textId="1347933B" w:rsidR="0077296E" w:rsidRDefault="0077296E" w:rsidP="00337FE2">
            <w:pPr>
              <w:cnfStyle w:val="000000100000" w:firstRow="0" w:lastRow="0" w:firstColumn="0" w:lastColumn="0" w:oddVBand="0" w:evenVBand="0" w:oddHBand="1" w:evenHBand="0" w:firstRowFirstColumn="0" w:firstRowLastColumn="0" w:lastRowFirstColumn="0" w:lastRowLastColumn="0"/>
            </w:pPr>
            <w:r>
              <w:t xml:space="preserve">Element der anvendes og efterfølgende sendes til løsningsspecifik implementering af ILoggingPlayer (se punkt </w:t>
            </w:r>
            <w:r w:rsidR="0097206E">
              <w:fldChar w:fldCharType="begin"/>
            </w:r>
            <w:r w:rsidR="0097206E">
              <w:instrText xml:space="preserve"> REF _Ref482474293 \r \h </w:instrText>
            </w:r>
            <w:r w:rsidR="0097206E">
              <w:fldChar w:fldCharType="separate"/>
            </w:r>
            <w:r w:rsidR="00780111">
              <w:t>3</w:t>
            </w:r>
            <w:r w:rsidR="0097206E">
              <w:fldChar w:fldCharType="end"/>
            </w:r>
            <w:r w:rsidR="0097206E">
              <w:t>.</w:t>
            </w:r>
            <w:r w:rsidR="0097206E">
              <w:fldChar w:fldCharType="begin"/>
            </w:r>
            <w:r w:rsidR="0097206E">
              <w:instrText xml:space="preserve"> REF _Ref482535522 \r \h </w:instrText>
            </w:r>
            <w:r w:rsidR="0097206E">
              <w:fldChar w:fldCharType="separate"/>
            </w:r>
            <w:r w:rsidR="00780111">
              <w:t>19</w:t>
            </w:r>
            <w:r w:rsidR="0097206E">
              <w:fldChar w:fldCharType="end"/>
            </w:r>
            <w:r w:rsidR="0097206E">
              <w:t>.</w:t>
            </w:r>
            <w:r w:rsidR="0097206E">
              <w:fldChar w:fldCharType="begin"/>
            </w:r>
            <w:r w:rsidR="0097206E">
              <w:instrText xml:space="preserve"> REF _Ref483639117 \r \h </w:instrText>
            </w:r>
            <w:r w:rsidR="0097206E">
              <w:fldChar w:fldCharType="separate"/>
            </w:r>
            <w:r w:rsidR="00780111">
              <w:t>h</w:t>
            </w:r>
            <w:r w:rsidR="0097206E">
              <w:fldChar w:fldCharType="end"/>
            </w:r>
            <w:r>
              <w:t>)</w:t>
            </w:r>
          </w:p>
        </w:tc>
      </w:tr>
      <w:tr w:rsidR="002C6E72" w14:paraId="41A491A5" w14:textId="77777777" w:rsidTr="00337FE2">
        <w:tc>
          <w:tcPr>
            <w:cnfStyle w:val="001000000000" w:firstRow="0" w:lastRow="0" w:firstColumn="1" w:lastColumn="0" w:oddVBand="0" w:evenVBand="0" w:oddHBand="0" w:evenHBand="0" w:firstRowFirstColumn="0" w:firstRowLastColumn="0" w:lastRowFirstColumn="0" w:lastRowLastColumn="0"/>
            <w:tcW w:w="5240" w:type="dxa"/>
          </w:tcPr>
          <w:p w14:paraId="79ABF811" w14:textId="585C7477" w:rsidR="002C6E72" w:rsidRDefault="002C6E72" w:rsidP="00337FE2">
            <w:r>
              <w:t xml:space="preserve">… </w:t>
            </w:r>
            <w:r w:rsidRPr="002C6E72">
              <w:t>TransferLogDifference.cs</w:t>
            </w:r>
          </w:p>
        </w:tc>
        <w:tc>
          <w:tcPr>
            <w:tcW w:w="4557" w:type="dxa"/>
          </w:tcPr>
          <w:p w14:paraId="5558904C" w14:textId="775CC5C9" w:rsidR="002C6E72" w:rsidRDefault="003E3721" w:rsidP="00337FE2">
            <w:pPr>
              <w:cnfStyle w:val="000000000000" w:firstRow="0" w:lastRow="0" w:firstColumn="0" w:lastColumn="0" w:oddVBand="0" w:evenVBand="0" w:oddHBand="0" w:evenHBand="0" w:firstRowFirstColumn="0" w:firstRowLastColumn="0" w:lastRowFirstColumn="0" w:lastRowLastColumn="0"/>
            </w:pPr>
            <w:r>
              <w:t>Ved difference imellem logged data og nyt afspillet data observeret i LogPlayeren, anvendes denne til at rapporter</w:t>
            </w:r>
            <w:r w:rsidR="0097206E">
              <w:t xml:space="preserve">e forskellen til UI (se punkt </w:t>
            </w:r>
            <w:r w:rsidR="0097206E">
              <w:fldChar w:fldCharType="begin"/>
            </w:r>
            <w:r w:rsidR="0097206E">
              <w:instrText xml:space="preserve"> REF _Ref482474293 \r \h </w:instrText>
            </w:r>
            <w:r w:rsidR="0097206E">
              <w:fldChar w:fldCharType="separate"/>
            </w:r>
            <w:r w:rsidR="00780111">
              <w:t>3</w:t>
            </w:r>
            <w:r w:rsidR="0097206E">
              <w:fldChar w:fldCharType="end"/>
            </w:r>
            <w:r w:rsidR="0097206E">
              <w:t>.</w:t>
            </w:r>
            <w:r w:rsidR="0097206E">
              <w:fldChar w:fldCharType="begin"/>
            </w:r>
            <w:r w:rsidR="0097206E">
              <w:instrText xml:space="preserve"> REF _Ref482535522 \r \h </w:instrText>
            </w:r>
            <w:r w:rsidR="0097206E">
              <w:fldChar w:fldCharType="separate"/>
            </w:r>
            <w:r w:rsidR="00780111">
              <w:t>19</w:t>
            </w:r>
            <w:r w:rsidR="0097206E">
              <w:fldChar w:fldCharType="end"/>
            </w:r>
            <w:r w:rsidR="0097206E">
              <w:t>.</w:t>
            </w:r>
            <w:r w:rsidR="0097206E">
              <w:fldChar w:fldCharType="begin"/>
            </w:r>
            <w:r w:rsidR="0097206E">
              <w:instrText xml:space="preserve"> REF _Ref483683962 \r \h </w:instrText>
            </w:r>
            <w:r w:rsidR="0097206E">
              <w:fldChar w:fldCharType="separate"/>
            </w:r>
            <w:r w:rsidR="00780111">
              <w:t>j</w:t>
            </w:r>
            <w:r w:rsidR="0097206E">
              <w:fldChar w:fldCharType="end"/>
            </w:r>
            <w:r>
              <w:t>)</w:t>
            </w:r>
          </w:p>
        </w:tc>
      </w:tr>
    </w:tbl>
    <w:p w14:paraId="336805C5" w14:textId="51A3424B" w:rsidR="00170BDB" w:rsidRDefault="00170BDB" w:rsidP="00170BDB"/>
    <w:tbl>
      <w:tblPr>
        <w:tblStyle w:val="Gittertabel4-farve1"/>
        <w:tblW w:w="0" w:type="auto"/>
        <w:tblLook w:val="04A0" w:firstRow="1" w:lastRow="0" w:firstColumn="1" w:lastColumn="0" w:noHBand="0" w:noVBand="1"/>
      </w:tblPr>
      <w:tblGrid>
        <w:gridCol w:w="2365"/>
        <w:gridCol w:w="7432"/>
      </w:tblGrid>
      <w:tr w:rsidR="0077296E" w14:paraId="4B5CAB1E" w14:textId="77777777" w:rsidTr="00337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7" w:type="dxa"/>
            <w:gridSpan w:val="2"/>
            <w:shd w:val="clear" w:color="auto" w:fill="548AB7" w:themeFill="accent1" w:themeFillShade="BF"/>
          </w:tcPr>
          <w:p w14:paraId="2C120BD5" w14:textId="3590A37E" w:rsidR="0077296E" w:rsidRDefault="0077296E" w:rsidP="00337FE2">
            <w:r>
              <w:t>LogPlayer projektet</w:t>
            </w:r>
          </w:p>
        </w:tc>
      </w:tr>
      <w:tr w:rsidR="0039149A" w14:paraId="308933CE" w14:textId="77777777" w:rsidTr="00AF6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shd w:val="clear" w:color="auto" w:fill="94B6D2" w:themeFill="accent1"/>
          </w:tcPr>
          <w:p w14:paraId="3D1D7557" w14:textId="77777777" w:rsidR="0039149A" w:rsidRPr="00170BDB" w:rsidRDefault="0039149A" w:rsidP="00337FE2">
            <w:pPr>
              <w:rPr>
                <w:color w:val="FFFFFF" w:themeColor="background1"/>
              </w:rPr>
            </w:pPr>
            <w:r w:rsidRPr="00170BDB">
              <w:rPr>
                <w:color w:val="FFFFFF" w:themeColor="background1"/>
              </w:rPr>
              <w:t>Navn</w:t>
            </w:r>
          </w:p>
        </w:tc>
        <w:tc>
          <w:tcPr>
            <w:tcW w:w="7432" w:type="dxa"/>
            <w:shd w:val="clear" w:color="auto" w:fill="94B6D2" w:themeFill="accent1"/>
          </w:tcPr>
          <w:p w14:paraId="5193DCC4" w14:textId="538CB30A" w:rsidR="0039149A" w:rsidRPr="00170BDB" w:rsidRDefault="0039149A" w:rsidP="00337FE2">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170BDB">
              <w:rPr>
                <w:b/>
                <w:color w:val="FFFFFF" w:themeColor="background1"/>
              </w:rPr>
              <w:t>Formål</w:t>
            </w:r>
          </w:p>
        </w:tc>
      </w:tr>
      <w:tr w:rsidR="0039149A" w14:paraId="36D8B55F" w14:textId="77777777" w:rsidTr="00AF6A10">
        <w:tc>
          <w:tcPr>
            <w:cnfStyle w:val="001000000000" w:firstRow="0" w:lastRow="0" w:firstColumn="1" w:lastColumn="0" w:oddVBand="0" w:evenVBand="0" w:oddHBand="0" w:evenHBand="0" w:firstRowFirstColumn="0" w:firstRowLastColumn="0" w:lastRowFirstColumn="0" w:lastRowLastColumn="0"/>
            <w:tcW w:w="2365" w:type="dxa"/>
          </w:tcPr>
          <w:p w14:paraId="1A952F31" w14:textId="724B836C" w:rsidR="0039149A" w:rsidRDefault="0039149A" w:rsidP="00337FE2">
            <w:r>
              <w:t>Program.cs</w:t>
            </w:r>
          </w:p>
        </w:tc>
        <w:tc>
          <w:tcPr>
            <w:tcW w:w="7432" w:type="dxa"/>
          </w:tcPr>
          <w:p w14:paraId="039644C4" w14:textId="5ABBAD86" w:rsidR="0039149A" w:rsidRDefault="00402B8A" w:rsidP="00337FE2">
            <w:pPr>
              <w:cnfStyle w:val="000000000000" w:firstRow="0" w:lastRow="0" w:firstColumn="0" w:lastColumn="0" w:oddVBand="0" w:evenVBand="0" w:oddHBand="0" w:evenHBand="0" w:firstRowFirstColumn="0" w:firstRowLastColumn="0" w:lastRowFirstColumn="0" w:lastRowLastColumn="0"/>
            </w:pPr>
            <w:r>
              <w:t>Main Applikation klasse der starter MainForm’en</w:t>
            </w:r>
          </w:p>
        </w:tc>
      </w:tr>
      <w:tr w:rsidR="0039149A" w14:paraId="20DC2E84" w14:textId="77777777" w:rsidTr="00AF6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2B2D0C2" w14:textId="67DDFD01" w:rsidR="0039149A" w:rsidRDefault="0039149A" w:rsidP="00337FE2">
            <w:r>
              <w:t>MainForm.cs</w:t>
            </w:r>
          </w:p>
        </w:tc>
        <w:tc>
          <w:tcPr>
            <w:tcW w:w="7432" w:type="dxa"/>
          </w:tcPr>
          <w:p w14:paraId="497666E8" w14:textId="77777777" w:rsidR="001D57C5" w:rsidRDefault="00402B8A" w:rsidP="00337FE2">
            <w:pPr>
              <w:cnfStyle w:val="000000100000" w:firstRow="0" w:lastRow="0" w:firstColumn="0" w:lastColumn="0" w:oddVBand="0" w:evenVBand="0" w:oddHBand="1" w:evenHBand="0" w:firstRowFirstColumn="0" w:firstRowLastColumn="0" w:lastRowFirstColumn="0" w:lastRowLastColumn="0"/>
            </w:pPr>
            <w:r>
              <w:t xml:space="preserve">Visual </w:t>
            </w:r>
            <w:r w:rsidRPr="00402B8A">
              <w:t>repræsentation</w:t>
            </w:r>
            <w:r>
              <w:t xml:space="preserve"> af </w:t>
            </w:r>
            <w:r w:rsidR="001D57C5">
              <w:t>LogData.</w:t>
            </w:r>
          </w:p>
          <w:p w14:paraId="332EAE29" w14:textId="3D5BB77E" w:rsidR="0039149A" w:rsidRDefault="001D57C5" w:rsidP="00337FE2">
            <w:pPr>
              <w:cnfStyle w:val="000000100000" w:firstRow="0" w:lastRow="0" w:firstColumn="0" w:lastColumn="0" w:oddVBand="0" w:evenVBand="0" w:oddHBand="1" w:evenHBand="0" w:firstRowFirstColumn="0" w:firstRowLastColumn="0" w:lastRowFirstColumn="0" w:lastRowLastColumn="0"/>
            </w:pPr>
            <w:r>
              <w:t>Server-instans som både websitet (via HttpModulet) og LogSession-appliktioner kommunikere med løbende.</w:t>
            </w:r>
          </w:p>
        </w:tc>
      </w:tr>
      <w:tr w:rsidR="0039149A" w14:paraId="7CAD2CA1" w14:textId="77777777" w:rsidTr="00AF6A10">
        <w:tc>
          <w:tcPr>
            <w:cnfStyle w:val="001000000000" w:firstRow="0" w:lastRow="0" w:firstColumn="1" w:lastColumn="0" w:oddVBand="0" w:evenVBand="0" w:oddHBand="0" w:evenHBand="0" w:firstRowFirstColumn="0" w:firstRowLastColumn="0" w:lastRowFirstColumn="0" w:lastRowLastColumn="0"/>
            <w:tcW w:w="2365" w:type="dxa"/>
          </w:tcPr>
          <w:p w14:paraId="39F14CB4" w14:textId="7E7D8B30" w:rsidR="0039149A" w:rsidRDefault="0039149A" w:rsidP="00337FE2">
            <w:r>
              <w:t>EventsTable.cs</w:t>
            </w:r>
          </w:p>
        </w:tc>
        <w:tc>
          <w:tcPr>
            <w:tcW w:w="7432" w:type="dxa"/>
          </w:tcPr>
          <w:p w14:paraId="38E32271" w14:textId="4E4B0307" w:rsidR="0039149A" w:rsidRDefault="00402B8A" w:rsidP="00337FE2">
            <w:pPr>
              <w:cnfStyle w:val="000000000000" w:firstRow="0" w:lastRow="0" w:firstColumn="0" w:lastColumn="0" w:oddVBand="0" w:evenVBand="0" w:oddHBand="0" w:evenHBand="0" w:firstRowFirstColumn="0" w:firstRowLastColumn="0" w:lastRowFirstColumn="0" w:lastRowLastColumn="0"/>
            </w:pPr>
            <w:r>
              <w:t xml:space="preserve">Klasse til indlæsning og videre behandling af </w:t>
            </w:r>
            <w:r w:rsidR="001D57C5">
              <w:t>LogData</w:t>
            </w:r>
            <w:r>
              <w:t xml:space="preserve"> der skal </w:t>
            </w:r>
            <w:r w:rsidR="001D57C5">
              <w:t>sendes til afspilning</w:t>
            </w:r>
            <w:r>
              <w:t>.</w:t>
            </w:r>
          </w:p>
        </w:tc>
      </w:tr>
    </w:tbl>
    <w:p w14:paraId="0D644068" w14:textId="77777777" w:rsidR="0077296E" w:rsidRDefault="0077296E" w:rsidP="0077296E"/>
    <w:tbl>
      <w:tblPr>
        <w:tblStyle w:val="Gittertabel4-farve1"/>
        <w:tblW w:w="0" w:type="auto"/>
        <w:tblLook w:val="04A0" w:firstRow="1" w:lastRow="0" w:firstColumn="1" w:lastColumn="0" w:noHBand="0" w:noVBand="1"/>
      </w:tblPr>
      <w:tblGrid>
        <w:gridCol w:w="2712"/>
        <w:gridCol w:w="7085"/>
      </w:tblGrid>
      <w:tr w:rsidR="0077296E" w14:paraId="22593E90" w14:textId="77777777" w:rsidTr="00337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7" w:type="dxa"/>
            <w:gridSpan w:val="2"/>
            <w:shd w:val="clear" w:color="auto" w:fill="548AB7" w:themeFill="accent1" w:themeFillShade="BF"/>
          </w:tcPr>
          <w:p w14:paraId="66FD66AF" w14:textId="098FD4E6" w:rsidR="0077296E" w:rsidRDefault="0077296E" w:rsidP="00337FE2">
            <w:r>
              <w:t>LogSession projektet</w:t>
            </w:r>
          </w:p>
        </w:tc>
      </w:tr>
      <w:tr w:rsidR="0039149A" w14:paraId="6C317EC6" w14:textId="77777777" w:rsidTr="0039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shd w:val="clear" w:color="auto" w:fill="94B6D2" w:themeFill="accent1"/>
          </w:tcPr>
          <w:p w14:paraId="54C1DEDF" w14:textId="77777777" w:rsidR="0039149A" w:rsidRPr="00170BDB" w:rsidRDefault="0039149A" w:rsidP="00337FE2">
            <w:pPr>
              <w:rPr>
                <w:color w:val="FFFFFF" w:themeColor="background1"/>
              </w:rPr>
            </w:pPr>
            <w:r w:rsidRPr="00170BDB">
              <w:rPr>
                <w:color w:val="FFFFFF" w:themeColor="background1"/>
              </w:rPr>
              <w:t>Navn</w:t>
            </w:r>
          </w:p>
        </w:tc>
        <w:tc>
          <w:tcPr>
            <w:tcW w:w="7085" w:type="dxa"/>
            <w:shd w:val="clear" w:color="auto" w:fill="94B6D2" w:themeFill="accent1"/>
          </w:tcPr>
          <w:p w14:paraId="2959918C" w14:textId="258DFE6B" w:rsidR="0039149A" w:rsidRPr="00170BDB" w:rsidRDefault="0039149A" w:rsidP="00337FE2">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170BDB">
              <w:rPr>
                <w:b/>
                <w:color w:val="FFFFFF" w:themeColor="background1"/>
              </w:rPr>
              <w:t>Formål</w:t>
            </w:r>
          </w:p>
        </w:tc>
      </w:tr>
      <w:tr w:rsidR="0039149A" w14:paraId="2393D156" w14:textId="77777777" w:rsidTr="00AF6A10">
        <w:tc>
          <w:tcPr>
            <w:cnfStyle w:val="001000000000" w:firstRow="0" w:lastRow="0" w:firstColumn="1" w:lastColumn="0" w:oddVBand="0" w:evenVBand="0" w:oddHBand="0" w:evenHBand="0" w:firstRowFirstColumn="0" w:firstRowLastColumn="0" w:lastRowFirstColumn="0" w:lastRowLastColumn="0"/>
            <w:tcW w:w="2712" w:type="dxa"/>
          </w:tcPr>
          <w:p w14:paraId="41D966BE" w14:textId="77777777" w:rsidR="0039149A" w:rsidRDefault="0039149A" w:rsidP="00337FE2">
            <w:r>
              <w:t>Program.cs</w:t>
            </w:r>
          </w:p>
        </w:tc>
        <w:tc>
          <w:tcPr>
            <w:tcW w:w="7085" w:type="dxa"/>
          </w:tcPr>
          <w:p w14:paraId="6A64440F" w14:textId="1EDCF860" w:rsidR="0039149A" w:rsidRDefault="001D57C5" w:rsidP="00337FE2">
            <w:pPr>
              <w:cnfStyle w:val="000000000000" w:firstRow="0" w:lastRow="0" w:firstColumn="0" w:lastColumn="0" w:oddVBand="0" w:evenVBand="0" w:oddHBand="0" w:evenHBand="0" w:firstRowFirstColumn="0" w:firstRowLastColumn="0" w:lastRowFirstColumn="0" w:lastRowLastColumn="0"/>
            </w:pPr>
            <w:r>
              <w:t>Main Applikation klasse der starter MainFormen med de argumenter sendt fra LogPlayeren.</w:t>
            </w:r>
          </w:p>
        </w:tc>
      </w:tr>
      <w:tr w:rsidR="0039149A" w14:paraId="47C7FBE8" w14:textId="77777777" w:rsidTr="00AF6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Pr>
          <w:p w14:paraId="78D29A91" w14:textId="77777777" w:rsidR="0039149A" w:rsidRDefault="0039149A" w:rsidP="00337FE2">
            <w:r>
              <w:t>MainForm.cs</w:t>
            </w:r>
          </w:p>
        </w:tc>
        <w:tc>
          <w:tcPr>
            <w:tcW w:w="7085" w:type="dxa"/>
          </w:tcPr>
          <w:p w14:paraId="191C3C9B" w14:textId="77777777" w:rsidR="001D57C5" w:rsidRDefault="001D57C5" w:rsidP="00337FE2">
            <w:pPr>
              <w:cnfStyle w:val="000000100000" w:firstRow="0" w:lastRow="0" w:firstColumn="0" w:lastColumn="0" w:oddVBand="0" w:evenVBand="0" w:oddHBand="1" w:evenHBand="0" w:firstRowFirstColumn="0" w:firstRowLastColumn="0" w:lastRowFirstColumn="0" w:lastRowLastColumn="0"/>
            </w:pPr>
            <w:r>
              <w:t>Visual repræsentation af udførte LogData.</w:t>
            </w:r>
          </w:p>
          <w:p w14:paraId="5E88F911" w14:textId="5AB7244E" w:rsidR="0039149A" w:rsidRDefault="001D57C5" w:rsidP="00337FE2">
            <w:pPr>
              <w:cnfStyle w:val="000000100000" w:firstRow="0" w:lastRow="0" w:firstColumn="0" w:lastColumn="0" w:oddVBand="0" w:evenVBand="0" w:oddHBand="1" w:evenHBand="0" w:firstRowFirstColumn="0" w:firstRowLastColumn="0" w:lastRowFirstColumn="0" w:lastRowLastColumn="0"/>
            </w:pPr>
            <w:r>
              <w:t>Central enhed til at håndtere alt kommunikation til BrowserForme ang hvilke aktiviteter der skal afspilles i de pågældende browsere.</w:t>
            </w:r>
          </w:p>
        </w:tc>
      </w:tr>
      <w:tr w:rsidR="0039149A" w14:paraId="43EE0BF4" w14:textId="77777777" w:rsidTr="00AF6A10">
        <w:tc>
          <w:tcPr>
            <w:cnfStyle w:val="001000000000" w:firstRow="0" w:lastRow="0" w:firstColumn="1" w:lastColumn="0" w:oddVBand="0" w:evenVBand="0" w:oddHBand="0" w:evenHBand="0" w:firstRowFirstColumn="0" w:firstRowLastColumn="0" w:lastRowFirstColumn="0" w:lastRowLastColumn="0"/>
            <w:tcW w:w="2712" w:type="dxa"/>
          </w:tcPr>
          <w:p w14:paraId="5E17E159" w14:textId="70F74539" w:rsidR="0039149A" w:rsidRDefault="0039149A" w:rsidP="00337FE2">
            <w:r>
              <w:t>BrowserForm.cs</w:t>
            </w:r>
          </w:p>
        </w:tc>
        <w:tc>
          <w:tcPr>
            <w:tcW w:w="7085" w:type="dxa"/>
          </w:tcPr>
          <w:p w14:paraId="3C592BB1" w14:textId="09921F41" w:rsidR="0039149A" w:rsidRDefault="001D57C5" w:rsidP="00337FE2">
            <w:pPr>
              <w:cnfStyle w:val="000000000000" w:firstRow="0" w:lastRow="0" w:firstColumn="0" w:lastColumn="0" w:oddVBand="0" w:evenVBand="0" w:oddHBand="0" w:evenHBand="0" w:firstRowFirstColumn="0" w:firstRowLastColumn="0" w:lastRowFirstColumn="0" w:lastRowLastColumn="0"/>
            </w:pPr>
            <w:r>
              <w:t>WinForm med visual WebBrowser-komponent hvor klientside-aktiviteterne kan ses blive udført løbende.</w:t>
            </w:r>
          </w:p>
        </w:tc>
      </w:tr>
      <w:tr w:rsidR="0039149A" w14:paraId="699F29C5" w14:textId="77777777" w:rsidTr="00AF6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Pr>
          <w:p w14:paraId="4AE9FFE7" w14:textId="7FB11008" w:rsidR="0039149A" w:rsidRDefault="0039149A" w:rsidP="00337FE2">
            <w:r>
              <w:t>BrowserEmulationHelper.cs</w:t>
            </w:r>
          </w:p>
        </w:tc>
        <w:tc>
          <w:tcPr>
            <w:tcW w:w="7085" w:type="dxa"/>
          </w:tcPr>
          <w:p w14:paraId="5B33B477" w14:textId="308D5B16" w:rsidR="0039149A" w:rsidRDefault="001D57C5" w:rsidP="00337FE2">
            <w:pPr>
              <w:cnfStyle w:val="000000100000" w:firstRow="0" w:lastRow="0" w:firstColumn="0" w:lastColumn="0" w:oddVBand="0" w:evenVBand="0" w:oddHBand="1" w:evenHBand="0" w:firstRowFirstColumn="0" w:firstRowLastColumn="0" w:lastRowFirstColumn="0" w:lastRowLastColumn="0"/>
            </w:pPr>
            <w:r>
              <w:t>Klasse til at sikre at WebBrowser-komponenten anvender den korrekte version af IE.</w:t>
            </w:r>
          </w:p>
        </w:tc>
      </w:tr>
    </w:tbl>
    <w:p w14:paraId="37FCC5C7" w14:textId="6156C194" w:rsidR="00614E72" w:rsidRDefault="00614E72" w:rsidP="007B3DE4"/>
    <w:p w14:paraId="584D34DD" w14:textId="77777777" w:rsidR="00614E72" w:rsidRPr="00C964D0" w:rsidRDefault="00614E72" w:rsidP="007B3DE4"/>
    <w:p w14:paraId="77944396" w14:textId="77777777" w:rsidR="001D57C5" w:rsidRDefault="001D57C5">
      <w:pPr>
        <w:spacing w:after="200" w:line="276" w:lineRule="auto"/>
        <w:rPr>
          <w:b/>
          <w:color w:val="94B6D2" w:themeColor="accent1"/>
          <w:spacing w:val="20"/>
          <w:sz w:val="28"/>
          <w:szCs w:val="28"/>
        </w:rPr>
      </w:pPr>
      <w:bookmarkStart w:id="308" w:name="_Ref483473929"/>
      <w:r>
        <w:br w:type="page"/>
      </w:r>
    </w:p>
    <w:p w14:paraId="4681E0F2" w14:textId="44206BD5" w:rsidR="006E7763" w:rsidRDefault="00D94B65" w:rsidP="0072537C">
      <w:pPr>
        <w:pStyle w:val="Overskrift2"/>
        <w:numPr>
          <w:ilvl w:val="0"/>
          <w:numId w:val="17"/>
        </w:numPr>
      </w:pPr>
      <w:bookmarkStart w:id="309" w:name="_Toc484070367"/>
      <w:r>
        <w:lastRenderedPageBreak/>
        <w:t>Opsummering af løsninger på listede udfordringer</w:t>
      </w:r>
      <w:bookmarkEnd w:id="308"/>
      <w:bookmarkEnd w:id="309"/>
    </w:p>
    <w:p w14:paraId="6FEDE6F3" w14:textId="1DBA2C63" w:rsidR="00D94B65" w:rsidRDefault="00DA55ED" w:rsidP="002B6ADF">
      <w:pPr>
        <w:pStyle w:val="Overskrift5notindexed"/>
      </w:pPr>
      <w:r>
        <w:t>Browser</w:t>
      </w:r>
    </w:p>
    <w:tbl>
      <w:tblPr>
        <w:tblStyle w:val="Gittertabel4-farve1"/>
        <w:tblW w:w="0" w:type="auto"/>
        <w:tblLook w:val="04A0" w:firstRow="1" w:lastRow="0" w:firstColumn="1" w:lastColumn="0" w:noHBand="0" w:noVBand="1"/>
      </w:tblPr>
      <w:tblGrid>
        <w:gridCol w:w="1413"/>
        <w:gridCol w:w="4111"/>
        <w:gridCol w:w="4273"/>
      </w:tblGrid>
      <w:tr w:rsidR="00D94B65" w14:paraId="554232D6" w14:textId="77777777" w:rsidTr="006A5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17EBD7" w14:textId="08C30EDC" w:rsidR="00D94B65" w:rsidRDefault="006A5F8F" w:rsidP="00D94B65">
            <w:r>
              <w:t>Kontekst</w:t>
            </w:r>
          </w:p>
        </w:tc>
        <w:tc>
          <w:tcPr>
            <w:tcW w:w="4111" w:type="dxa"/>
          </w:tcPr>
          <w:p w14:paraId="04BF73B9" w14:textId="7633E4FD" w:rsidR="00D94B65" w:rsidRDefault="006A5F8F" w:rsidP="00D94B65">
            <w:pPr>
              <w:cnfStyle w:val="100000000000" w:firstRow="1" w:lastRow="0" w:firstColumn="0" w:lastColumn="0" w:oddVBand="0" w:evenVBand="0" w:oddHBand="0" w:evenHBand="0" w:firstRowFirstColumn="0" w:firstRowLastColumn="0" w:lastRowFirstColumn="0" w:lastRowLastColumn="0"/>
            </w:pPr>
            <w:r>
              <w:t>Udfordring</w:t>
            </w:r>
          </w:p>
        </w:tc>
        <w:tc>
          <w:tcPr>
            <w:tcW w:w="4273" w:type="dxa"/>
          </w:tcPr>
          <w:p w14:paraId="3FC720CD" w14:textId="484A1107" w:rsidR="00D94B65" w:rsidRDefault="006A5F8F" w:rsidP="00D94B65">
            <w:pPr>
              <w:cnfStyle w:val="100000000000" w:firstRow="1" w:lastRow="0" w:firstColumn="0" w:lastColumn="0" w:oddVBand="0" w:evenVBand="0" w:oddHBand="0" w:evenHBand="0" w:firstRowFirstColumn="0" w:firstRowLastColumn="0" w:lastRowFirstColumn="0" w:lastRowLastColumn="0"/>
            </w:pPr>
            <w:r>
              <w:t>Løsning</w:t>
            </w:r>
          </w:p>
        </w:tc>
      </w:tr>
      <w:tr w:rsidR="00DA55ED" w14:paraId="7E037597" w14:textId="77777777" w:rsidTr="006A5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31C4E0CC" w14:textId="1457A5DE" w:rsidR="00DA55ED" w:rsidRDefault="00DA55ED" w:rsidP="00DA55ED">
            <w:pPr>
              <w:rPr>
                <w:b w:val="0"/>
                <w:bCs w:val="0"/>
              </w:rPr>
            </w:pPr>
            <w:r>
              <w:t>LogRecorder</w:t>
            </w:r>
          </w:p>
          <w:p w14:paraId="67A517D4" w14:textId="7A064A9E" w:rsidR="00DA55ED" w:rsidRDefault="00DA55ED" w:rsidP="00DA55ED"/>
        </w:tc>
        <w:tc>
          <w:tcPr>
            <w:tcW w:w="4111" w:type="dxa"/>
          </w:tcPr>
          <w:p w14:paraId="439002EC" w14:textId="0DA41EF7" w:rsidR="00DA55ED" w:rsidRDefault="00DA55ED" w:rsidP="00DA55ED">
            <w:pPr>
              <w:cnfStyle w:val="000000100000" w:firstRow="0" w:lastRow="0" w:firstColumn="0" w:lastColumn="0" w:oddVBand="0" w:evenVBand="0" w:oddHBand="1" w:evenHBand="0" w:firstRowFirstColumn="0" w:firstRowLastColumn="0" w:lastRowFirstColumn="0" w:lastRowLastColumn="0"/>
            </w:pPr>
            <w:r>
              <w:t>Aktivitetslogning (handlinger/events)</w:t>
            </w:r>
          </w:p>
        </w:tc>
        <w:tc>
          <w:tcPr>
            <w:tcW w:w="4273" w:type="dxa"/>
          </w:tcPr>
          <w:p w14:paraId="71673634" w14:textId="6E731ABB" w:rsidR="00FD5F6A" w:rsidRDefault="006A5F8F" w:rsidP="00FD5F6A">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_Ref482474293 \r \h </w:instrText>
            </w:r>
            <w:r>
              <w:fldChar w:fldCharType="separate"/>
            </w:r>
            <w:r w:rsidR="00780111">
              <w:t>3</w:t>
            </w:r>
            <w:r>
              <w:fldChar w:fldCharType="end"/>
            </w:r>
            <w:r>
              <w:t>.</w:t>
            </w:r>
            <w:r w:rsidR="0097206E">
              <w:fldChar w:fldCharType="begin"/>
            </w:r>
            <w:r w:rsidR="0097206E">
              <w:instrText xml:space="preserve"> REF _Ref483906905 \r \h </w:instrText>
            </w:r>
            <w:r w:rsidR="0097206E">
              <w:fldChar w:fldCharType="separate"/>
            </w:r>
            <w:r w:rsidR="00780111">
              <w:t>13</w:t>
            </w:r>
            <w:r w:rsidR="0097206E">
              <w:fldChar w:fldCharType="end"/>
            </w:r>
            <w:r>
              <w:t xml:space="preserve"> </w:t>
            </w:r>
            <w:r w:rsidR="00FD5F6A">
              <w:t>(</w:t>
            </w:r>
            <w:r w:rsidR="00FD5F6A">
              <w:fldChar w:fldCharType="begin"/>
            </w:r>
            <w:r w:rsidR="00FD5F6A">
              <w:instrText xml:space="preserve"> REF _Ref483906905 \h </w:instrText>
            </w:r>
            <w:r w:rsidR="00FD5F6A">
              <w:fldChar w:fldCharType="separate"/>
            </w:r>
            <w:r w:rsidR="00780111">
              <w:t xml:space="preserve">HTML/jQuery-elementer og </w:t>
            </w:r>
            <w:r w:rsidR="00780111" w:rsidRPr="002E3059">
              <w:t>events</w:t>
            </w:r>
            <w:r w:rsidR="00FD5F6A">
              <w:fldChar w:fldCharType="end"/>
            </w:r>
            <w:r w:rsidR="00FD5F6A">
              <w:t>)</w:t>
            </w:r>
          </w:p>
          <w:p w14:paraId="06CCE896" w14:textId="571F30F9" w:rsidR="00DA55ED" w:rsidRDefault="00DA55ED" w:rsidP="00FD5F6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DA55ED" w:rsidRPr="006A5F8F" w14:paraId="2DC09B37" w14:textId="77777777" w:rsidTr="006A5F8F">
        <w:tc>
          <w:tcPr>
            <w:cnfStyle w:val="001000000000" w:firstRow="0" w:lastRow="0" w:firstColumn="1" w:lastColumn="0" w:oddVBand="0" w:evenVBand="0" w:oddHBand="0" w:evenHBand="0" w:firstRowFirstColumn="0" w:firstRowLastColumn="0" w:lastRowFirstColumn="0" w:lastRowLastColumn="0"/>
            <w:tcW w:w="1413" w:type="dxa"/>
            <w:vMerge/>
          </w:tcPr>
          <w:p w14:paraId="65C31D69" w14:textId="22F1CFFD" w:rsidR="00DA55ED" w:rsidRDefault="00DA55ED" w:rsidP="00DA55ED"/>
        </w:tc>
        <w:tc>
          <w:tcPr>
            <w:tcW w:w="4111" w:type="dxa"/>
          </w:tcPr>
          <w:p w14:paraId="094C3338" w14:textId="6C44A226" w:rsidR="00DA55ED" w:rsidRDefault="00DA55ED" w:rsidP="00DA55ED">
            <w:pPr>
              <w:cnfStyle w:val="000000000000" w:firstRow="0" w:lastRow="0" w:firstColumn="0" w:lastColumn="0" w:oddVBand="0" w:evenVBand="0" w:oddHBand="0" w:evenHBand="0" w:firstRowFirstColumn="0" w:firstRowLastColumn="0" w:lastRowFirstColumn="0" w:lastRowLastColumn="0"/>
            </w:pPr>
            <w:r>
              <w:t>Aktivitetslokation</w:t>
            </w:r>
          </w:p>
        </w:tc>
        <w:tc>
          <w:tcPr>
            <w:tcW w:w="4273" w:type="dxa"/>
          </w:tcPr>
          <w:p w14:paraId="4B55984D" w14:textId="7816614A" w:rsidR="006A5F8F" w:rsidRPr="006A5F8F" w:rsidRDefault="00227C00" w:rsidP="00DA55ED">
            <w:pPr>
              <w:cnfStyle w:val="000000000000" w:firstRow="0" w:lastRow="0" w:firstColumn="0" w:lastColumn="0" w:oddVBand="0" w:evenVBand="0" w:oddHBand="0" w:evenHBand="0" w:firstRowFirstColumn="0" w:firstRowLastColumn="0" w:lastRowFirstColumn="0" w:lastRowLastColumn="0"/>
              <w:rPr>
                <w:lang w:val="en-US"/>
              </w:rPr>
            </w:pPr>
            <w:r>
              <w:rPr>
                <w:lang w:val="en-US"/>
              </w:rPr>
              <w:t>3.13.d (HTML-element-reference)</w:t>
            </w:r>
          </w:p>
        </w:tc>
      </w:tr>
      <w:tr w:rsidR="00DA55ED" w14:paraId="263D788F" w14:textId="77777777" w:rsidTr="006A5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510F4D45" w14:textId="0051097B" w:rsidR="00DA55ED" w:rsidRPr="006A5F8F" w:rsidRDefault="00DA55ED" w:rsidP="00DA55ED">
            <w:pPr>
              <w:rPr>
                <w:lang w:val="en-US"/>
              </w:rPr>
            </w:pPr>
          </w:p>
        </w:tc>
        <w:tc>
          <w:tcPr>
            <w:tcW w:w="4111" w:type="dxa"/>
          </w:tcPr>
          <w:p w14:paraId="5314240F" w14:textId="200D8364" w:rsidR="00DA55ED" w:rsidRDefault="00DA55ED" w:rsidP="00DA55ED">
            <w:pPr>
              <w:cnfStyle w:val="000000100000" w:firstRow="0" w:lastRow="0" w:firstColumn="0" w:lastColumn="0" w:oddVBand="0" w:evenVBand="0" w:oddHBand="1" w:evenHBand="0" w:firstRowFirstColumn="0" w:firstRowLastColumn="0" w:lastRowFirstColumn="0" w:lastRowLastColumn="0"/>
            </w:pPr>
            <w:r>
              <w:t>Tidspunkt</w:t>
            </w:r>
          </w:p>
        </w:tc>
        <w:tc>
          <w:tcPr>
            <w:tcW w:w="4273" w:type="dxa"/>
          </w:tcPr>
          <w:p w14:paraId="0063623F" w14:textId="52E30B63" w:rsidR="00227C00" w:rsidRPr="00227C00" w:rsidRDefault="00227C00" w:rsidP="00227C00">
            <w:pPr>
              <w:spacing w:after="200" w:line="276" w:lineRule="auto"/>
              <w:cnfStyle w:val="000000100000" w:firstRow="0" w:lastRow="0" w:firstColumn="0" w:lastColumn="0" w:oddVBand="0" w:evenVBand="0" w:oddHBand="1" w:evenHBand="0" w:firstRowFirstColumn="0" w:firstRowLastColumn="0" w:lastRowFirstColumn="0" w:lastRowLastColumn="0"/>
            </w:pPr>
            <w:r>
              <w:t>3.15 (Logning)</w:t>
            </w:r>
          </w:p>
          <w:p w14:paraId="46B8450A" w14:textId="1476A667" w:rsidR="00DA55ED" w:rsidRDefault="00DA55ED" w:rsidP="00DA55ED">
            <w:pPr>
              <w:cnfStyle w:val="000000100000" w:firstRow="0" w:lastRow="0" w:firstColumn="0" w:lastColumn="0" w:oddVBand="0" w:evenVBand="0" w:oddHBand="1" w:evenHBand="0" w:firstRowFirstColumn="0" w:firstRowLastColumn="0" w:lastRowFirstColumn="0" w:lastRowLastColumn="0"/>
            </w:pPr>
          </w:p>
        </w:tc>
      </w:tr>
      <w:tr w:rsidR="006A5F8F" w14:paraId="500D13DA" w14:textId="77777777" w:rsidTr="006A5F8F">
        <w:tc>
          <w:tcPr>
            <w:cnfStyle w:val="001000000000" w:firstRow="0" w:lastRow="0" w:firstColumn="1" w:lastColumn="0" w:oddVBand="0" w:evenVBand="0" w:oddHBand="0" w:evenHBand="0" w:firstRowFirstColumn="0" w:firstRowLastColumn="0" w:lastRowFirstColumn="0" w:lastRowLastColumn="0"/>
            <w:tcW w:w="1413" w:type="dxa"/>
            <w:vMerge w:val="restart"/>
          </w:tcPr>
          <w:p w14:paraId="370F8962" w14:textId="54852C87" w:rsidR="006A5F8F" w:rsidRDefault="006A5F8F" w:rsidP="006A5F8F">
            <w:pPr>
              <w:rPr>
                <w:b w:val="0"/>
                <w:bCs w:val="0"/>
              </w:rPr>
            </w:pPr>
            <w:r>
              <w:t>LogPlayer</w:t>
            </w:r>
          </w:p>
          <w:p w14:paraId="1F46DD51" w14:textId="33AC6BD6" w:rsidR="006A5F8F" w:rsidRDefault="006A5F8F" w:rsidP="00DA55ED"/>
        </w:tc>
        <w:tc>
          <w:tcPr>
            <w:tcW w:w="4111" w:type="dxa"/>
          </w:tcPr>
          <w:p w14:paraId="7CA53E52" w14:textId="56740930" w:rsidR="006A5F8F" w:rsidRDefault="006A5F8F" w:rsidP="00DA55ED">
            <w:pPr>
              <w:cnfStyle w:val="000000000000" w:firstRow="0" w:lastRow="0" w:firstColumn="0" w:lastColumn="0" w:oddVBand="0" w:evenVBand="0" w:oddHBand="0" w:evenHBand="0" w:firstRowFirstColumn="0" w:firstRowLastColumn="0" w:lastRowFirstColumn="0" w:lastRowLastColumn="0"/>
            </w:pPr>
            <w:r>
              <w:t>Anvende aktivitetslokationen til at fremfinde elementer den pågældende handling er foretaget i</w:t>
            </w:r>
          </w:p>
        </w:tc>
        <w:tc>
          <w:tcPr>
            <w:tcW w:w="4273" w:type="dxa"/>
          </w:tcPr>
          <w:p w14:paraId="6A54BE15" w14:textId="303BF794" w:rsidR="00EE4DF3" w:rsidRDefault="00EE4DF3" w:rsidP="00DA55ED">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_Ref483388607 \r \h </w:instrText>
            </w:r>
            <w:r>
              <w:fldChar w:fldCharType="separate"/>
            </w:r>
            <w:r w:rsidR="00780111">
              <w:t>e</w:t>
            </w:r>
            <w:r>
              <w:fldChar w:fldCharType="end"/>
            </w:r>
            <w:r>
              <w:t>.</w:t>
            </w:r>
            <w:r>
              <w:fldChar w:fldCharType="begin"/>
            </w:r>
            <w:r>
              <w:instrText xml:space="preserve"> REF _Ref483388612 \r \h </w:instrText>
            </w:r>
            <w:r>
              <w:fldChar w:fldCharType="separate"/>
            </w:r>
            <w:r w:rsidR="00780111">
              <w:t>I</w:t>
            </w:r>
            <w:r>
              <w:fldChar w:fldCharType="end"/>
            </w:r>
            <w:r>
              <w:t xml:space="preserve"> (</w:t>
            </w:r>
            <w:r>
              <w:fldChar w:fldCharType="begin"/>
            </w:r>
            <w:r>
              <w:instrText xml:space="preserve"> REF _Ref483388612 \h </w:instrText>
            </w:r>
            <w:r>
              <w:fldChar w:fldCharType="separate"/>
            </w:r>
            <w:r w:rsidR="00780111">
              <w:t>Fremfind HTML-kontrol og gør klar til kald af event.</w:t>
            </w:r>
            <w:r>
              <w:fldChar w:fldCharType="end"/>
            </w:r>
            <w:r>
              <w:t>)</w:t>
            </w:r>
          </w:p>
        </w:tc>
      </w:tr>
      <w:tr w:rsidR="006A5F8F" w14:paraId="5BCA9483" w14:textId="77777777" w:rsidTr="006A5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20BF8570" w14:textId="7FB3FD76" w:rsidR="006A5F8F" w:rsidRDefault="006A5F8F" w:rsidP="00DA55ED"/>
        </w:tc>
        <w:tc>
          <w:tcPr>
            <w:tcW w:w="4111" w:type="dxa"/>
          </w:tcPr>
          <w:p w14:paraId="6E6EDB19" w14:textId="666D9A7B" w:rsidR="006A5F8F" w:rsidRDefault="006A5F8F" w:rsidP="00DA55ED">
            <w:pPr>
              <w:cnfStyle w:val="000000100000" w:firstRow="0" w:lastRow="0" w:firstColumn="0" w:lastColumn="0" w:oddVBand="0" w:evenVBand="0" w:oddHBand="1" w:evenHBand="0" w:firstRowFirstColumn="0" w:firstRowLastColumn="0" w:lastRowFirstColumn="0" w:lastRowLastColumn="0"/>
            </w:pPr>
            <w:r>
              <w:t>Simulere samme tidsangivelse som da handlingsforløbet blev optaget</w:t>
            </w:r>
          </w:p>
        </w:tc>
        <w:tc>
          <w:tcPr>
            <w:tcW w:w="4273" w:type="dxa"/>
          </w:tcPr>
          <w:p w14:paraId="2DD83DE0" w14:textId="16762890" w:rsidR="00EE4DF3" w:rsidRDefault="00EE4DF3" w:rsidP="00DA55ED">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_Ref482822294 \r \h </w:instrText>
            </w:r>
            <w:r>
              <w:fldChar w:fldCharType="separate"/>
            </w:r>
            <w:r w:rsidR="00780111">
              <w:t>g</w:t>
            </w:r>
            <w:r>
              <w:fldChar w:fldCharType="end"/>
            </w:r>
            <w:r>
              <w:t xml:space="preserve"> (</w:t>
            </w:r>
            <w:r>
              <w:fldChar w:fldCharType="begin"/>
            </w:r>
            <w:r>
              <w:instrText xml:space="preserve"> REF _Ref482822294 \h </w:instrText>
            </w:r>
            <w:r>
              <w:fldChar w:fldCharType="separate"/>
            </w:r>
            <w:r w:rsidR="00780111" w:rsidRPr="00C21059">
              <w:t>Tid</w:t>
            </w:r>
            <w:r>
              <w:fldChar w:fldCharType="end"/>
            </w:r>
            <w:r>
              <w:t>)</w:t>
            </w:r>
          </w:p>
        </w:tc>
      </w:tr>
      <w:tr w:rsidR="006A5F8F" w14:paraId="773CCE13" w14:textId="77777777" w:rsidTr="006A5F8F">
        <w:tc>
          <w:tcPr>
            <w:cnfStyle w:val="001000000000" w:firstRow="0" w:lastRow="0" w:firstColumn="1" w:lastColumn="0" w:oddVBand="0" w:evenVBand="0" w:oddHBand="0" w:evenHBand="0" w:firstRowFirstColumn="0" w:firstRowLastColumn="0" w:lastRowFirstColumn="0" w:lastRowLastColumn="0"/>
            <w:tcW w:w="1413" w:type="dxa"/>
            <w:vMerge/>
          </w:tcPr>
          <w:p w14:paraId="05B05324" w14:textId="5A893734" w:rsidR="006A5F8F" w:rsidRDefault="006A5F8F" w:rsidP="00DA55ED"/>
        </w:tc>
        <w:tc>
          <w:tcPr>
            <w:tcW w:w="4111" w:type="dxa"/>
          </w:tcPr>
          <w:p w14:paraId="58722E9E" w14:textId="072E1552" w:rsidR="006A5F8F" w:rsidRDefault="006A5F8F" w:rsidP="00DA55ED">
            <w:pPr>
              <w:cnfStyle w:val="000000000000" w:firstRow="0" w:lastRow="0" w:firstColumn="0" w:lastColumn="0" w:oddVBand="0" w:evenVBand="0" w:oddHBand="0" w:evenHBand="0" w:firstRowFirstColumn="0" w:firstRowLastColumn="0" w:lastRowFirstColumn="0" w:lastRowLastColumn="0"/>
            </w:pPr>
            <w:r>
              <w:t>Udføre handlinger udfra logdata</w:t>
            </w:r>
          </w:p>
        </w:tc>
        <w:tc>
          <w:tcPr>
            <w:tcW w:w="4273" w:type="dxa"/>
          </w:tcPr>
          <w:p w14:paraId="2F73597D" w14:textId="457A3CE0" w:rsidR="00EE4DF3" w:rsidRDefault="00EE4DF3" w:rsidP="00DA55ED">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_Ref483388769 \r \h </w:instrText>
            </w:r>
            <w:r>
              <w:fldChar w:fldCharType="separate"/>
            </w:r>
            <w:r w:rsidR="00780111">
              <w:t>d</w:t>
            </w:r>
            <w:r>
              <w:fldChar w:fldCharType="end"/>
            </w:r>
            <w:r>
              <w:t xml:space="preserve"> (</w:t>
            </w:r>
            <w:r>
              <w:fldChar w:fldCharType="begin"/>
            </w:r>
            <w:r>
              <w:instrText xml:space="preserve"> REF _Ref483388772 \h </w:instrText>
            </w:r>
            <w:r>
              <w:fldChar w:fldCharType="separate"/>
            </w:r>
            <w:r w:rsidR="00780111">
              <w:t>Afspilningsflow</w:t>
            </w:r>
            <w:r>
              <w:fldChar w:fldCharType="end"/>
            </w:r>
            <w:r>
              <w:t>)</w:t>
            </w:r>
          </w:p>
        </w:tc>
      </w:tr>
    </w:tbl>
    <w:p w14:paraId="2748D6A8" w14:textId="0754A6B0" w:rsidR="00D94B65" w:rsidRDefault="00D94B65" w:rsidP="00D94B65"/>
    <w:p w14:paraId="384FF23D" w14:textId="09CDCECD" w:rsidR="00085FFF" w:rsidRDefault="00085FFF" w:rsidP="002B6ADF">
      <w:pPr>
        <w:pStyle w:val="Overskrift5notindexed"/>
      </w:pPr>
      <w:r>
        <w:t>Kommunikation imellem website og browser</w:t>
      </w:r>
    </w:p>
    <w:tbl>
      <w:tblPr>
        <w:tblStyle w:val="Gittertabel4-farve1"/>
        <w:tblW w:w="0" w:type="auto"/>
        <w:tblLook w:val="04A0" w:firstRow="1" w:lastRow="0" w:firstColumn="1" w:lastColumn="0" w:noHBand="0" w:noVBand="1"/>
      </w:tblPr>
      <w:tblGrid>
        <w:gridCol w:w="1413"/>
        <w:gridCol w:w="4111"/>
        <w:gridCol w:w="4273"/>
      </w:tblGrid>
      <w:tr w:rsidR="00085FFF" w14:paraId="01ED2FA9" w14:textId="77777777" w:rsidTr="00544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0CDABC" w14:textId="77777777" w:rsidR="00085FFF" w:rsidRDefault="00085FFF" w:rsidP="00544013">
            <w:r>
              <w:t>Kontekst</w:t>
            </w:r>
          </w:p>
        </w:tc>
        <w:tc>
          <w:tcPr>
            <w:tcW w:w="4111" w:type="dxa"/>
          </w:tcPr>
          <w:p w14:paraId="7E30508F" w14:textId="77777777" w:rsidR="00085FFF" w:rsidRDefault="00085FFF" w:rsidP="00544013">
            <w:pPr>
              <w:cnfStyle w:val="100000000000" w:firstRow="1" w:lastRow="0" w:firstColumn="0" w:lastColumn="0" w:oddVBand="0" w:evenVBand="0" w:oddHBand="0" w:evenHBand="0" w:firstRowFirstColumn="0" w:firstRowLastColumn="0" w:lastRowFirstColumn="0" w:lastRowLastColumn="0"/>
            </w:pPr>
            <w:r>
              <w:t>Udfordring</w:t>
            </w:r>
          </w:p>
        </w:tc>
        <w:tc>
          <w:tcPr>
            <w:tcW w:w="4273" w:type="dxa"/>
          </w:tcPr>
          <w:p w14:paraId="1E8F7E4E" w14:textId="77777777" w:rsidR="00085FFF" w:rsidRDefault="00085FFF" w:rsidP="00544013">
            <w:pPr>
              <w:cnfStyle w:val="100000000000" w:firstRow="1" w:lastRow="0" w:firstColumn="0" w:lastColumn="0" w:oddVBand="0" w:evenVBand="0" w:oddHBand="0" w:evenHBand="0" w:firstRowFirstColumn="0" w:firstRowLastColumn="0" w:lastRowFirstColumn="0" w:lastRowLastColumn="0"/>
            </w:pPr>
            <w:r>
              <w:t>Løsning</w:t>
            </w:r>
          </w:p>
        </w:tc>
      </w:tr>
      <w:tr w:rsidR="00085FFF" w14:paraId="52B4D91C"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034A1827" w14:textId="77777777" w:rsidR="00085FFF" w:rsidRDefault="00085FFF" w:rsidP="00085FFF">
            <w:pPr>
              <w:rPr>
                <w:b w:val="0"/>
                <w:bCs w:val="0"/>
              </w:rPr>
            </w:pPr>
            <w:r>
              <w:t>LogRecorder</w:t>
            </w:r>
          </w:p>
          <w:p w14:paraId="4C8D34A9" w14:textId="77777777" w:rsidR="00085FFF" w:rsidRDefault="00085FFF" w:rsidP="00085FFF"/>
        </w:tc>
        <w:tc>
          <w:tcPr>
            <w:tcW w:w="4111" w:type="dxa"/>
          </w:tcPr>
          <w:p w14:paraId="602A137A" w14:textId="585B2D9A" w:rsidR="00085FFF" w:rsidRDefault="00085FFF" w:rsidP="00085FFF">
            <w:pPr>
              <w:cnfStyle w:val="000000100000" w:firstRow="0" w:lastRow="0" w:firstColumn="0" w:lastColumn="0" w:oddVBand="0" w:evenVBand="0" w:oddHBand="1" w:evenHBand="0" w:firstRowFirstColumn="0" w:firstRowLastColumn="0" w:lastRowFirstColumn="0" w:lastRowLastColumn="0"/>
            </w:pPr>
            <w:r>
              <w:t>Webelementer der skal logges. ASP.NET website består af mange forskellige elementer, ASPX-filer, ASHX-filer, JS-filer osv, hvilke kan og skal logges?</w:t>
            </w:r>
          </w:p>
        </w:tc>
        <w:tc>
          <w:tcPr>
            <w:tcW w:w="4273" w:type="dxa"/>
          </w:tcPr>
          <w:p w14:paraId="0661C3A3" w14:textId="243BF9EA" w:rsidR="00085FFF" w:rsidRDefault="0097206E" w:rsidP="00085FFF">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_Ref483834581 \r \h </w:instrText>
            </w:r>
            <w:r>
              <w:fldChar w:fldCharType="separate"/>
            </w:r>
            <w:r w:rsidR="00780111">
              <w:t>2</w:t>
            </w:r>
            <w:r>
              <w:fldChar w:fldCharType="end"/>
            </w:r>
            <w:r w:rsidR="00E666B5">
              <w:t>.</w:t>
            </w:r>
            <w:r w:rsidR="00E666B5">
              <w:fldChar w:fldCharType="begin"/>
            </w:r>
            <w:r w:rsidR="00E666B5">
              <w:instrText xml:space="preserve"> REF _Ref483472068 \r \h </w:instrText>
            </w:r>
            <w:r w:rsidR="00E666B5">
              <w:fldChar w:fldCharType="separate"/>
            </w:r>
            <w:r w:rsidR="00780111">
              <w:t>4</w:t>
            </w:r>
            <w:r w:rsidR="00E666B5">
              <w:fldChar w:fldCharType="end"/>
            </w:r>
            <w:r w:rsidR="00E666B5">
              <w:t>.</w:t>
            </w:r>
            <w:r w:rsidR="00E666B5">
              <w:fldChar w:fldCharType="begin"/>
            </w:r>
            <w:r w:rsidR="00E666B5">
              <w:instrText xml:space="preserve"> REF _Ref483472071 \r \h </w:instrText>
            </w:r>
            <w:r w:rsidR="00E666B5">
              <w:fldChar w:fldCharType="separate"/>
            </w:r>
            <w:r w:rsidR="00780111">
              <w:t>a</w:t>
            </w:r>
            <w:r w:rsidR="00E666B5">
              <w:fldChar w:fldCharType="end"/>
            </w:r>
            <w:r w:rsidR="00E666B5">
              <w:t xml:space="preserve"> (</w:t>
            </w:r>
            <w:r w:rsidR="00E666B5">
              <w:fldChar w:fldCharType="begin"/>
            </w:r>
            <w:r w:rsidR="00E666B5">
              <w:instrText xml:space="preserve"> REF _Ref483472074 \h </w:instrText>
            </w:r>
            <w:r w:rsidR="00E666B5">
              <w:fldChar w:fldCharType="separate"/>
            </w:r>
            <w:r w:rsidR="00780111">
              <w:t>Extensions</w:t>
            </w:r>
            <w:r w:rsidR="00E666B5">
              <w:fldChar w:fldCharType="end"/>
            </w:r>
            <w:r w:rsidR="00E666B5">
              <w:t>)</w:t>
            </w:r>
          </w:p>
          <w:p w14:paraId="493A0A95" w14:textId="64DCD199" w:rsidR="00544013" w:rsidRDefault="00544013" w:rsidP="00085FFF">
            <w:pPr>
              <w:cnfStyle w:val="000000100000" w:firstRow="0" w:lastRow="0" w:firstColumn="0" w:lastColumn="0" w:oddVBand="0" w:evenVBand="0" w:oddHBand="1" w:evenHBand="0" w:firstRowFirstColumn="0" w:firstRowLastColumn="0" w:lastRowFirstColumn="0" w:lastRowLastColumn="0"/>
            </w:pPr>
          </w:p>
        </w:tc>
      </w:tr>
      <w:tr w:rsidR="00085FFF" w:rsidRPr="00085FFF" w14:paraId="4948630E"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7EF9DEFC" w14:textId="77777777" w:rsidR="00085FFF" w:rsidRDefault="00085FFF" w:rsidP="00085FFF"/>
        </w:tc>
        <w:tc>
          <w:tcPr>
            <w:tcW w:w="4111" w:type="dxa"/>
          </w:tcPr>
          <w:p w14:paraId="52EC6541" w14:textId="44E03A4D" w:rsidR="00085FFF" w:rsidRDefault="00085FFF" w:rsidP="00085FFF">
            <w:pPr>
              <w:cnfStyle w:val="000000000000" w:firstRow="0" w:lastRow="0" w:firstColumn="0" w:lastColumn="0" w:oddVBand="0" w:evenVBand="0" w:oddHBand="0" w:evenHBand="0" w:firstRowFirstColumn="0" w:firstRowLastColumn="0" w:lastRowFirstColumn="0" w:lastRowLastColumn="0"/>
            </w:pPr>
            <w:r>
              <w:t>Hvilken et webelement bliver der hentet/sendt data til?</w:t>
            </w:r>
          </w:p>
        </w:tc>
        <w:tc>
          <w:tcPr>
            <w:tcW w:w="4273" w:type="dxa"/>
          </w:tcPr>
          <w:p w14:paraId="51F54441" w14:textId="28F19C53" w:rsidR="00085FFF" w:rsidRPr="00085FFF" w:rsidRDefault="0097206E" w:rsidP="00085FFF">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_Ref483834581 \r \h </w:instrText>
            </w:r>
            <w:r>
              <w:fldChar w:fldCharType="separate"/>
            </w:r>
            <w:r w:rsidR="00780111">
              <w:t>2</w:t>
            </w:r>
            <w:r>
              <w:fldChar w:fldCharType="end"/>
            </w:r>
            <w:r w:rsidR="00E666B5">
              <w:t>.</w:t>
            </w:r>
            <w:r w:rsidR="00E666B5">
              <w:fldChar w:fldCharType="begin"/>
            </w:r>
            <w:r w:rsidR="00E666B5">
              <w:instrText xml:space="preserve"> REF _Ref483472068 \r \h </w:instrText>
            </w:r>
            <w:r w:rsidR="00E666B5">
              <w:fldChar w:fldCharType="separate"/>
            </w:r>
            <w:r w:rsidR="00780111">
              <w:t>4</w:t>
            </w:r>
            <w:r w:rsidR="00E666B5">
              <w:fldChar w:fldCharType="end"/>
            </w:r>
            <w:r w:rsidR="00E666B5">
              <w:t>.</w:t>
            </w:r>
            <w:r w:rsidR="00E666B5">
              <w:fldChar w:fldCharType="begin"/>
            </w:r>
            <w:r w:rsidR="00E666B5">
              <w:instrText xml:space="preserve"> REF _Ref483472071 \r \h </w:instrText>
            </w:r>
            <w:r w:rsidR="00E666B5">
              <w:fldChar w:fldCharType="separate"/>
            </w:r>
            <w:r w:rsidR="00780111">
              <w:t>a</w:t>
            </w:r>
            <w:r w:rsidR="00E666B5">
              <w:fldChar w:fldCharType="end"/>
            </w:r>
            <w:r w:rsidR="00E666B5">
              <w:t xml:space="preserve"> (</w:t>
            </w:r>
            <w:r w:rsidR="00E666B5">
              <w:fldChar w:fldCharType="begin"/>
            </w:r>
            <w:r w:rsidR="00E666B5">
              <w:instrText xml:space="preserve"> REF _Ref483472074 \h </w:instrText>
            </w:r>
            <w:r w:rsidR="00E666B5">
              <w:fldChar w:fldCharType="separate"/>
            </w:r>
            <w:r w:rsidR="00780111">
              <w:t>Extensions</w:t>
            </w:r>
            <w:r w:rsidR="00E666B5">
              <w:fldChar w:fldCharType="end"/>
            </w:r>
            <w:r w:rsidR="00E666B5">
              <w:t>)</w:t>
            </w:r>
          </w:p>
        </w:tc>
      </w:tr>
      <w:tr w:rsidR="00085FFF" w14:paraId="3B1E95B6"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790CEA12" w14:textId="77777777" w:rsidR="00085FFF" w:rsidRPr="00085FFF" w:rsidRDefault="00085FFF" w:rsidP="00085FFF"/>
        </w:tc>
        <w:tc>
          <w:tcPr>
            <w:tcW w:w="4111" w:type="dxa"/>
          </w:tcPr>
          <w:p w14:paraId="7F7CBA82" w14:textId="639B7498" w:rsidR="00085FFF" w:rsidRDefault="00085FFF" w:rsidP="00085FFF">
            <w:pPr>
              <w:cnfStyle w:val="000000100000" w:firstRow="0" w:lastRow="0" w:firstColumn="0" w:lastColumn="0" w:oddVBand="0" w:evenVBand="0" w:oddHBand="1" w:evenHBand="0" w:firstRowFirstColumn="0" w:firstRowLastColumn="0" w:lastRowFirstColumn="0" w:lastRowLastColumn="0"/>
            </w:pPr>
            <w:r>
              <w:t>Hvilket request-data blev sendt til websiden?</w:t>
            </w:r>
          </w:p>
        </w:tc>
        <w:tc>
          <w:tcPr>
            <w:tcW w:w="4273" w:type="dxa"/>
          </w:tcPr>
          <w:p w14:paraId="6F0C04BC" w14:textId="2665C228" w:rsidR="00D553F2" w:rsidRDefault="0024590E" w:rsidP="00085FFF">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_Ref483410790 \r \h </w:instrText>
            </w:r>
            <w:r>
              <w:fldChar w:fldCharType="separate"/>
            </w:r>
            <w:r w:rsidR="00780111">
              <w:t>3</w:t>
            </w:r>
            <w:r>
              <w:fldChar w:fldCharType="end"/>
            </w:r>
            <w:r w:rsidR="00552DA8">
              <w:t xml:space="preserve"> (</w:t>
            </w:r>
            <w:r w:rsidR="00552DA8">
              <w:fldChar w:fldCharType="begin"/>
            </w:r>
            <w:r w:rsidR="00552DA8">
              <w:instrText xml:space="preserve"> REF _Ref483410790 \h </w:instrText>
            </w:r>
            <w:r w:rsidR="00552DA8">
              <w:fldChar w:fldCharType="separate"/>
            </w:r>
            <w:r w:rsidR="00780111">
              <w:t>Hvordan logges website’s serverside data?</w:t>
            </w:r>
            <w:r w:rsidR="00552DA8">
              <w:fldChar w:fldCharType="end"/>
            </w:r>
            <w:r w:rsidR="00552DA8">
              <w:t>)</w:t>
            </w:r>
          </w:p>
        </w:tc>
      </w:tr>
      <w:tr w:rsidR="00085FFF" w14:paraId="5A528693"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1B631A03" w14:textId="77777777" w:rsidR="00085FFF" w:rsidRPr="00085FFF" w:rsidRDefault="00085FFF" w:rsidP="00085FFF"/>
        </w:tc>
        <w:tc>
          <w:tcPr>
            <w:tcW w:w="4111" w:type="dxa"/>
          </w:tcPr>
          <w:p w14:paraId="43E9A9CD" w14:textId="6F3BEB7F" w:rsidR="00085FFF" w:rsidRDefault="00085FFF" w:rsidP="00085FFF">
            <w:pPr>
              <w:cnfStyle w:val="000000000000" w:firstRow="0" w:lastRow="0" w:firstColumn="0" w:lastColumn="0" w:oddVBand="0" w:evenVBand="0" w:oddHBand="0" w:evenHBand="0" w:firstRowFirstColumn="0" w:firstRowLastColumn="0" w:lastRowFirstColumn="0" w:lastRowLastColumn="0"/>
            </w:pPr>
            <w:r>
              <w:t>Hvilket respons-data blev sendt retur fra websiden?</w:t>
            </w:r>
          </w:p>
        </w:tc>
        <w:tc>
          <w:tcPr>
            <w:tcW w:w="4273" w:type="dxa"/>
          </w:tcPr>
          <w:p w14:paraId="7623E69A" w14:textId="22A95DBC" w:rsidR="00085FFF" w:rsidRDefault="00552DA8" w:rsidP="00085FFF">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_Ref483410790 \r \h </w:instrText>
            </w:r>
            <w:r>
              <w:fldChar w:fldCharType="separate"/>
            </w:r>
            <w:r w:rsidR="00780111">
              <w:t>3</w:t>
            </w:r>
            <w:r>
              <w:fldChar w:fldCharType="end"/>
            </w:r>
            <w:r>
              <w:t xml:space="preserve"> (</w:t>
            </w:r>
            <w:r>
              <w:fldChar w:fldCharType="begin"/>
            </w:r>
            <w:r>
              <w:instrText xml:space="preserve"> REF _Ref483410790 \h </w:instrText>
            </w:r>
            <w:r>
              <w:fldChar w:fldCharType="separate"/>
            </w:r>
            <w:r w:rsidR="00780111">
              <w:t>Hvordan logges website’s serverside data?</w:t>
            </w:r>
            <w:r>
              <w:fldChar w:fldCharType="end"/>
            </w:r>
            <w:r>
              <w:t xml:space="preserve">) </w:t>
            </w:r>
          </w:p>
        </w:tc>
      </w:tr>
      <w:tr w:rsidR="00085FFF" w14:paraId="00DEB236"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2B018D25" w14:textId="77777777" w:rsidR="00085FFF" w:rsidRPr="00085FFF" w:rsidRDefault="00085FFF" w:rsidP="00085FFF"/>
        </w:tc>
        <w:tc>
          <w:tcPr>
            <w:tcW w:w="4111" w:type="dxa"/>
          </w:tcPr>
          <w:p w14:paraId="759092D0" w14:textId="3227E3F8" w:rsidR="00085FFF" w:rsidRDefault="00085FFF" w:rsidP="00085FFF">
            <w:pPr>
              <w:cnfStyle w:val="000000100000" w:firstRow="0" w:lastRow="0" w:firstColumn="0" w:lastColumn="0" w:oddVBand="0" w:evenVBand="0" w:oddHBand="1" w:evenHBand="0" w:firstRowFirstColumn="0" w:firstRowLastColumn="0" w:lastRowFirstColumn="0" w:lastRowLastColumn="0"/>
            </w:pPr>
            <w:r>
              <w:t>Sammenhold et handlingsforløb på sessions-niveau</w:t>
            </w:r>
          </w:p>
        </w:tc>
        <w:tc>
          <w:tcPr>
            <w:tcW w:w="4273" w:type="dxa"/>
          </w:tcPr>
          <w:p w14:paraId="465D359D" w14:textId="6B79421D" w:rsidR="00E666B5" w:rsidRDefault="00E666B5" w:rsidP="00085FFF">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_Ref482822208 \r \h </w:instrText>
            </w:r>
            <w:r>
              <w:fldChar w:fldCharType="separate"/>
            </w:r>
            <w:r w:rsidR="00780111">
              <w:t>10</w:t>
            </w:r>
            <w:r>
              <w:fldChar w:fldCharType="end"/>
            </w:r>
            <w:r>
              <w:t xml:space="preserve"> (</w:t>
            </w:r>
            <w:r>
              <w:fldChar w:fldCharType="begin"/>
            </w:r>
            <w:r>
              <w:instrText xml:space="preserve"> REF _Ref482822208 \h </w:instrText>
            </w:r>
            <w:r>
              <w:fldChar w:fldCharType="separate"/>
            </w:r>
            <w:r w:rsidR="00780111">
              <w:t>LRAP-værdier</w:t>
            </w:r>
            <w:r>
              <w:fldChar w:fldCharType="end"/>
            </w:r>
            <w:r>
              <w:t>)</w:t>
            </w:r>
          </w:p>
        </w:tc>
      </w:tr>
      <w:tr w:rsidR="00E666B5" w14:paraId="3BEC890B"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7A6783DA" w14:textId="77777777" w:rsidR="00E666B5" w:rsidRPr="00085FFF" w:rsidRDefault="00E666B5" w:rsidP="00E666B5"/>
        </w:tc>
        <w:tc>
          <w:tcPr>
            <w:tcW w:w="4111" w:type="dxa"/>
          </w:tcPr>
          <w:p w14:paraId="703A31E9" w14:textId="10052AED" w:rsidR="00E666B5" w:rsidRDefault="00E666B5" w:rsidP="00E666B5">
            <w:pPr>
              <w:cnfStyle w:val="000000000000" w:firstRow="0" w:lastRow="0" w:firstColumn="0" w:lastColumn="0" w:oddVBand="0" w:evenVBand="0" w:oddHBand="0" w:evenHBand="0" w:firstRowFirstColumn="0" w:firstRowLastColumn="0" w:lastRowFirstColumn="0" w:lastRowLastColumn="0"/>
            </w:pPr>
            <w:r>
              <w:t>Sammenhold et handlingsforløb på webside-niveau</w:t>
            </w:r>
          </w:p>
        </w:tc>
        <w:tc>
          <w:tcPr>
            <w:tcW w:w="4273" w:type="dxa"/>
          </w:tcPr>
          <w:p w14:paraId="0399BCCC" w14:textId="02534C66" w:rsidR="00E666B5" w:rsidRDefault="00E666B5" w:rsidP="00E666B5">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_Ref482822208 \r \h </w:instrText>
            </w:r>
            <w:r>
              <w:fldChar w:fldCharType="separate"/>
            </w:r>
            <w:r w:rsidR="00780111">
              <w:t>10</w:t>
            </w:r>
            <w:r>
              <w:fldChar w:fldCharType="end"/>
            </w:r>
            <w:r>
              <w:t xml:space="preserve"> (</w:t>
            </w:r>
            <w:r>
              <w:fldChar w:fldCharType="begin"/>
            </w:r>
            <w:r>
              <w:instrText xml:space="preserve"> REF _Ref482822208 \h </w:instrText>
            </w:r>
            <w:r>
              <w:fldChar w:fldCharType="separate"/>
            </w:r>
            <w:r w:rsidR="00780111">
              <w:t>LRAP-værdier</w:t>
            </w:r>
            <w:r>
              <w:fldChar w:fldCharType="end"/>
            </w:r>
            <w:r>
              <w:t>)</w:t>
            </w:r>
          </w:p>
        </w:tc>
      </w:tr>
      <w:tr w:rsidR="00E666B5" w14:paraId="1C077ADC"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1D328178" w14:textId="77777777" w:rsidR="00E666B5" w:rsidRPr="00085FFF" w:rsidRDefault="00E666B5" w:rsidP="00E666B5"/>
        </w:tc>
        <w:tc>
          <w:tcPr>
            <w:tcW w:w="4111" w:type="dxa"/>
          </w:tcPr>
          <w:p w14:paraId="359D9882" w14:textId="38F110B4" w:rsidR="00E666B5" w:rsidRDefault="00E666B5" w:rsidP="00E666B5">
            <w:pPr>
              <w:cnfStyle w:val="000000100000" w:firstRow="0" w:lastRow="0" w:firstColumn="0" w:lastColumn="0" w:oddVBand="0" w:evenVBand="0" w:oddHBand="1" w:evenHBand="0" w:firstRowFirstColumn="0" w:firstRowLastColumn="0" w:lastRowFirstColumn="0" w:lastRowLastColumn="0"/>
            </w:pPr>
            <w:r>
              <w:t>Synkronisering af tid</w:t>
            </w:r>
          </w:p>
        </w:tc>
        <w:tc>
          <w:tcPr>
            <w:tcW w:w="4273" w:type="dxa"/>
          </w:tcPr>
          <w:p w14:paraId="79F08ABD" w14:textId="23B799C1" w:rsidR="00E666B5" w:rsidRDefault="0097206E" w:rsidP="00A64DA1">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_Ref483834581 \r \h </w:instrText>
            </w:r>
            <w:r>
              <w:fldChar w:fldCharType="separate"/>
            </w:r>
            <w:r w:rsidR="00780111">
              <w:t>2</w:t>
            </w:r>
            <w:r>
              <w:fldChar w:fldCharType="end"/>
            </w:r>
            <w:r w:rsidR="00E666B5">
              <w:t>.</w:t>
            </w:r>
            <w:r w:rsidR="00A64DA1">
              <w:t>6 (Synkronisering af server og klient)</w:t>
            </w:r>
          </w:p>
        </w:tc>
      </w:tr>
      <w:tr w:rsidR="00E666B5" w14:paraId="7AAFC058"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val="restart"/>
          </w:tcPr>
          <w:p w14:paraId="1F6232DF" w14:textId="77777777" w:rsidR="00E666B5" w:rsidRDefault="00E666B5" w:rsidP="00E666B5">
            <w:pPr>
              <w:rPr>
                <w:b w:val="0"/>
                <w:bCs w:val="0"/>
              </w:rPr>
            </w:pPr>
            <w:r>
              <w:t>LogPlayer</w:t>
            </w:r>
          </w:p>
          <w:p w14:paraId="154660FE" w14:textId="77777777" w:rsidR="00E666B5" w:rsidRDefault="00E666B5" w:rsidP="00E666B5"/>
        </w:tc>
        <w:tc>
          <w:tcPr>
            <w:tcW w:w="4111" w:type="dxa"/>
          </w:tcPr>
          <w:p w14:paraId="4803AACB" w14:textId="2B996D42" w:rsidR="00E666B5" w:rsidRDefault="00E666B5" w:rsidP="00E666B5">
            <w:pPr>
              <w:cnfStyle w:val="000000000000" w:firstRow="0" w:lastRow="0" w:firstColumn="0" w:lastColumn="0" w:oddVBand="0" w:evenVBand="0" w:oddHBand="0" w:evenHBand="0" w:firstRowFirstColumn="0" w:firstRowLastColumn="0" w:lastRowFirstColumn="0" w:lastRowLastColumn="0"/>
            </w:pPr>
            <w:r>
              <w:t>Simulere samme tidsangivelse som da handlingsforløbet blev optaget</w:t>
            </w:r>
          </w:p>
        </w:tc>
        <w:tc>
          <w:tcPr>
            <w:tcW w:w="4273" w:type="dxa"/>
          </w:tcPr>
          <w:p w14:paraId="4FBC0244" w14:textId="03BA6C37" w:rsidR="00E666B5" w:rsidRDefault="00E666B5" w:rsidP="00E666B5">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_Ref482822294 \r \h </w:instrText>
            </w:r>
            <w:r>
              <w:fldChar w:fldCharType="separate"/>
            </w:r>
            <w:r w:rsidR="00780111">
              <w:t>g</w:t>
            </w:r>
            <w:r>
              <w:fldChar w:fldCharType="end"/>
            </w:r>
            <w:r>
              <w:t xml:space="preserve"> (</w:t>
            </w:r>
            <w:r>
              <w:fldChar w:fldCharType="begin"/>
            </w:r>
            <w:r>
              <w:instrText xml:space="preserve"> REF _Ref482822294 \h </w:instrText>
            </w:r>
            <w:r>
              <w:fldChar w:fldCharType="separate"/>
            </w:r>
            <w:r w:rsidR="00780111" w:rsidRPr="00C21059">
              <w:t>Tid</w:t>
            </w:r>
            <w:r>
              <w:fldChar w:fldCharType="end"/>
            </w:r>
            <w:r>
              <w:t>)</w:t>
            </w:r>
          </w:p>
        </w:tc>
      </w:tr>
      <w:tr w:rsidR="00E666B5" w14:paraId="4A25684C"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4372E169" w14:textId="77777777" w:rsidR="00E666B5" w:rsidRDefault="00E666B5" w:rsidP="00E666B5"/>
        </w:tc>
        <w:tc>
          <w:tcPr>
            <w:tcW w:w="4111" w:type="dxa"/>
          </w:tcPr>
          <w:p w14:paraId="293E5349" w14:textId="7E2612D0" w:rsidR="00E666B5" w:rsidRDefault="00E666B5" w:rsidP="00E666B5">
            <w:pPr>
              <w:cnfStyle w:val="000000100000" w:firstRow="0" w:lastRow="0" w:firstColumn="0" w:lastColumn="0" w:oddVBand="0" w:evenVBand="0" w:oddHBand="1" w:evenHBand="0" w:firstRowFirstColumn="0" w:firstRowLastColumn="0" w:lastRowFirstColumn="0" w:lastRowLastColumn="0"/>
            </w:pPr>
            <w:r>
              <w:t>V</w:t>
            </w:r>
            <w:r w:rsidRPr="00085FFF">
              <w:t>ise forskelle på logget request-data og nyeste request-data i afspilningen</w:t>
            </w:r>
          </w:p>
        </w:tc>
        <w:tc>
          <w:tcPr>
            <w:tcW w:w="4273" w:type="dxa"/>
          </w:tcPr>
          <w:p w14:paraId="723EF947" w14:textId="3B607FAA" w:rsidR="00FD5F6A" w:rsidRDefault="00FD5F6A" w:rsidP="00FD5F6A">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p w14:paraId="570DDEB3" w14:textId="04CDD63A" w:rsidR="00E666B5" w:rsidRDefault="00E666B5" w:rsidP="0097206E">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E666B5" w14:paraId="2F94E3A0"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181EFB56" w14:textId="77777777" w:rsidR="00E666B5" w:rsidRDefault="00E666B5" w:rsidP="00E666B5"/>
        </w:tc>
        <w:tc>
          <w:tcPr>
            <w:tcW w:w="4111" w:type="dxa"/>
          </w:tcPr>
          <w:p w14:paraId="779CCFE8" w14:textId="7AB90D2E" w:rsidR="00E666B5" w:rsidRDefault="00E666B5" w:rsidP="00E666B5">
            <w:pPr>
              <w:cnfStyle w:val="000000000000" w:firstRow="0" w:lastRow="0" w:firstColumn="0" w:lastColumn="0" w:oddVBand="0" w:evenVBand="0" w:oddHBand="0" w:evenHBand="0" w:firstRowFirstColumn="0" w:firstRowLastColumn="0" w:lastRowFirstColumn="0" w:lastRowLastColumn="0"/>
            </w:pPr>
            <w:r>
              <w:t>Justering af request/respons-data, hvis der er opstået forskelle i logget data og det nyeste data</w:t>
            </w:r>
          </w:p>
        </w:tc>
        <w:tc>
          <w:tcPr>
            <w:tcW w:w="4273" w:type="dxa"/>
          </w:tcPr>
          <w:p w14:paraId="7FAA5328" w14:textId="3FD37C59" w:rsidR="00FD5F6A" w:rsidRDefault="001D00C3" w:rsidP="00FD5F6A">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rsidR="0097206E">
              <w:fldChar w:fldCharType="begin"/>
            </w:r>
            <w:r w:rsidR="0097206E">
              <w:instrText xml:space="preserve"> REF _Ref483683962 \r \h </w:instrText>
            </w:r>
            <w:r w:rsidR="0097206E">
              <w:fldChar w:fldCharType="separate"/>
            </w:r>
            <w:r w:rsidR="00780111">
              <w:t>j</w:t>
            </w:r>
            <w:r w:rsidR="0097206E">
              <w:fldChar w:fldCharType="end"/>
            </w:r>
            <w:r w:rsidR="00FD5F6A">
              <w:t xml:space="preserve"> (</w:t>
            </w:r>
            <w:r w:rsidR="00FD5F6A">
              <w:fldChar w:fldCharType="begin"/>
            </w:r>
            <w:r w:rsidR="00FD5F6A">
              <w:instrText xml:space="preserve"> REF _Ref483683962 \h </w:instrText>
            </w:r>
            <w:r w:rsidR="00FD5F6A">
              <w:fldChar w:fldCharType="separate"/>
            </w:r>
            <w:r w:rsidR="00780111" w:rsidRPr="006A70EB">
              <w:t xml:space="preserve">Forskelle </w:t>
            </w:r>
            <w:r w:rsidR="00780111">
              <w:t>imellem loggede data og afspillet data</w:t>
            </w:r>
            <w:r w:rsidR="00FD5F6A">
              <w:fldChar w:fldCharType="end"/>
            </w:r>
            <w:r w:rsidR="00FD5F6A">
              <w:t>)</w:t>
            </w:r>
          </w:p>
          <w:p w14:paraId="55E0E3ED" w14:textId="3E8E56F1" w:rsidR="00E666B5" w:rsidRDefault="00E666B5" w:rsidP="0097206E">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E666B5" w14:paraId="571DD5D7"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159C76EC" w14:textId="77777777" w:rsidR="00E666B5" w:rsidRDefault="00E666B5" w:rsidP="00E666B5"/>
        </w:tc>
        <w:tc>
          <w:tcPr>
            <w:tcW w:w="4111" w:type="dxa"/>
          </w:tcPr>
          <w:p w14:paraId="2E8AF91A" w14:textId="7B3F3D7E" w:rsidR="00E666B5" w:rsidRDefault="00E666B5" w:rsidP="00E666B5">
            <w:pPr>
              <w:cnfStyle w:val="000000100000" w:firstRow="0" w:lastRow="0" w:firstColumn="0" w:lastColumn="0" w:oddVBand="0" w:evenVBand="0" w:oddHBand="1" w:evenHBand="0" w:firstRowFirstColumn="0" w:firstRowLastColumn="0" w:lastRowFirstColumn="0" w:lastRowLastColumn="0"/>
            </w:pPr>
            <w:r w:rsidRPr="00085FFF">
              <w:t>Justering af URL’s query-værdier og request-data, således konteksten er intakt</w:t>
            </w:r>
          </w:p>
        </w:tc>
        <w:tc>
          <w:tcPr>
            <w:tcW w:w="4273" w:type="dxa"/>
          </w:tcPr>
          <w:p w14:paraId="24832B38" w14:textId="37566DE6" w:rsidR="00E666B5" w:rsidRDefault="00FD5F6A" w:rsidP="00FD5F6A">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_Ref482474293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_Ref483639117 \r \h </w:instrText>
            </w:r>
            <w:r>
              <w:fldChar w:fldCharType="separate"/>
            </w:r>
            <w:r w:rsidR="00780111">
              <w:t>h</w:t>
            </w:r>
            <w:r>
              <w:fldChar w:fldCharType="end"/>
            </w:r>
            <w:r>
              <w:t xml:space="preserve"> (</w:t>
            </w:r>
            <w:r>
              <w:fldChar w:fldCharType="begin"/>
            </w:r>
            <w:r>
              <w:instrText xml:space="preserve"> REF _Ref483639117 \h </w:instrText>
            </w:r>
            <w:r>
              <w:fldChar w:fldCharType="separate"/>
            </w:r>
            <w:r w:rsidR="00780111" w:rsidRPr="000542E5">
              <w:t>K</w:t>
            </w:r>
            <w:r w:rsidR="00780111">
              <w:t>ontekst</w:t>
            </w:r>
            <w:r w:rsidR="00780111" w:rsidRPr="000542E5">
              <w:t>-</w:t>
            </w:r>
            <w:r w:rsidR="00780111">
              <w:t>redigerede URL’er</w:t>
            </w:r>
            <w:r>
              <w:fldChar w:fldCharType="end"/>
            </w:r>
            <w:r>
              <w:t>)</w:t>
            </w:r>
          </w:p>
        </w:tc>
      </w:tr>
    </w:tbl>
    <w:p w14:paraId="7DED3382" w14:textId="77777777" w:rsidR="00085FFF" w:rsidRPr="00D94B65" w:rsidRDefault="00085FFF" w:rsidP="00085FFF"/>
    <w:p w14:paraId="3FF78B77" w14:textId="66530FA9" w:rsidR="002B6ADF" w:rsidRDefault="002B6ADF" w:rsidP="002B6ADF">
      <w:pPr>
        <w:pStyle w:val="Overskrift5notindexed"/>
      </w:pPr>
      <w:r>
        <w:t>Kommunikation imellem website og service-kald</w:t>
      </w:r>
    </w:p>
    <w:tbl>
      <w:tblPr>
        <w:tblStyle w:val="Gittertabel4-farve1"/>
        <w:tblW w:w="0" w:type="auto"/>
        <w:tblLook w:val="04A0" w:firstRow="1" w:lastRow="0" w:firstColumn="1" w:lastColumn="0" w:noHBand="0" w:noVBand="1"/>
      </w:tblPr>
      <w:tblGrid>
        <w:gridCol w:w="1413"/>
        <w:gridCol w:w="4111"/>
        <w:gridCol w:w="4273"/>
      </w:tblGrid>
      <w:tr w:rsidR="002B6ADF" w14:paraId="0EB96021" w14:textId="77777777" w:rsidTr="00544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6AE2D66" w14:textId="77777777" w:rsidR="002B6ADF" w:rsidRDefault="002B6ADF" w:rsidP="00544013">
            <w:r>
              <w:t>Kontekst</w:t>
            </w:r>
          </w:p>
        </w:tc>
        <w:tc>
          <w:tcPr>
            <w:tcW w:w="4111" w:type="dxa"/>
          </w:tcPr>
          <w:p w14:paraId="33105B60" w14:textId="77777777" w:rsidR="002B6ADF" w:rsidRDefault="002B6ADF" w:rsidP="00544013">
            <w:pPr>
              <w:cnfStyle w:val="100000000000" w:firstRow="1" w:lastRow="0" w:firstColumn="0" w:lastColumn="0" w:oddVBand="0" w:evenVBand="0" w:oddHBand="0" w:evenHBand="0" w:firstRowFirstColumn="0" w:firstRowLastColumn="0" w:lastRowFirstColumn="0" w:lastRowLastColumn="0"/>
            </w:pPr>
            <w:r>
              <w:t>Udfordring</w:t>
            </w:r>
          </w:p>
        </w:tc>
        <w:tc>
          <w:tcPr>
            <w:tcW w:w="4273" w:type="dxa"/>
          </w:tcPr>
          <w:p w14:paraId="158E49FE" w14:textId="77777777" w:rsidR="002B6ADF" w:rsidRDefault="002B6ADF" w:rsidP="00544013">
            <w:pPr>
              <w:cnfStyle w:val="100000000000" w:firstRow="1" w:lastRow="0" w:firstColumn="0" w:lastColumn="0" w:oddVBand="0" w:evenVBand="0" w:oddHBand="0" w:evenHBand="0" w:firstRowFirstColumn="0" w:firstRowLastColumn="0" w:lastRowFirstColumn="0" w:lastRowLastColumn="0"/>
            </w:pPr>
            <w:r>
              <w:t>Løsning</w:t>
            </w:r>
          </w:p>
        </w:tc>
      </w:tr>
      <w:tr w:rsidR="002B6ADF" w14:paraId="6DB94374"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78A99712" w14:textId="77777777" w:rsidR="002B6ADF" w:rsidRDefault="002B6ADF" w:rsidP="00544013">
            <w:pPr>
              <w:rPr>
                <w:b w:val="0"/>
                <w:bCs w:val="0"/>
              </w:rPr>
            </w:pPr>
            <w:r>
              <w:t>LogRecorder</w:t>
            </w:r>
          </w:p>
          <w:p w14:paraId="1D157983" w14:textId="77777777" w:rsidR="002B6ADF" w:rsidRDefault="002B6ADF" w:rsidP="00544013"/>
        </w:tc>
        <w:tc>
          <w:tcPr>
            <w:tcW w:w="4111" w:type="dxa"/>
          </w:tcPr>
          <w:p w14:paraId="5BE366B0" w14:textId="33D3DD00" w:rsidR="002B6ADF" w:rsidRDefault="002B6ADF" w:rsidP="00544013">
            <w:pPr>
              <w:cnfStyle w:val="000000100000" w:firstRow="0" w:lastRow="0" w:firstColumn="0" w:lastColumn="0" w:oddVBand="0" w:evenVBand="0" w:oddHBand="1" w:evenHBand="0" w:firstRowFirstColumn="0" w:firstRowLastColumn="0" w:lastRowFirstColumn="0" w:lastRowLastColumn="0"/>
            </w:pPr>
            <w:r>
              <w:t>Hvilken en service bliver der hentet/sendt data til?</w:t>
            </w:r>
          </w:p>
        </w:tc>
        <w:tc>
          <w:tcPr>
            <w:tcW w:w="4273" w:type="dxa"/>
          </w:tcPr>
          <w:p w14:paraId="3DE74E72" w14:textId="757E7B4D" w:rsidR="002B6ADF" w:rsidRDefault="00E666B5" w:rsidP="00544013">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_Ref483472188 \r \h </w:instrText>
            </w:r>
            <w:r>
              <w:fldChar w:fldCharType="separate"/>
            </w:r>
            <w:r w:rsidR="00780111">
              <w:t>5</w:t>
            </w:r>
            <w:r>
              <w:fldChar w:fldCharType="end"/>
            </w:r>
            <w:r>
              <w:t xml:space="preserve"> (</w:t>
            </w:r>
            <w:r>
              <w:fldChar w:fldCharType="begin"/>
            </w:r>
            <w:r>
              <w:instrText xml:space="preserve"> REF _Ref483472191 \h </w:instrText>
            </w:r>
            <w:r>
              <w:fldChar w:fldCharType="separate"/>
            </w:r>
            <w:r w:rsidR="00780111">
              <w:t>Logning af service (WCF/ASMX)</w:t>
            </w:r>
            <w:r>
              <w:fldChar w:fldCharType="end"/>
            </w:r>
            <w:r>
              <w:t>)</w:t>
            </w:r>
          </w:p>
        </w:tc>
      </w:tr>
      <w:tr w:rsidR="00E666B5" w:rsidRPr="00085FFF" w14:paraId="5D8E828F" w14:textId="77777777" w:rsidTr="002B6ADF">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775DA363" w14:textId="77777777" w:rsidR="00E666B5" w:rsidRDefault="00E666B5" w:rsidP="00E666B5"/>
        </w:tc>
        <w:tc>
          <w:tcPr>
            <w:tcW w:w="4111" w:type="dxa"/>
          </w:tcPr>
          <w:p w14:paraId="5E51FCAE" w14:textId="6C1B1572" w:rsidR="00E666B5" w:rsidRDefault="00E666B5" w:rsidP="00E666B5">
            <w:pPr>
              <w:cnfStyle w:val="000000000000" w:firstRow="0" w:lastRow="0" w:firstColumn="0" w:lastColumn="0" w:oddVBand="0" w:evenVBand="0" w:oddHBand="0" w:evenHBand="0" w:firstRowFirstColumn="0" w:firstRowLastColumn="0" w:lastRowFirstColumn="0" w:lastRowLastColumn="0"/>
            </w:pPr>
            <w:r>
              <w:t>Hvilket request-data blev sendt til servicen?</w:t>
            </w:r>
          </w:p>
        </w:tc>
        <w:tc>
          <w:tcPr>
            <w:tcW w:w="4273" w:type="dxa"/>
          </w:tcPr>
          <w:p w14:paraId="0A5798D3" w14:textId="6CBBB131" w:rsidR="00E666B5" w:rsidRPr="00085FFF" w:rsidRDefault="00E666B5" w:rsidP="00E666B5">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_Ref483472188 \r \h </w:instrText>
            </w:r>
            <w:r>
              <w:fldChar w:fldCharType="separate"/>
            </w:r>
            <w:r w:rsidR="00780111">
              <w:t>5</w:t>
            </w:r>
            <w:r>
              <w:fldChar w:fldCharType="end"/>
            </w:r>
            <w:r>
              <w:t xml:space="preserve"> (</w:t>
            </w:r>
            <w:r>
              <w:fldChar w:fldCharType="begin"/>
            </w:r>
            <w:r>
              <w:instrText xml:space="preserve"> REF _Ref483472191 \h </w:instrText>
            </w:r>
            <w:r>
              <w:fldChar w:fldCharType="separate"/>
            </w:r>
            <w:r w:rsidR="00780111">
              <w:t>Logning af service (WCF/ASMX)</w:t>
            </w:r>
            <w:r>
              <w:fldChar w:fldCharType="end"/>
            </w:r>
            <w:r>
              <w:t>)</w:t>
            </w:r>
          </w:p>
        </w:tc>
      </w:tr>
      <w:tr w:rsidR="00E666B5" w14:paraId="2A71625F"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3F3392B9" w14:textId="77777777" w:rsidR="00E666B5" w:rsidRPr="00085FFF" w:rsidRDefault="00E666B5" w:rsidP="00E666B5"/>
        </w:tc>
        <w:tc>
          <w:tcPr>
            <w:tcW w:w="4111" w:type="dxa"/>
          </w:tcPr>
          <w:p w14:paraId="389096D4" w14:textId="18536C3B" w:rsidR="00E666B5" w:rsidRDefault="00E666B5" w:rsidP="00E666B5">
            <w:pPr>
              <w:cnfStyle w:val="000000100000" w:firstRow="0" w:lastRow="0" w:firstColumn="0" w:lastColumn="0" w:oddVBand="0" w:evenVBand="0" w:oddHBand="1" w:evenHBand="0" w:firstRowFirstColumn="0" w:firstRowLastColumn="0" w:lastRowFirstColumn="0" w:lastRowLastColumn="0"/>
            </w:pPr>
            <w:r>
              <w:t>Hvilket respons-data blev sendt retur fra service?</w:t>
            </w:r>
          </w:p>
        </w:tc>
        <w:tc>
          <w:tcPr>
            <w:tcW w:w="4273" w:type="dxa"/>
          </w:tcPr>
          <w:p w14:paraId="1DF711C5" w14:textId="6103917A" w:rsidR="00E666B5" w:rsidRDefault="00E666B5" w:rsidP="00E666B5">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_Ref483472188 \r \h </w:instrText>
            </w:r>
            <w:r>
              <w:fldChar w:fldCharType="separate"/>
            </w:r>
            <w:r w:rsidR="00780111">
              <w:t>5</w:t>
            </w:r>
            <w:r>
              <w:fldChar w:fldCharType="end"/>
            </w:r>
            <w:r>
              <w:t xml:space="preserve"> (</w:t>
            </w:r>
            <w:r>
              <w:fldChar w:fldCharType="begin"/>
            </w:r>
            <w:r>
              <w:instrText xml:space="preserve"> REF _Ref483472191 \h </w:instrText>
            </w:r>
            <w:r>
              <w:fldChar w:fldCharType="separate"/>
            </w:r>
            <w:r w:rsidR="00780111">
              <w:t>Logning af service (WCF/ASMX)</w:t>
            </w:r>
            <w:r>
              <w:fldChar w:fldCharType="end"/>
            </w:r>
            <w:r>
              <w:t>)</w:t>
            </w:r>
          </w:p>
        </w:tc>
      </w:tr>
      <w:tr w:rsidR="00E666B5" w14:paraId="710DD198" w14:textId="77777777" w:rsidTr="002B6ADF">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5AD7AC01" w14:textId="77777777" w:rsidR="00E666B5" w:rsidRPr="00085FFF" w:rsidRDefault="00E666B5" w:rsidP="00E666B5"/>
        </w:tc>
        <w:tc>
          <w:tcPr>
            <w:tcW w:w="4111" w:type="dxa"/>
          </w:tcPr>
          <w:p w14:paraId="1EEE85DF" w14:textId="2DE48A78" w:rsidR="00E666B5" w:rsidRDefault="00E666B5" w:rsidP="00E666B5">
            <w:pPr>
              <w:cnfStyle w:val="000000000000" w:firstRow="0" w:lastRow="0" w:firstColumn="0" w:lastColumn="0" w:oddVBand="0" w:evenVBand="0" w:oddHBand="0" w:evenHBand="0" w:firstRowFirstColumn="0" w:firstRowLastColumn="0" w:lastRowFirstColumn="0" w:lastRowLastColumn="0"/>
            </w:pPr>
            <w:r>
              <w:t>Sammenhold et handlingsforløb på sessions-niveau</w:t>
            </w:r>
          </w:p>
        </w:tc>
        <w:tc>
          <w:tcPr>
            <w:tcW w:w="4273" w:type="dxa"/>
          </w:tcPr>
          <w:p w14:paraId="3F9277E1" w14:textId="4153EDDC" w:rsidR="00E666B5" w:rsidRDefault="00E666B5" w:rsidP="00E666B5">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_Ref482822208 \r \h </w:instrText>
            </w:r>
            <w:r>
              <w:fldChar w:fldCharType="separate"/>
            </w:r>
            <w:r w:rsidR="00780111">
              <w:t>10</w:t>
            </w:r>
            <w:r>
              <w:fldChar w:fldCharType="end"/>
            </w:r>
            <w:r>
              <w:t xml:space="preserve"> (</w:t>
            </w:r>
            <w:r>
              <w:fldChar w:fldCharType="begin"/>
            </w:r>
            <w:r>
              <w:instrText xml:space="preserve"> REF _Ref482822208 \h </w:instrText>
            </w:r>
            <w:r>
              <w:fldChar w:fldCharType="separate"/>
            </w:r>
            <w:r w:rsidR="00780111">
              <w:t>LRAP-værdier</w:t>
            </w:r>
            <w:r>
              <w:fldChar w:fldCharType="end"/>
            </w:r>
            <w:r>
              <w:t>)</w:t>
            </w:r>
          </w:p>
        </w:tc>
      </w:tr>
      <w:tr w:rsidR="00E666B5" w14:paraId="60C6A723"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3A2EB2C6" w14:textId="77777777" w:rsidR="00E666B5" w:rsidRPr="00085FFF" w:rsidRDefault="00E666B5" w:rsidP="00E666B5"/>
        </w:tc>
        <w:tc>
          <w:tcPr>
            <w:tcW w:w="4111" w:type="dxa"/>
          </w:tcPr>
          <w:p w14:paraId="2C8D27D4" w14:textId="29690D30" w:rsidR="00E666B5" w:rsidRDefault="00E666B5" w:rsidP="00E666B5">
            <w:pPr>
              <w:cnfStyle w:val="000000100000" w:firstRow="0" w:lastRow="0" w:firstColumn="0" w:lastColumn="0" w:oddVBand="0" w:evenVBand="0" w:oddHBand="1" w:evenHBand="0" w:firstRowFirstColumn="0" w:firstRowLastColumn="0" w:lastRowFirstColumn="0" w:lastRowLastColumn="0"/>
            </w:pPr>
            <w:r>
              <w:t>Sammenhold et handlingsforløb på webside-niveau</w:t>
            </w:r>
          </w:p>
        </w:tc>
        <w:tc>
          <w:tcPr>
            <w:tcW w:w="4273" w:type="dxa"/>
          </w:tcPr>
          <w:p w14:paraId="3E3DB7F2" w14:textId="798AFEE6" w:rsidR="00E666B5" w:rsidRDefault="00E666B5" w:rsidP="00E666B5">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_Ref482822208 \r \h </w:instrText>
            </w:r>
            <w:r>
              <w:fldChar w:fldCharType="separate"/>
            </w:r>
            <w:r w:rsidR="00780111">
              <w:t>10</w:t>
            </w:r>
            <w:r>
              <w:fldChar w:fldCharType="end"/>
            </w:r>
            <w:r>
              <w:t xml:space="preserve"> (</w:t>
            </w:r>
            <w:r>
              <w:fldChar w:fldCharType="begin"/>
            </w:r>
            <w:r>
              <w:instrText xml:space="preserve"> REF _Ref482822208 \h </w:instrText>
            </w:r>
            <w:r>
              <w:fldChar w:fldCharType="separate"/>
            </w:r>
            <w:r w:rsidR="00780111">
              <w:t>LRAP-værdier</w:t>
            </w:r>
            <w:r>
              <w:fldChar w:fldCharType="end"/>
            </w:r>
            <w:r>
              <w:t>)</w:t>
            </w:r>
          </w:p>
        </w:tc>
      </w:tr>
      <w:tr w:rsidR="00E666B5" w14:paraId="1C1A5C34"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val="restart"/>
          </w:tcPr>
          <w:p w14:paraId="46F727F4" w14:textId="77777777" w:rsidR="00E666B5" w:rsidRDefault="00E666B5" w:rsidP="00E666B5">
            <w:pPr>
              <w:rPr>
                <w:b w:val="0"/>
                <w:bCs w:val="0"/>
              </w:rPr>
            </w:pPr>
            <w:r>
              <w:t>LogPlayer</w:t>
            </w:r>
          </w:p>
          <w:p w14:paraId="12C4A046" w14:textId="77777777" w:rsidR="00E666B5" w:rsidRDefault="00E666B5" w:rsidP="00E666B5"/>
        </w:tc>
        <w:tc>
          <w:tcPr>
            <w:tcW w:w="4111" w:type="dxa"/>
          </w:tcPr>
          <w:p w14:paraId="1C454EBC" w14:textId="008703DB" w:rsidR="00E666B5" w:rsidRDefault="00E666B5" w:rsidP="00E666B5">
            <w:pPr>
              <w:cnfStyle w:val="000000000000" w:firstRow="0" w:lastRow="0" w:firstColumn="0" w:lastColumn="0" w:oddVBand="0" w:evenVBand="0" w:oddHBand="0" w:evenHBand="0" w:firstRowFirstColumn="0" w:firstRowLastColumn="0" w:lastRowFirstColumn="0" w:lastRowLastColumn="0"/>
            </w:pPr>
            <w:r>
              <w:t>Vise forskelle på logget request-data og nyeste request-data i afspilningen</w:t>
            </w:r>
          </w:p>
        </w:tc>
        <w:tc>
          <w:tcPr>
            <w:tcW w:w="4273" w:type="dxa"/>
          </w:tcPr>
          <w:p w14:paraId="29EA49B5" w14:textId="245B9D9A" w:rsidR="00E666B5" w:rsidRDefault="00FD5F6A" w:rsidP="0097206E">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r w:rsidR="00E666B5" w14:paraId="3782AA6C"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3A4FFA40" w14:textId="77777777" w:rsidR="00E666B5" w:rsidRDefault="00E666B5" w:rsidP="00E666B5"/>
        </w:tc>
        <w:tc>
          <w:tcPr>
            <w:tcW w:w="4111" w:type="dxa"/>
          </w:tcPr>
          <w:p w14:paraId="29404E68" w14:textId="17B9C239" w:rsidR="00E666B5" w:rsidRDefault="00E666B5" w:rsidP="00E666B5">
            <w:pPr>
              <w:cnfStyle w:val="000000100000" w:firstRow="0" w:lastRow="0" w:firstColumn="0" w:lastColumn="0" w:oddVBand="0" w:evenVBand="0" w:oddHBand="1" w:evenHBand="0" w:firstRowFirstColumn="0" w:firstRowLastColumn="0" w:lastRowFirstColumn="0" w:lastRowLastColumn="0"/>
            </w:pPr>
            <w:r>
              <w:t>Justering af request-data</w:t>
            </w:r>
          </w:p>
        </w:tc>
        <w:tc>
          <w:tcPr>
            <w:tcW w:w="4273" w:type="dxa"/>
          </w:tcPr>
          <w:p w14:paraId="230CA780" w14:textId="670ECEB5" w:rsidR="00E666B5" w:rsidRDefault="00FD5F6A" w:rsidP="0097206E">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r w:rsidR="00E666B5" w14:paraId="31CC9CD1"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2AD0D1AB" w14:textId="77777777" w:rsidR="00E666B5" w:rsidRDefault="00E666B5" w:rsidP="00E666B5"/>
        </w:tc>
        <w:tc>
          <w:tcPr>
            <w:tcW w:w="4111" w:type="dxa"/>
          </w:tcPr>
          <w:p w14:paraId="28085E32" w14:textId="53BB2030" w:rsidR="00E666B5" w:rsidRDefault="00E666B5" w:rsidP="00E666B5">
            <w:pPr>
              <w:cnfStyle w:val="000000000000" w:firstRow="0" w:lastRow="0" w:firstColumn="0" w:lastColumn="0" w:oddVBand="0" w:evenVBand="0" w:oddHBand="0" w:evenHBand="0" w:firstRowFirstColumn="0" w:firstRowLastColumn="0" w:lastRowFirstColumn="0" w:lastRowLastColumn="0"/>
            </w:pPr>
            <w:r>
              <w:t>Vise forskelle på logget respons-data og nyeste respons-data i afspilningen</w:t>
            </w:r>
          </w:p>
        </w:tc>
        <w:tc>
          <w:tcPr>
            <w:tcW w:w="4273" w:type="dxa"/>
          </w:tcPr>
          <w:p w14:paraId="64126C2B" w14:textId="03FEAC28" w:rsidR="00E666B5" w:rsidRDefault="00FD5F6A" w:rsidP="0097206E">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r w:rsidR="00E666B5" w14:paraId="2D9F2433"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11A8C6AF" w14:textId="77777777" w:rsidR="00E666B5" w:rsidRDefault="00E666B5" w:rsidP="00E666B5"/>
        </w:tc>
        <w:tc>
          <w:tcPr>
            <w:tcW w:w="4111" w:type="dxa"/>
          </w:tcPr>
          <w:p w14:paraId="12DAE95D" w14:textId="5BF3801F" w:rsidR="00E666B5" w:rsidRDefault="00E666B5" w:rsidP="00E666B5">
            <w:pPr>
              <w:cnfStyle w:val="000000100000" w:firstRow="0" w:lastRow="0" w:firstColumn="0" w:lastColumn="0" w:oddVBand="0" w:evenVBand="0" w:oddHBand="1" w:evenHBand="0" w:firstRowFirstColumn="0" w:firstRowLastColumn="0" w:lastRowFirstColumn="0" w:lastRowLastColumn="0"/>
            </w:pPr>
            <w:r>
              <w:t>Hvis der er opstået forskelle i response-data, giv mulighed for at anvende det der er logget eller det nyeste</w:t>
            </w:r>
          </w:p>
        </w:tc>
        <w:tc>
          <w:tcPr>
            <w:tcW w:w="4273" w:type="dxa"/>
          </w:tcPr>
          <w:p w14:paraId="73375AB1" w14:textId="7984B84E" w:rsidR="00E666B5" w:rsidRDefault="00FD5F6A" w:rsidP="001D57C5">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bl>
    <w:p w14:paraId="4D3C8195" w14:textId="77777777" w:rsidR="002B6ADF" w:rsidRPr="00D94B65" w:rsidRDefault="002B6ADF" w:rsidP="002B6ADF"/>
    <w:p w14:paraId="3E426246" w14:textId="7247861E" w:rsidR="000E417B" w:rsidRDefault="000E417B" w:rsidP="000E417B">
      <w:pPr>
        <w:pStyle w:val="Overskrift5notindexed"/>
      </w:pPr>
      <w:r>
        <w:t>Kommunikation imellem website og persistering</w:t>
      </w:r>
    </w:p>
    <w:tbl>
      <w:tblPr>
        <w:tblStyle w:val="Gittertabel4-farve1"/>
        <w:tblW w:w="0" w:type="auto"/>
        <w:tblLook w:val="04A0" w:firstRow="1" w:lastRow="0" w:firstColumn="1" w:lastColumn="0" w:noHBand="0" w:noVBand="1"/>
      </w:tblPr>
      <w:tblGrid>
        <w:gridCol w:w="1413"/>
        <w:gridCol w:w="4111"/>
        <w:gridCol w:w="4273"/>
      </w:tblGrid>
      <w:tr w:rsidR="000E417B" w14:paraId="1527EA3F" w14:textId="77777777" w:rsidTr="00544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C0F744" w14:textId="77777777" w:rsidR="000E417B" w:rsidRDefault="000E417B" w:rsidP="00544013">
            <w:r>
              <w:t>Kontekst</w:t>
            </w:r>
          </w:p>
        </w:tc>
        <w:tc>
          <w:tcPr>
            <w:tcW w:w="4111" w:type="dxa"/>
          </w:tcPr>
          <w:p w14:paraId="6CDAAB64" w14:textId="77777777" w:rsidR="000E417B" w:rsidRDefault="000E417B" w:rsidP="00544013">
            <w:pPr>
              <w:cnfStyle w:val="100000000000" w:firstRow="1" w:lastRow="0" w:firstColumn="0" w:lastColumn="0" w:oddVBand="0" w:evenVBand="0" w:oddHBand="0" w:evenHBand="0" w:firstRowFirstColumn="0" w:firstRowLastColumn="0" w:lastRowFirstColumn="0" w:lastRowLastColumn="0"/>
            </w:pPr>
            <w:r>
              <w:t>Udfordring</w:t>
            </w:r>
          </w:p>
        </w:tc>
        <w:tc>
          <w:tcPr>
            <w:tcW w:w="4273" w:type="dxa"/>
          </w:tcPr>
          <w:p w14:paraId="1BEE044E" w14:textId="77777777" w:rsidR="000E417B" w:rsidRDefault="000E417B" w:rsidP="00544013">
            <w:pPr>
              <w:cnfStyle w:val="100000000000" w:firstRow="1" w:lastRow="0" w:firstColumn="0" w:lastColumn="0" w:oddVBand="0" w:evenVBand="0" w:oddHBand="0" w:evenHBand="0" w:firstRowFirstColumn="0" w:firstRowLastColumn="0" w:lastRowFirstColumn="0" w:lastRowLastColumn="0"/>
            </w:pPr>
            <w:r>
              <w:t>Løsning</w:t>
            </w:r>
          </w:p>
        </w:tc>
      </w:tr>
      <w:tr w:rsidR="000E417B" w14:paraId="475FCB8D"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3752386C" w14:textId="77777777" w:rsidR="000E417B" w:rsidRDefault="000E417B" w:rsidP="00544013">
            <w:pPr>
              <w:rPr>
                <w:b w:val="0"/>
                <w:bCs w:val="0"/>
              </w:rPr>
            </w:pPr>
            <w:r>
              <w:t>LogRecorder</w:t>
            </w:r>
          </w:p>
          <w:p w14:paraId="684B504A" w14:textId="77777777" w:rsidR="000E417B" w:rsidRDefault="000E417B" w:rsidP="00544013"/>
        </w:tc>
        <w:tc>
          <w:tcPr>
            <w:tcW w:w="4111" w:type="dxa"/>
          </w:tcPr>
          <w:p w14:paraId="2C54048B" w14:textId="502F4231" w:rsidR="000E417B" w:rsidRDefault="000E417B" w:rsidP="00544013">
            <w:pPr>
              <w:cnfStyle w:val="000000100000" w:firstRow="0" w:lastRow="0" w:firstColumn="0" w:lastColumn="0" w:oddVBand="0" w:evenVBand="0" w:oddHBand="1" w:evenHBand="0" w:firstRowFirstColumn="0" w:firstRowLastColumn="0" w:lastRowFirstColumn="0" w:lastRowLastColumn="0"/>
            </w:pPr>
            <w:r>
              <w:t>Hvilken ConnectionString anvendes</w:t>
            </w:r>
          </w:p>
        </w:tc>
        <w:tc>
          <w:tcPr>
            <w:tcW w:w="4273" w:type="dxa"/>
          </w:tcPr>
          <w:p w14:paraId="2E3F2449" w14:textId="011C147A" w:rsidR="000E417B" w:rsidRDefault="000952D9" w:rsidP="00544013">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_Ref483473272 \r \h </w:instrText>
            </w:r>
            <w:r>
              <w:fldChar w:fldCharType="separate"/>
            </w:r>
            <w:r w:rsidR="00780111">
              <w:t>6</w:t>
            </w:r>
            <w:r>
              <w:fldChar w:fldCharType="end"/>
            </w:r>
            <w:r>
              <w:t xml:space="preserve"> (</w:t>
            </w:r>
            <w:r>
              <w:fldChar w:fldCharType="begin"/>
            </w:r>
            <w:r>
              <w:instrText xml:space="preserve"> REF _Ref483473276 \h </w:instrText>
            </w:r>
            <w:r>
              <w:fldChar w:fldCharType="separate"/>
            </w:r>
            <w:r w:rsidR="00780111" w:rsidRPr="00AE07A6">
              <w:t xml:space="preserve">Logning af </w:t>
            </w:r>
            <w:r w:rsidR="00780111">
              <w:t>datalag/persistering</w:t>
            </w:r>
            <w:r w:rsidR="00780111" w:rsidRPr="00AE07A6">
              <w:t xml:space="preserve"> (System.Data)</w:t>
            </w:r>
            <w:r>
              <w:fldChar w:fldCharType="end"/>
            </w:r>
            <w:r>
              <w:t>)</w:t>
            </w:r>
          </w:p>
        </w:tc>
      </w:tr>
      <w:tr w:rsidR="000E417B" w:rsidRPr="00085FFF" w14:paraId="11DCB231"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4110C18E" w14:textId="77777777" w:rsidR="000E417B" w:rsidRDefault="000E417B" w:rsidP="00544013"/>
        </w:tc>
        <w:tc>
          <w:tcPr>
            <w:tcW w:w="4111" w:type="dxa"/>
          </w:tcPr>
          <w:p w14:paraId="3ADE3C8D" w14:textId="31CF1142" w:rsidR="000E417B" w:rsidRDefault="000E417B" w:rsidP="00544013">
            <w:pPr>
              <w:cnfStyle w:val="000000000000" w:firstRow="0" w:lastRow="0" w:firstColumn="0" w:lastColumn="0" w:oddVBand="0" w:evenVBand="0" w:oddHBand="0" w:evenHBand="0" w:firstRowFirstColumn="0" w:firstRowLastColumn="0" w:lastRowFirstColumn="0" w:lastRowLastColumn="0"/>
            </w:pPr>
            <w:r>
              <w:t>Hvilke SQL-statement er blevet eksekveret</w:t>
            </w:r>
          </w:p>
        </w:tc>
        <w:tc>
          <w:tcPr>
            <w:tcW w:w="4273" w:type="dxa"/>
          </w:tcPr>
          <w:p w14:paraId="7AC5D080" w14:textId="1767EEF1" w:rsidR="000E417B" w:rsidRPr="00085FFF" w:rsidRDefault="000952D9" w:rsidP="00544013">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_Ref483473272 \r \h </w:instrText>
            </w:r>
            <w:r>
              <w:fldChar w:fldCharType="separate"/>
            </w:r>
            <w:r w:rsidR="00780111">
              <w:t>6</w:t>
            </w:r>
            <w:r>
              <w:fldChar w:fldCharType="end"/>
            </w:r>
            <w:r>
              <w:t xml:space="preserve"> (</w:t>
            </w:r>
            <w:r>
              <w:fldChar w:fldCharType="begin"/>
            </w:r>
            <w:r>
              <w:instrText xml:space="preserve"> REF _Ref483473276 \h </w:instrText>
            </w:r>
            <w:r>
              <w:fldChar w:fldCharType="separate"/>
            </w:r>
            <w:r w:rsidR="00780111" w:rsidRPr="00AE07A6">
              <w:t xml:space="preserve">Logning af </w:t>
            </w:r>
            <w:r w:rsidR="00780111">
              <w:t>datalag/persistering</w:t>
            </w:r>
            <w:r w:rsidR="00780111" w:rsidRPr="00AE07A6">
              <w:t xml:space="preserve"> (System.Data)</w:t>
            </w:r>
            <w:r>
              <w:fldChar w:fldCharType="end"/>
            </w:r>
            <w:r>
              <w:t>)</w:t>
            </w:r>
          </w:p>
        </w:tc>
      </w:tr>
      <w:tr w:rsidR="000E417B" w14:paraId="43D9ED07"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5AACC6A9" w14:textId="77777777" w:rsidR="000E417B" w:rsidRPr="00085FFF" w:rsidRDefault="000E417B" w:rsidP="00544013"/>
        </w:tc>
        <w:tc>
          <w:tcPr>
            <w:tcW w:w="4111" w:type="dxa"/>
          </w:tcPr>
          <w:p w14:paraId="314E1876" w14:textId="491B176F" w:rsidR="000E417B" w:rsidRDefault="000E417B" w:rsidP="00544013">
            <w:pPr>
              <w:cnfStyle w:val="000000100000" w:firstRow="0" w:lastRow="0" w:firstColumn="0" w:lastColumn="0" w:oddVBand="0" w:evenVBand="0" w:oddHBand="1" w:evenHBand="0" w:firstRowFirstColumn="0" w:firstRowLastColumn="0" w:lastRowFirstColumn="0" w:lastRowLastColumn="0"/>
            </w:pPr>
            <w:r>
              <w:t>Hvilket request-data blev sendt afsted?</w:t>
            </w:r>
          </w:p>
        </w:tc>
        <w:tc>
          <w:tcPr>
            <w:tcW w:w="4273" w:type="dxa"/>
          </w:tcPr>
          <w:p w14:paraId="1C0D4342" w14:textId="6F1F29FA" w:rsidR="000E417B" w:rsidRDefault="000952D9" w:rsidP="00544013">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_Ref483473272 \r \h </w:instrText>
            </w:r>
            <w:r>
              <w:fldChar w:fldCharType="separate"/>
            </w:r>
            <w:r w:rsidR="00780111">
              <w:t>6</w:t>
            </w:r>
            <w:r>
              <w:fldChar w:fldCharType="end"/>
            </w:r>
            <w:r>
              <w:t xml:space="preserve"> (</w:t>
            </w:r>
            <w:r>
              <w:fldChar w:fldCharType="begin"/>
            </w:r>
            <w:r>
              <w:instrText xml:space="preserve"> REF _Ref483473276 \h </w:instrText>
            </w:r>
            <w:r>
              <w:fldChar w:fldCharType="separate"/>
            </w:r>
            <w:r w:rsidR="00780111" w:rsidRPr="00AE07A6">
              <w:t xml:space="preserve">Logning af </w:t>
            </w:r>
            <w:r w:rsidR="00780111">
              <w:t>datalag/persistering</w:t>
            </w:r>
            <w:r w:rsidR="00780111" w:rsidRPr="00AE07A6">
              <w:t xml:space="preserve"> (System.Data)</w:t>
            </w:r>
            <w:r>
              <w:fldChar w:fldCharType="end"/>
            </w:r>
            <w:r>
              <w:t>)</w:t>
            </w:r>
          </w:p>
        </w:tc>
      </w:tr>
      <w:tr w:rsidR="000E417B" w14:paraId="1EC0AB78"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1A670C46" w14:textId="77777777" w:rsidR="000E417B" w:rsidRPr="00085FFF" w:rsidRDefault="000E417B" w:rsidP="00544013"/>
        </w:tc>
        <w:tc>
          <w:tcPr>
            <w:tcW w:w="4111" w:type="dxa"/>
          </w:tcPr>
          <w:p w14:paraId="7E4E8E07" w14:textId="22D77BD1" w:rsidR="000E417B" w:rsidRDefault="000E417B" w:rsidP="00544013">
            <w:pPr>
              <w:cnfStyle w:val="000000000000" w:firstRow="0" w:lastRow="0" w:firstColumn="0" w:lastColumn="0" w:oddVBand="0" w:evenVBand="0" w:oddHBand="0" w:evenHBand="0" w:firstRowFirstColumn="0" w:firstRowLastColumn="0" w:lastRowFirstColumn="0" w:lastRowLastColumn="0"/>
            </w:pPr>
            <w:r>
              <w:t>Hvilket respons-data blev sendt retur?</w:t>
            </w:r>
          </w:p>
        </w:tc>
        <w:tc>
          <w:tcPr>
            <w:tcW w:w="4273" w:type="dxa"/>
          </w:tcPr>
          <w:p w14:paraId="26AB9004" w14:textId="1EA6805C" w:rsidR="000E417B" w:rsidRDefault="000952D9" w:rsidP="00544013">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_Ref483473272 \r \h </w:instrText>
            </w:r>
            <w:r>
              <w:fldChar w:fldCharType="separate"/>
            </w:r>
            <w:r w:rsidR="00780111">
              <w:t>6</w:t>
            </w:r>
            <w:r>
              <w:fldChar w:fldCharType="end"/>
            </w:r>
            <w:r>
              <w:t xml:space="preserve"> (</w:t>
            </w:r>
            <w:r>
              <w:fldChar w:fldCharType="begin"/>
            </w:r>
            <w:r>
              <w:instrText xml:space="preserve"> REF _Ref483473276 \h </w:instrText>
            </w:r>
            <w:r>
              <w:fldChar w:fldCharType="separate"/>
            </w:r>
            <w:r w:rsidR="00780111" w:rsidRPr="00AE07A6">
              <w:t xml:space="preserve">Logning af </w:t>
            </w:r>
            <w:r w:rsidR="00780111">
              <w:t>datalag/persistering</w:t>
            </w:r>
            <w:r w:rsidR="00780111" w:rsidRPr="00AE07A6">
              <w:t xml:space="preserve"> (System.Data)</w:t>
            </w:r>
            <w:r>
              <w:fldChar w:fldCharType="end"/>
            </w:r>
            <w:r>
              <w:t>)</w:t>
            </w:r>
          </w:p>
        </w:tc>
      </w:tr>
      <w:tr w:rsidR="000E417B" w14:paraId="3B6FBEEE"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3E3478EF" w14:textId="77777777" w:rsidR="000E417B" w:rsidRDefault="000E417B" w:rsidP="00544013">
            <w:pPr>
              <w:rPr>
                <w:b w:val="0"/>
                <w:bCs w:val="0"/>
              </w:rPr>
            </w:pPr>
            <w:r>
              <w:t>LogPlayer</w:t>
            </w:r>
          </w:p>
          <w:p w14:paraId="7E102D3B" w14:textId="77777777" w:rsidR="000E417B" w:rsidRDefault="000E417B" w:rsidP="00544013"/>
        </w:tc>
        <w:tc>
          <w:tcPr>
            <w:tcW w:w="4111" w:type="dxa"/>
          </w:tcPr>
          <w:p w14:paraId="4DA42A6B" w14:textId="04CB61EF" w:rsidR="000E417B" w:rsidRDefault="000E417B" w:rsidP="00544013">
            <w:pPr>
              <w:cnfStyle w:val="000000100000" w:firstRow="0" w:lastRow="0" w:firstColumn="0" w:lastColumn="0" w:oddVBand="0" w:evenVBand="0" w:oddHBand="1" w:evenHBand="0" w:firstRowFirstColumn="0" w:firstRowLastColumn="0" w:lastRowFirstColumn="0" w:lastRowLastColumn="0"/>
            </w:pPr>
            <w:r>
              <w:t>Vise forskelle på logget request-data og nyeste request-data i afspilningen</w:t>
            </w:r>
          </w:p>
        </w:tc>
        <w:tc>
          <w:tcPr>
            <w:tcW w:w="4273" w:type="dxa"/>
          </w:tcPr>
          <w:p w14:paraId="2DFC199F" w14:textId="45E9520D" w:rsidR="000E417B" w:rsidRDefault="00FD5F6A" w:rsidP="0097206E">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r w:rsidR="000E417B" w14:paraId="6954EB57"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48FC85F4" w14:textId="77777777" w:rsidR="000E417B" w:rsidRDefault="000E417B" w:rsidP="00544013"/>
        </w:tc>
        <w:tc>
          <w:tcPr>
            <w:tcW w:w="4111" w:type="dxa"/>
          </w:tcPr>
          <w:p w14:paraId="1AABC526" w14:textId="3725888A" w:rsidR="000E417B" w:rsidRDefault="000E417B" w:rsidP="00544013">
            <w:pPr>
              <w:cnfStyle w:val="000000000000" w:firstRow="0" w:lastRow="0" w:firstColumn="0" w:lastColumn="0" w:oddVBand="0" w:evenVBand="0" w:oddHBand="0" w:evenHBand="0" w:firstRowFirstColumn="0" w:firstRowLastColumn="0" w:lastRowFirstColumn="0" w:lastRowLastColumn="0"/>
            </w:pPr>
            <w:r>
              <w:t>Justering af request-data</w:t>
            </w:r>
          </w:p>
        </w:tc>
        <w:tc>
          <w:tcPr>
            <w:tcW w:w="4273" w:type="dxa"/>
          </w:tcPr>
          <w:p w14:paraId="4AB6FEAC" w14:textId="5C159750" w:rsidR="000E417B" w:rsidRDefault="00FD5F6A" w:rsidP="0097206E">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r w:rsidR="000E417B" w14:paraId="3F481B2F"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79D56728" w14:textId="77777777" w:rsidR="000E417B" w:rsidRDefault="000E417B" w:rsidP="00544013"/>
        </w:tc>
        <w:tc>
          <w:tcPr>
            <w:tcW w:w="4111" w:type="dxa"/>
          </w:tcPr>
          <w:p w14:paraId="0AE361B8" w14:textId="1E15FF89" w:rsidR="000E417B" w:rsidRDefault="000E417B" w:rsidP="00544013">
            <w:pPr>
              <w:cnfStyle w:val="000000100000" w:firstRow="0" w:lastRow="0" w:firstColumn="0" w:lastColumn="0" w:oddVBand="0" w:evenVBand="0" w:oddHBand="1" w:evenHBand="0" w:firstRowFirstColumn="0" w:firstRowLastColumn="0" w:lastRowFirstColumn="0" w:lastRowLastColumn="0"/>
            </w:pPr>
            <w:r>
              <w:t>Vise forskelle på logget respons-data og nyeste respons-data i afspilningen</w:t>
            </w:r>
          </w:p>
        </w:tc>
        <w:tc>
          <w:tcPr>
            <w:tcW w:w="4273" w:type="dxa"/>
          </w:tcPr>
          <w:p w14:paraId="502890CE" w14:textId="4FC90C28" w:rsidR="000E417B" w:rsidRDefault="00FD5F6A" w:rsidP="0097206E">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r w:rsidR="000E417B" w14:paraId="4EF0CB27"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tcPr>
          <w:p w14:paraId="4C47A693" w14:textId="77777777" w:rsidR="000E417B" w:rsidRDefault="000E417B" w:rsidP="00544013"/>
        </w:tc>
        <w:tc>
          <w:tcPr>
            <w:tcW w:w="4111" w:type="dxa"/>
          </w:tcPr>
          <w:p w14:paraId="73CE40B2" w14:textId="5D9C646B" w:rsidR="000E417B" w:rsidRDefault="000E417B" w:rsidP="00544013">
            <w:pPr>
              <w:cnfStyle w:val="000000000000" w:firstRow="0" w:lastRow="0" w:firstColumn="0" w:lastColumn="0" w:oddVBand="0" w:evenVBand="0" w:oddHBand="0" w:evenHBand="0" w:firstRowFirstColumn="0" w:firstRowLastColumn="0" w:lastRowFirstColumn="0" w:lastRowLastColumn="0"/>
            </w:pPr>
            <w:r>
              <w:t>Hvis der er opstået forskelle i response-data, giv mulighed for at anvende det der er logget eller det nyeste</w:t>
            </w:r>
          </w:p>
        </w:tc>
        <w:tc>
          <w:tcPr>
            <w:tcW w:w="4273" w:type="dxa"/>
          </w:tcPr>
          <w:p w14:paraId="4A94F110" w14:textId="7822F854" w:rsidR="000E417B" w:rsidRDefault="00FD5F6A" w:rsidP="0097206E">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_Ref482535522 \r \h </w:instrText>
            </w:r>
            <w:r>
              <w:fldChar w:fldCharType="separate"/>
            </w:r>
            <w:r w:rsidR="00780111">
              <w:t>19</w:t>
            </w:r>
            <w:r>
              <w:fldChar w:fldCharType="end"/>
            </w:r>
            <w:r>
              <w:t>.</w:t>
            </w:r>
            <w:r>
              <w:fldChar w:fldCharType="begin"/>
            </w:r>
            <w:r>
              <w:instrText xml:space="preserve"> REF _Ref483683962 \r \h </w:instrText>
            </w:r>
            <w:r>
              <w:fldChar w:fldCharType="separate"/>
            </w:r>
            <w:r w:rsidR="00780111">
              <w:t>j</w:t>
            </w:r>
            <w:r>
              <w:fldChar w:fldCharType="end"/>
            </w:r>
            <w:r>
              <w:t xml:space="preserve"> (</w:t>
            </w:r>
            <w:r>
              <w:fldChar w:fldCharType="begin"/>
            </w:r>
            <w:r>
              <w:instrText xml:space="preserve"> REF _Ref483683962 \h </w:instrText>
            </w:r>
            <w:r>
              <w:fldChar w:fldCharType="separate"/>
            </w:r>
            <w:r w:rsidR="00780111" w:rsidRPr="006A70EB">
              <w:t xml:space="preserve">Forskelle </w:t>
            </w:r>
            <w:r w:rsidR="00780111">
              <w:t>imellem loggede data og afspillet data</w:t>
            </w:r>
            <w:r>
              <w:fldChar w:fldCharType="end"/>
            </w:r>
            <w:r>
              <w:t>)</w:t>
            </w:r>
          </w:p>
        </w:tc>
      </w:tr>
    </w:tbl>
    <w:p w14:paraId="45968821" w14:textId="77777777" w:rsidR="000E417B" w:rsidRPr="007B3DE4" w:rsidRDefault="000E417B" w:rsidP="000E417B"/>
    <w:p w14:paraId="3AF13E65" w14:textId="77777777" w:rsidR="000E417B" w:rsidRDefault="000E417B" w:rsidP="000E417B">
      <w:pPr>
        <w:pStyle w:val="Overskrift5notindexed"/>
      </w:pPr>
      <w:r>
        <w:t>Lagring af logdata</w:t>
      </w:r>
    </w:p>
    <w:tbl>
      <w:tblPr>
        <w:tblStyle w:val="Gittertabel4-farve1"/>
        <w:tblW w:w="0" w:type="auto"/>
        <w:tblLook w:val="04A0" w:firstRow="1" w:lastRow="0" w:firstColumn="1" w:lastColumn="0" w:noHBand="0" w:noVBand="1"/>
      </w:tblPr>
      <w:tblGrid>
        <w:gridCol w:w="1413"/>
        <w:gridCol w:w="4111"/>
        <w:gridCol w:w="4273"/>
      </w:tblGrid>
      <w:tr w:rsidR="000E417B" w14:paraId="363089CE" w14:textId="77777777" w:rsidTr="00544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3F36B74" w14:textId="77777777" w:rsidR="000E417B" w:rsidRDefault="000E417B" w:rsidP="00544013">
            <w:r>
              <w:t>Kontekst</w:t>
            </w:r>
          </w:p>
        </w:tc>
        <w:tc>
          <w:tcPr>
            <w:tcW w:w="4111" w:type="dxa"/>
          </w:tcPr>
          <w:p w14:paraId="3C6E14E9" w14:textId="77777777" w:rsidR="000E417B" w:rsidRDefault="000E417B" w:rsidP="00544013">
            <w:pPr>
              <w:cnfStyle w:val="100000000000" w:firstRow="1" w:lastRow="0" w:firstColumn="0" w:lastColumn="0" w:oddVBand="0" w:evenVBand="0" w:oddHBand="0" w:evenHBand="0" w:firstRowFirstColumn="0" w:firstRowLastColumn="0" w:lastRowFirstColumn="0" w:lastRowLastColumn="0"/>
            </w:pPr>
            <w:r>
              <w:t>Udfordring</w:t>
            </w:r>
          </w:p>
        </w:tc>
        <w:tc>
          <w:tcPr>
            <w:tcW w:w="4273" w:type="dxa"/>
          </w:tcPr>
          <w:p w14:paraId="66250B54" w14:textId="77777777" w:rsidR="000E417B" w:rsidRDefault="000E417B" w:rsidP="00544013">
            <w:pPr>
              <w:cnfStyle w:val="100000000000" w:firstRow="1" w:lastRow="0" w:firstColumn="0" w:lastColumn="0" w:oddVBand="0" w:evenVBand="0" w:oddHBand="0" w:evenHBand="0" w:firstRowFirstColumn="0" w:firstRowLastColumn="0" w:lastRowFirstColumn="0" w:lastRowLastColumn="0"/>
            </w:pPr>
            <w:r>
              <w:t>Løsning</w:t>
            </w:r>
          </w:p>
        </w:tc>
      </w:tr>
      <w:tr w:rsidR="000E417B" w14:paraId="1662F602"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7F237A13" w14:textId="77777777" w:rsidR="000E417B" w:rsidRDefault="000E417B" w:rsidP="00544013">
            <w:pPr>
              <w:rPr>
                <w:b w:val="0"/>
                <w:bCs w:val="0"/>
              </w:rPr>
            </w:pPr>
            <w:r>
              <w:t>LogRecorder</w:t>
            </w:r>
          </w:p>
          <w:p w14:paraId="0F0F2DBB" w14:textId="77777777" w:rsidR="000E417B" w:rsidRDefault="000E417B" w:rsidP="00544013"/>
        </w:tc>
        <w:tc>
          <w:tcPr>
            <w:tcW w:w="4111" w:type="dxa"/>
          </w:tcPr>
          <w:p w14:paraId="545A181A" w14:textId="77777777" w:rsidR="000E417B" w:rsidRDefault="000E417B" w:rsidP="00544013">
            <w:pPr>
              <w:cnfStyle w:val="000000100000" w:firstRow="0" w:lastRow="0" w:firstColumn="0" w:lastColumn="0" w:oddVBand="0" w:evenVBand="0" w:oddHBand="1" w:evenHBand="0" w:firstRowFirstColumn="0" w:firstRowLastColumn="0" w:lastRowFirstColumn="0" w:lastRowLastColumn="0"/>
            </w:pPr>
            <w:r>
              <w:t>Logdata lokation?</w:t>
            </w:r>
          </w:p>
        </w:tc>
        <w:tc>
          <w:tcPr>
            <w:tcW w:w="4273" w:type="dxa"/>
          </w:tcPr>
          <w:p w14:paraId="1F5B8DFD" w14:textId="42DC462B" w:rsidR="000E417B" w:rsidRDefault="00AA3176" w:rsidP="00AA3176">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_Ref483473343 \r \h </w:instrText>
            </w:r>
            <w:r>
              <w:fldChar w:fldCharType="separate"/>
            </w:r>
            <w:r w:rsidR="00780111">
              <w:t>8</w:t>
            </w:r>
            <w:r>
              <w:fldChar w:fldCharType="end"/>
            </w:r>
            <w:r>
              <w:t xml:space="preserve"> (</w:t>
            </w:r>
            <w:r>
              <w:fldChar w:fldCharType="begin"/>
            </w:r>
            <w:r>
              <w:instrText xml:space="preserve"> REF _Ref483473345 \h </w:instrText>
            </w:r>
            <w:r>
              <w:fldChar w:fldCharType="separate"/>
            </w:r>
            <w:r w:rsidR="00780111">
              <w:t>Konfiguration</w:t>
            </w:r>
            <w:r>
              <w:fldChar w:fldCharType="end"/>
            </w:r>
            <w:r>
              <w:t>)</w:t>
            </w:r>
          </w:p>
        </w:tc>
      </w:tr>
      <w:tr w:rsidR="000E417B" w:rsidRPr="00085FFF" w14:paraId="5E4D101B"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6D846F0F" w14:textId="77777777" w:rsidR="000E417B" w:rsidRDefault="000E417B" w:rsidP="000E417B"/>
        </w:tc>
        <w:tc>
          <w:tcPr>
            <w:tcW w:w="4111" w:type="dxa"/>
          </w:tcPr>
          <w:p w14:paraId="0CA58578" w14:textId="77777777" w:rsidR="000E417B" w:rsidRDefault="000E417B" w:rsidP="000E417B">
            <w:pPr>
              <w:cnfStyle w:val="000000000000" w:firstRow="0" w:lastRow="0" w:firstColumn="0" w:lastColumn="0" w:oddVBand="0" w:evenVBand="0" w:oddHBand="0" w:evenHBand="0" w:firstRowFirstColumn="0" w:firstRowLastColumn="0" w:lastRowFirstColumn="0" w:lastRowLastColumn="0"/>
            </w:pPr>
            <w:r>
              <w:t>Hvilket format skal der anvendes? JSON, XML m.m.</w:t>
            </w:r>
          </w:p>
        </w:tc>
        <w:tc>
          <w:tcPr>
            <w:tcW w:w="4273" w:type="dxa"/>
          </w:tcPr>
          <w:p w14:paraId="44FDF92D" w14:textId="682AD1D3" w:rsidR="000E417B" w:rsidRPr="00085FFF" w:rsidRDefault="00AA3176" w:rsidP="0024590E">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_Ref483473343 \r \h </w:instrText>
            </w:r>
            <w:r>
              <w:fldChar w:fldCharType="separate"/>
            </w:r>
            <w:r w:rsidR="00780111">
              <w:t>8</w:t>
            </w:r>
            <w:r>
              <w:fldChar w:fldCharType="end"/>
            </w:r>
            <w:r>
              <w:t xml:space="preserve"> (</w:t>
            </w:r>
            <w:r>
              <w:fldChar w:fldCharType="begin"/>
            </w:r>
            <w:r>
              <w:instrText xml:space="preserve"> REF _Ref483473345 \h </w:instrText>
            </w:r>
            <w:r>
              <w:fldChar w:fldCharType="separate"/>
            </w:r>
            <w:r w:rsidR="00780111">
              <w:t>Konfiguration</w:t>
            </w:r>
            <w:r>
              <w:fldChar w:fldCharType="end"/>
            </w:r>
            <w:r>
              <w:t>)</w:t>
            </w:r>
          </w:p>
        </w:tc>
      </w:tr>
      <w:tr w:rsidR="000E417B" w14:paraId="6E949BF1" w14:textId="77777777" w:rsidTr="00544013">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4D6FD711" w14:textId="77777777" w:rsidR="000E417B" w:rsidRDefault="000E417B" w:rsidP="000E417B">
            <w:pPr>
              <w:rPr>
                <w:b w:val="0"/>
                <w:bCs w:val="0"/>
              </w:rPr>
            </w:pPr>
            <w:r>
              <w:t>LogPlayer</w:t>
            </w:r>
          </w:p>
          <w:p w14:paraId="569A794C" w14:textId="77777777" w:rsidR="000E417B" w:rsidRDefault="000E417B" w:rsidP="000E417B"/>
        </w:tc>
        <w:tc>
          <w:tcPr>
            <w:tcW w:w="4111" w:type="dxa"/>
          </w:tcPr>
          <w:p w14:paraId="7F2C3571" w14:textId="77777777" w:rsidR="000E417B" w:rsidRDefault="000E417B" w:rsidP="000E417B">
            <w:pPr>
              <w:cnfStyle w:val="000000100000" w:firstRow="0" w:lastRow="0" w:firstColumn="0" w:lastColumn="0" w:oddVBand="0" w:evenVBand="0" w:oddHBand="1" w:evenHBand="0" w:firstRowFirstColumn="0" w:firstRowLastColumn="0" w:lastRowFirstColumn="0" w:lastRowLastColumn="0"/>
            </w:pPr>
            <w:r>
              <w:t>Logdata lokation?</w:t>
            </w:r>
          </w:p>
        </w:tc>
        <w:tc>
          <w:tcPr>
            <w:tcW w:w="4273" w:type="dxa"/>
          </w:tcPr>
          <w:p w14:paraId="5E0B3246" w14:textId="6B53C497" w:rsidR="000E417B" w:rsidRDefault="00AA3176" w:rsidP="00AA3176">
            <w:pPr>
              <w:spacing w:after="200" w:line="276" w:lineRule="auto"/>
              <w:cnfStyle w:val="000000100000" w:firstRow="0" w:lastRow="0" w:firstColumn="0" w:lastColumn="0" w:oddVBand="0" w:evenVBand="0" w:oddHBand="1"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_Ref483473343 \r \h </w:instrText>
            </w:r>
            <w:r>
              <w:fldChar w:fldCharType="separate"/>
            </w:r>
            <w:r w:rsidR="00780111">
              <w:t>8</w:t>
            </w:r>
            <w:r>
              <w:fldChar w:fldCharType="end"/>
            </w:r>
            <w:r>
              <w:t xml:space="preserve"> (</w:t>
            </w:r>
            <w:r>
              <w:fldChar w:fldCharType="begin"/>
            </w:r>
            <w:r>
              <w:instrText xml:space="preserve"> REF _Ref483473345 \h </w:instrText>
            </w:r>
            <w:r>
              <w:fldChar w:fldCharType="separate"/>
            </w:r>
            <w:r w:rsidR="00780111">
              <w:t>Konfiguration</w:t>
            </w:r>
            <w:r>
              <w:fldChar w:fldCharType="end"/>
            </w:r>
            <w:r>
              <w:t>)</w:t>
            </w:r>
          </w:p>
        </w:tc>
      </w:tr>
      <w:tr w:rsidR="000E417B" w14:paraId="7EECEE52"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562F57B2" w14:textId="77777777" w:rsidR="000E417B" w:rsidRDefault="000E417B" w:rsidP="000E417B"/>
        </w:tc>
        <w:tc>
          <w:tcPr>
            <w:tcW w:w="4111" w:type="dxa"/>
          </w:tcPr>
          <w:p w14:paraId="71443E46" w14:textId="77777777" w:rsidR="000E417B" w:rsidRDefault="000E417B" w:rsidP="000E417B">
            <w:pPr>
              <w:cnfStyle w:val="000000000000" w:firstRow="0" w:lastRow="0" w:firstColumn="0" w:lastColumn="0" w:oddVBand="0" w:evenVBand="0" w:oddHBand="0" w:evenHBand="0" w:firstRowFirstColumn="0" w:firstRowLastColumn="0" w:lastRowFirstColumn="0" w:lastRowLastColumn="0"/>
            </w:pPr>
            <w:r>
              <w:t>Hvilket format skal der anvendes? JSON, XML m.m.</w:t>
            </w:r>
          </w:p>
        </w:tc>
        <w:tc>
          <w:tcPr>
            <w:tcW w:w="4273" w:type="dxa"/>
          </w:tcPr>
          <w:p w14:paraId="6215F1DF" w14:textId="17A543DC" w:rsidR="000E417B" w:rsidRDefault="00AA3176" w:rsidP="00AA3176">
            <w:pPr>
              <w:spacing w:after="200" w:line="276" w:lineRule="auto"/>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_Ref483410789 \r \h </w:instrText>
            </w:r>
            <w:r>
              <w:fldChar w:fldCharType="separate"/>
            </w:r>
            <w:r w:rsidR="00780111">
              <w:t>3</w:t>
            </w:r>
            <w:r>
              <w:fldChar w:fldCharType="end"/>
            </w:r>
            <w:r>
              <w:t>.</w:t>
            </w:r>
            <w:r>
              <w:fldChar w:fldCharType="begin"/>
            </w:r>
            <w:r>
              <w:instrText xml:space="preserve"> REF _Ref483473343 \r \h </w:instrText>
            </w:r>
            <w:r>
              <w:fldChar w:fldCharType="separate"/>
            </w:r>
            <w:r w:rsidR="00780111">
              <w:t>8</w:t>
            </w:r>
            <w:r>
              <w:fldChar w:fldCharType="end"/>
            </w:r>
            <w:r>
              <w:t xml:space="preserve"> (</w:t>
            </w:r>
            <w:r>
              <w:fldChar w:fldCharType="begin"/>
            </w:r>
            <w:r>
              <w:instrText xml:space="preserve"> REF _Ref483473345 \h </w:instrText>
            </w:r>
            <w:r>
              <w:fldChar w:fldCharType="separate"/>
            </w:r>
            <w:r w:rsidR="00780111">
              <w:t>Konfiguration</w:t>
            </w:r>
            <w:r>
              <w:fldChar w:fldCharType="end"/>
            </w:r>
            <w:r>
              <w:t>)</w:t>
            </w:r>
          </w:p>
        </w:tc>
      </w:tr>
    </w:tbl>
    <w:p w14:paraId="627FB8B9" w14:textId="77777777" w:rsidR="000E417B" w:rsidRPr="00D94B65" w:rsidRDefault="000E417B" w:rsidP="000E417B"/>
    <w:p w14:paraId="262FE9D2" w14:textId="27DC4D0C" w:rsidR="000E417B" w:rsidRDefault="000E417B" w:rsidP="000E417B">
      <w:pPr>
        <w:pStyle w:val="Overskrift5notindexed"/>
      </w:pPr>
      <w:r>
        <w:t>Afspilning af events</w:t>
      </w:r>
    </w:p>
    <w:tbl>
      <w:tblPr>
        <w:tblStyle w:val="Gittertabel4-farve1"/>
        <w:tblW w:w="0" w:type="auto"/>
        <w:tblLook w:val="04A0" w:firstRow="1" w:lastRow="0" w:firstColumn="1" w:lastColumn="0" w:noHBand="0" w:noVBand="1"/>
      </w:tblPr>
      <w:tblGrid>
        <w:gridCol w:w="1413"/>
        <w:gridCol w:w="4111"/>
        <w:gridCol w:w="4273"/>
      </w:tblGrid>
      <w:tr w:rsidR="000E417B" w14:paraId="255A6DD8" w14:textId="77777777" w:rsidTr="00544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729DC02" w14:textId="77777777" w:rsidR="000E417B" w:rsidRDefault="000E417B" w:rsidP="00544013">
            <w:r>
              <w:t>Kontekst</w:t>
            </w:r>
          </w:p>
        </w:tc>
        <w:tc>
          <w:tcPr>
            <w:tcW w:w="4111" w:type="dxa"/>
          </w:tcPr>
          <w:p w14:paraId="3BE9ED7A" w14:textId="77777777" w:rsidR="000E417B" w:rsidRDefault="000E417B" w:rsidP="00544013">
            <w:pPr>
              <w:cnfStyle w:val="100000000000" w:firstRow="1" w:lastRow="0" w:firstColumn="0" w:lastColumn="0" w:oddVBand="0" w:evenVBand="0" w:oddHBand="0" w:evenHBand="0" w:firstRowFirstColumn="0" w:firstRowLastColumn="0" w:lastRowFirstColumn="0" w:lastRowLastColumn="0"/>
            </w:pPr>
            <w:r>
              <w:t>Udfordring</w:t>
            </w:r>
          </w:p>
        </w:tc>
        <w:tc>
          <w:tcPr>
            <w:tcW w:w="4273" w:type="dxa"/>
          </w:tcPr>
          <w:p w14:paraId="1848365E" w14:textId="77777777" w:rsidR="000E417B" w:rsidRDefault="000E417B" w:rsidP="00544013">
            <w:pPr>
              <w:cnfStyle w:val="100000000000" w:firstRow="1" w:lastRow="0" w:firstColumn="0" w:lastColumn="0" w:oddVBand="0" w:evenVBand="0" w:oddHBand="0" w:evenHBand="0" w:firstRowFirstColumn="0" w:firstRowLastColumn="0" w:lastRowFirstColumn="0" w:lastRowLastColumn="0"/>
            </w:pPr>
            <w:r>
              <w:t>Løsning</w:t>
            </w:r>
          </w:p>
        </w:tc>
      </w:tr>
      <w:tr w:rsidR="00F76B4E" w14:paraId="76E2EF11" w14:textId="77777777" w:rsidTr="00544013">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1BBA86FA" w14:textId="77777777" w:rsidR="00F76B4E" w:rsidRDefault="00F76B4E" w:rsidP="00544013">
            <w:pPr>
              <w:rPr>
                <w:b w:val="0"/>
                <w:bCs w:val="0"/>
              </w:rPr>
            </w:pPr>
            <w:r>
              <w:t>LogPlayer</w:t>
            </w:r>
          </w:p>
          <w:p w14:paraId="5DD8D877" w14:textId="77777777" w:rsidR="00F76B4E" w:rsidRDefault="00F76B4E" w:rsidP="00544013"/>
        </w:tc>
        <w:tc>
          <w:tcPr>
            <w:tcW w:w="4111" w:type="dxa"/>
          </w:tcPr>
          <w:p w14:paraId="62F524F8" w14:textId="7CD7C500" w:rsidR="00F76B4E" w:rsidRDefault="00F76B4E" w:rsidP="00544013">
            <w:pPr>
              <w:cnfStyle w:val="000000100000" w:firstRow="0" w:lastRow="0" w:firstColumn="0" w:lastColumn="0" w:oddVBand="0" w:evenVBand="0" w:oddHBand="1" w:evenHBand="0" w:firstRowFirstColumn="0" w:firstRowLastColumn="0" w:lastRowFirstColumn="0" w:lastRowLastColumn="0"/>
            </w:pPr>
            <w:r>
              <w:t>Selvstændig applikation der er istand til at hente logdata og afspille et logget flow</w:t>
            </w:r>
          </w:p>
        </w:tc>
        <w:tc>
          <w:tcPr>
            <w:tcW w:w="4273" w:type="dxa"/>
          </w:tcPr>
          <w:p w14:paraId="719832D4" w14:textId="065F357B" w:rsidR="00F76B4E" w:rsidRDefault="00F76B4E" w:rsidP="00544013">
            <w:pPr>
              <w:cnfStyle w:val="000000100000" w:firstRow="0" w:lastRow="0" w:firstColumn="0" w:lastColumn="0" w:oddVBand="0" w:evenVBand="0" w:oddHBand="1"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49345113"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6F923DEC" w14:textId="77777777" w:rsidR="00F76B4E" w:rsidRDefault="00F76B4E" w:rsidP="00544013"/>
        </w:tc>
        <w:tc>
          <w:tcPr>
            <w:tcW w:w="4111" w:type="dxa"/>
          </w:tcPr>
          <w:p w14:paraId="585E819E" w14:textId="63CC9CAF" w:rsidR="00F76B4E" w:rsidRDefault="00F76B4E" w:rsidP="00544013">
            <w:pPr>
              <w:cnfStyle w:val="000000000000" w:firstRow="0" w:lastRow="0" w:firstColumn="0" w:lastColumn="0" w:oddVBand="0" w:evenVBand="0" w:oddHBand="0" w:evenHBand="0" w:firstRowFirstColumn="0" w:firstRowLastColumn="0" w:lastRowFirstColumn="0" w:lastRowLastColumn="0"/>
            </w:pPr>
            <w:r>
              <w:t>Da flere forskellige sessioner ikke kan køre sideløbende i samme applikation/process, er det nødvendigt at opdele LogPlayeren i en Main-applikation(LogPlayer) og en eller flere underliggende LogSession-applikationer</w:t>
            </w:r>
          </w:p>
        </w:tc>
        <w:tc>
          <w:tcPr>
            <w:tcW w:w="4273" w:type="dxa"/>
          </w:tcPr>
          <w:p w14:paraId="3C9F600B" w14:textId="25A343B1" w:rsidR="00F76B4E" w:rsidRDefault="00F76B4E" w:rsidP="00544013">
            <w:pPr>
              <w:cnfStyle w:val="000000000000" w:firstRow="0" w:lastRow="0" w:firstColumn="0" w:lastColumn="0" w:oddVBand="0" w:evenVBand="0" w:oddHBand="0"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252D0EB8"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7AFA4959" w14:textId="77777777" w:rsidR="00F76B4E" w:rsidRDefault="00F76B4E" w:rsidP="00544013"/>
        </w:tc>
        <w:tc>
          <w:tcPr>
            <w:tcW w:w="4111" w:type="dxa"/>
          </w:tcPr>
          <w:p w14:paraId="6EDCC401" w14:textId="7285AFEA" w:rsidR="00F76B4E" w:rsidRDefault="00F76B4E" w:rsidP="00544013">
            <w:pPr>
              <w:cnfStyle w:val="000000100000" w:firstRow="0" w:lastRow="0" w:firstColumn="0" w:lastColumn="0" w:oddVBand="0" w:evenVBand="0" w:oddHBand="1" w:evenHBand="0" w:firstRowFirstColumn="0" w:firstRowLastColumn="0" w:lastRowFirstColumn="0" w:lastRowLastColumn="0"/>
            </w:pPr>
            <w:r>
              <w:t>LogPlayer skal være i stand til at både fremfinde eksisterende og kommunikere med LogSession-instanser for at starte session/webside-aktiviteter</w:t>
            </w:r>
          </w:p>
        </w:tc>
        <w:tc>
          <w:tcPr>
            <w:tcW w:w="4273" w:type="dxa"/>
          </w:tcPr>
          <w:p w14:paraId="26585120" w14:textId="3C6879CF" w:rsidR="00F76B4E" w:rsidRDefault="00F76B4E" w:rsidP="00544013">
            <w:pPr>
              <w:cnfStyle w:val="000000100000" w:firstRow="0" w:lastRow="0" w:firstColumn="0" w:lastColumn="0" w:oddVBand="0" w:evenVBand="0" w:oddHBand="1"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7184BEEC"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023F2581" w14:textId="77777777" w:rsidR="00F76B4E" w:rsidRDefault="00F76B4E" w:rsidP="00544013"/>
        </w:tc>
        <w:tc>
          <w:tcPr>
            <w:tcW w:w="4111" w:type="dxa"/>
          </w:tcPr>
          <w:p w14:paraId="4B8E810E" w14:textId="011F2CB2" w:rsidR="00F76B4E" w:rsidRDefault="00F76B4E" w:rsidP="00544013">
            <w:pPr>
              <w:cnfStyle w:val="000000000000" w:firstRow="0" w:lastRow="0" w:firstColumn="0" w:lastColumn="0" w:oddVBand="0" w:evenVBand="0" w:oddHBand="0" w:evenHBand="0" w:firstRowFirstColumn="0" w:firstRowLastColumn="0" w:lastRowFirstColumn="0" w:lastRowLastColumn="0"/>
            </w:pPr>
            <w:r>
              <w:t>LogSession skal være i stand til at kommunikere med LogPlayer når session/webside-aktiviteter er udført</w:t>
            </w:r>
          </w:p>
        </w:tc>
        <w:tc>
          <w:tcPr>
            <w:tcW w:w="4273" w:type="dxa"/>
          </w:tcPr>
          <w:p w14:paraId="34F9E2F6" w14:textId="7C687526" w:rsidR="00F76B4E" w:rsidRDefault="00F76B4E" w:rsidP="00544013">
            <w:pPr>
              <w:cnfStyle w:val="000000000000" w:firstRow="0" w:lastRow="0" w:firstColumn="0" w:lastColumn="0" w:oddVBand="0" w:evenVBand="0" w:oddHBand="0"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024EFBB8"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0C9D4F7C" w14:textId="77777777" w:rsidR="00F76B4E" w:rsidRDefault="00F76B4E" w:rsidP="00544013"/>
        </w:tc>
        <w:tc>
          <w:tcPr>
            <w:tcW w:w="4111" w:type="dxa"/>
          </w:tcPr>
          <w:p w14:paraId="09FF0352" w14:textId="68B9632D" w:rsidR="00F76B4E" w:rsidRDefault="00F76B4E" w:rsidP="000E417B">
            <w:pPr>
              <w:cnfStyle w:val="000000100000" w:firstRow="0" w:lastRow="0" w:firstColumn="0" w:lastColumn="0" w:oddVBand="0" w:evenVBand="0" w:oddHBand="1" w:evenHBand="0" w:firstRowFirstColumn="0" w:firstRowLastColumn="0" w:lastRowFirstColumn="0" w:lastRowLastColumn="0"/>
            </w:pPr>
            <w:r>
              <w:t>Applikationen skal indeholde en embedded browser</w:t>
            </w:r>
          </w:p>
        </w:tc>
        <w:tc>
          <w:tcPr>
            <w:tcW w:w="4273" w:type="dxa"/>
          </w:tcPr>
          <w:p w14:paraId="172F07E8" w14:textId="27CBC493" w:rsidR="00F76B4E" w:rsidRDefault="00F76B4E" w:rsidP="00544013">
            <w:pPr>
              <w:cnfStyle w:val="000000100000" w:firstRow="0" w:lastRow="0" w:firstColumn="0" w:lastColumn="0" w:oddVBand="0" w:evenVBand="0" w:oddHBand="1"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08FEA4AE"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641ECCE9" w14:textId="77777777" w:rsidR="00F76B4E" w:rsidRDefault="00F76B4E" w:rsidP="00544013"/>
        </w:tc>
        <w:tc>
          <w:tcPr>
            <w:tcW w:w="4111" w:type="dxa"/>
          </w:tcPr>
          <w:p w14:paraId="0CA7E9C7" w14:textId="3A5F7543" w:rsidR="00F76B4E" w:rsidRDefault="00F76B4E" w:rsidP="00544013">
            <w:pPr>
              <w:cnfStyle w:val="000000000000" w:firstRow="0" w:lastRow="0" w:firstColumn="0" w:lastColumn="0" w:oddVBand="0" w:evenVBand="0" w:oddHBand="0" w:evenHBand="0" w:firstRowFirstColumn="0" w:firstRowLastColumn="0" w:lastRowFirstColumn="0" w:lastRowLastColumn="0"/>
            </w:pPr>
            <w:r>
              <w:t>Afspille klientside aktiviteter og kommunikere tilbage til applikationen</w:t>
            </w:r>
          </w:p>
        </w:tc>
        <w:tc>
          <w:tcPr>
            <w:tcW w:w="4273" w:type="dxa"/>
          </w:tcPr>
          <w:p w14:paraId="20C036AF" w14:textId="1EE986B8" w:rsidR="00F76B4E" w:rsidRDefault="00F76B4E" w:rsidP="00544013">
            <w:pPr>
              <w:cnfStyle w:val="000000000000" w:firstRow="0" w:lastRow="0" w:firstColumn="0" w:lastColumn="0" w:oddVBand="0" w:evenVBand="0" w:oddHBand="0"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5D15C782"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2C00572B" w14:textId="77777777" w:rsidR="00F76B4E" w:rsidRDefault="00F76B4E" w:rsidP="00544013"/>
        </w:tc>
        <w:tc>
          <w:tcPr>
            <w:tcW w:w="4111" w:type="dxa"/>
          </w:tcPr>
          <w:p w14:paraId="241CC9B1" w14:textId="6AAF03FB" w:rsidR="00F76B4E" w:rsidRDefault="00F76B4E" w:rsidP="00544013">
            <w:pPr>
              <w:cnfStyle w:val="000000100000" w:firstRow="0" w:lastRow="0" w:firstColumn="0" w:lastColumn="0" w:oddVBand="0" w:evenVBand="0" w:oddHBand="1" w:evenHBand="0" w:firstRowFirstColumn="0" w:firstRowLastColumn="0" w:lastRowFirstColumn="0" w:lastRowLastColumn="0"/>
            </w:pPr>
            <w:r>
              <w:t>Fremfinde HTML-kontroller via sti genereret af LogRecorderen</w:t>
            </w:r>
          </w:p>
        </w:tc>
        <w:tc>
          <w:tcPr>
            <w:tcW w:w="4273" w:type="dxa"/>
          </w:tcPr>
          <w:p w14:paraId="7F724032" w14:textId="543EF9EE" w:rsidR="00F76B4E" w:rsidRDefault="00F76B4E" w:rsidP="00544013">
            <w:pPr>
              <w:cnfStyle w:val="000000100000" w:firstRow="0" w:lastRow="0" w:firstColumn="0" w:lastColumn="0" w:oddVBand="0" w:evenVBand="0" w:oddHBand="1"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w:t>
            </w:r>
            <w:r>
              <w:fldChar w:fldCharType="begin"/>
            </w:r>
            <w:r>
              <w:instrText xml:space="preserve"> REF _Ref483229798 \r \h </w:instrText>
            </w:r>
            <w:r>
              <w:fldChar w:fldCharType="separate"/>
            </w:r>
            <w:r w:rsidR="00780111">
              <w:t>e</w:t>
            </w:r>
            <w:r>
              <w:fldChar w:fldCharType="end"/>
            </w:r>
            <w:r>
              <w:t>.</w:t>
            </w:r>
            <w:r>
              <w:fldChar w:fldCharType="begin"/>
            </w:r>
            <w:r>
              <w:instrText xml:space="preserve"> REF _Ref483388612 \r \h </w:instrText>
            </w:r>
            <w:r>
              <w:fldChar w:fldCharType="separate"/>
            </w:r>
            <w:r w:rsidR="00780111">
              <w:t>I</w:t>
            </w:r>
            <w:r>
              <w:fldChar w:fldCharType="end"/>
            </w:r>
            <w:r>
              <w:t xml:space="preserve"> (</w:t>
            </w:r>
            <w:r>
              <w:fldChar w:fldCharType="begin"/>
            </w:r>
            <w:r>
              <w:instrText xml:space="preserve"> REF _Ref483388612 \h </w:instrText>
            </w:r>
            <w:r>
              <w:fldChar w:fldCharType="separate"/>
            </w:r>
            <w:r w:rsidR="00780111">
              <w:t>Fremfind HTML-kontrol og gør klar til kald af event.</w:t>
            </w:r>
            <w:r>
              <w:fldChar w:fldCharType="end"/>
            </w:r>
            <w:r>
              <w:t>)</w:t>
            </w:r>
          </w:p>
        </w:tc>
      </w:tr>
      <w:tr w:rsidR="00F76B4E" w14:paraId="555F7EA9"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27939E1F" w14:textId="77777777" w:rsidR="00F76B4E" w:rsidRDefault="00F76B4E" w:rsidP="00544013"/>
        </w:tc>
        <w:tc>
          <w:tcPr>
            <w:tcW w:w="4111" w:type="dxa"/>
          </w:tcPr>
          <w:p w14:paraId="6525C135" w14:textId="568530E8" w:rsidR="00F76B4E" w:rsidRDefault="00F76B4E" w:rsidP="00544013">
            <w:pPr>
              <w:cnfStyle w:val="000000000000" w:firstRow="0" w:lastRow="0" w:firstColumn="0" w:lastColumn="0" w:oddVBand="0" w:evenVBand="0" w:oddHBand="0" w:evenHBand="0" w:firstRowFirstColumn="0" w:firstRowLastColumn="0" w:lastRowFirstColumn="0" w:lastRowLastColumn="0"/>
            </w:pPr>
            <w:r>
              <w:t>Kommunikere med websitet løbende for at få markeret automatiske serverside-events som fuldført</w:t>
            </w:r>
          </w:p>
        </w:tc>
        <w:tc>
          <w:tcPr>
            <w:tcW w:w="4273" w:type="dxa"/>
          </w:tcPr>
          <w:p w14:paraId="74720610" w14:textId="76E4D960" w:rsidR="00F76B4E" w:rsidRDefault="00F76B4E" w:rsidP="00544013">
            <w:pPr>
              <w:cnfStyle w:val="000000000000" w:firstRow="0" w:lastRow="0" w:firstColumn="0" w:lastColumn="0" w:oddVBand="0" w:evenVBand="0" w:oddHBand="0"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 xml:space="preserve"> (</w:t>
            </w:r>
            <w:r>
              <w:fldChar w:fldCharType="begin"/>
            </w:r>
            <w:r>
              <w:instrText xml:space="preserve"> REF _Ref482535522 \h </w:instrText>
            </w:r>
            <w:r>
              <w:fldChar w:fldCharType="separate"/>
            </w:r>
            <w:r w:rsidR="00780111">
              <w:t>Afspilning af log (LogPlayer)</w:t>
            </w:r>
            <w:r>
              <w:fldChar w:fldCharType="end"/>
            </w:r>
            <w:r>
              <w:t>)</w:t>
            </w:r>
          </w:p>
        </w:tc>
      </w:tr>
      <w:tr w:rsidR="00F76B4E" w14:paraId="4FF29E34" w14:textId="77777777" w:rsidTr="00544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4B8AF422" w14:textId="77777777" w:rsidR="00F76B4E" w:rsidRDefault="00F76B4E" w:rsidP="00544013"/>
        </w:tc>
        <w:tc>
          <w:tcPr>
            <w:tcW w:w="4111" w:type="dxa"/>
          </w:tcPr>
          <w:p w14:paraId="2CC494EB" w14:textId="71B01ABE" w:rsidR="00F76B4E" w:rsidRDefault="00F76B4E" w:rsidP="00544013">
            <w:pPr>
              <w:cnfStyle w:val="000000100000" w:firstRow="0" w:lastRow="0" w:firstColumn="0" w:lastColumn="0" w:oddVBand="0" w:evenVBand="0" w:oddHBand="1" w:evenHBand="0" w:firstRowFirstColumn="0" w:firstRowLastColumn="0" w:lastRowFirstColumn="0" w:lastRowLastColumn="0"/>
            </w:pPr>
            <w:r>
              <w:t>Forhindre links (_blank anchors) der åbner standard-browser og ændre dem til at åbne undersider med de pågældende websider</w:t>
            </w:r>
          </w:p>
        </w:tc>
        <w:tc>
          <w:tcPr>
            <w:tcW w:w="4273" w:type="dxa"/>
          </w:tcPr>
          <w:p w14:paraId="0C91C9AD" w14:textId="763C3FE1" w:rsidR="00F76B4E" w:rsidRDefault="00F76B4E" w:rsidP="00544013">
            <w:pPr>
              <w:cnfStyle w:val="000000100000" w:firstRow="0" w:lastRow="0" w:firstColumn="0" w:lastColumn="0" w:oddVBand="0" w:evenVBand="0" w:oddHBand="1"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w:t>
            </w:r>
            <w:r>
              <w:fldChar w:fldCharType="begin"/>
            </w:r>
            <w:r>
              <w:instrText xml:space="preserve"> REF _Ref483229798 \r \h </w:instrText>
            </w:r>
            <w:r>
              <w:fldChar w:fldCharType="separate"/>
            </w:r>
            <w:r w:rsidR="00780111">
              <w:t>e</w:t>
            </w:r>
            <w:r>
              <w:fldChar w:fldCharType="end"/>
            </w:r>
            <w:r>
              <w:t>.</w:t>
            </w:r>
            <w:r>
              <w:fldChar w:fldCharType="begin"/>
            </w:r>
            <w:r>
              <w:instrText xml:space="preserve"> REF _Ref484039974 \r \h </w:instrText>
            </w:r>
            <w:r>
              <w:fldChar w:fldCharType="separate"/>
            </w:r>
            <w:r w:rsidR="00780111">
              <w:t>II</w:t>
            </w:r>
            <w:r>
              <w:fldChar w:fldCharType="end"/>
            </w:r>
            <w:r>
              <w:t xml:space="preserve"> (</w:t>
            </w:r>
            <w:r>
              <w:fldChar w:fldCharType="begin"/>
            </w:r>
            <w:r>
              <w:instrText xml:space="preserve"> REF _Ref484039974 \h </w:instrText>
            </w:r>
            <w:r>
              <w:fldChar w:fldCharType="separate"/>
            </w:r>
            <w:r w:rsidR="00780111">
              <w:t>Anchor aktivitet</w:t>
            </w:r>
            <w:r>
              <w:fldChar w:fldCharType="end"/>
            </w:r>
            <w:r>
              <w:t>)</w:t>
            </w:r>
          </w:p>
        </w:tc>
      </w:tr>
      <w:tr w:rsidR="00F76B4E" w14:paraId="61735B2C" w14:textId="77777777" w:rsidTr="00544013">
        <w:tc>
          <w:tcPr>
            <w:cnfStyle w:val="001000000000" w:firstRow="0" w:lastRow="0" w:firstColumn="1" w:lastColumn="0" w:oddVBand="0" w:evenVBand="0" w:oddHBand="0" w:evenHBand="0" w:firstRowFirstColumn="0" w:firstRowLastColumn="0" w:lastRowFirstColumn="0" w:lastRowLastColumn="0"/>
            <w:tcW w:w="1413" w:type="dxa"/>
            <w:vMerge/>
            <w:shd w:val="clear" w:color="auto" w:fill="E9F0F6" w:themeFill="accent1" w:themeFillTint="33"/>
          </w:tcPr>
          <w:p w14:paraId="69E127B4" w14:textId="77777777" w:rsidR="00F76B4E" w:rsidRDefault="00F76B4E" w:rsidP="00544013"/>
        </w:tc>
        <w:tc>
          <w:tcPr>
            <w:tcW w:w="4111" w:type="dxa"/>
          </w:tcPr>
          <w:p w14:paraId="7DBD17B4" w14:textId="73D92277" w:rsidR="00F76B4E" w:rsidRDefault="00F76B4E" w:rsidP="00544013">
            <w:pPr>
              <w:cnfStyle w:val="000000000000" w:firstRow="0" w:lastRow="0" w:firstColumn="0" w:lastColumn="0" w:oddVBand="0" w:evenVBand="0" w:oddHBand="0" w:evenHBand="0" w:firstRowFirstColumn="0" w:firstRowLastColumn="0" w:lastRowFirstColumn="0" w:lastRowLastColumn="0"/>
            </w:pPr>
            <w:r>
              <w:t xml:space="preserve">Behandling af kontekstafhængige URLs </w:t>
            </w:r>
          </w:p>
        </w:tc>
        <w:tc>
          <w:tcPr>
            <w:tcW w:w="4273" w:type="dxa"/>
          </w:tcPr>
          <w:p w14:paraId="5A434322" w14:textId="7C467604" w:rsidR="00F76B4E" w:rsidRDefault="00F76B4E" w:rsidP="00544013">
            <w:pPr>
              <w:cnfStyle w:val="000000000000" w:firstRow="0" w:lastRow="0" w:firstColumn="0" w:lastColumn="0" w:oddVBand="0" w:evenVBand="0" w:oddHBand="0" w:evenHBand="0" w:firstRowFirstColumn="0" w:firstRowLastColumn="0" w:lastRowFirstColumn="0" w:lastRowLastColumn="0"/>
            </w:pPr>
            <w:r w:rsidRPr="00587525">
              <w:fldChar w:fldCharType="begin"/>
            </w:r>
            <w:r>
              <w:instrText xml:space="preserve"> REF _Ref482474293 \r \h  \* MERGEFORMAT </w:instrText>
            </w:r>
            <w:r w:rsidRPr="00587525">
              <w:fldChar w:fldCharType="separate"/>
            </w:r>
            <w:r w:rsidR="00780111">
              <w:t>3</w:t>
            </w:r>
            <w:r w:rsidRPr="00587525">
              <w:fldChar w:fldCharType="end"/>
            </w:r>
            <w:r w:rsidRPr="00587525">
              <w:t>.</w:t>
            </w:r>
            <w:r w:rsidRPr="00587525">
              <w:fldChar w:fldCharType="begin"/>
            </w:r>
            <w:r w:rsidRPr="00587525">
              <w:instrText xml:space="preserve"> REF _Ref482535522 \r \h </w:instrText>
            </w:r>
            <w:r>
              <w:instrText xml:space="preserve"> \* MERGEFORMAT </w:instrText>
            </w:r>
            <w:r w:rsidRPr="00587525">
              <w:fldChar w:fldCharType="separate"/>
            </w:r>
            <w:r w:rsidR="00780111">
              <w:t>19</w:t>
            </w:r>
            <w:r w:rsidRPr="00587525">
              <w:fldChar w:fldCharType="end"/>
            </w:r>
            <w:r>
              <w:t>.</w:t>
            </w:r>
            <w:r>
              <w:fldChar w:fldCharType="begin"/>
            </w:r>
            <w:r>
              <w:instrText xml:space="preserve"> REF _Ref483639117 \r \h </w:instrText>
            </w:r>
            <w:r>
              <w:fldChar w:fldCharType="separate"/>
            </w:r>
            <w:r w:rsidR="00780111">
              <w:t>h</w:t>
            </w:r>
            <w:r>
              <w:fldChar w:fldCharType="end"/>
            </w:r>
            <w:r>
              <w:t xml:space="preserve"> (</w:t>
            </w:r>
            <w:r>
              <w:fldChar w:fldCharType="begin"/>
            </w:r>
            <w:r>
              <w:instrText xml:space="preserve"> REF _Ref483639117 \h </w:instrText>
            </w:r>
            <w:r>
              <w:fldChar w:fldCharType="separate"/>
            </w:r>
            <w:r w:rsidR="00780111" w:rsidRPr="000542E5">
              <w:t>K</w:t>
            </w:r>
            <w:r w:rsidR="00780111">
              <w:t>ontekst</w:t>
            </w:r>
            <w:r w:rsidR="00780111" w:rsidRPr="000542E5">
              <w:t>-</w:t>
            </w:r>
            <w:r w:rsidR="00780111">
              <w:t>redigerede URL’er</w:t>
            </w:r>
            <w:r>
              <w:fldChar w:fldCharType="end"/>
            </w:r>
            <w:r>
              <w:t>)</w:t>
            </w:r>
          </w:p>
        </w:tc>
      </w:tr>
    </w:tbl>
    <w:p w14:paraId="4C9A775E" w14:textId="77777777" w:rsidR="000E417B" w:rsidRPr="00D94B65" w:rsidRDefault="000E417B" w:rsidP="000E417B"/>
    <w:p w14:paraId="5CE238C6" w14:textId="77777777" w:rsidR="000E417B" w:rsidRPr="00D94B65" w:rsidRDefault="000E417B" w:rsidP="000E417B"/>
    <w:p w14:paraId="3EF8372C" w14:textId="77777777" w:rsidR="002B6ADF" w:rsidRPr="007B3DE4" w:rsidRDefault="002B6ADF" w:rsidP="002B6ADF"/>
    <w:p w14:paraId="26532A46" w14:textId="7D3B210F" w:rsidR="006E7763" w:rsidRPr="007B3DE4" w:rsidRDefault="006E7763" w:rsidP="00FA3C33"/>
    <w:p w14:paraId="21FFCBB4" w14:textId="19ADFD87" w:rsidR="006E7763" w:rsidRPr="007B3DE4" w:rsidRDefault="006E7763" w:rsidP="00FA3C33"/>
    <w:p w14:paraId="724854CE" w14:textId="0F027ABF" w:rsidR="008227B6" w:rsidRDefault="008227B6" w:rsidP="00446CF0">
      <w:pPr>
        <w:spacing w:after="160"/>
      </w:pPr>
    </w:p>
    <w:sectPr w:rsidR="008227B6" w:rsidSect="00C061F3">
      <w:footerReference w:type="default" r:id="rId145"/>
      <w:headerReference w:type="first" r:id="rId146"/>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01018" w14:textId="77777777" w:rsidR="007875CF" w:rsidRDefault="007875CF">
      <w:pPr>
        <w:spacing w:after="0" w:line="240" w:lineRule="auto"/>
      </w:pPr>
      <w:r>
        <w:separator/>
      </w:r>
    </w:p>
  </w:endnote>
  <w:endnote w:type="continuationSeparator" w:id="0">
    <w:p w14:paraId="4EDB7ACD" w14:textId="77777777" w:rsidR="007875CF" w:rsidRDefault="00787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94465" w14:textId="24A0598E" w:rsidR="000E6FED" w:rsidRDefault="000E6FED" w:rsidP="00252813">
    <w:pPr>
      <w:pStyle w:val="Sidefodpuligesid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2AA12" w14:textId="12E62421" w:rsidR="000E6FED" w:rsidRDefault="000E6FED"/>
  <w:p w14:paraId="22333D72" w14:textId="09F421B7" w:rsidR="000E6FED" w:rsidRDefault="000E6FED">
    <w:pPr>
      <w:pStyle w:val="Sidefodpuligesider"/>
    </w:pPr>
    <w:r>
      <w:t xml:space="preserve">Side </w:t>
    </w:r>
    <w:r>
      <w:fldChar w:fldCharType="begin"/>
    </w:r>
    <w:r>
      <w:instrText>PAGE   \* MERGEFORMAT</w:instrText>
    </w:r>
    <w:r>
      <w:fldChar w:fldCharType="separate"/>
    </w:r>
    <w:r w:rsidR="009C4ECF" w:rsidRPr="009C4ECF">
      <w:rPr>
        <w:noProof/>
        <w:sz w:val="24"/>
        <w:szCs w:val="24"/>
      </w:rPr>
      <w:t>73</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E683F" w14:textId="77777777" w:rsidR="007875CF" w:rsidRDefault="007875CF">
      <w:pPr>
        <w:spacing w:after="0" w:line="240" w:lineRule="auto"/>
      </w:pPr>
      <w:r>
        <w:separator/>
      </w:r>
    </w:p>
  </w:footnote>
  <w:footnote w:type="continuationSeparator" w:id="0">
    <w:p w14:paraId="2D20CB48" w14:textId="77777777" w:rsidR="007875CF" w:rsidRDefault="007875CF">
      <w:pPr>
        <w:spacing w:after="0" w:line="240" w:lineRule="auto"/>
      </w:pPr>
      <w:r>
        <w:continuationSeparator/>
      </w:r>
    </w:p>
  </w:footnote>
  <w:footnote w:id="1">
    <w:p w14:paraId="68D80FF7" w14:textId="77777777" w:rsidR="000E6FED" w:rsidRPr="003B550E" w:rsidRDefault="000E6FED" w:rsidP="00DD7441">
      <w:pPr>
        <w:pStyle w:val="Fodnotetekst"/>
        <w:rPr>
          <w:lang w:val="en-US"/>
        </w:rPr>
      </w:pPr>
      <w:r>
        <w:rPr>
          <w:rStyle w:val="Fodnotehenvisning"/>
        </w:rPr>
        <w:footnoteRef/>
      </w:r>
      <w:r w:rsidRPr="003B550E">
        <w:rPr>
          <w:lang w:val="en-US"/>
        </w:rPr>
        <w:t xml:space="preserve"> ASP.NET, Wikipedia, 27. April 2017 - </w:t>
      </w:r>
      <w:hyperlink r:id="rId1" w:history="1">
        <w:r w:rsidRPr="00533DA0">
          <w:rPr>
            <w:rStyle w:val="Hyperlink"/>
            <w:lang w:val="en-US"/>
          </w:rPr>
          <w:t>https://en.wikipedia.org/wiki/ASP.NET</w:t>
        </w:r>
      </w:hyperlink>
    </w:p>
  </w:footnote>
  <w:footnote w:id="2">
    <w:p w14:paraId="43E95CA2" w14:textId="77777777" w:rsidR="000E6FED" w:rsidRPr="00E154CD" w:rsidRDefault="000E6FED" w:rsidP="00DD7441">
      <w:pPr>
        <w:pStyle w:val="Fodnotetekst"/>
      </w:pPr>
      <w:r>
        <w:rPr>
          <w:rStyle w:val="Fodnotehenvisning"/>
        </w:rPr>
        <w:footnoteRef/>
      </w:r>
      <w:r w:rsidRPr="00E154CD">
        <w:rPr>
          <w:lang w:val="en-US"/>
        </w:rPr>
        <w:t xml:space="preserve"> What is the Document Object Model?</w:t>
      </w:r>
      <w:r>
        <w:rPr>
          <w:lang w:val="en-US"/>
        </w:rPr>
        <w:t xml:space="preserve">, </w:t>
      </w:r>
      <w:r w:rsidRPr="00E154CD">
        <w:rPr>
          <w:lang w:val="en-US"/>
        </w:rPr>
        <w:t>Philippe Le Hégaret, W3C</w:t>
      </w:r>
      <w:r>
        <w:rPr>
          <w:lang w:val="en-US"/>
        </w:rPr>
        <w:t xml:space="preserve">, 13. </w:t>
      </w:r>
      <w:r w:rsidRPr="00E154CD">
        <w:t xml:space="preserve">November 2000 - </w:t>
      </w:r>
      <w:hyperlink r:id="rId2" w:history="1">
        <w:r w:rsidRPr="00533DA0">
          <w:rPr>
            <w:rStyle w:val="Hyperlink"/>
          </w:rPr>
          <w:t>https://www.w3.org/TR/DOM-Level-2-Core/introduction.html</w:t>
        </w:r>
      </w:hyperlink>
    </w:p>
  </w:footnote>
  <w:footnote w:id="3">
    <w:p w14:paraId="387B3668" w14:textId="20182CFB" w:rsidR="000E6FED" w:rsidRPr="00717673" w:rsidRDefault="000E6FED">
      <w:pPr>
        <w:pStyle w:val="Fodnotetekst"/>
        <w:rPr>
          <w:lang w:val="en-US"/>
        </w:rPr>
      </w:pPr>
      <w:r>
        <w:rPr>
          <w:rStyle w:val="Fodnotehenvisning"/>
        </w:rPr>
        <w:footnoteRef/>
      </w:r>
      <w:r w:rsidRPr="00701803">
        <w:rPr>
          <w:lang w:val="en-US"/>
        </w:rPr>
        <w:t xml:space="preserve"> API</w:t>
      </w:r>
      <w:r>
        <w:rPr>
          <w:lang w:val="en-US"/>
        </w:rPr>
        <w:t xml:space="preserve">, Wikipedia, 11. </w:t>
      </w:r>
      <w:r w:rsidRPr="00717673">
        <w:rPr>
          <w:lang w:val="en-US"/>
        </w:rPr>
        <w:t xml:space="preserve">November 2014 - </w:t>
      </w:r>
      <w:hyperlink r:id="rId3" w:history="1">
        <w:r w:rsidRPr="00717673">
          <w:rPr>
            <w:rStyle w:val="Hyperlink"/>
            <w:lang w:val="en-US"/>
          </w:rPr>
          <w:t>https://da.wikipedia.org/wiki/Application_programming_interface</w:t>
        </w:r>
      </w:hyperlink>
    </w:p>
  </w:footnote>
  <w:footnote w:id="4">
    <w:p w14:paraId="6A938DE3" w14:textId="77777777" w:rsidR="000E6FED" w:rsidRPr="003B550E" w:rsidRDefault="000E6FED" w:rsidP="00DD7441">
      <w:pPr>
        <w:pStyle w:val="Fodnotetekst"/>
        <w:rPr>
          <w:lang w:val="en-US"/>
        </w:rPr>
      </w:pPr>
      <w:r>
        <w:rPr>
          <w:rStyle w:val="Fodnotehenvisning"/>
        </w:rPr>
        <w:footnoteRef/>
      </w:r>
      <w:r w:rsidRPr="003B550E">
        <w:rPr>
          <w:lang w:val="en-US"/>
        </w:rPr>
        <w:t xml:space="preserve"> jQuery, Wikipedia, 16. April 2017 - </w:t>
      </w:r>
      <w:hyperlink r:id="rId4" w:history="1">
        <w:r w:rsidRPr="00533DA0">
          <w:rPr>
            <w:rStyle w:val="Hyperlink"/>
            <w:lang w:val="en-US"/>
          </w:rPr>
          <w:t>https://en.wikipedia.org/wiki/JQuery</w:t>
        </w:r>
      </w:hyperlink>
    </w:p>
  </w:footnote>
  <w:footnote w:id="5">
    <w:p w14:paraId="1235042F" w14:textId="6470A4D8" w:rsidR="000E6FED" w:rsidRPr="00BD581B" w:rsidRDefault="000E6FED">
      <w:pPr>
        <w:pStyle w:val="Fodnotetekst"/>
      </w:pPr>
      <w:r>
        <w:rPr>
          <w:rStyle w:val="Fodnotehenvisning"/>
        </w:rPr>
        <w:footnoteRef/>
      </w:r>
      <w:r w:rsidRPr="00922940">
        <w:rPr>
          <w:lang w:val="en-US"/>
        </w:rPr>
        <w:t xml:space="preserve"> </w:t>
      </w:r>
      <w:r w:rsidRPr="00BD581B">
        <w:rPr>
          <w:lang w:val="en-US"/>
        </w:rPr>
        <w:t>What is an .axd file?</w:t>
      </w:r>
      <w:r>
        <w:rPr>
          <w:lang w:val="en-US"/>
        </w:rPr>
        <w:t xml:space="preserve">, StackOverflow, 4. </w:t>
      </w:r>
      <w:r w:rsidRPr="00BD581B">
        <w:t xml:space="preserve">Maj 2011 - </w:t>
      </w:r>
      <w:hyperlink r:id="rId5" w:history="1">
        <w:r w:rsidRPr="00BD581B">
          <w:rPr>
            <w:rStyle w:val="Hyperlink"/>
          </w:rPr>
          <w:t>http://stackoverflow.com/questions/5879824/what-is-an-axd-file</w:t>
        </w:r>
      </w:hyperlink>
    </w:p>
  </w:footnote>
  <w:footnote w:id="6">
    <w:p w14:paraId="4EE5C427" w14:textId="7ED1FB79" w:rsidR="000E6FED" w:rsidRPr="0096288C" w:rsidRDefault="000E6FED">
      <w:pPr>
        <w:pStyle w:val="Fodnotetekst"/>
        <w:rPr>
          <w:lang w:val="en-US"/>
        </w:rPr>
      </w:pPr>
      <w:r>
        <w:rPr>
          <w:rStyle w:val="Fodnotehenvisning"/>
        </w:rPr>
        <w:footnoteRef/>
      </w:r>
      <w:r>
        <w:rPr>
          <w:lang w:val="en-US"/>
        </w:rPr>
        <w:t xml:space="preserve"> HTTP</w:t>
      </w:r>
      <w:r w:rsidRPr="0096288C">
        <w:rPr>
          <w:lang w:val="en-US"/>
        </w:rPr>
        <w:t xml:space="preserve"> status koder, Wikipedia, 27.</w:t>
      </w:r>
      <w:r>
        <w:rPr>
          <w:lang w:val="en-US"/>
        </w:rPr>
        <w:t xml:space="preserve"> Maj </w:t>
      </w:r>
      <w:r w:rsidRPr="0096288C">
        <w:rPr>
          <w:lang w:val="en-US"/>
        </w:rPr>
        <w:t xml:space="preserve">2017 - </w:t>
      </w:r>
      <w:hyperlink r:id="rId6" w:history="1">
        <w:r w:rsidRPr="0096288C">
          <w:rPr>
            <w:rStyle w:val="Hyperlink"/>
            <w:lang w:val="en-US"/>
          </w:rPr>
          <w:t>https://en.wikipedia.org/wiki/List_of_HTTP_status_codes</w:t>
        </w:r>
      </w:hyperlink>
    </w:p>
  </w:footnote>
  <w:footnote w:id="7">
    <w:p w14:paraId="35571209" w14:textId="69B1AFFF" w:rsidR="000E6FED" w:rsidRPr="00702FFA" w:rsidRDefault="000E6FED">
      <w:pPr>
        <w:pStyle w:val="Fodnotetekst"/>
        <w:rPr>
          <w:lang w:val="en-US"/>
        </w:rPr>
      </w:pPr>
      <w:r>
        <w:rPr>
          <w:rStyle w:val="Fodnotehenvisning"/>
        </w:rPr>
        <w:footnoteRef/>
      </w:r>
      <w:r w:rsidRPr="00702FFA">
        <w:rPr>
          <w:lang w:val="en-US"/>
        </w:rPr>
        <w:t xml:space="preserve"> Overview of Endpoints on Applications</w:t>
      </w:r>
      <w:r>
        <w:rPr>
          <w:lang w:val="en-US"/>
        </w:rPr>
        <w:t xml:space="preserve">, Microsoft - </w:t>
      </w:r>
      <w:hyperlink r:id="rId7" w:history="1">
        <w:r w:rsidRPr="006A6ED4">
          <w:rPr>
            <w:rStyle w:val="Hyperlink"/>
            <w:lang w:val="en-US"/>
          </w:rPr>
          <w:t>https://msdn.microsoft.com/en-us/library/ms181835(v=vs.90).aspx</w:t>
        </w:r>
      </w:hyperlink>
    </w:p>
  </w:footnote>
  <w:footnote w:id="8">
    <w:p w14:paraId="29EB2DBF" w14:textId="056AB2CA" w:rsidR="000E6FED" w:rsidRPr="00F41C0C" w:rsidRDefault="000E6FED">
      <w:pPr>
        <w:pStyle w:val="Fodnotetekst"/>
        <w:rPr>
          <w:lang w:val="en-US"/>
        </w:rPr>
      </w:pPr>
      <w:r>
        <w:rPr>
          <w:rStyle w:val="Fodnotehenvisning"/>
        </w:rPr>
        <w:footnoteRef/>
      </w:r>
      <w:r w:rsidRPr="00F41C0C">
        <w:rPr>
          <w:lang w:val="en-US"/>
        </w:rPr>
        <w:t xml:space="preserve"> IClientMessageInspector Interface</w:t>
      </w:r>
      <w:r>
        <w:rPr>
          <w:lang w:val="en-US"/>
        </w:rPr>
        <w:t xml:space="preserve">, Microsoft - </w:t>
      </w:r>
      <w:hyperlink r:id="rId8" w:history="1">
        <w:r w:rsidRPr="006A6ED4">
          <w:rPr>
            <w:rStyle w:val="Hyperlink"/>
            <w:lang w:val="en-US"/>
          </w:rPr>
          <w:t>https://msdn.microsoft.com/en-us/library/system.servicemodel.dispatcher.iclientmessageinspector(v=vs.110).aspx</w:t>
        </w:r>
      </w:hyperlink>
    </w:p>
  </w:footnote>
  <w:footnote w:id="9">
    <w:p w14:paraId="3041F328" w14:textId="77777777" w:rsidR="000E6FED" w:rsidRPr="00DD60FA" w:rsidRDefault="000E6FED" w:rsidP="00304023">
      <w:pPr>
        <w:pStyle w:val="Fodnotetekst"/>
        <w:rPr>
          <w:lang w:val="en-US"/>
        </w:rPr>
      </w:pPr>
      <w:r>
        <w:rPr>
          <w:rStyle w:val="Fodnotehenvisning"/>
        </w:rPr>
        <w:footnoteRef/>
      </w:r>
      <w:r w:rsidRPr="00DD60FA">
        <w:rPr>
          <w:lang w:val="en-US"/>
        </w:rPr>
        <w:t xml:space="preserve"> INPUT-element typer</w:t>
      </w:r>
      <w:r>
        <w:rPr>
          <w:lang w:val="en-US"/>
        </w:rPr>
        <w:t>, w3schools</w:t>
      </w:r>
      <w:r w:rsidRPr="00DD60FA">
        <w:rPr>
          <w:lang w:val="en-US"/>
        </w:rPr>
        <w:t xml:space="preserve"> - </w:t>
      </w:r>
      <w:hyperlink r:id="rId9" w:history="1">
        <w:r w:rsidRPr="00DD60FA">
          <w:rPr>
            <w:rStyle w:val="Hyperlink"/>
            <w:lang w:val="en-US"/>
          </w:rPr>
          <w:t>https://www.w3schools.com/tags/att_input_type.asp</w:t>
        </w:r>
      </w:hyperlink>
    </w:p>
  </w:footnote>
  <w:footnote w:id="10">
    <w:p w14:paraId="070527FA" w14:textId="61F6DD8F" w:rsidR="000E6FED" w:rsidRPr="00357F2F" w:rsidRDefault="000E6FED">
      <w:pPr>
        <w:pStyle w:val="Fodnotetekst"/>
        <w:rPr>
          <w:lang w:val="en-US"/>
        </w:rPr>
      </w:pPr>
      <w:r>
        <w:rPr>
          <w:rStyle w:val="Fodnotehenvisning"/>
        </w:rPr>
        <w:footnoteRef/>
      </w:r>
      <w:r w:rsidRPr="00357F2F">
        <w:rPr>
          <w:lang w:val="en-US"/>
        </w:rPr>
        <w:t xml:space="preserve"> </w:t>
      </w:r>
      <w:r>
        <w:rPr>
          <w:lang w:val="en-US"/>
        </w:rPr>
        <w:t xml:space="preserve">Event.stopImmediatePropagation, jQuery - </w:t>
      </w:r>
      <w:hyperlink r:id="rId10" w:history="1">
        <w:r w:rsidRPr="006A6ED4">
          <w:rPr>
            <w:rStyle w:val="Hyperlink"/>
            <w:lang w:val="en-US"/>
          </w:rPr>
          <w:t>https://api.jquery.com/event.stopimmediatepropagation/</w:t>
        </w:r>
      </w:hyperlink>
    </w:p>
  </w:footnote>
  <w:footnote w:id="11">
    <w:p w14:paraId="470B29DE" w14:textId="77777777" w:rsidR="000E6FED" w:rsidRPr="00B47431" w:rsidRDefault="000E6FED" w:rsidP="00B47431">
      <w:pPr>
        <w:pStyle w:val="Fodnotetekst"/>
        <w:rPr>
          <w:lang w:val="en-US"/>
        </w:rPr>
      </w:pPr>
      <w:r>
        <w:rPr>
          <w:rStyle w:val="Fodnotehenvisning"/>
        </w:rPr>
        <w:footnoteRef/>
      </w:r>
      <w:r w:rsidRPr="00B47431">
        <w:rPr>
          <w:lang w:val="en-US"/>
        </w:rPr>
        <w:t xml:space="preserve"> </w:t>
      </w:r>
      <w:r>
        <w:rPr>
          <w:lang w:val="en-US"/>
        </w:rPr>
        <w:t xml:space="preserve">Bubbling and capturing, Javascript.Info - </w:t>
      </w:r>
      <w:hyperlink r:id="rId11" w:history="1">
        <w:r w:rsidRPr="006A6ED4">
          <w:rPr>
            <w:rStyle w:val="Hyperlink"/>
            <w:lang w:val="en-US"/>
          </w:rPr>
          <w:t>https://javascript.info/bubbling-and-capturing</w:t>
        </w:r>
      </w:hyperlink>
    </w:p>
  </w:footnote>
  <w:footnote w:id="12">
    <w:p w14:paraId="61B57C29" w14:textId="77777777" w:rsidR="000E6FED" w:rsidRPr="006800B5" w:rsidRDefault="000E6FED" w:rsidP="008E64DA">
      <w:pPr>
        <w:pStyle w:val="Fodnotetekst"/>
        <w:rPr>
          <w:lang w:val="en-US"/>
        </w:rPr>
      </w:pPr>
      <w:r>
        <w:rPr>
          <w:rStyle w:val="Fodnotehenvisning"/>
        </w:rPr>
        <w:footnoteRef/>
      </w:r>
      <w:r w:rsidRPr="006800B5">
        <w:rPr>
          <w:lang w:val="en-US"/>
        </w:rPr>
        <w:t xml:space="preserve"> Selectors, jQuery - </w:t>
      </w:r>
      <w:hyperlink r:id="rId12" w:history="1">
        <w:r w:rsidRPr="006A6ED4">
          <w:rPr>
            <w:rStyle w:val="Hyperlink"/>
            <w:lang w:val="en-US"/>
          </w:rPr>
          <w:t>https://api.jquery.com/category/selectors/</w:t>
        </w:r>
      </w:hyperlink>
    </w:p>
  </w:footnote>
  <w:footnote w:id="13">
    <w:p w14:paraId="184F2C84" w14:textId="77777777" w:rsidR="000E6FED" w:rsidRPr="00DD60FA" w:rsidRDefault="000E6FED" w:rsidP="001A4010">
      <w:pPr>
        <w:pStyle w:val="Fodnotetekst"/>
        <w:rPr>
          <w:lang w:val="en-US"/>
        </w:rPr>
      </w:pPr>
      <w:r>
        <w:rPr>
          <w:rStyle w:val="Fodnotehenvisning"/>
        </w:rPr>
        <w:footnoteRef/>
      </w:r>
      <w:r w:rsidRPr="00DD60FA">
        <w:rPr>
          <w:lang w:val="en-US"/>
        </w:rPr>
        <w:t xml:space="preserve"> DOM events, Wikipedia, 1. April 2017 - </w:t>
      </w:r>
      <w:hyperlink r:id="rId13" w:anchor="Common.2FW3C_events" w:history="1">
        <w:r w:rsidRPr="00DD60FA">
          <w:rPr>
            <w:rStyle w:val="Hyperlink"/>
            <w:lang w:val="en-US"/>
          </w:rPr>
          <w:t>https://en.wikipedia.org/wiki/DOM_events#Common.2FW3C_events</w:t>
        </w:r>
      </w:hyperlink>
    </w:p>
  </w:footnote>
  <w:footnote w:id="14">
    <w:p w14:paraId="301C148E" w14:textId="2E4AFA31" w:rsidR="000E6FED" w:rsidRPr="007E2DB5" w:rsidRDefault="000E6FED">
      <w:pPr>
        <w:pStyle w:val="Fodnotetekst"/>
        <w:rPr>
          <w:lang w:val="en-US"/>
        </w:rPr>
      </w:pPr>
      <w:r>
        <w:rPr>
          <w:rStyle w:val="Fodnotehenvisning"/>
        </w:rPr>
        <w:footnoteRef/>
      </w:r>
      <w:r w:rsidRPr="007E2DB5">
        <w:rPr>
          <w:lang w:val="en-US"/>
        </w:rPr>
        <w:t xml:space="preserve"> Get event listeners attached to node using addEventListener</w:t>
      </w:r>
      <w:r>
        <w:rPr>
          <w:lang w:val="en-US"/>
        </w:rPr>
        <w:t xml:space="preserve">, Stack Overflow - </w:t>
      </w:r>
      <w:hyperlink r:id="rId14" w:history="1">
        <w:r w:rsidRPr="006A6ED4">
          <w:rPr>
            <w:rStyle w:val="Hyperlink"/>
            <w:lang w:val="en-US"/>
          </w:rPr>
          <w:t>https://stackoverflow.com/questions/9046741/get-event-listeners-attached-to-node-using-addeventlistener</w:t>
        </w:r>
      </w:hyperlink>
    </w:p>
  </w:footnote>
  <w:footnote w:id="15">
    <w:p w14:paraId="3876D707" w14:textId="227C5A1F" w:rsidR="000E6FED" w:rsidRPr="00DD60FA" w:rsidRDefault="000E6FED">
      <w:pPr>
        <w:pStyle w:val="Fodnotetekst"/>
        <w:rPr>
          <w:lang w:val="en-US"/>
        </w:rPr>
      </w:pPr>
      <w:r>
        <w:rPr>
          <w:rStyle w:val="Fodnotehenvisning"/>
        </w:rPr>
        <w:footnoteRef/>
      </w:r>
      <w:r w:rsidRPr="00DD60FA">
        <w:rPr>
          <w:lang w:val="en-US"/>
        </w:rPr>
        <w:t xml:space="preserve"> </w:t>
      </w:r>
      <w:r>
        <w:rPr>
          <w:lang w:val="en-US"/>
        </w:rPr>
        <w:t xml:space="preserve">event.target, Javascript.info - </w:t>
      </w:r>
      <w:hyperlink r:id="rId15" w:anchor="event-target" w:history="1">
        <w:r w:rsidRPr="00DD60FA">
          <w:rPr>
            <w:rStyle w:val="Hyperlink"/>
            <w:lang w:val="en-US"/>
          </w:rPr>
          <w:t>https://javascript.info/bubbling-and-capturing#event-target</w:t>
        </w:r>
      </w:hyperlink>
    </w:p>
  </w:footnote>
  <w:footnote w:id="16">
    <w:p w14:paraId="4EA1E6C3" w14:textId="135AB369" w:rsidR="000E6FED" w:rsidRPr="000D33FE" w:rsidRDefault="000E6FED" w:rsidP="0013600E">
      <w:pPr>
        <w:pStyle w:val="Fodnotetekst"/>
        <w:rPr>
          <w:lang w:val="en-US"/>
        </w:rPr>
      </w:pPr>
      <w:r>
        <w:rPr>
          <w:rStyle w:val="Fodnotehenvisning"/>
        </w:rPr>
        <w:footnoteRef/>
      </w:r>
      <w:r w:rsidRPr="000D33FE">
        <w:rPr>
          <w:lang w:val="en-US"/>
        </w:rPr>
        <w:t xml:space="preserve"> </w:t>
      </w:r>
      <w:r>
        <w:rPr>
          <w:lang w:val="en-US"/>
        </w:rPr>
        <w:t xml:space="preserve">DateTime.Ticks property, .Net Framework, Microsoft - </w:t>
      </w:r>
      <w:hyperlink r:id="rId16" w:history="1">
        <w:r w:rsidRPr="00533DA0">
          <w:rPr>
            <w:rStyle w:val="Hyperlink"/>
            <w:lang w:val="en-US"/>
          </w:rPr>
          <w:t>https://msdn.microsoft.com/en-us/library/system.datetime.ticks(v=vs.110).aspx</w:t>
        </w:r>
      </w:hyperlink>
    </w:p>
  </w:footnote>
  <w:footnote w:id="17">
    <w:p w14:paraId="341E9AB0" w14:textId="77777777" w:rsidR="000E6FED" w:rsidRPr="000D33FE" w:rsidRDefault="000E6FED" w:rsidP="0013600E">
      <w:pPr>
        <w:pStyle w:val="Fodnotetekst"/>
        <w:rPr>
          <w:lang w:val="en-US"/>
        </w:rPr>
      </w:pPr>
      <w:r>
        <w:rPr>
          <w:rStyle w:val="Fodnotehenvisning"/>
        </w:rPr>
        <w:footnoteRef/>
      </w:r>
      <w:r w:rsidRPr="000D33FE">
        <w:rPr>
          <w:lang w:val="en-US"/>
        </w:rPr>
        <w:t xml:space="preserve"> DateTime structure, .NET Framework, Microsoft</w:t>
      </w:r>
      <w:r>
        <w:rPr>
          <w:lang w:val="en-US"/>
        </w:rPr>
        <w:t xml:space="preserve"> - </w:t>
      </w:r>
      <w:hyperlink r:id="rId17" w:history="1">
        <w:r w:rsidRPr="00533DA0">
          <w:rPr>
            <w:rStyle w:val="Hyperlink"/>
            <w:lang w:val="en-US"/>
          </w:rPr>
          <w:t>https://msdn.microsoft.com/en-us/library/system.datetime(v=vs.110).aspx</w:t>
        </w:r>
      </w:hyperlink>
    </w:p>
  </w:footnote>
  <w:footnote w:id="18">
    <w:p w14:paraId="2750B3A6" w14:textId="0CFBCEE9" w:rsidR="000E6FED" w:rsidRPr="003320AF" w:rsidRDefault="000E6FED">
      <w:pPr>
        <w:pStyle w:val="Fodnotetekst"/>
        <w:rPr>
          <w:lang w:val="en-US"/>
        </w:rPr>
      </w:pPr>
      <w:r>
        <w:rPr>
          <w:rStyle w:val="Fodnotehenvisning"/>
        </w:rPr>
        <w:footnoteRef/>
      </w:r>
      <w:r w:rsidRPr="003320AF">
        <w:rPr>
          <w:lang w:val="en-US"/>
        </w:rPr>
        <w:t xml:space="preserve"> </w:t>
      </w:r>
      <w:r>
        <w:rPr>
          <w:lang w:val="en-US"/>
        </w:rPr>
        <w:t xml:space="preserve">Proof of concept, Wikipedia, 11. Maj 2017 - </w:t>
      </w:r>
      <w:hyperlink r:id="rId18" w:history="1">
        <w:r w:rsidRPr="00B97854">
          <w:rPr>
            <w:rStyle w:val="Hyperlink"/>
            <w:lang w:val="en-US"/>
          </w:rPr>
          <w:t>https://en.wikipedia.org/wiki/Proof_of_concept</w:t>
        </w:r>
      </w:hyperlink>
    </w:p>
  </w:footnote>
  <w:footnote w:id="19">
    <w:p w14:paraId="4C5EFA22" w14:textId="4BCECF51" w:rsidR="000E6FED" w:rsidRPr="00DB4AE6" w:rsidRDefault="000E6FED">
      <w:pPr>
        <w:pStyle w:val="Fodnotetekst"/>
        <w:rPr>
          <w:lang w:val="en-US"/>
        </w:rPr>
      </w:pPr>
      <w:r>
        <w:rPr>
          <w:rStyle w:val="Fodnotehenvisning"/>
        </w:rPr>
        <w:footnoteRef/>
      </w:r>
      <w:r w:rsidRPr="00DB4AE6">
        <w:rPr>
          <w:lang w:val="en-US"/>
        </w:rPr>
        <w:t xml:space="preserve"> </w:t>
      </w:r>
      <w:r>
        <w:rPr>
          <w:lang w:val="en-US"/>
        </w:rPr>
        <w:t xml:space="preserve">WebBrowser class, Microsoft - </w:t>
      </w:r>
      <w:hyperlink r:id="rId19" w:history="1">
        <w:r w:rsidRPr="006A6ED4">
          <w:rPr>
            <w:rStyle w:val="Hyperlink"/>
            <w:lang w:val="en-US"/>
          </w:rPr>
          <w:t>https://msdn.microsoft.com/en-us/library/system.windows.forms.webbrowser(v=vs.110).aspx</w:t>
        </w:r>
      </w:hyperlink>
    </w:p>
  </w:footnote>
  <w:footnote w:id="20">
    <w:p w14:paraId="56150027" w14:textId="704F3586" w:rsidR="000E6FED" w:rsidRPr="00BD581B" w:rsidRDefault="000E6FED" w:rsidP="00446404">
      <w:r>
        <w:rPr>
          <w:rStyle w:val="Fodnotehenvisning"/>
        </w:rPr>
        <w:footnoteRef/>
      </w:r>
      <w:r w:rsidRPr="00BD581B">
        <w:rPr>
          <w:lang w:val="en-US"/>
        </w:rPr>
        <w:t xml:space="preserve"> Configuring the emulation mode of an Internet Explorer WebBrowser control</w:t>
      </w:r>
      <w:r>
        <w:rPr>
          <w:lang w:val="en-US"/>
        </w:rPr>
        <w:t xml:space="preserve">, Richard James Moss, CodeProject, 6. </w:t>
      </w:r>
      <w:r w:rsidRPr="00BD581B">
        <w:t>J</w:t>
      </w:r>
      <w:r>
        <w:t>uli 2014</w:t>
      </w:r>
      <w:r w:rsidRPr="00BD581B">
        <w:t xml:space="preserve"> - </w:t>
      </w:r>
      <w:hyperlink r:id="rId20" w:history="1">
        <w:r w:rsidRPr="00BD581B">
          <w:rPr>
            <w:rStyle w:val="Hyperlink"/>
          </w:rPr>
          <w:t>https://www.codeproject.com/Articles/793687/Configuring-the-emulation-mode-of-an-Internet-Expl</w:t>
        </w:r>
      </w:hyperlink>
    </w:p>
  </w:footnote>
  <w:footnote w:id="21">
    <w:p w14:paraId="3F199BC0" w14:textId="5E24FFFD" w:rsidR="000E6FED" w:rsidRPr="002F2C62" w:rsidRDefault="000E6FED">
      <w:pPr>
        <w:pStyle w:val="Fodnotetekst"/>
        <w:rPr>
          <w:lang w:val="en-US"/>
        </w:rPr>
      </w:pPr>
      <w:r>
        <w:rPr>
          <w:rStyle w:val="Fodnotehenvisning"/>
        </w:rPr>
        <w:footnoteRef/>
      </w:r>
      <w:r w:rsidRPr="002F2C62">
        <w:rPr>
          <w:lang w:val="en-US"/>
        </w:rPr>
        <w:t xml:space="preserve"> Document.elementFromPoint()</w:t>
      </w:r>
      <w:r>
        <w:rPr>
          <w:lang w:val="en-US"/>
        </w:rPr>
        <w:t>, Mozilla Developer Network, 2. Dec 2016 -</w:t>
      </w:r>
      <w:r w:rsidRPr="002F2C62">
        <w:rPr>
          <w:lang w:val="en-US"/>
        </w:rPr>
        <w:t xml:space="preserve"> </w:t>
      </w:r>
      <w:hyperlink r:id="rId21" w:history="1">
        <w:r w:rsidRPr="002F2C62">
          <w:rPr>
            <w:rStyle w:val="Hyperlink"/>
            <w:lang w:val="en-US"/>
          </w:rPr>
          <w:t>https://developer.mozilla.org/en-US/docs/Web/API/Document/elementFromPoint</w:t>
        </w:r>
      </w:hyperlink>
    </w:p>
  </w:footnote>
  <w:footnote w:id="22">
    <w:p w14:paraId="3371BD36" w14:textId="22D5B4A4" w:rsidR="000E6FED" w:rsidRPr="007D6EC5" w:rsidRDefault="000E6FED">
      <w:pPr>
        <w:pStyle w:val="Fodnotetekst"/>
        <w:rPr>
          <w:lang w:val="en-US"/>
        </w:rPr>
      </w:pPr>
      <w:r>
        <w:rPr>
          <w:rStyle w:val="Fodnotehenvisning"/>
        </w:rPr>
        <w:footnoteRef/>
      </w:r>
      <w:r w:rsidRPr="007D6EC5">
        <w:rPr>
          <w:lang w:val="en-US"/>
        </w:rPr>
        <w:t xml:space="preserve"> </w:t>
      </w:r>
      <w:r>
        <w:rPr>
          <w:lang w:val="en-US"/>
        </w:rPr>
        <w:t xml:space="preserve">.position(), jQuery - </w:t>
      </w:r>
      <w:hyperlink r:id="rId22" w:history="1">
        <w:r w:rsidRPr="006A6ED4">
          <w:rPr>
            <w:rStyle w:val="Hyperlink"/>
            <w:lang w:val="en-US"/>
          </w:rPr>
          <w:t>https://api.jquery.com/position/</w:t>
        </w:r>
      </w:hyperlink>
    </w:p>
  </w:footnote>
  <w:footnote w:id="23">
    <w:p w14:paraId="44CD7BAE" w14:textId="6B68E0C6" w:rsidR="000E6FED" w:rsidRPr="002F2C62" w:rsidRDefault="000E6FED" w:rsidP="000A6ABF">
      <w:pPr>
        <w:pStyle w:val="Fodnotetekst"/>
        <w:rPr>
          <w:lang w:val="en-US"/>
        </w:rPr>
      </w:pPr>
      <w:r>
        <w:rPr>
          <w:rStyle w:val="Fodnotehenvisning"/>
        </w:rPr>
        <w:footnoteRef/>
      </w:r>
      <w:r w:rsidRPr="002F2C62">
        <w:rPr>
          <w:lang w:val="en-US"/>
        </w:rPr>
        <w:t xml:space="preserve"> HTML Links</w:t>
      </w:r>
      <w:r>
        <w:rPr>
          <w:lang w:val="en-US"/>
        </w:rPr>
        <w:t xml:space="preserve">, w3schools - </w:t>
      </w:r>
      <w:hyperlink r:id="rId23" w:history="1">
        <w:r w:rsidRPr="002F2C62">
          <w:rPr>
            <w:rStyle w:val="Hyperlink"/>
            <w:lang w:val="en-US"/>
          </w:rPr>
          <w:t>https://www.w3schools.com/html/html_links.asp</w:t>
        </w:r>
      </w:hyperlink>
    </w:p>
  </w:footnote>
  <w:footnote w:id="24">
    <w:p w14:paraId="08560F2B" w14:textId="3AEDFC35" w:rsidR="000E6FED" w:rsidRPr="002F2C62" w:rsidRDefault="000E6FED" w:rsidP="00D54E95">
      <w:pPr>
        <w:rPr>
          <w:sz w:val="20"/>
          <w:lang w:val="en-US"/>
        </w:rPr>
      </w:pPr>
      <w:r>
        <w:rPr>
          <w:rStyle w:val="Fodnotehenvisning"/>
        </w:rPr>
        <w:footnoteRef/>
      </w:r>
      <w:r w:rsidRPr="002F2C62">
        <w:rPr>
          <w:lang w:val="en-US"/>
        </w:rPr>
        <w:t xml:space="preserve"> </w:t>
      </w:r>
      <w:r w:rsidRPr="002F2C62">
        <w:rPr>
          <w:sz w:val="20"/>
          <w:lang w:val="en-US"/>
        </w:rPr>
        <w:t xml:space="preserve">Using HTTP Methods for RESTful Services, REST API Tutorial -  </w:t>
      </w:r>
      <w:hyperlink r:id="rId24" w:history="1">
        <w:r w:rsidRPr="006A6ED4">
          <w:rPr>
            <w:rStyle w:val="Hyperlink"/>
            <w:sz w:val="20"/>
            <w:lang w:val="en-US"/>
          </w:rPr>
          <w:t>http://www.restapitutorial.com/lessons/httpmethods.html</w:t>
        </w:r>
      </w:hyperlink>
    </w:p>
  </w:footnote>
  <w:footnote w:id="25">
    <w:p w14:paraId="6CE49700" w14:textId="7C9F6586" w:rsidR="000E6FED" w:rsidRPr="002E6328" w:rsidRDefault="000E6FED" w:rsidP="00D54E95">
      <w:pPr>
        <w:pStyle w:val="Fodnotetekst"/>
        <w:rPr>
          <w:lang w:val="en-US"/>
        </w:rPr>
      </w:pPr>
      <w:r>
        <w:rPr>
          <w:rStyle w:val="Fodnotehenvisning"/>
        </w:rPr>
        <w:footnoteRef/>
      </w:r>
      <w:r w:rsidRPr="002E6328">
        <w:rPr>
          <w:lang w:val="en-US"/>
        </w:rPr>
        <w:t xml:space="preserve"> </w:t>
      </w:r>
      <w:r w:rsidRPr="002F2C62">
        <w:rPr>
          <w:lang w:val="en-US"/>
        </w:rPr>
        <w:t>Response.Redirect with POST instead of Get?</w:t>
      </w:r>
      <w:r>
        <w:rPr>
          <w:lang w:val="en-US"/>
        </w:rPr>
        <w:t>, Stack Overflow, 6. Sep 2008</w:t>
      </w:r>
      <w:r w:rsidRPr="002E6328">
        <w:rPr>
          <w:lang w:val="en-US"/>
        </w:rPr>
        <w:t xml:space="preserve"> - </w:t>
      </w:r>
      <w:hyperlink r:id="rId25" w:history="1">
        <w:r w:rsidRPr="000D10E5">
          <w:rPr>
            <w:rStyle w:val="Hyperlink"/>
            <w:lang w:val="en-US"/>
          </w:rPr>
          <w:t>http://stackoverflow.com/questions/46582/response-redirect-with-post-instead-of-get</w:t>
        </w:r>
      </w:hyperlink>
    </w:p>
  </w:footnote>
  <w:footnote w:id="26">
    <w:p w14:paraId="1881D2F7" w14:textId="070C7283" w:rsidR="000E6FED" w:rsidRPr="002E6328" w:rsidRDefault="000E6FED" w:rsidP="00D54E95">
      <w:pPr>
        <w:pStyle w:val="Fodnotetekst"/>
        <w:rPr>
          <w:lang w:val="en-US"/>
        </w:rPr>
      </w:pPr>
      <w:r>
        <w:rPr>
          <w:rStyle w:val="Fodnotehenvisning"/>
        </w:rPr>
        <w:footnoteRef/>
      </w:r>
      <w:r w:rsidRPr="002E6328">
        <w:rPr>
          <w:lang w:val="en-US"/>
        </w:rPr>
        <w:t xml:space="preserve"> </w:t>
      </w:r>
      <w:r w:rsidRPr="002F2C62">
        <w:rPr>
          <w:lang w:val="en-US"/>
        </w:rPr>
        <w:t>pass post data with window.location.href</w:t>
      </w:r>
      <w:r>
        <w:rPr>
          <w:lang w:val="en-US"/>
        </w:rPr>
        <w:t>, Stack Overflow, 3. Marts 2010</w:t>
      </w:r>
      <w:r w:rsidRPr="002E6328">
        <w:rPr>
          <w:lang w:val="en-US"/>
        </w:rPr>
        <w:t xml:space="preserve"> - </w:t>
      </w:r>
      <w:hyperlink r:id="rId26" w:history="1">
        <w:r w:rsidRPr="000D10E5">
          <w:rPr>
            <w:rStyle w:val="Hyperlink"/>
            <w:lang w:val="en-US"/>
          </w:rPr>
          <w:t>http://stackoverflow.com/questions/2367979/pass-post-data-with-window-location-href</w:t>
        </w:r>
      </w:hyperlink>
    </w:p>
  </w:footnote>
  <w:footnote w:id="27">
    <w:p w14:paraId="3AE00C01" w14:textId="7C477B93" w:rsidR="000E6FED" w:rsidRPr="000315D3" w:rsidRDefault="000E6FED">
      <w:pPr>
        <w:pStyle w:val="Fodnotetekst"/>
        <w:rPr>
          <w:lang w:val="en-US"/>
        </w:rPr>
      </w:pPr>
      <w:r>
        <w:rPr>
          <w:rStyle w:val="Fodnotehenvisning"/>
        </w:rPr>
        <w:footnoteRef/>
      </w:r>
      <w:r w:rsidRPr="000315D3">
        <w:rPr>
          <w:lang w:val="en-US"/>
        </w:rPr>
        <w:t xml:space="preserve"> </w:t>
      </w:r>
      <w:r w:rsidRPr="002F2C62">
        <w:rPr>
          <w:lang w:val="en-US"/>
        </w:rPr>
        <w:t>IRequiresSessionState Interface</w:t>
      </w:r>
      <w:r>
        <w:rPr>
          <w:lang w:val="en-US"/>
        </w:rPr>
        <w:t xml:space="preserve">, Microsoft - </w:t>
      </w:r>
      <w:hyperlink r:id="rId27" w:history="1">
        <w:r w:rsidRPr="00D041E8">
          <w:rPr>
            <w:rStyle w:val="Hyperlink"/>
            <w:lang w:val="en-US"/>
          </w:rPr>
          <w:t>https://msdn.microsoft.com/en-us/library/system.web.sessionstate.irequiressessionstate(v=vs.110).aspx</w:t>
        </w:r>
      </w:hyperlink>
    </w:p>
  </w:footnote>
  <w:footnote w:id="28">
    <w:p w14:paraId="1FA5C39B" w14:textId="64CF5B2A" w:rsidR="000E6FED" w:rsidRPr="002F2C62" w:rsidRDefault="000E6FED">
      <w:pPr>
        <w:pStyle w:val="Fodnotetekst"/>
      </w:pPr>
      <w:r>
        <w:rPr>
          <w:rStyle w:val="Fodnotehenvisning"/>
        </w:rPr>
        <w:footnoteRef/>
      </w:r>
      <w:r w:rsidRPr="00F863AE">
        <w:rPr>
          <w:lang w:val="en-US"/>
        </w:rPr>
        <w:t xml:space="preserve"> </w:t>
      </w:r>
      <w:r w:rsidRPr="002F2C62">
        <w:rPr>
          <w:lang w:val="en-US"/>
        </w:rPr>
        <w:t>Using Web Workers</w:t>
      </w:r>
      <w:r>
        <w:rPr>
          <w:lang w:val="en-US"/>
        </w:rPr>
        <w:t xml:space="preserve">, Mozilla Developer Network, 21. </w:t>
      </w:r>
      <w:r w:rsidRPr="002F2C62">
        <w:t xml:space="preserve">Maj 2017 - </w:t>
      </w:r>
      <w:hyperlink r:id="rId28" w:history="1">
        <w:r w:rsidRPr="002F2C62">
          <w:rPr>
            <w:rStyle w:val="Hyperlink"/>
          </w:rPr>
          <w:t>https://developer.mozilla.org/en-US/docs/Web/API/Web_Workers_API/Using_web_workers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A32C9" w14:textId="77777777" w:rsidR="000E6FED" w:rsidRDefault="000E6FED">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Opstilling-punktteg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Opstilling-punktteg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Opstilling-punktteg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Opstilling-punkttegn2"/>
      <w:lvlText w:val=""/>
      <w:lvlJc w:val="left"/>
      <w:pPr>
        <w:ind w:left="720" w:hanging="360"/>
      </w:pPr>
      <w:rPr>
        <w:rFonts w:ascii="Wingdings 2" w:hAnsi="Wingdings 2" w:hint="default"/>
      </w:rPr>
    </w:lvl>
  </w:abstractNum>
  <w:abstractNum w:abstractNumId="4" w15:restartNumberingAfterBreak="0">
    <w:nsid w:val="033128C7"/>
    <w:multiLevelType w:val="hybridMultilevel"/>
    <w:tmpl w:val="FBEC4A3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5" w15:restartNumberingAfterBreak="0">
    <w:nsid w:val="040679A5"/>
    <w:multiLevelType w:val="hybridMultilevel"/>
    <w:tmpl w:val="AB1CD49C"/>
    <w:lvl w:ilvl="0" w:tplc="B90A59D2">
      <w:start w:val="1"/>
      <w:numFmt w:val="decimal"/>
      <w:lvlText w:val="%1."/>
      <w:lvlJc w:val="left"/>
      <w:pPr>
        <w:ind w:left="1080" w:hanging="360"/>
      </w:pPr>
      <w:rPr>
        <w:rFonts w:hint="default"/>
      </w:rPr>
    </w:lvl>
    <w:lvl w:ilvl="1" w:tplc="0406000F">
      <w:start w:val="1"/>
      <w:numFmt w:val="decimal"/>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6" w15:restartNumberingAfterBreak="0">
    <w:nsid w:val="080D7D13"/>
    <w:multiLevelType w:val="hybridMultilevel"/>
    <w:tmpl w:val="BB38CF90"/>
    <w:lvl w:ilvl="0" w:tplc="04060019">
      <w:start w:val="1"/>
      <w:numFmt w:val="lowerLetter"/>
      <w:lvlText w:val="%1."/>
      <w:lvlJc w:val="left"/>
      <w:pPr>
        <w:ind w:left="360" w:hanging="360"/>
      </w:pPr>
      <w:rPr>
        <w:rFonts w:hint="default"/>
      </w:rPr>
    </w:lvl>
    <w:lvl w:ilvl="1" w:tplc="04060019">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7" w15:restartNumberingAfterBreak="0">
    <w:nsid w:val="094729B4"/>
    <w:multiLevelType w:val="hybridMultilevel"/>
    <w:tmpl w:val="4A66B416"/>
    <w:lvl w:ilvl="0" w:tplc="0406000F">
      <w:start w:val="1"/>
      <w:numFmt w:val="decimal"/>
      <w:lvlText w:val="%1."/>
      <w:lvlJc w:val="left"/>
      <w:pPr>
        <w:ind w:left="1440" w:hanging="360"/>
      </w:pPr>
      <w:rPr>
        <w:rFonts w:hint="default"/>
      </w:r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8" w15:restartNumberingAfterBreak="0">
    <w:nsid w:val="0A812CE0"/>
    <w:multiLevelType w:val="hybridMultilevel"/>
    <w:tmpl w:val="70F01C4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0B5E4708"/>
    <w:multiLevelType w:val="hybridMultilevel"/>
    <w:tmpl w:val="683640D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0D6D36A4"/>
    <w:multiLevelType w:val="hybridMultilevel"/>
    <w:tmpl w:val="1D68A02C"/>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1" w15:restartNumberingAfterBreak="0">
    <w:nsid w:val="18AD563C"/>
    <w:multiLevelType w:val="hybridMultilevel"/>
    <w:tmpl w:val="FE5A8A24"/>
    <w:lvl w:ilvl="0" w:tplc="24926DC8">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2" w15:restartNumberingAfterBreak="0">
    <w:nsid w:val="19F33802"/>
    <w:multiLevelType w:val="hybridMultilevel"/>
    <w:tmpl w:val="0792EFC4"/>
    <w:lvl w:ilvl="0" w:tplc="5BBE13BA">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3" w15:restartNumberingAfterBreak="0">
    <w:nsid w:val="1A7241EA"/>
    <w:multiLevelType w:val="hybridMultilevel"/>
    <w:tmpl w:val="30885B4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1B3A3951"/>
    <w:multiLevelType w:val="hybridMultilevel"/>
    <w:tmpl w:val="E3468F5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5" w15:restartNumberingAfterBreak="0">
    <w:nsid w:val="1C506172"/>
    <w:multiLevelType w:val="hybridMultilevel"/>
    <w:tmpl w:val="C142963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6" w15:restartNumberingAfterBreak="0">
    <w:nsid w:val="1CD2612C"/>
    <w:multiLevelType w:val="hybridMultilevel"/>
    <w:tmpl w:val="2EBA14D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14D2DA7"/>
    <w:multiLevelType w:val="hybridMultilevel"/>
    <w:tmpl w:val="3F10A8A8"/>
    <w:lvl w:ilvl="0" w:tplc="3E722F48">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8" w15:restartNumberingAfterBreak="0">
    <w:nsid w:val="27DE2E18"/>
    <w:multiLevelType w:val="hybridMultilevel"/>
    <w:tmpl w:val="14D0EAC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B17A9B"/>
    <w:multiLevelType w:val="multilevel"/>
    <w:tmpl w:val="0409001D"/>
    <w:styleLink w:val="Medianlistetypografi"/>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C880799"/>
    <w:multiLevelType w:val="hybridMultilevel"/>
    <w:tmpl w:val="B7F49C8A"/>
    <w:lvl w:ilvl="0" w:tplc="557000B0">
      <w:start w:val="1"/>
      <w:numFmt w:val="bullet"/>
      <w:pStyle w:val="Opstilling-punktteg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3F02CE1"/>
    <w:multiLevelType w:val="hybridMultilevel"/>
    <w:tmpl w:val="B82AC4FE"/>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2" w15:restartNumberingAfterBreak="0">
    <w:nsid w:val="36FD41B5"/>
    <w:multiLevelType w:val="hybridMultilevel"/>
    <w:tmpl w:val="3C6EBD7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377A7E53"/>
    <w:multiLevelType w:val="hybridMultilevel"/>
    <w:tmpl w:val="2EBA14D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38BC4DE4"/>
    <w:multiLevelType w:val="hybridMultilevel"/>
    <w:tmpl w:val="D7820DAE"/>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5" w15:restartNumberingAfterBreak="0">
    <w:nsid w:val="3A866765"/>
    <w:multiLevelType w:val="hybridMultilevel"/>
    <w:tmpl w:val="CE7865C0"/>
    <w:lvl w:ilvl="0" w:tplc="DDC8F118">
      <w:start w:val="1"/>
      <w:numFmt w:val="decimal"/>
      <w:lvlText w:val="%1."/>
      <w:lvlJc w:val="righ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C6364D5"/>
    <w:multiLevelType w:val="hybridMultilevel"/>
    <w:tmpl w:val="CE7865C0"/>
    <w:lvl w:ilvl="0" w:tplc="DDC8F118">
      <w:start w:val="1"/>
      <w:numFmt w:val="decimal"/>
      <w:lvlText w:val="%1."/>
      <w:lvlJc w:val="righ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3CB07E42"/>
    <w:multiLevelType w:val="hybridMultilevel"/>
    <w:tmpl w:val="B950C25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5F5077"/>
    <w:multiLevelType w:val="hybridMultilevel"/>
    <w:tmpl w:val="6374F942"/>
    <w:lvl w:ilvl="0" w:tplc="212050DC">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9" w15:restartNumberingAfterBreak="0">
    <w:nsid w:val="478D2BA2"/>
    <w:multiLevelType w:val="hybridMultilevel"/>
    <w:tmpl w:val="5A6409FC"/>
    <w:lvl w:ilvl="0" w:tplc="4D702B3C">
      <w:start w:val="1"/>
      <w:numFmt w:val="decimal"/>
      <w:lvlText w:val="%1."/>
      <w:lvlJc w:val="left"/>
      <w:pPr>
        <w:ind w:left="720" w:hanging="360"/>
      </w:pPr>
      <w:rPr>
        <w:rFonts w:hint="default"/>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49ED4BE9"/>
    <w:multiLevelType w:val="hybridMultilevel"/>
    <w:tmpl w:val="C3A662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AAB38B8"/>
    <w:multiLevelType w:val="hybridMultilevel"/>
    <w:tmpl w:val="D79E486A"/>
    <w:lvl w:ilvl="0" w:tplc="7C069880">
      <w:start w:val="1"/>
      <w:numFmt w:val="decimal"/>
      <w:lvlText w:val="%1."/>
      <w:lvlJc w:val="righ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4D004005"/>
    <w:multiLevelType w:val="hybridMultilevel"/>
    <w:tmpl w:val="78FE0AB2"/>
    <w:lvl w:ilvl="0" w:tplc="B5C26AA4">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3" w15:restartNumberingAfterBreak="0">
    <w:nsid w:val="4D0756A9"/>
    <w:multiLevelType w:val="hybridMultilevel"/>
    <w:tmpl w:val="57F82902"/>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4" w15:restartNumberingAfterBreak="0">
    <w:nsid w:val="51016B60"/>
    <w:multiLevelType w:val="hybridMultilevel"/>
    <w:tmpl w:val="0BB8DE30"/>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5" w15:restartNumberingAfterBreak="0">
    <w:nsid w:val="51DE0394"/>
    <w:multiLevelType w:val="hybridMultilevel"/>
    <w:tmpl w:val="4484FADC"/>
    <w:lvl w:ilvl="0" w:tplc="0D80376A">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6" w15:restartNumberingAfterBreak="0">
    <w:nsid w:val="557E0D6A"/>
    <w:multiLevelType w:val="hybridMultilevel"/>
    <w:tmpl w:val="AB1CD49C"/>
    <w:lvl w:ilvl="0" w:tplc="B90A59D2">
      <w:start w:val="1"/>
      <w:numFmt w:val="decimal"/>
      <w:lvlText w:val="%1."/>
      <w:lvlJc w:val="left"/>
      <w:pPr>
        <w:ind w:left="720" w:hanging="360"/>
      </w:pPr>
      <w:rPr>
        <w:rFonts w:hint="default"/>
      </w:rPr>
    </w:lvl>
    <w:lvl w:ilvl="1" w:tplc="0406000F">
      <w:start w:val="1"/>
      <w:numFmt w:val="decimal"/>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59A14EE2"/>
    <w:multiLevelType w:val="hybridMultilevel"/>
    <w:tmpl w:val="E4787ED4"/>
    <w:lvl w:ilvl="0" w:tplc="F48E98D0">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8" w15:restartNumberingAfterBreak="0">
    <w:nsid w:val="5C6B3744"/>
    <w:multiLevelType w:val="hybridMultilevel"/>
    <w:tmpl w:val="CCCAFC78"/>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39" w15:restartNumberingAfterBreak="0">
    <w:nsid w:val="5E036D15"/>
    <w:multiLevelType w:val="hybridMultilevel"/>
    <w:tmpl w:val="26D29880"/>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0" w15:restartNumberingAfterBreak="0">
    <w:nsid w:val="61315384"/>
    <w:multiLevelType w:val="hybridMultilevel"/>
    <w:tmpl w:val="3D846A6C"/>
    <w:lvl w:ilvl="0" w:tplc="A212137E">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1" w15:restartNumberingAfterBreak="0">
    <w:nsid w:val="664073C8"/>
    <w:multiLevelType w:val="hybridMultilevel"/>
    <w:tmpl w:val="2982BAFA"/>
    <w:lvl w:ilvl="0" w:tplc="437C4FBA">
      <w:start w:val="1"/>
      <w:numFmt w:val="upperRoman"/>
      <w:lvlText w:val="%1."/>
      <w:lvlJc w:val="left"/>
      <w:pPr>
        <w:ind w:left="720" w:hanging="72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2" w15:restartNumberingAfterBreak="0">
    <w:nsid w:val="674E5E96"/>
    <w:multiLevelType w:val="hybridMultilevel"/>
    <w:tmpl w:val="CAD00784"/>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3" w15:restartNumberingAfterBreak="0">
    <w:nsid w:val="68C6359F"/>
    <w:multiLevelType w:val="hybridMultilevel"/>
    <w:tmpl w:val="C758195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4" w15:restartNumberingAfterBreak="0">
    <w:nsid w:val="6AA33850"/>
    <w:multiLevelType w:val="hybridMultilevel"/>
    <w:tmpl w:val="351A949A"/>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5" w15:restartNumberingAfterBreak="0">
    <w:nsid w:val="6C2344F0"/>
    <w:multiLevelType w:val="hybridMultilevel"/>
    <w:tmpl w:val="1BA885A8"/>
    <w:lvl w:ilvl="0" w:tplc="27848160">
      <w:start w:val="1"/>
      <w:numFmt w:val="lowerLetter"/>
      <w:lvlText w:val="%1."/>
      <w:lvlJc w:val="left"/>
      <w:pPr>
        <w:ind w:left="360" w:hanging="360"/>
      </w:pPr>
      <w:rPr>
        <w:rFonts w:asciiTheme="minorHAnsi" w:eastAsiaTheme="minorHAnsi" w:hAnsiTheme="minorHAnsi" w:cs="Times New Roman"/>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6" w15:restartNumberingAfterBreak="0">
    <w:nsid w:val="71C90131"/>
    <w:multiLevelType w:val="hybridMultilevel"/>
    <w:tmpl w:val="446EB218"/>
    <w:lvl w:ilvl="0" w:tplc="04060019">
      <w:start w:val="1"/>
      <w:numFmt w:val="lowerLetter"/>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47" w15:restartNumberingAfterBreak="0">
    <w:nsid w:val="72226409"/>
    <w:multiLevelType w:val="hybridMultilevel"/>
    <w:tmpl w:val="D09EBE6A"/>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8" w15:restartNumberingAfterBreak="0">
    <w:nsid w:val="734E397B"/>
    <w:multiLevelType w:val="hybridMultilevel"/>
    <w:tmpl w:val="30885B4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9" w15:restartNumberingAfterBreak="0">
    <w:nsid w:val="73B37D89"/>
    <w:multiLevelType w:val="hybridMultilevel"/>
    <w:tmpl w:val="26CCDDE4"/>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num w:numId="1">
    <w:abstractNumId w:val="19"/>
  </w:num>
  <w:num w:numId="2">
    <w:abstractNumId w:val="20"/>
  </w:num>
  <w:num w:numId="3">
    <w:abstractNumId w:val="3"/>
  </w:num>
  <w:num w:numId="4">
    <w:abstractNumId w:val="2"/>
  </w:num>
  <w:num w:numId="5">
    <w:abstractNumId w:val="1"/>
  </w:num>
  <w:num w:numId="6">
    <w:abstractNumId w:val="0"/>
  </w:num>
  <w:num w:numId="7">
    <w:abstractNumId w:val="25"/>
  </w:num>
  <w:num w:numId="8">
    <w:abstractNumId w:val="22"/>
  </w:num>
  <w:num w:numId="9">
    <w:abstractNumId w:val="43"/>
  </w:num>
  <w:num w:numId="10">
    <w:abstractNumId w:val="48"/>
  </w:num>
  <w:num w:numId="11">
    <w:abstractNumId w:val="23"/>
  </w:num>
  <w:num w:numId="12">
    <w:abstractNumId w:val="16"/>
  </w:num>
  <w:num w:numId="13">
    <w:abstractNumId w:val="42"/>
  </w:num>
  <w:num w:numId="14">
    <w:abstractNumId w:val="31"/>
  </w:num>
  <w:num w:numId="15">
    <w:abstractNumId w:val="4"/>
  </w:num>
  <w:num w:numId="16">
    <w:abstractNumId w:val="21"/>
  </w:num>
  <w:num w:numId="17">
    <w:abstractNumId w:val="39"/>
  </w:num>
  <w:num w:numId="18">
    <w:abstractNumId w:val="5"/>
  </w:num>
  <w:num w:numId="19">
    <w:abstractNumId w:val="13"/>
  </w:num>
  <w:num w:numId="20">
    <w:abstractNumId w:val="12"/>
  </w:num>
  <w:num w:numId="21">
    <w:abstractNumId w:val="36"/>
  </w:num>
  <w:num w:numId="22">
    <w:abstractNumId w:val="7"/>
  </w:num>
  <w:num w:numId="23">
    <w:abstractNumId w:val="46"/>
  </w:num>
  <w:num w:numId="24">
    <w:abstractNumId w:val="29"/>
  </w:num>
  <w:num w:numId="25">
    <w:abstractNumId w:val="45"/>
  </w:num>
  <w:num w:numId="26">
    <w:abstractNumId w:val="9"/>
  </w:num>
  <w:num w:numId="27">
    <w:abstractNumId w:val="33"/>
  </w:num>
  <w:num w:numId="28">
    <w:abstractNumId w:val="44"/>
  </w:num>
  <w:num w:numId="29">
    <w:abstractNumId w:val="8"/>
  </w:num>
  <w:num w:numId="30">
    <w:abstractNumId w:val="18"/>
  </w:num>
  <w:num w:numId="31">
    <w:abstractNumId w:val="17"/>
  </w:num>
  <w:num w:numId="32">
    <w:abstractNumId w:val="37"/>
  </w:num>
  <w:num w:numId="33">
    <w:abstractNumId w:val="10"/>
  </w:num>
  <w:num w:numId="34">
    <w:abstractNumId w:val="28"/>
  </w:num>
  <w:num w:numId="35">
    <w:abstractNumId w:val="35"/>
  </w:num>
  <w:num w:numId="36">
    <w:abstractNumId w:val="40"/>
  </w:num>
  <w:num w:numId="37">
    <w:abstractNumId w:val="30"/>
  </w:num>
  <w:num w:numId="38">
    <w:abstractNumId w:val="27"/>
  </w:num>
  <w:num w:numId="39">
    <w:abstractNumId w:val="14"/>
  </w:num>
  <w:num w:numId="40">
    <w:abstractNumId w:val="6"/>
  </w:num>
  <w:num w:numId="41">
    <w:abstractNumId w:val="32"/>
  </w:num>
  <w:num w:numId="42">
    <w:abstractNumId w:val="49"/>
  </w:num>
  <w:num w:numId="43">
    <w:abstractNumId w:val="24"/>
  </w:num>
  <w:num w:numId="44">
    <w:abstractNumId w:val="11"/>
  </w:num>
  <w:num w:numId="45">
    <w:abstractNumId w:val="47"/>
  </w:num>
  <w:num w:numId="46">
    <w:abstractNumId w:val="41"/>
  </w:num>
  <w:num w:numId="47">
    <w:abstractNumId w:val="38"/>
  </w:num>
  <w:num w:numId="48">
    <w:abstractNumId w:val="15"/>
  </w:num>
  <w:num w:numId="49">
    <w:abstractNumId w:val="34"/>
  </w:num>
  <w:num w:numId="50">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ttachedTemplate r:id="rId1"/>
  <w:defaultTabStop w:val="1304"/>
  <w:hyphenationZone w:val="420"/>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571"/>
    <w:rsid w:val="00002ABC"/>
    <w:rsid w:val="000030EF"/>
    <w:rsid w:val="00010E22"/>
    <w:rsid w:val="000161F9"/>
    <w:rsid w:val="000168B2"/>
    <w:rsid w:val="0002074E"/>
    <w:rsid w:val="000239CD"/>
    <w:rsid w:val="00023EF9"/>
    <w:rsid w:val="00024340"/>
    <w:rsid w:val="0002582F"/>
    <w:rsid w:val="000263A9"/>
    <w:rsid w:val="00026BE2"/>
    <w:rsid w:val="000315D3"/>
    <w:rsid w:val="000352BF"/>
    <w:rsid w:val="00035D3A"/>
    <w:rsid w:val="00037946"/>
    <w:rsid w:val="00037AD8"/>
    <w:rsid w:val="0004002D"/>
    <w:rsid w:val="00041699"/>
    <w:rsid w:val="000419B1"/>
    <w:rsid w:val="0004271A"/>
    <w:rsid w:val="00046530"/>
    <w:rsid w:val="00046FA3"/>
    <w:rsid w:val="0005076E"/>
    <w:rsid w:val="0005353B"/>
    <w:rsid w:val="00053E6C"/>
    <w:rsid w:val="000542E5"/>
    <w:rsid w:val="000547D0"/>
    <w:rsid w:val="00056635"/>
    <w:rsid w:val="00061CB5"/>
    <w:rsid w:val="000622DB"/>
    <w:rsid w:val="0006312F"/>
    <w:rsid w:val="00070402"/>
    <w:rsid w:val="00070754"/>
    <w:rsid w:val="00073CA0"/>
    <w:rsid w:val="00073D67"/>
    <w:rsid w:val="0007738A"/>
    <w:rsid w:val="00085FFF"/>
    <w:rsid w:val="00090410"/>
    <w:rsid w:val="00090DF8"/>
    <w:rsid w:val="00091089"/>
    <w:rsid w:val="00093B6F"/>
    <w:rsid w:val="000942BD"/>
    <w:rsid w:val="000952D9"/>
    <w:rsid w:val="000959A3"/>
    <w:rsid w:val="00095E3A"/>
    <w:rsid w:val="000A2893"/>
    <w:rsid w:val="000A3824"/>
    <w:rsid w:val="000A6ABF"/>
    <w:rsid w:val="000A71A0"/>
    <w:rsid w:val="000A7F6D"/>
    <w:rsid w:val="000B1201"/>
    <w:rsid w:val="000B1386"/>
    <w:rsid w:val="000B1894"/>
    <w:rsid w:val="000B1DE6"/>
    <w:rsid w:val="000B4E0D"/>
    <w:rsid w:val="000C5670"/>
    <w:rsid w:val="000C5695"/>
    <w:rsid w:val="000C739D"/>
    <w:rsid w:val="000C7E61"/>
    <w:rsid w:val="000D33FE"/>
    <w:rsid w:val="000D4AF6"/>
    <w:rsid w:val="000D546A"/>
    <w:rsid w:val="000D672C"/>
    <w:rsid w:val="000E1EAE"/>
    <w:rsid w:val="000E3D0D"/>
    <w:rsid w:val="000E417B"/>
    <w:rsid w:val="000E47A9"/>
    <w:rsid w:val="000E4A57"/>
    <w:rsid w:val="000E4B25"/>
    <w:rsid w:val="000E6FED"/>
    <w:rsid w:val="000F0B4E"/>
    <w:rsid w:val="000F1374"/>
    <w:rsid w:val="000F1949"/>
    <w:rsid w:val="000F26FA"/>
    <w:rsid w:val="000F4DDD"/>
    <w:rsid w:val="000F629A"/>
    <w:rsid w:val="000F7C15"/>
    <w:rsid w:val="0010414F"/>
    <w:rsid w:val="00105F33"/>
    <w:rsid w:val="00107300"/>
    <w:rsid w:val="00110A6B"/>
    <w:rsid w:val="00111416"/>
    <w:rsid w:val="001117CD"/>
    <w:rsid w:val="00112D64"/>
    <w:rsid w:val="001136C7"/>
    <w:rsid w:val="00115517"/>
    <w:rsid w:val="001212AC"/>
    <w:rsid w:val="001233B5"/>
    <w:rsid w:val="00123B4F"/>
    <w:rsid w:val="00123D71"/>
    <w:rsid w:val="001246AA"/>
    <w:rsid w:val="001261DB"/>
    <w:rsid w:val="00126979"/>
    <w:rsid w:val="001317A6"/>
    <w:rsid w:val="00133215"/>
    <w:rsid w:val="00133BE7"/>
    <w:rsid w:val="00134705"/>
    <w:rsid w:val="0013600E"/>
    <w:rsid w:val="00136403"/>
    <w:rsid w:val="00136B58"/>
    <w:rsid w:val="00142C93"/>
    <w:rsid w:val="0015035C"/>
    <w:rsid w:val="00151079"/>
    <w:rsid w:val="00151AEB"/>
    <w:rsid w:val="00152730"/>
    <w:rsid w:val="00152C28"/>
    <w:rsid w:val="001548E3"/>
    <w:rsid w:val="00155D53"/>
    <w:rsid w:val="00156731"/>
    <w:rsid w:val="00163AD8"/>
    <w:rsid w:val="00164497"/>
    <w:rsid w:val="001659A8"/>
    <w:rsid w:val="00166DD1"/>
    <w:rsid w:val="00170B07"/>
    <w:rsid w:val="00170BDB"/>
    <w:rsid w:val="001712FC"/>
    <w:rsid w:val="00173BA5"/>
    <w:rsid w:val="00175268"/>
    <w:rsid w:val="00177494"/>
    <w:rsid w:val="00181ADD"/>
    <w:rsid w:val="00183A95"/>
    <w:rsid w:val="001841E0"/>
    <w:rsid w:val="0018420D"/>
    <w:rsid w:val="00185C56"/>
    <w:rsid w:val="00186AA3"/>
    <w:rsid w:val="001914F4"/>
    <w:rsid w:val="00192F8F"/>
    <w:rsid w:val="001967CB"/>
    <w:rsid w:val="00197700"/>
    <w:rsid w:val="00197779"/>
    <w:rsid w:val="001A0338"/>
    <w:rsid w:val="001A1F27"/>
    <w:rsid w:val="001A2BE5"/>
    <w:rsid w:val="001A3349"/>
    <w:rsid w:val="001A3CD7"/>
    <w:rsid w:val="001A4010"/>
    <w:rsid w:val="001A5D78"/>
    <w:rsid w:val="001B04FE"/>
    <w:rsid w:val="001B1038"/>
    <w:rsid w:val="001B1B96"/>
    <w:rsid w:val="001B24F6"/>
    <w:rsid w:val="001B3F35"/>
    <w:rsid w:val="001C05D9"/>
    <w:rsid w:val="001C446C"/>
    <w:rsid w:val="001C4812"/>
    <w:rsid w:val="001C5A3F"/>
    <w:rsid w:val="001C694A"/>
    <w:rsid w:val="001D0025"/>
    <w:rsid w:val="001D00C3"/>
    <w:rsid w:val="001D09D2"/>
    <w:rsid w:val="001D1DD4"/>
    <w:rsid w:val="001D4530"/>
    <w:rsid w:val="001D49D1"/>
    <w:rsid w:val="001D57C5"/>
    <w:rsid w:val="001D6ACD"/>
    <w:rsid w:val="001D7190"/>
    <w:rsid w:val="001E53AF"/>
    <w:rsid w:val="001E6DA9"/>
    <w:rsid w:val="001F2570"/>
    <w:rsid w:val="001F598C"/>
    <w:rsid w:val="00202280"/>
    <w:rsid w:val="00202C73"/>
    <w:rsid w:val="002037DB"/>
    <w:rsid w:val="00204EFA"/>
    <w:rsid w:val="002106BD"/>
    <w:rsid w:val="00210724"/>
    <w:rsid w:val="00211B3C"/>
    <w:rsid w:val="00213345"/>
    <w:rsid w:val="00216A2A"/>
    <w:rsid w:val="00216ECC"/>
    <w:rsid w:val="00217229"/>
    <w:rsid w:val="00222A34"/>
    <w:rsid w:val="00223A90"/>
    <w:rsid w:val="00227C00"/>
    <w:rsid w:val="00232F67"/>
    <w:rsid w:val="00233641"/>
    <w:rsid w:val="002346FB"/>
    <w:rsid w:val="002356C1"/>
    <w:rsid w:val="0024062D"/>
    <w:rsid w:val="00243502"/>
    <w:rsid w:val="00244E5E"/>
    <w:rsid w:val="0024590E"/>
    <w:rsid w:val="0025265A"/>
    <w:rsid w:val="00252813"/>
    <w:rsid w:val="002546CE"/>
    <w:rsid w:val="00255537"/>
    <w:rsid w:val="002619E4"/>
    <w:rsid w:val="00264D24"/>
    <w:rsid w:val="0026636A"/>
    <w:rsid w:val="002663A6"/>
    <w:rsid w:val="00267FF7"/>
    <w:rsid w:val="00270E8E"/>
    <w:rsid w:val="00272C23"/>
    <w:rsid w:val="00273CD1"/>
    <w:rsid w:val="0027601D"/>
    <w:rsid w:val="00276ACA"/>
    <w:rsid w:val="002776C0"/>
    <w:rsid w:val="0028473D"/>
    <w:rsid w:val="00285E44"/>
    <w:rsid w:val="002919BC"/>
    <w:rsid w:val="00293210"/>
    <w:rsid w:val="002959FC"/>
    <w:rsid w:val="002B669B"/>
    <w:rsid w:val="002B6ADF"/>
    <w:rsid w:val="002B7D43"/>
    <w:rsid w:val="002C0E12"/>
    <w:rsid w:val="002C1397"/>
    <w:rsid w:val="002C20F2"/>
    <w:rsid w:val="002C3BE5"/>
    <w:rsid w:val="002C4152"/>
    <w:rsid w:val="002C51A0"/>
    <w:rsid w:val="002C6E72"/>
    <w:rsid w:val="002D287B"/>
    <w:rsid w:val="002D5CD0"/>
    <w:rsid w:val="002D62C8"/>
    <w:rsid w:val="002E0018"/>
    <w:rsid w:val="002E3059"/>
    <w:rsid w:val="002E6178"/>
    <w:rsid w:val="002E6328"/>
    <w:rsid w:val="002F0C16"/>
    <w:rsid w:val="002F2C62"/>
    <w:rsid w:val="002F3DF6"/>
    <w:rsid w:val="003024FD"/>
    <w:rsid w:val="00304023"/>
    <w:rsid w:val="0030472A"/>
    <w:rsid w:val="00304B33"/>
    <w:rsid w:val="00304F4B"/>
    <w:rsid w:val="003054A0"/>
    <w:rsid w:val="00305A0E"/>
    <w:rsid w:val="00307A7F"/>
    <w:rsid w:val="00307FA9"/>
    <w:rsid w:val="003100F7"/>
    <w:rsid w:val="00311F21"/>
    <w:rsid w:val="0031412D"/>
    <w:rsid w:val="003172C4"/>
    <w:rsid w:val="003245BE"/>
    <w:rsid w:val="00324D93"/>
    <w:rsid w:val="00330406"/>
    <w:rsid w:val="00330E4E"/>
    <w:rsid w:val="003320AF"/>
    <w:rsid w:val="00334E4B"/>
    <w:rsid w:val="003351CA"/>
    <w:rsid w:val="00335312"/>
    <w:rsid w:val="00337720"/>
    <w:rsid w:val="00337D34"/>
    <w:rsid w:val="00337FE2"/>
    <w:rsid w:val="00342843"/>
    <w:rsid w:val="003447F3"/>
    <w:rsid w:val="00345F0B"/>
    <w:rsid w:val="003508B0"/>
    <w:rsid w:val="0035423E"/>
    <w:rsid w:val="00355B56"/>
    <w:rsid w:val="00356C77"/>
    <w:rsid w:val="003573AE"/>
    <w:rsid w:val="00357F2F"/>
    <w:rsid w:val="0036013A"/>
    <w:rsid w:val="0036116F"/>
    <w:rsid w:val="00362342"/>
    <w:rsid w:val="00362C0E"/>
    <w:rsid w:val="00366066"/>
    <w:rsid w:val="0036663F"/>
    <w:rsid w:val="0037032C"/>
    <w:rsid w:val="00372604"/>
    <w:rsid w:val="00373416"/>
    <w:rsid w:val="00373E8C"/>
    <w:rsid w:val="00374421"/>
    <w:rsid w:val="0037471E"/>
    <w:rsid w:val="003754AF"/>
    <w:rsid w:val="00377C52"/>
    <w:rsid w:val="003804FA"/>
    <w:rsid w:val="00382D14"/>
    <w:rsid w:val="0038409E"/>
    <w:rsid w:val="003863EE"/>
    <w:rsid w:val="00387B71"/>
    <w:rsid w:val="0039149A"/>
    <w:rsid w:val="00392D21"/>
    <w:rsid w:val="0039432B"/>
    <w:rsid w:val="00396593"/>
    <w:rsid w:val="00396B01"/>
    <w:rsid w:val="00396C96"/>
    <w:rsid w:val="003A3702"/>
    <w:rsid w:val="003A7460"/>
    <w:rsid w:val="003B045F"/>
    <w:rsid w:val="003B3BBF"/>
    <w:rsid w:val="003B550E"/>
    <w:rsid w:val="003B6949"/>
    <w:rsid w:val="003B6B39"/>
    <w:rsid w:val="003C009B"/>
    <w:rsid w:val="003C0167"/>
    <w:rsid w:val="003C20B2"/>
    <w:rsid w:val="003C7052"/>
    <w:rsid w:val="003C7E54"/>
    <w:rsid w:val="003D089D"/>
    <w:rsid w:val="003D0F18"/>
    <w:rsid w:val="003D1AB8"/>
    <w:rsid w:val="003D4F1D"/>
    <w:rsid w:val="003D4FEC"/>
    <w:rsid w:val="003E3721"/>
    <w:rsid w:val="003E3FB8"/>
    <w:rsid w:val="003E45AC"/>
    <w:rsid w:val="003E7A46"/>
    <w:rsid w:val="003E7DF3"/>
    <w:rsid w:val="003E7F16"/>
    <w:rsid w:val="003F02BA"/>
    <w:rsid w:val="003F4043"/>
    <w:rsid w:val="003F4436"/>
    <w:rsid w:val="003F7E12"/>
    <w:rsid w:val="003F7EA5"/>
    <w:rsid w:val="004002EB"/>
    <w:rsid w:val="00402B8A"/>
    <w:rsid w:val="004034C6"/>
    <w:rsid w:val="00405737"/>
    <w:rsid w:val="004108A4"/>
    <w:rsid w:val="00411DFD"/>
    <w:rsid w:val="004246AE"/>
    <w:rsid w:val="00424E96"/>
    <w:rsid w:val="0042738A"/>
    <w:rsid w:val="00427A17"/>
    <w:rsid w:val="004304EA"/>
    <w:rsid w:val="004309E6"/>
    <w:rsid w:val="00432935"/>
    <w:rsid w:val="00432B77"/>
    <w:rsid w:val="00436325"/>
    <w:rsid w:val="0043639E"/>
    <w:rsid w:val="0044290C"/>
    <w:rsid w:val="00442DC6"/>
    <w:rsid w:val="00443563"/>
    <w:rsid w:val="00446404"/>
    <w:rsid w:val="00446CF0"/>
    <w:rsid w:val="004515DF"/>
    <w:rsid w:val="00451FC2"/>
    <w:rsid w:val="00452813"/>
    <w:rsid w:val="00457132"/>
    <w:rsid w:val="00463B44"/>
    <w:rsid w:val="00464188"/>
    <w:rsid w:val="00464DF1"/>
    <w:rsid w:val="004679F9"/>
    <w:rsid w:val="00471034"/>
    <w:rsid w:val="00471FC1"/>
    <w:rsid w:val="00474859"/>
    <w:rsid w:val="0048043C"/>
    <w:rsid w:val="004809FC"/>
    <w:rsid w:val="00480DD3"/>
    <w:rsid w:val="0048389D"/>
    <w:rsid w:val="00484239"/>
    <w:rsid w:val="00484C92"/>
    <w:rsid w:val="00485104"/>
    <w:rsid w:val="004874D3"/>
    <w:rsid w:val="00491E45"/>
    <w:rsid w:val="00495DC0"/>
    <w:rsid w:val="004A0285"/>
    <w:rsid w:val="004A264B"/>
    <w:rsid w:val="004A365E"/>
    <w:rsid w:val="004A3BE6"/>
    <w:rsid w:val="004A3D58"/>
    <w:rsid w:val="004A6F22"/>
    <w:rsid w:val="004A7BEC"/>
    <w:rsid w:val="004B0F2D"/>
    <w:rsid w:val="004C01E2"/>
    <w:rsid w:val="004C1BBF"/>
    <w:rsid w:val="004C29BB"/>
    <w:rsid w:val="004C43F5"/>
    <w:rsid w:val="004C5CB7"/>
    <w:rsid w:val="004C7C6B"/>
    <w:rsid w:val="004D0A63"/>
    <w:rsid w:val="004D1295"/>
    <w:rsid w:val="004D1DDB"/>
    <w:rsid w:val="004D3A7D"/>
    <w:rsid w:val="004D47F1"/>
    <w:rsid w:val="004D570C"/>
    <w:rsid w:val="004D7F7A"/>
    <w:rsid w:val="004E0536"/>
    <w:rsid w:val="004E28E4"/>
    <w:rsid w:val="004E5949"/>
    <w:rsid w:val="004E64C7"/>
    <w:rsid w:val="004E64E0"/>
    <w:rsid w:val="004F0E0B"/>
    <w:rsid w:val="004F2B1B"/>
    <w:rsid w:val="004F5E43"/>
    <w:rsid w:val="004F5F6B"/>
    <w:rsid w:val="00506232"/>
    <w:rsid w:val="00515845"/>
    <w:rsid w:val="0051625F"/>
    <w:rsid w:val="00517991"/>
    <w:rsid w:val="0052058A"/>
    <w:rsid w:val="00521266"/>
    <w:rsid w:val="005250D8"/>
    <w:rsid w:val="00534398"/>
    <w:rsid w:val="0053489D"/>
    <w:rsid w:val="00535644"/>
    <w:rsid w:val="00535A30"/>
    <w:rsid w:val="005373B3"/>
    <w:rsid w:val="00543345"/>
    <w:rsid w:val="00543DB0"/>
    <w:rsid w:val="00544013"/>
    <w:rsid w:val="00545D38"/>
    <w:rsid w:val="00546120"/>
    <w:rsid w:val="005463C6"/>
    <w:rsid w:val="00547856"/>
    <w:rsid w:val="00550A5C"/>
    <w:rsid w:val="00551033"/>
    <w:rsid w:val="00552DA8"/>
    <w:rsid w:val="00553C56"/>
    <w:rsid w:val="00554F59"/>
    <w:rsid w:val="00557575"/>
    <w:rsid w:val="00557933"/>
    <w:rsid w:val="00560557"/>
    <w:rsid w:val="00560D07"/>
    <w:rsid w:val="00561828"/>
    <w:rsid w:val="0056207D"/>
    <w:rsid w:val="00565C83"/>
    <w:rsid w:val="00567E7D"/>
    <w:rsid w:val="00570D35"/>
    <w:rsid w:val="00571604"/>
    <w:rsid w:val="00571886"/>
    <w:rsid w:val="00571DBB"/>
    <w:rsid w:val="0057271B"/>
    <w:rsid w:val="00572A7E"/>
    <w:rsid w:val="00576170"/>
    <w:rsid w:val="00581884"/>
    <w:rsid w:val="005820B3"/>
    <w:rsid w:val="005846AB"/>
    <w:rsid w:val="00587525"/>
    <w:rsid w:val="00590E98"/>
    <w:rsid w:val="00593208"/>
    <w:rsid w:val="005958EE"/>
    <w:rsid w:val="005A2563"/>
    <w:rsid w:val="005A3622"/>
    <w:rsid w:val="005A4324"/>
    <w:rsid w:val="005A6220"/>
    <w:rsid w:val="005B287D"/>
    <w:rsid w:val="005B3BF4"/>
    <w:rsid w:val="005B5359"/>
    <w:rsid w:val="005B75A3"/>
    <w:rsid w:val="005B7C9F"/>
    <w:rsid w:val="005C1AC3"/>
    <w:rsid w:val="005C2103"/>
    <w:rsid w:val="005C238E"/>
    <w:rsid w:val="005C409A"/>
    <w:rsid w:val="005D3F80"/>
    <w:rsid w:val="005D49FB"/>
    <w:rsid w:val="005D6A50"/>
    <w:rsid w:val="005E0386"/>
    <w:rsid w:val="005E038B"/>
    <w:rsid w:val="005E0A5E"/>
    <w:rsid w:val="005E1441"/>
    <w:rsid w:val="005E497C"/>
    <w:rsid w:val="005E56EE"/>
    <w:rsid w:val="005E66F0"/>
    <w:rsid w:val="005F13CB"/>
    <w:rsid w:val="005F316D"/>
    <w:rsid w:val="005F5F89"/>
    <w:rsid w:val="006026FC"/>
    <w:rsid w:val="00604B9B"/>
    <w:rsid w:val="00605CF0"/>
    <w:rsid w:val="006074A3"/>
    <w:rsid w:val="006101BB"/>
    <w:rsid w:val="00611C07"/>
    <w:rsid w:val="0061222A"/>
    <w:rsid w:val="00612963"/>
    <w:rsid w:val="0061308D"/>
    <w:rsid w:val="006145FF"/>
    <w:rsid w:val="006148AC"/>
    <w:rsid w:val="00614E72"/>
    <w:rsid w:val="00616EB5"/>
    <w:rsid w:val="00617353"/>
    <w:rsid w:val="00617DF5"/>
    <w:rsid w:val="00623E8F"/>
    <w:rsid w:val="00625F29"/>
    <w:rsid w:val="00634E57"/>
    <w:rsid w:val="00636329"/>
    <w:rsid w:val="0063658F"/>
    <w:rsid w:val="00637FDB"/>
    <w:rsid w:val="00642BE2"/>
    <w:rsid w:val="00644FF4"/>
    <w:rsid w:val="00645392"/>
    <w:rsid w:val="00646852"/>
    <w:rsid w:val="00647B56"/>
    <w:rsid w:val="00650A90"/>
    <w:rsid w:val="00655327"/>
    <w:rsid w:val="00655445"/>
    <w:rsid w:val="00656608"/>
    <w:rsid w:val="00656733"/>
    <w:rsid w:val="0066003E"/>
    <w:rsid w:val="00661675"/>
    <w:rsid w:val="006625DA"/>
    <w:rsid w:val="00662ADE"/>
    <w:rsid w:val="0067095A"/>
    <w:rsid w:val="00674AC6"/>
    <w:rsid w:val="00676EC7"/>
    <w:rsid w:val="006800B5"/>
    <w:rsid w:val="0068094D"/>
    <w:rsid w:val="0068110B"/>
    <w:rsid w:val="00682272"/>
    <w:rsid w:val="00683A3F"/>
    <w:rsid w:val="00685E42"/>
    <w:rsid w:val="006862A4"/>
    <w:rsid w:val="00686571"/>
    <w:rsid w:val="00690394"/>
    <w:rsid w:val="00690C14"/>
    <w:rsid w:val="00692BFF"/>
    <w:rsid w:val="00692C88"/>
    <w:rsid w:val="006A2727"/>
    <w:rsid w:val="006A2877"/>
    <w:rsid w:val="006A2C98"/>
    <w:rsid w:val="006A2CA7"/>
    <w:rsid w:val="006A3229"/>
    <w:rsid w:val="006A37B3"/>
    <w:rsid w:val="006A40E4"/>
    <w:rsid w:val="006A4696"/>
    <w:rsid w:val="006A5F8F"/>
    <w:rsid w:val="006A665D"/>
    <w:rsid w:val="006A70EB"/>
    <w:rsid w:val="006B0DC9"/>
    <w:rsid w:val="006B24D5"/>
    <w:rsid w:val="006B2A93"/>
    <w:rsid w:val="006B2F59"/>
    <w:rsid w:val="006C2AE7"/>
    <w:rsid w:val="006C6D72"/>
    <w:rsid w:val="006D1253"/>
    <w:rsid w:val="006D2308"/>
    <w:rsid w:val="006D2403"/>
    <w:rsid w:val="006D3169"/>
    <w:rsid w:val="006E010A"/>
    <w:rsid w:val="006E1061"/>
    <w:rsid w:val="006E1D94"/>
    <w:rsid w:val="006E2F2E"/>
    <w:rsid w:val="006E4B19"/>
    <w:rsid w:val="006E5593"/>
    <w:rsid w:val="006E6934"/>
    <w:rsid w:val="006E7763"/>
    <w:rsid w:val="006F0E1B"/>
    <w:rsid w:val="006F5B27"/>
    <w:rsid w:val="006F7C37"/>
    <w:rsid w:val="00700451"/>
    <w:rsid w:val="00700B8E"/>
    <w:rsid w:val="00701803"/>
    <w:rsid w:val="0070288A"/>
    <w:rsid w:val="00702FFA"/>
    <w:rsid w:val="0070386E"/>
    <w:rsid w:val="00704DE9"/>
    <w:rsid w:val="0070771C"/>
    <w:rsid w:val="0071009F"/>
    <w:rsid w:val="00710B73"/>
    <w:rsid w:val="007148A0"/>
    <w:rsid w:val="00716D75"/>
    <w:rsid w:val="00717673"/>
    <w:rsid w:val="00721909"/>
    <w:rsid w:val="007229FB"/>
    <w:rsid w:val="00723381"/>
    <w:rsid w:val="00723BA2"/>
    <w:rsid w:val="00724E2E"/>
    <w:rsid w:val="00724EA3"/>
    <w:rsid w:val="0072537C"/>
    <w:rsid w:val="00725884"/>
    <w:rsid w:val="00726E27"/>
    <w:rsid w:val="00726FC3"/>
    <w:rsid w:val="007276DE"/>
    <w:rsid w:val="007315CC"/>
    <w:rsid w:val="0073182A"/>
    <w:rsid w:val="0073606D"/>
    <w:rsid w:val="00736897"/>
    <w:rsid w:val="00736F4B"/>
    <w:rsid w:val="00737AB9"/>
    <w:rsid w:val="0074236A"/>
    <w:rsid w:val="007432ED"/>
    <w:rsid w:val="00744C6B"/>
    <w:rsid w:val="0074671D"/>
    <w:rsid w:val="007544A0"/>
    <w:rsid w:val="00754EA8"/>
    <w:rsid w:val="00755665"/>
    <w:rsid w:val="00761A10"/>
    <w:rsid w:val="00770A16"/>
    <w:rsid w:val="00770DCC"/>
    <w:rsid w:val="007716BB"/>
    <w:rsid w:val="0077296E"/>
    <w:rsid w:val="0077668B"/>
    <w:rsid w:val="00777173"/>
    <w:rsid w:val="00780111"/>
    <w:rsid w:val="00780E7D"/>
    <w:rsid w:val="0078124E"/>
    <w:rsid w:val="00782CDD"/>
    <w:rsid w:val="007831FE"/>
    <w:rsid w:val="00784207"/>
    <w:rsid w:val="00784D3F"/>
    <w:rsid w:val="00785408"/>
    <w:rsid w:val="00786035"/>
    <w:rsid w:val="007875CF"/>
    <w:rsid w:val="007906F2"/>
    <w:rsid w:val="007908E4"/>
    <w:rsid w:val="0079194E"/>
    <w:rsid w:val="00792711"/>
    <w:rsid w:val="00792D93"/>
    <w:rsid w:val="00793767"/>
    <w:rsid w:val="00795D0C"/>
    <w:rsid w:val="00796AED"/>
    <w:rsid w:val="007A19F6"/>
    <w:rsid w:val="007A2137"/>
    <w:rsid w:val="007A267C"/>
    <w:rsid w:val="007A46BC"/>
    <w:rsid w:val="007B0FC0"/>
    <w:rsid w:val="007B2BEB"/>
    <w:rsid w:val="007B3DE4"/>
    <w:rsid w:val="007B3EC1"/>
    <w:rsid w:val="007C0C36"/>
    <w:rsid w:val="007C36DE"/>
    <w:rsid w:val="007C5676"/>
    <w:rsid w:val="007C631B"/>
    <w:rsid w:val="007D216B"/>
    <w:rsid w:val="007D3777"/>
    <w:rsid w:val="007D4E5D"/>
    <w:rsid w:val="007D6E6F"/>
    <w:rsid w:val="007D6EC5"/>
    <w:rsid w:val="007D73EF"/>
    <w:rsid w:val="007D7879"/>
    <w:rsid w:val="007D7D57"/>
    <w:rsid w:val="007D7ED4"/>
    <w:rsid w:val="007E06AF"/>
    <w:rsid w:val="007E2DB5"/>
    <w:rsid w:val="007E2E3C"/>
    <w:rsid w:val="007E3117"/>
    <w:rsid w:val="007E3F8E"/>
    <w:rsid w:val="007E6566"/>
    <w:rsid w:val="007E7B30"/>
    <w:rsid w:val="007F0B9A"/>
    <w:rsid w:val="007F62CF"/>
    <w:rsid w:val="008020AB"/>
    <w:rsid w:val="0080211E"/>
    <w:rsid w:val="008051DE"/>
    <w:rsid w:val="00805B2D"/>
    <w:rsid w:val="00810A7B"/>
    <w:rsid w:val="00811223"/>
    <w:rsid w:val="00811396"/>
    <w:rsid w:val="008133E5"/>
    <w:rsid w:val="00813574"/>
    <w:rsid w:val="00813736"/>
    <w:rsid w:val="008200A3"/>
    <w:rsid w:val="008212DB"/>
    <w:rsid w:val="008220DD"/>
    <w:rsid w:val="008227B6"/>
    <w:rsid w:val="0082547B"/>
    <w:rsid w:val="008323F7"/>
    <w:rsid w:val="00834F8D"/>
    <w:rsid w:val="00841F67"/>
    <w:rsid w:val="008421D1"/>
    <w:rsid w:val="00843601"/>
    <w:rsid w:val="00843D75"/>
    <w:rsid w:val="008440C3"/>
    <w:rsid w:val="00845566"/>
    <w:rsid w:val="00845A34"/>
    <w:rsid w:val="0084649D"/>
    <w:rsid w:val="0084649F"/>
    <w:rsid w:val="00847379"/>
    <w:rsid w:val="00852FE1"/>
    <w:rsid w:val="00853016"/>
    <w:rsid w:val="00853F45"/>
    <w:rsid w:val="00855458"/>
    <w:rsid w:val="0085554E"/>
    <w:rsid w:val="00857C07"/>
    <w:rsid w:val="00857D1C"/>
    <w:rsid w:val="008610CE"/>
    <w:rsid w:val="00861AF4"/>
    <w:rsid w:val="00861B4C"/>
    <w:rsid w:val="00861D81"/>
    <w:rsid w:val="00866A84"/>
    <w:rsid w:val="0087375D"/>
    <w:rsid w:val="00873A12"/>
    <w:rsid w:val="008742CC"/>
    <w:rsid w:val="008749DF"/>
    <w:rsid w:val="0087615A"/>
    <w:rsid w:val="00884A12"/>
    <w:rsid w:val="00884DED"/>
    <w:rsid w:val="0088663F"/>
    <w:rsid w:val="0088760A"/>
    <w:rsid w:val="00893934"/>
    <w:rsid w:val="00894E1B"/>
    <w:rsid w:val="0089570B"/>
    <w:rsid w:val="00895725"/>
    <w:rsid w:val="00896900"/>
    <w:rsid w:val="00896AB9"/>
    <w:rsid w:val="00896DAE"/>
    <w:rsid w:val="008A043E"/>
    <w:rsid w:val="008A33D6"/>
    <w:rsid w:val="008A415A"/>
    <w:rsid w:val="008A5412"/>
    <w:rsid w:val="008A5497"/>
    <w:rsid w:val="008B286A"/>
    <w:rsid w:val="008B29B7"/>
    <w:rsid w:val="008B3326"/>
    <w:rsid w:val="008B3F36"/>
    <w:rsid w:val="008C4F82"/>
    <w:rsid w:val="008C65E8"/>
    <w:rsid w:val="008C7909"/>
    <w:rsid w:val="008C7DFF"/>
    <w:rsid w:val="008D0D9F"/>
    <w:rsid w:val="008D2B08"/>
    <w:rsid w:val="008D38BD"/>
    <w:rsid w:val="008D71DC"/>
    <w:rsid w:val="008E066A"/>
    <w:rsid w:val="008E5549"/>
    <w:rsid w:val="008E64DA"/>
    <w:rsid w:val="008E7E2D"/>
    <w:rsid w:val="008F21E4"/>
    <w:rsid w:val="008F46EB"/>
    <w:rsid w:val="008F489B"/>
    <w:rsid w:val="008F63CC"/>
    <w:rsid w:val="008F7961"/>
    <w:rsid w:val="0090723B"/>
    <w:rsid w:val="00907D0F"/>
    <w:rsid w:val="00914307"/>
    <w:rsid w:val="00917DB6"/>
    <w:rsid w:val="00921975"/>
    <w:rsid w:val="00921B4D"/>
    <w:rsid w:val="00922940"/>
    <w:rsid w:val="00923387"/>
    <w:rsid w:val="00924292"/>
    <w:rsid w:val="00924D59"/>
    <w:rsid w:val="0092620A"/>
    <w:rsid w:val="0093108B"/>
    <w:rsid w:val="0093121A"/>
    <w:rsid w:val="00931399"/>
    <w:rsid w:val="009324A1"/>
    <w:rsid w:val="00934E87"/>
    <w:rsid w:val="00935C9E"/>
    <w:rsid w:val="00936C68"/>
    <w:rsid w:val="009416D4"/>
    <w:rsid w:val="009467E7"/>
    <w:rsid w:val="009476AE"/>
    <w:rsid w:val="00947D42"/>
    <w:rsid w:val="0095262F"/>
    <w:rsid w:val="00955642"/>
    <w:rsid w:val="00955F2B"/>
    <w:rsid w:val="009625E2"/>
    <w:rsid w:val="0096288C"/>
    <w:rsid w:val="00963B35"/>
    <w:rsid w:val="0097206E"/>
    <w:rsid w:val="00974B97"/>
    <w:rsid w:val="0097636D"/>
    <w:rsid w:val="009803E6"/>
    <w:rsid w:val="009832DF"/>
    <w:rsid w:val="0098608E"/>
    <w:rsid w:val="00990C00"/>
    <w:rsid w:val="00991D33"/>
    <w:rsid w:val="009929FD"/>
    <w:rsid w:val="009942DD"/>
    <w:rsid w:val="00995A35"/>
    <w:rsid w:val="00997E1E"/>
    <w:rsid w:val="009A19EC"/>
    <w:rsid w:val="009A1ADF"/>
    <w:rsid w:val="009A2F4A"/>
    <w:rsid w:val="009A3047"/>
    <w:rsid w:val="009A447D"/>
    <w:rsid w:val="009A558A"/>
    <w:rsid w:val="009A6678"/>
    <w:rsid w:val="009A6B99"/>
    <w:rsid w:val="009A7A51"/>
    <w:rsid w:val="009B1885"/>
    <w:rsid w:val="009B5C2F"/>
    <w:rsid w:val="009C0454"/>
    <w:rsid w:val="009C0753"/>
    <w:rsid w:val="009C1D01"/>
    <w:rsid w:val="009C4ECF"/>
    <w:rsid w:val="009C5942"/>
    <w:rsid w:val="009C68C5"/>
    <w:rsid w:val="009C6B1C"/>
    <w:rsid w:val="009D12EB"/>
    <w:rsid w:val="009D18EC"/>
    <w:rsid w:val="009D2CC3"/>
    <w:rsid w:val="009D5B71"/>
    <w:rsid w:val="009D6031"/>
    <w:rsid w:val="009D6B0D"/>
    <w:rsid w:val="009D721A"/>
    <w:rsid w:val="009E105B"/>
    <w:rsid w:val="009E3D71"/>
    <w:rsid w:val="009E450C"/>
    <w:rsid w:val="009E4B91"/>
    <w:rsid w:val="009E4F2B"/>
    <w:rsid w:val="009E6C73"/>
    <w:rsid w:val="009E7846"/>
    <w:rsid w:val="009E7D09"/>
    <w:rsid w:val="009F0EAD"/>
    <w:rsid w:val="009F1344"/>
    <w:rsid w:val="009F1E7C"/>
    <w:rsid w:val="009F5023"/>
    <w:rsid w:val="009F59A7"/>
    <w:rsid w:val="009F637D"/>
    <w:rsid w:val="00A00845"/>
    <w:rsid w:val="00A008B4"/>
    <w:rsid w:val="00A0261E"/>
    <w:rsid w:val="00A02B5F"/>
    <w:rsid w:val="00A04658"/>
    <w:rsid w:val="00A06981"/>
    <w:rsid w:val="00A13327"/>
    <w:rsid w:val="00A13C9A"/>
    <w:rsid w:val="00A17690"/>
    <w:rsid w:val="00A17CDB"/>
    <w:rsid w:val="00A2318B"/>
    <w:rsid w:val="00A24D74"/>
    <w:rsid w:val="00A25F68"/>
    <w:rsid w:val="00A34796"/>
    <w:rsid w:val="00A349D4"/>
    <w:rsid w:val="00A34CDA"/>
    <w:rsid w:val="00A3643C"/>
    <w:rsid w:val="00A368A0"/>
    <w:rsid w:val="00A40F79"/>
    <w:rsid w:val="00A43813"/>
    <w:rsid w:val="00A44F32"/>
    <w:rsid w:val="00A45731"/>
    <w:rsid w:val="00A52777"/>
    <w:rsid w:val="00A52B59"/>
    <w:rsid w:val="00A53151"/>
    <w:rsid w:val="00A5695A"/>
    <w:rsid w:val="00A611EC"/>
    <w:rsid w:val="00A617B9"/>
    <w:rsid w:val="00A6398B"/>
    <w:rsid w:val="00A63A77"/>
    <w:rsid w:val="00A64DA1"/>
    <w:rsid w:val="00A76177"/>
    <w:rsid w:val="00A762C4"/>
    <w:rsid w:val="00A80B52"/>
    <w:rsid w:val="00A83ED0"/>
    <w:rsid w:val="00A86BB4"/>
    <w:rsid w:val="00A86F97"/>
    <w:rsid w:val="00A94FC3"/>
    <w:rsid w:val="00A9760D"/>
    <w:rsid w:val="00AA00BB"/>
    <w:rsid w:val="00AA3176"/>
    <w:rsid w:val="00AA4F60"/>
    <w:rsid w:val="00AB28E3"/>
    <w:rsid w:val="00AB4CC2"/>
    <w:rsid w:val="00AB66DC"/>
    <w:rsid w:val="00AC025A"/>
    <w:rsid w:val="00AC73B7"/>
    <w:rsid w:val="00AD1D6A"/>
    <w:rsid w:val="00AD3411"/>
    <w:rsid w:val="00AD37D9"/>
    <w:rsid w:val="00AD3DF6"/>
    <w:rsid w:val="00AD50FD"/>
    <w:rsid w:val="00AD54B2"/>
    <w:rsid w:val="00AD6E74"/>
    <w:rsid w:val="00AE07A6"/>
    <w:rsid w:val="00AE0AD2"/>
    <w:rsid w:val="00AE145E"/>
    <w:rsid w:val="00AE1A2A"/>
    <w:rsid w:val="00AE4218"/>
    <w:rsid w:val="00AE4C5A"/>
    <w:rsid w:val="00AE558A"/>
    <w:rsid w:val="00AE5AB1"/>
    <w:rsid w:val="00AF66B0"/>
    <w:rsid w:val="00AF6A10"/>
    <w:rsid w:val="00B01DE4"/>
    <w:rsid w:val="00B02CE0"/>
    <w:rsid w:val="00B03E52"/>
    <w:rsid w:val="00B1330C"/>
    <w:rsid w:val="00B13FF5"/>
    <w:rsid w:val="00B2094E"/>
    <w:rsid w:val="00B20B2F"/>
    <w:rsid w:val="00B2108E"/>
    <w:rsid w:val="00B231A2"/>
    <w:rsid w:val="00B244B9"/>
    <w:rsid w:val="00B408D4"/>
    <w:rsid w:val="00B4119A"/>
    <w:rsid w:val="00B46769"/>
    <w:rsid w:val="00B47431"/>
    <w:rsid w:val="00B647D3"/>
    <w:rsid w:val="00B709DE"/>
    <w:rsid w:val="00B7650F"/>
    <w:rsid w:val="00B77ACD"/>
    <w:rsid w:val="00B84B88"/>
    <w:rsid w:val="00B85B65"/>
    <w:rsid w:val="00B938DD"/>
    <w:rsid w:val="00B9539F"/>
    <w:rsid w:val="00B979F9"/>
    <w:rsid w:val="00BA295F"/>
    <w:rsid w:val="00BA401C"/>
    <w:rsid w:val="00BA5D31"/>
    <w:rsid w:val="00BB0555"/>
    <w:rsid w:val="00BB16B7"/>
    <w:rsid w:val="00BB3D7F"/>
    <w:rsid w:val="00BB60BC"/>
    <w:rsid w:val="00BB6C7B"/>
    <w:rsid w:val="00BC417C"/>
    <w:rsid w:val="00BC4CEC"/>
    <w:rsid w:val="00BC60D7"/>
    <w:rsid w:val="00BC61CE"/>
    <w:rsid w:val="00BD048C"/>
    <w:rsid w:val="00BD2360"/>
    <w:rsid w:val="00BD3138"/>
    <w:rsid w:val="00BD409F"/>
    <w:rsid w:val="00BD515F"/>
    <w:rsid w:val="00BD537B"/>
    <w:rsid w:val="00BD581B"/>
    <w:rsid w:val="00BD6178"/>
    <w:rsid w:val="00BD6941"/>
    <w:rsid w:val="00BE0656"/>
    <w:rsid w:val="00BE0747"/>
    <w:rsid w:val="00BE1BE9"/>
    <w:rsid w:val="00BE259C"/>
    <w:rsid w:val="00BE31A6"/>
    <w:rsid w:val="00BE53E8"/>
    <w:rsid w:val="00BE75B4"/>
    <w:rsid w:val="00BE7BF2"/>
    <w:rsid w:val="00BF0E43"/>
    <w:rsid w:val="00BF18E7"/>
    <w:rsid w:val="00BF2AEA"/>
    <w:rsid w:val="00BF2C27"/>
    <w:rsid w:val="00BF4C14"/>
    <w:rsid w:val="00BF53E7"/>
    <w:rsid w:val="00C01982"/>
    <w:rsid w:val="00C02461"/>
    <w:rsid w:val="00C04F42"/>
    <w:rsid w:val="00C061F3"/>
    <w:rsid w:val="00C064FE"/>
    <w:rsid w:val="00C06A29"/>
    <w:rsid w:val="00C07E90"/>
    <w:rsid w:val="00C12114"/>
    <w:rsid w:val="00C13A83"/>
    <w:rsid w:val="00C143B0"/>
    <w:rsid w:val="00C14461"/>
    <w:rsid w:val="00C1733E"/>
    <w:rsid w:val="00C17420"/>
    <w:rsid w:val="00C203ED"/>
    <w:rsid w:val="00C21059"/>
    <w:rsid w:val="00C22127"/>
    <w:rsid w:val="00C2418C"/>
    <w:rsid w:val="00C2442E"/>
    <w:rsid w:val="00C257D9"/>
    <w:rsid w:val="00C260F2"/>
    <w:rsid w:val="00C273EB"/>
    <w:rsid w:val="00C3333B"/>
    <w:rsid w:val="00C337E1"/>
    <w:rsid w:val="00C340B5"/>
    <w:rsid w:val="00C359B8"/>
    <w:rsid w:val="00C364FF"/>
    <w:rsid w:val="00C4183E"/>
    <w:rsid w:val="00C45215"/>
    <w:rsid w:val="00C45344"/>
    <w:rsid w:val="00C45357"/>
    <w:rsid w:val="00C458E5"/>
    <w:rsid w:val="00C50143"/>
    <w:rsid w:val="00C503DD"/>
    <w:rsid w:val="00C52FCA"/>
    <w:rsid w:val="00C542E0"/>
    <w:rsid w:val="00C5497D"/>
    <w:rsid w:val="00C56DFE"/>
    <w:rsid w:val="00C62DF9"/>
    <w:rsid w:val="00C6368F"/>
    <w:rsid w:val="00C6550E"/>
    <w:rsid w:val="00C67E76"/>
    <w:rsid w:val="00C70E44"/>
    <w:rsid w:val="00C72A3B"/>
    <w:rsid w:val="00C74293"/>
    <w:rsid w:val="00C74CA1"/>
    <w:rsid w:val="00C7584C"/>
    <w:rsid w:val="00C75D18"/>
    <w:rsid w:val="00C8033C"/>
    <w:rsid w:val="00C81752"/>
    <w:rsid w:val="00C85BD2"/>
    <w:rsid w:val="00C86823"/>
    <w:rsid w:val="00C91027"/>
    <w:rsid w:val="00C93B57"/>
    <w:rsid w:val="00C95878"/>
    <w:rsid w:val="00C95904"/>
    <w:rsid w:val="00C964D0"/>
    <w:rsid w:val="00C966E4"/>
    <w:rsid w:val="00CA2A93"/>
    <w:rsid w:val="00CA699B"/>
    <w:rsid w:val="00CB0EBB"/>
    <w:rsid w:val="00CB3005"/>
    <w:rsid w:val="00CB3694"/>
    <w:rsid w:val="00CC1F88"/>
    <w:rsid w:val="00CC56B0"/>
    <w:rsid w:val="00CC5720"/>
    <w:rsid w:val="00CD4AB5"/>
    <w:rsid w:val="00CD6D51"/>
    <w:rsid w:val="00CE0219"/>
    <w:rsid w:val="00CE2AA4"/>
    <w:rsid w:val="00CF25C8"/>
    <w:rsid w:val="00CF4CA6"/>
    <w:rsid w:val="00CF6BA3"/>
    <w:rsid w:val="00CF6EB3"/>
    <w:rsid w:val="00CF7C8D"/>
    <w:rsid w:val="00D002FA"/>
    <w:rsid w:val="00D00365"/>
    <w:rsid w:val="00D01654"/>
    <w:rsid w:val="00D016CB"/>
    <w:rsid w:val="00D02DC5"/>
    <w:rsid w:val="00D04C4F"/>
    <w:rsid w:val="00D1312E"/>
    <w:rsid w:val="00D135D3"/>
    <w:rsid w:val="00D13623"/>
    <w:rsid w:val="00D13F0A"/>
    <w:rsid w:val="00D14CDE"/>
    <w:rsid w:val="00D164B3"/>
    <w:rsid w:val="00D16BA8"/>
    <w:rsid w:val="00D17813"/>
    <w:rsid w:val="00D21B4D"/>
    <w:rsid w:val="00D223AC"/>
    <w:rsid w:val="00D23401"/>
    <w:rsid w:val="00D248B2"/>
    <w:rsid w:val="00D25754"/>
    <w:rsid w:val="00D30BD3"/>
    <w:rsid w:val="00D32D50"/>
    <w:rsid w:val="00D3318B"/>
    <w:rsid w:val="00D34B71"/>
    <w:rsid w:val="00D35B17"/>
    <w:rsid w:val="00D373C4"/>
    <w:rsid w:val="00D40E81"/>
    <w:rsid w:val="00D41523"/>
    <w:rsid w:val="00D4249F"/>
    <w:rsid w:val="00D45003"/>
    <w:rsid w:val="00D468E2"/>
    <w:rsid w:val="00D473E4"/>
    <w:rsid w:val="00D508FD"/>
    <w:rsid w:val="00D5170D"/>
    <w:rsid w:val="00D5462F"/>
    <w:rsid w:val="00D549F0"/>
    <w:rsid w:val="00D54E95"/>
    <w:rsid w:val="00D553F2"/>
    <w:rsid w:val="00D56F67"/>
    <w:rsid w:val="00D62E9F"/>
    <w:rsid w:val="00D666AB"/>
    <w:rsid w:val="00D705D3"/>
    <w:rsid w:val="00D71778"/>
    <w:rsid w:val="00D77970"/>
    <w:rsid w:val="00D8337A"/>
    <w:rsid w:val="00D86422"/>
    <w:rsid w:val="00D9341F"/>
    <w:rsid w:val="00D93883"/>
    <w:rsid w:val="00D94B65"/>
    <w:rsid w:val="00DA0385"/>
    <w:rsid w:val="00DA0C17"/>
    <w:rsid w:val="00DA2416"/>
    <w:rsid w:val="00DA4A6B"/>
    <w:rsid w:val="00DA51E0"/>
    <w:rsid w:val="00DA55ED"/>
    <w:rsid w:val="00DA59C8"/>
    <w:rsid w:val="00DA6D6C"/>
    <w:rsid w:val="00DA7A04"/>
    <w:rsid w:val="00DB4AE6"/>
    <w:rsid w:val="00DB5D44"/>
    <w:rsid w:val="00DB61A0"/>
    <w:rsid w:val="00DC0CBA"/>
    <w:rsid w:val="00DC217D"/>
    <w:rsid w:val="00DC43A6"/>
    <w:rsid w:val="00DC4402"/>
    <w:rsid w:val="00DD4324"/>
    <w:rsid w:val="00DD51F7"/>
    <w:rsid w:val="00DD60FA"/>
    <w:rsid w:val="00DD6D91"/>
    <w:rsid w:val="00DD7441"/>
    <w:rsid w:val="00DD79B5"/>
    <w:rsid w:val="00DE294E"/>
    <w:rsid w:val="00DE4DA7"/>
    <w:rsid w:val="00DF59EA"/>
    <w:rsid w:val="00E031C7"/>
    <w:rsid w:val="00E035DE"/>
    <w:rsid w:val="00E03EBA"/>
    <w:rsid w:val="00E04AE9"/>
    <w:rsid w:val="00E120C6"/>
    <w:rsid w:val="00E138DB"/>
    <w:rsid w:val="00E141DA"/>
    <w:rsid w:val="00E154CD"/>
    <w:rsid w:val="00E16C04"/>
    <w:rsid w:val="00E16D22"/>
    <w:rsid w:val="00E1757F"/>
    <w:rsid w:val="00E20E35"/>
    <w:rsid w:val="00E21915"/>
    <w:rsid w:val="00E244F8"/>
    <w:rsid w:val="00E258DF"/>
    <w:rsid w:val="00E26D5F"/>
    <w:rsid w:val="00E27C61"/>
    <w:rsid w:val="00E30A0E"/>
    <w:rsid w:val="00E34FDF"/>
    <w:rsid w:val="00E36BA1"/>
    <w:rsid w:val="00E37F02"/>
    <w:rsid w:val="00E4065E"/>
    <w:rsid w:val="00E42512"/>
    <w:rsid w:val="00E43B5C"/>
    <w:rsid w:val="00E45B6D"/>
    <w:rsid w:val="00E45B83"/>
    <w:rsid w:val="00E46D84"/>
    <w:rsid w:val="00E5109A"/>
    <w:rsid w:val="00E5176A"/>
    <w:rsid w:val="00E52377"/>
    <w:rsid w:val="00E52E06"/>
    <w:rsid w:val="00E64DEF"/>
    <w:rsid w:val="00E666B5"/>
    <w:rsid w:val="00E66C59"/>
    <w:rsid w:val="00E715B4"/>
    <w:rsid w:val="00E71767"/>
    <w:rsid w:val="00E72552"/>
    <w:rsid w:val="00E75C33"/>
    <w:rsid w:val="00E75F0D"/>
    <w:rsid w:val="00E76F76"/>
    <w:rsid w:val="00E77BEB"/>
    <w:rsid w:val="00E8135A"/>
    <w:rsid w:val="00E81580"/>
    <w:rsid w:val="00E83483"/>
    <w:rsid w:val="00E837EB"/>
    <w:rsid w:val="00E86E6E"/>
    <w:rsid w:val="00E90637"/>
    <w:rsid w:val="00E910DB"/>
    <w:rsid w:val="00E91473"/>
    <w:rsid w:val="00E92534"/>
    <w:rsid w:val="00E92A6F"/>
    <w:rsid w:val="00E94385"/>
    <w:rsid w:val="00E97BC5"/>
    <w:rsid w:val="00EA356F"/>
    <w:rsid w:val="00EA7878"/>
    <w:rsid w:val="00EA7B9D"/>
    <w:rsid w:val="00EA7FCE"/>
    <w:rsid w:val="00EB0A6C"/>
    <w:rsid w:val="00EB2377"/>
    <w:rsid w:val="00EB26ED"/>
    <w:rsid w:val="00EB2B1E"/>
    <w:rsid w:val="00EB54EF"/>
    <w:rsid w:val="00EB75D4"/>
    <w:rsid w:val="00EC1058"/>
    <w:rsid w:val="00EC25AA"/>
    <w:rsid w:val="00EC260A"/>
    <w:rsid w:val="00EC3957"/>
    <w:rsid w:val="00EC5BFF"/>
    <w:rsid w:val="00EC5C2B"/>
    <w:rsid w:val="00EC63DB"/>
    <w:rsid w:val="00ED03E6"/>
    <w:rsid w:val="00ED1248"/>
    <w:rsid w:val="00ED376F"/>
    <w:rsid w:val="00ED4E83"/>
    <w:rsid w:val="00ED518F"/>
    <w:rsid w:val="00ED758B"/>
    <w:rsid w:val="00EE27DD"/>
    <w:rsid w:val="00EE4DF3"/>
    <w:rsid w:val="00EE6176"/>
    <w:rsid w:val="00EE7634"/>
    <w:rsid w:val="00EE773C"/>
    <w:rsid w:val="00EE7F25"/>
    <w:rsid w:val="00EF283F"/>
    <w:rsid w:val="00EF293F"/>
    <w:rsid w:val="00EF4EE5"/>
    <w:rsid w:val="00EF6261"/>
    <w:rsid w:val="00EF6A64"/>
    <w:rsid w:val="00EF73BA"/>
    <w:rsid w:val="00F00865"/>
    <w:rsid w:val="00F01472"/>
    <w:rsid w:val="00F025F5"/>
    <w:rsid w:val="00F03E80"/>
    <w:rsid w:val="00F04D5C"/>
    <w:rsid w:val="00F11C2E"/>
    <w:rsid w:val="00F12633"/>
    <w:rsid w:val="00F13DE3"/>
    <w:rsid w:val="00F163FF"/>
    <w:rsid w:val="00F207CD"/>
    <w:rsid w:val="00F303C8"/>
    <w:rsid w:val="00F31C46"/>
    <w:rsid w:val="00F3268D"/>
    <w:rsid w:val="00F32809"/>
    <w:rsid w:val="00F3517C"/>
    <w:rsid w:val="00F363F0"/>
    <w:rsid w:val="00F409E7"/>
    <w:rsid w:val="00F41C0C"/>
    <w:rsid w:val="00F42197"/>
    <w:rsid w:val="00F442D0"/>
    <w:rsid w:val="00F47820"/>
    <w:rsid w:val="00F47A4A"/>
    <w:rsid w:val="00F533A2"/>
    <w:rsid w:val="00F5343E"/>
    <w:rsid w:val="00F54677"/>
    <w:rsid w:val="00F56F87"/>
    <w:rsid w:val="00F57498"/>
    <w:rsid w:val="00F61BD8"/>
    <w:rsid w:val="00F70876"/>
    <w:rsid w:val="00F71624"/>
    <w:rsid w:val="00F7256C"/>
    <w:rsid w:val="00F73299"/>
    <w:rsid w:val="00F76B4E"/>
    <w:rsid w:val="00F76E71"/>
    <w:rsid w:val="00F8273E"/>
    <w:rsid w:val="00F839B3"/>
    <w:rsid w:val="00F84772"/>
    <w:rsid w:val="00F84C87"/>
    <w:rsid w:val="00F861C1"/>
    <w:rsid w:val="00F863AE"/>
    <w:rsid w:val="00F91BA8"/>
    <w:rsid w:val="00F920B8"/>
    <w:rsid w:val="00F932C0"/>
    <w:rsid w:val="00FA0DE4"/>
    <w:rsid w:val="00FA10FC"/>
    <w:rsid w:val="00FA1458"/>
    <w:rsid w:val="00FA1749"/>
    <w:rsid w:val="00FA1D01"/>
    <w:rsid w:val="00FA3C33"/>
    <w:rsid w:val="00FA48EC"/>
    <w:rsid w:val="00FB01D9"/>
    <w:rsid w:val="00FB0E6D"/>
    <w:rsid w:val="00FB4603"/>
    <w:rsid w:val="00FB669A"/>
    <w:rsid w:val="00FC55E4"/>
    <w:rsid w:val="00FC5DF9"/>
    <w:rsid w:val="00FC7591"/>
    <w:rsid w:val="00FD0DF2"/>
    <w:rsid w:val="00FD16C6"/>
    <w:rsid w:val="00FD1E80"/>
    <w:rsid w:val="00FD202A"/>
    <w:rsid w:val="00FD4C15"/>
    <w:rsid w:val="00FD578E"/>
    <w:rsid w:val="00FD5F6A"/>
    <w:rsid w:val="00FD6C6A"/>
    <w:rsid w:val="00FE0276"/>
    <w:rsid w:val="00FE2EA4"/>
    <w:rsid w:val="00FE4D20"/>
    <w:rsid w:val="00FE59EA"/>
    <w:rsid w:val="00FE7878"/>
    <w:rsid w:val="00FF1CFE"/>
    <w:rsid w:val="00FF3349"/>
    <w:rsid w:val="00FF3B64"/>
    <w:rsid w:val="00FF7C8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864B01"/>
  <w15:docId w15:val="{C3D2D25F-B4CF-4115-B6EC-3FAC89F53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lang w:val="da-DK" w:eastAsia="da-DK"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4E2E"/>
    <w:pPr>
      <w:spacing w:after="180" w:line="264" w:lineRule="auto"/>
    </w:pPr>
  </w:style>
  <w:style w:type="paragraph" w:styleId="Overskrift1">
    <w:name w:val="heading 1"/>
    <w:basedOn w:val="Normal"/>
    <w:next w:val="Normal"/>
    <w:link w:val="Overskrift1Tegn"/>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Overskrift2">
    <w:name w:val="heading 2"/>
    <w:basedOn w:val="Normal"/>
    <w:next w:val="Normal"/>
    <w:link w:val="Overskrift2Tegn"/>
    <w:uiPriority w:val="9"/>
    <w:unhideWhenUsed/>
    <w:qFormat/>
    <w:pPr>
      <w:spacing w:before="240" w:after="80"/>
      <w:outlineLvl w:val="1"/>
    </w:pPr>
    <w:rPr>
      <w:b/>
      <w:color w:val="94B6D2" w:themeColor="accent1"/>
      <w:spacing w:val="20"/>
      <w:sz w:val="28"/>
      <w:szCs w:val="28"/>
    </w:rPr>
  </w:style>
  <w:style w:type="paragraph" w:styleId="Overskrift3">
    <w:name w:val="heading 3"/>
    <w:basedOn w:val="Normal"/>
    <w:next w:val="Normal"/>
    <w:link w:val="Overskrift3Tegn"/>
    <w:uiPriority w:val="9"/>
    <w:unhideWhenUsed/>
    <w:qFormat/>
    <w:pPr>
      <w:spacing w:before="240" w:after="60"/>
      <w:outlineLvl w:val="2"/>
    </w:pPr>
    <w:rPr>
      <w:b/>
      <w:color w:val="000000" w:themeColor="text1"/>
      <w:spacing w:val="10"/>
      <w:szCs w:val="24"/>
    </w:rPr>
  </w:style>
  <w:style w:type="paragraph" w:styleId="Overskrift4">
    <w:name w:val="heading 4"/>
    <w:basedOn w:val="Normal"/>
    <w:next w:val="Normal"/>
    <w:link w:val="Overskrift4Tegn"/>
    <w:uiPriority w:val="9"/>
    <w:unhideWhenUsed/>
    <w:qFormat/>
    <w:pPr>
      <w:spacing w:before="240" w:after="0"/>
      <w:outlineLvl w:val="3"/>
    </w:pPr>
    <w:rPr>
      <w:caps/>
      <w:spacing w:val="14"/>
      <w:sz w:val="22"/>
      <w:szCs w:val="22"/>
    </w:rPr>
  </w:style>
  <w:style w:type="paragraph" w:styleId="Overskrift5">
    <w:name w:val="heading 5"/>
    <w:basedOn w:val="Normal"/>
    <w:next w:val="Normal"/>
    <w:link w:val="Overskrift5Tegn"/>
    <w:uiPriority w:val="9"/>
    <w:unhideWhenUsed/>
    <w:qFormat/>
    <w:pPr>
      <w:spacing w:before="200" w:after="0"/>
      <w:outlineLvl w:val="4"/>
    </w:pPr>
    <w:rPr>
      <w:b/>
      <w:color w:val="775F55" w:themeColor="text2"/>
      <w:spacing w:val="10"/>
      <w:szCs w:val="26"/>
    </w:rPr>
  </w:style>
  <w:style w:type="paragraph" w:styleId="Overskrift6">
    <w:name w:val="heading 6"/>
    <w:basedOn w:val="Normal"/>
    <w:next w:val="Normal"/>
    <w:link w:val="Overskrift6Tegn"/>
    <w:uiPriority w:val="9"/>
    <w:unhideWhenUsed/>
    <w:qFormat/>
    <w:pPr>
      <w:spacing w:after="0"/>
      <w:outlineLvl w:val="5"/>
    </w:pPr>
    <w:rPr>
      <w:b/>
      <w:color w:val="DD8047" w:themeColor="accent2"/>
      <w:spacing w:val="10"/>
    </w:rPr>
  </w:style>
  <w:style w:type="paragraph" w:styleId="Overskrift7">
    <w:name w:val="heading 7"/>
    <w:basedOn w:val="Normal"/>
    <w:next w:val="Normal"/>
    <w:link w:val="Overskrift7Tegn"/>
    <w:uiPriority w:val="9"/>
    <w:semiHidden/>
    <w:unhideWhenUsed/>
    <w:qFormat/>
    <w:pPr>
      <w:spacing w:after="0"/>
      <w:outlineLvl w:val="6"/>
    </w:pPr>
    <w:rPr>
      <w:smallCaps/>
      <w:color w:val="000000" w:themeColor="text1"/>
      <w:spacing w:val="10"/>
    </w:rPr>
  </w:style>
  <w:style w:type="paragraph" w:styleId="Overskrift8">
    <w:name w:val="heading 8"/>
    <w:basedOn w:val="Normal"/>
    <w:next w:val="Normal"/>
    <w:link w:val="Overskrift8Tegn"/>
    <w:uiPriority w:val="9"/>
    <w:semiHidden/>
    <w:unhideWhenUsed/>
    <w:qFormat/>
    <w:pPr>
      <w:spacing w:after="0"/>
      <w:outlineLvl w:val="7"/>
    </w:pPr>
    <w:rPr>
      <w:b/>
      <w:i/>
      <w:color w:val="94B6D2" w:themeColor="accent1"/>
      <w:spacing w:val="10"/>
      <w:sz w:val="24"/>
    </w:rPr>
  </w:style>
  <w:style w:type="paragraph" w:styleId="Overskrift9">
    <w:name w:val="heading 9"/>
    <w:basedOn w:val="Normal"/>
    <w:next w:val="Normal"/>
    <w:link w:val="Overskrift9Tegn"/>
    <w:uiPriority w:val="9"/>
    <w:semiHidden/>
    <w:unhideWhenUsed/>
    <w:qFormat/>
    <w:pPr>
      <w:spacing w:after="0"/>
      <w:outlineLvl w:val="8"/>
    </w:pPr>
    <w:rPr>
      <w:b/>
      <w:caps/>
      <w:color w:val="A5AB81" w:themeColor="accent3"/>
      <w:spacing w:val="40"/>
      <w:sz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Pr>
      <w:rFonts w:asciiTheme="majorHAnsi" w:hAnsiTheme="majorHAnsi" w:cs="Times New Roman"/>
      <w:caps/>
      <w:color w:val="775F55" w:themeColor="text2"/>
      <w:sz w:val="32"/>
      <w:szCs w:val="32"/>
    </w:rPr>
  </w:style>
  <w:style w:type="character" w:customStyle="1" w:styleId="Overskrift2Tegn">
    <w:name w:val="Overskrift 2 Tegn"/>
    <w:basedOn w:val="Standardskrifttypeiafsnit"/>
    <w:link w:val="Overskrift2"/>
    <w:uiPriority w:val="9"/>
    <w:rPr>
      <w:rFonts w:cs="Times New Roman"/>
      <w:b/>
      <w:color w:val="94B6D2" w:themeColor="accent1"/>
      <w:spacing w:val="20"/>
      <w:sz w:val="28"/>
      <w:szCs w:val="28"/>
    </w:rPr>
  </w:style>
  <w:style w:type="character" w:customStyle="1" w:styleId="Overskrift3Tegn">
    <w:name w:val="Overskrift 3 Tegn"/>
    <w:basedOn w:val="Standardskrifttypeiafsnit"/>
    <w:link w:val="Overskrift3"/>
    <w:uiPriority w:val="9"/>
    <w:rPr>
      <w:rFonts w:cs="Times New Roman"/>
      <w:b/>
      <w:color w:val="000000" w:themeColor="text1"/>
      <w:spacing w:val="10"/>
      <w:sz w:val="23"/>
      <w:szCs w:val="23"/>
    </w:rPr>
  </w:style>
  <w:style w:type="paragraph" w:styleId="Sidefod">
    <w:name w:val="footer"/>
    <w:basedOn w:val="Normal"/>
    <w:link w:val="SidefodTegn"/>
    <w:uiPriority w:val="99"/>
    <w:unhideWhenUsed/>
    <w:pPr>
      <w:tabs>
        <w:tab w:val="center" w:pos="4320"/>
        <w:tab w:val="right" w:pos="8640"/>
      </w:tabs>
    </w:pPr>
  </w:style>
  <w:style w:type="character" w:customStyle="1" w:styleId="SidefodTegn">
    <w:name w:val="Sidefod Tegn"/>
    <w:basedOn w:val="Standardskrifttypeiafsnit"/>
    <w:link w:val="Sidefod"/>
    <w:uiPriority w:val="99"/>
    <w:rPr>
      <w:rFonts w:cs="Times New Roman"/>
      <w:sz w:val="23"/>
      <w:szCs w:val="23"/>
    </w:rPr>
  </w:style>
  <w:style w:type="paragraph" w:styleId="Sidehoved">
    <w:name w:val="header"/>
    <w:basedOn w:val="Normal"/>
    <w:link w:val="SidehovedTegn"/>
    <w:uiPriority w:val="99"/>
    <w:unhideWhenUsed/>
    <w:pPr>
      <w:tabs>
        <w:tab w:val="center" w:pos="4320"/>
        <w:tab w:val="right" w:pos="8640"/>
      </w:tabs>
    </w:pPr>
  </w:style>
  <w:style w:type="character" w:customStyle="1" w:styleId="SidehovedTegn">
    <w:name w:val="Sidehoved Tegn"/>
    <w:basedOn w:val="Standardskrifttypeiafsnit"/>
    <w:link w:val="Sidehoved"/>
    <w:uiPriority w:val="99"/>
    <w:rPr>
      <w:rFonts w:cs="Times New Roman"/>
      <w:sz w:val="23"/>
      <w:szCs w:val="23"/>
    </w:rPr>
  </w:style>
  <w:style w:type="paragraph" w:styleId="Strktcitat">
    <w:name w:val="Intense Quote"/>
    <w:basedOn w:val="Normal"/>
    <w:link w:val="StrktcitatTegn"/>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StrktcitatTegn">
    <w:name w:val="Stærkt citat Tegn"/>
    <w:basedOn w:val="Standardskrifttypeiafsnit"/>
    <w:link w:val="Strktcitat"/>
    <w:uiPriority w:val="30"/>
    <w:rPr>
      <w:rFonts w:cs="Times New Roman"/>
      <w:b/>
      <w:color w:val="DD8047" w:themeColor="accent2"/>
      <w:sz w:val="23"/>
      <w:szCs w:val="23"/>
      <w:shd w:val="clear" w:color="auto" w:fill="FFFFFF" w:themeFill="background1"/>
    </w:rPr>
  </w:style>
  <w:style w:type="paragraph" w:styleId="Undertitel">
    <w:name w:val="Subtitle"/>
    <w:basedOn w:val="Normal"/>
    <w:link w:val="UndertitelTegn"/>
    <w:uiPriority w:val="11"/>
    <w:qFormat/>
    <w:pPr>
      <w:spacing w:after="720" w:line="240" w:lineRule="auto"/>
    </w:pPr>
    <w:rPr>
      <w:rFonts w:asciiTheme="majorHAnsi" w:hAnsiTheme="majorHAnsi"/>
      <w:b/>
      <w:caps/>
      <w:color w:val="DD8047" w:themeColor="accent2"/>
      <w:spacing w:val="50"/>
      <w:sz w:val="24"/>
      <w:szCs w:val="24"/>
    </w:rPr>
  </w:style>
  <w:style w:type="character" w:customStyle="1" w:styleId="UndertitelTegn">
    <w:name w:val="Undertitel Tegn"/>
    <w:basedOn w:val="Standardskrifttypeiafsnit"/>
    <w:link w:val="Undertitel"/>
    <w:uiPriority w:val="11"/>
    <w:rPr>
      <w:rFonts w:asciiTheme="majorHAnsi" w:hAnsiTheme="majorHAnsi" w:cs="Times New Roman"/>
      <w:b/>
      <w:caps/>
      <w:color w:val="DD8047" w:themeColor="accent2"/>
      <w:spacing w:val="50"/>
      <w:sz w:val="24"/>
    </w:rPr>
  </w:style>
  <w:style w:type="paragraph" w:styleId="Titel">
    <w:name w:val="Title"/>
    <w:basedOn w:val="Normal"/>
    <w:link w:val="TitelTegn"/>
    <w:uiPriority w:val="10"/>
    <w:qFormat/>
    <w:pPr>
      <w:spacing w:after="0" w:line="240" w:lineRule="auto"/>
    </w:pPr>
    <w:rPr>
      <w:color w:val="775F55" w:themeColor="text2"/>
      <w:sz w:val="72"/>
      <w:szCs w:val="72"/>
    </w:rPr>
  </w:style>
  <w:style w:type="character" w:customStyle="1" w:styleId="TitelTegn">
    <w:name w:val="Titel Tegn"/>
    <w:basedOn w:val="Standardskrifttypeiafsnit"/>
    <w:link w:val="Titel"/>
    <w:uiPriority w:val="10"/>
    <w:rPr>
      <w:rFonts w:cs="Times New Roman"/>
      <w:color w:val="775F55" w:themeColor="text2"/>
      <w:sz w:val="72"/>
      <w:szCs w:val="72"/>
    </w:rPr>
  </w:style>
  <w:style w:type="paragraph" w:styleId="Markeringsbobletekst">
    <w:name w:val="Balloon Text"/>
    <w:basedOn w:val="Normal"/>
    <w:link w:val="MarkeringsbobletekstTegn"/>
    <w:uiPriority w:val="99"/>
    <w:semiHidden/>
    <w:unhideWhenUsed/>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Pr>
      <w:rFonts w:ascii="Tahoma" w:hAnsi="Tahoma" w:cs="Tahoma"/>
      <w:sz w:val="16"/>
      <w:szCs w:val="16"/>
    </w:rPr>
  </w:style>
  <w:style w:type="character" w:styleId="Bogenstitel">
    <w:name w:val="Book Title"/>
    <w:basedOn w:val="Standardskrifttypeiafsnit"/>
    <w:uiPriority w:val="33"/>
    <w:qFormat/>
    <w:rPr>
      <w:rFonts w:asciiTheme="minorHAnsi" w:hAnsiTheme="minorHAnsi" w:cs="Times New Roman"/>
      <w:i/>
      <w:color w:val="775F55" w:themeColor="text2"/>
      <w:sz w:val="23"/>
      <w:szCs w:val="23"/>
    </w:rPr>
  </w:style>
  <w:style w:type="paragraph" w:styleId="Billedtekst">
    <w:name w:val="caption"/>
    <w:basedOn w:val="Normal"/>
    <w:next w:val="Normal"/>
    <w:uiPriority w:val="35"/>
    <w:unhideWhenUsed/>
    <w:rPr>
      <w:b/>
      <w:bCs/>
      <w:caps/>
      <w:sz w:val="16"/>
      <w:szCs w:val="16"/>
    </w:rPr>
  </w:style>
  <w:style w:type="character" w:styleId="Fremhv">
    <w:name w:val="Emphasis"/>
    <w:uiPriority w:val="20"/>
    <w:qFormat/>
    <w:rPr>
      <w:rFonts w:asciiTheme="minorHAnsi" w:hAnsiTheme="minorHAnsi"/>
      <w:b/>
      <w:i/>
      <w:color w:val="775F55" w:themeColor="text2"/>
      <w:spacing w:val="10"/>
      <w:sz w:val="23"/>
    </w:rPr>
  </w:style>
  <w:style w:type="character" w:customStyle="1" w:styleId="Overskrift4Tegn">
    <w:name w:val="Overskrift 4 Tegn"/>
    <w:basedOn w:val="Standardskrifttypeiafsnit"/>
    <w:link w:val="Overskrift4"/>
    <w:uiPriority w:val="9"/>
    <w:rPr>
      <w:rFonts w:cs="Times New Roman"/>
      <w:caps/>
      <w:spacing w:val="14"/>
    </w:rPr>
  </w:style>
  <w:style w:type="character" w:customStyle="1" w:styleId="Overskrift5Tegn">
    <w:name w:val="Overskrift 5 Tegn"/>
    <w:basedOn w:val="Standardskrifttypeiafsnit"/>
    <w:link w:val="Overskrift5"/>
    <w:uiPriority w:val="9"/>
    <w:rPr>
      <w:rFonts w:cs="Times New Roman"/>
      <w:b/>
      <w:color w:val="775F55" w:themeColor="text2"/>
      <w:spacing w:val="10"/>
      <w:sz w:val="23"/>
      <w:szCs w:val="23"/>
    </w:rPr>
  </w:style>
  <w:style w:type="character" w:customStyle="1" w:styleId="Overskrift6Tegn">
    <w:name w:val="Overskrift 6 Tegn"/>
    <w:basedOn w:val="Standardskrifttypeiafsnit"/>
    <w:link w:val="Overskrift6"/>
    <w:uiPriority w:val="9"/>
    <w:rPr>
      <w:rFonts w:cs="Times New Roman"/>
      <w:b/>
      <w:color w:val="DD8047" w:themeColor="accent2"/>
      <w:spacing w:val="10"/>
      <w:sz w:val="23"/>
      <w:szCs w:val="23"/>
    </w:rPr>
  </w:style>
  <w:style w:type="character" w:customStyle="1" w:styleId="Overskrift7Tegn">
    <w:name w:val="Overskrift 7 Tegn"/>
    <w:basedOn w:val="Standardskrifttypeiafsnit"/>
    <w:link w:val="Overskrift7"/>
    <w:uiPriority w:val="9"/>
    <w:semiHidden/>
    <w:rPr>
      <w:rFonts w:cs="Times New Roman"/>
      <w:smallCaps/>
      <w:color w:val="000000" w:themeColor="text1"/>
      <w:spacing w:val="10"/>
      <w:sz w:val="23"/>
      <w:szCs w:val="23"/>
    </w:rPr>
  </w:style>
  <w:style w:type="character" w:customStyle="1" w:styleId="Overskrift8Tegn">
    <w:name w:val="Overskrift 8 Tegn"/>
    <w:basedOn w:val="Standardskrifttypeiafsnit"/>
    <w:link w:val="Overskrift8"/>
    <w:uiPriority w:val="9"/>
    <w:semiHidden/>
    <w:rPr>
      <w:rFonts w:cs="Times New Roman"/>
      <w:b/>
      <w:i/>
      <w:color w:val="94B6D2" w:themeColor="accent1"/>
      <w:spacing w:val="10"/>
      <w:sz w:val="24"/>
      <w:szCs w:val="24"/>
    </w:rPr>
  </w:style>
  <w:style w:type="character" w:customStyle="1" w:styleId="Overskrift9Tegn">
    <w:name w:val="Overskrift 9 Tegn"/>
    <w:basedOn w:val="Standardskrifttypeiafsnit"/>
    <w:link w:val="Overskrift9"/>
    <w:uiPriority w:val="9"/>
    <w:semiHidden/>
    <w:rPr>
      <w:rFonts w:cs="Times New Roman"/>
      <w:b/>
      <w:caps/>
      <w:color w:val="A5AB81" w:themeColor="accent3"/>
      <w:spacing w:val="40"/>
      <w:sz w:val="20"/>
      <w:szCs w:val="20"/>
    </w:rPr>
  </w:style>
  <w:style w:type="character" w:styleId="Hyperlink">
    <w:name w:val="Hyperlink"/>
    <w:basedOn w:val="Standardskrifttypeiafsnit"/>
    <w:uiPriority w:val="99"/>
    <w:unhideWhenUsed/>
    <w:rPr>
      <w:color w:val="F7B615" w:themeColor="hyperlink"/>
      <w:u w:val="single"/>
    </w:rPr>
  </w:style>
  <w:style w:type="character" w:styleId="Kraftigfremhvning">
    <w:name w:val="Intense Emphasis"/>
    <w:basedOn w:val="Standardskrifttypeiafsnit"/>
    <w:uiPriority w:val="21"/>
    <w:qFormat/>
    <w:rPr>
      <w:rFonts w:asciiTheme="minorHAnsi" w:hAnsiTheme="minorHAnsi"/>
      <w:b/>
      <w:dstrike w:val="0"/>
      <w:color w:val="DD8047" w:themeColor="accent2"/>
      <w:spacing w:val="10"/>
      <w:w w:val="100"/>
      <w:kern w:val="0"/>
      <w:position w:val="0"/>
      <w:sz w:val="23"/>
      <w:vertAlign w:val="baseline"/>
    </w:rPr>
  </w:style>
  <w:style w:type="character" w:styleId="Kraftighenvisning">
    <w:name w:val="Intense Reference"/>
    <w:basedOn w:val="Standardskrifttypeiafsnit"/>
    <w:uiPriority w:val="32"/>
    <w:qFormat/>
    <w:rPr>
      <w:rFonts w:asciiTheme="minorHAnsi" w:hAnsiTheme="minorHAnsi"/>
      <w:b/>
      <w:caps/>
      <w:color w:val="94B6D2" w:themeColor="accent1"/>
      <w:spacing w:val="10"/>
      <w:w w:val="100"/>
      <w:position w:val="0"/>
      <w:sz w:val="20"/>
      <w:szCs w:val="20"/>
      <w:u w:val="single" w:color="94B6D2" w:themeColor="accent1"/>
      <w:bdr w:val="none" w:sz="0" w:space="0" w:color="auto"/>
    </w:rPr>
  </w:style>
  <w:style w:type="paragraph" w:styleId="Liste">
    <w:name w:val="List"/>
    <w:basedOn w:val="Normal"/>
    <w:uiPriority w:val="99"/>
    <w:semiHidden/>
    <w:unhideWhenUsed/>
    <w:pPr>
      <w:ind w:left="360" w:hanging="360"/>
    </w:pPr>
  </w:style>
  <w:style w:type="paragraph" w:styleId="Liste2">
    <w:name w:val="List 2"/>
    <w:basedOn w:val="Normal"/>
    <w:uiPriority w:val="99"/>
    <w:semiHidden/>
    <w:unhideWhenUsed/>
    <w:pPr>
      <w:ind w:left="720" w:hanging="360"/>
    </w:pPr>
  </w:style>
  <w:style w:type="paragraph" w:styleId="Opstilling-punkttegn">
    <w:name w:val="List Bullet"/>
    <w:basedOn w:val="Normal"/>
    <w:uiPriority w:val="36"/>
    <w:unhideWhenUsed/>
    <w:qFormat/>
    <w:pPr>
      <w:numPr>
        <w:numId w:val="2"/>
      </w:numPr>
    </w:pPr>
    <w:rPr>
      <w:sz w:val="24"/>
    </w:rPr>
  </w:style>
  <w:style w:type="paragraph" w:styleId="Opstilling-punkttegn2">
    <w:name w:val="List Bullet 2"/>
    <w:basedOn w:val="Normal"/>
    <w:uiPriority w:val="36"/>
    <w:unhideWhenUsed/>
    <w:qFormat/>
    <w:pPr>
      <w:numPr>
        <w:numId w:val="3"/>
      </w:numPr>
    </w:pPr>
    <w:rPr>
      <w:color w:val="94B6D2" w:themeColor="accent1"/>
    </w:rPr>
  </w:style>
  <w:style w:type="paragraph" w:styleId="Opstilling-punkttegn3">
    <w:name w:val="List Bullet 3"/>
    <w:basedOn w:val="Normal"/>
    <w:uiPriority w:val="36"/>
    <w:unhideWhenUsed/>
    <w:qFormat/>
    <w:pPr>
      <w:numPr>
        <w:numId w:val="4"/>
      </w:numPr>
    </w:pPr>
    <w:rPr>
      <w:color w:val="DD8047" w:themeColor="accent2"/>
    </w:rPr>
  </w:style>
  <w:style w:type="paragraph" w:styleId="Opstilling-punkttegn4">
    <w:name w:val="List Bullet 4"/>
    <w:basedOn w:val="Normal"/>
    <w:uiPriority w:val="36"/>
    <w:unhideWhenUsed/>
    <w:qFormat/>
    <w:pPr>
      <w:numPr>
        <w:numId w:val="5"/>
      </w:numPr>
    </w:pPr>
    <w:rPr>
      <w:caps/>
      <w:spacing w:val="4"/>
    </w:rPr>
  </w:style>
  <w:style w:type="paragraph" w:styleId="Opstilling-punkttegn5">
    <w:name w:val="List Bullet 5"/>
    <w:basedOn w:val="Normal"/>
    <w:uiPriority w:val="36"/>
    <w:unhideWhenUsed/>
    <w:qFormat/>
    <w:pPr>
      <w:numPr>
        <w:numId w:val="6"/>
      </w:numPr>
    </w:pPr>
  </w:style>
  <w:style w:type="paragraph" w:styleId="Listeafsnit">
    <w:name w:val="List Paragraph"/>
    <w:basedOn w:val="Normal"/>
    <w:uiPriority w:val="34"/>
    <w:unhideWhenUsed/>
    <w:qFormat/>
    <w:pPr>
      <w:ind w:left="720"/>
      <w:contextualSpacing/>
    </w:pPr>
  </w:style>
  <w:style w:type="numbering" w:customStyle="1" w:styleId="Medianlistetypografi">
    <w:name w:val="Median listetypografi"/>
    <w:uiPriority w:val="99"/>
    <w:pPr>
      <w:numPr>
        <w:numId w:val="1"/>
      </w:numPr>
    </w:pPr>
  </w:style>
  <w:style w:type="paragraph" w:styleId="Ingenafstand">
    <w:name w:val="No Spacing"/>
    <w:basedOn w:val="Normal"/>
    <w:uiPriority w:val="99"/>
    <w:qFormat/>
    <w:pPr>
      <w:spacing w:after="0" w:line="240" w:lineRule="auto"/>
    </w:pPr>
  </w:style>
  <w:style w:type="character" w:styleId="Pladsholdertekst">
    <w:name w:val="Placeholder Text"/>
    <w:basedOn w:val="Standardskrifttypeiafsnit"/>
    <w:uiPriority w:val="99"/>
    <w:unhideWhenUsed/>
    <w:rPr>
      <w:color w:val="808080"/>
    </w:rPr>
  </w:style>
  <w:style w:type="paragraph" w:styleId="Citat">
    <w:name w:val="Quote"/>
    <w:basedOn w:val="Normal"/>
    <w:link w:val="CitatTegn"/>
    <w:uiPriority w:val="29"/>
    <w:qFormat/>
    <w:rPr>
      <w:i/>
      <w:smallCaps/>
      <w:color w:val="775F55" w:themeColor="text2"/>
      <w:spacing w:val="6"/>
    </w:rPr>
  </w:style>
  <w:style w:type="character" w:customStyle="1" w:styleId="CitatTegn">
    <w:name w:val="Citat Tegn"/>
    <w:basedOn w:val="Standardskrifttypeiafsnit"/>
    <w:link w:val="Citat"/>
    <w:uiPriority w:val="29"/>
    <w:rPr>
      <w:rFonts w:cs="Times New Roman"/>
      <w:i/>
      <w:smallCaps/>
      <w:color w:val="775F55" w:themeColor="text2"/>
      <w:spacing w:val="6"/>
      <w:sz w:val="23"/>
      <w:szCs w:val="23"/>
    </w:rPr>
  </w:style>
  <w:style w:type="character" w:styleId="Strk">
    <w:name w:val="Strong"/>
    <w:uiPriority w:val="22"/>
    <w:qFormat/>
    <w:rPr>
      <w:rFonts w:asciiTheme="minorHAnsi" w:hAnsiTheme="minorHAnsi"/>
      <w:b/>
      <w:color w:val="DD8047" w:themeColor="accent2"/>
    </w:rPr>
  </w:style>
  <w:style w:type="character" w:styleId="Svagfremhvning">
    <w:name w:val="Subtle Emphasis"/>
    <w:basedOn w:val="Standardskrifttypeiafsnit"/>
    <w:uiPriority w:val="19"/>
    <w:qFormat/>
    <w:rPr>
      <w:rFonts w:asciiTheme="minorHAnsi" w:hAnsiTheme="minorHAnsi"/>
      <w:i/>
      <w:sz w:val="23"/>
    </w:rPr>
  </w:style>
  <w:style w:type="character" w:styleId="Svaghenvisning">
    <w:name w:val="Subtle Reference"/>
    <w:basedOn w:val="Standardskrifttypeiafsnit"/>
    <w:uiPriority w:val="31"/>
    <w:qFormat/>
    <w:rPr>
      <w:rFonts w:asciiTheme="minorHAnsi" w:hAnsiTheme="minorHAnsi"/>
      <w:b/>
      <w:i/>
      <w:color w:val="775F55" w:themeColor="text2"/>
      <w:sz w:val="23"/>
    </w:rPr>
  </w:style>
  <w:style w:type="table" w:styleId="Tabel-Gitter">
    <w:name w:val="Table Grid"/>
    <w:basedOn w:val="Tabel-Normal"/>
    <w:uiPriority w:val="1"/>
    <w:pPr>
      <w:spacing w:after="0" w:line="240" w:lineRule="auto"/>
    </w:pPr>
    <w:rPr>
      <w:rFonts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samling">
    <w:name w:val="table of authorities"/>
    <w:basedOn w:val="Normal"/>
    <w:next w:val="Normal"/>
    <w:uiPriority w:val="99"/>
    <w:semiHidden/>
    <w:unhideWhenUsed/>
    <w:pPr>
      <w:ind w:left="220" w:hanging="220"/>
    </w:pPr>
  </w:style>
  <w:style w:type="paragraph" w:styleId="Indholdsfortegnelse1">
    <w:name w:val="toc 1"/>
    <w:basedOn w:val="Normal"/>
    <w:next w:val="Normal"/>
    <w:autoRedefine/>
    <w:uiPriority w:val="39"/>
    <w:unhideWhenUsed/>
    <w:pPr>
      <w:tabs>
        <w:tab w:val="right" w:leader="dot" w:pos="8630"/>
      </w:tabs>
      <w:spacing w:before="180" w:after="40" w:line="240" w:lineRule="auto"/>
    </w:pPr>
    <w:rPr>
      <w:b/>
      <w:caps/>
      <w:color w:val="775F55" w:themeColor="text2"/>
    </w:rPr>
  </w:style>
  <w:style w:type="paragraph" w:styleId="Indholdsfortegnelse2">
    <w:name w:val="toc 2"/>
    <w:basedOn w:val="Normal"/>
    <w:next w:val="Normal"/>
    <w:autoRedefine/>
    <w:uiPriority w:val="39"/>
    <w:unhideWhenUsed/>
    <w:pPr>
      <w:tabs>
        <w:tab w:val="right" w:leader="dot" w:pos="8630"/>
      </w:tabs>
      <w:spacing w:after="40" w:line="240" w:lineRule="auto"/>
      <w:ind w:left="144"/>
    </w:pPr>
  </w:style>
  <w:style w:type="paragraph" w:styleId="Indholdsfortegnelse3">
    <w:name w:val="toc 3"/>
    <w:basedOn w:val="Normal"/>
    <w:next w:val="Normal"/>
    <w:autoRedefine/>
    <w:uiPriority w:val="39"/>
    <w:unhideWhenUsed/>
    <w:qFormat/>
    <w:pPr>
      <w:tabs>
        <w:tab w:val="right" w:leader="dot" w:pos="8630"/>
      </w:tabs>
      <w:spacing w:after="40" w:line="240" w:lineRule="auto"/>
      <w:ind w:left="288"/>
    </w:pPr>
  </w:style>
  <w:style w:type="paragraph" w:styleId="Indholdsfortegnelse4">
    <w:name w:val="toc 4"/>
    <w:basedOn w:val="Normal"/>
    <w:next w:val="Normal"/>
    <w:autoRedefine/>
    <w:uiPriority w:val="39"/>
    <w:unhideWhenUsed/>
    <w:qFormat/>
    <w:pPr>
      <w:tabs>
        <w:tab w:val="right" w:leader="dot" w:pos="8630"/>
      </w:tabs>
      <w:spacing w:after="40" w:line="240" w:lineRule="auto"/>
      <w:ind w:left="432"/>
    </w:pPr>
  </w:style>
  <w:style w:type="paragraph" w:styleId="Indholdsfortegnelse5">
    <w:name w:val="toc 5"/>
    <w:basedOn w:val="Normal"/>
    <w:next w:val="Normal"/>
    <w:autoRedefine/>
    <w:uiPriority w:val="39"/>
    <w:unhideWhenUsed/>
    <w:qFormat/>
    <w:pPr>
      <w:tabs>
        <w:tab w:val="right" w:leader="dot" w:pos="8630"/>
      </w:tabs>
      <w:spacing w:after="40" w:line="240" w:lineRule="auto"/>
      <w:ind w:left="576"/>
    </w:pPr>
  </w:style>
  <w:style w:type="paragraph" w:styleId="Indholdsfortegnelse6">
    <w:name w:val="toc 6"/>
    <w:basedOn w:val="Normal"/>
    <w:next w:val="Normal"/>
    <w:autoRedefine/>
    <w:uiPriority w:val="39"/>
    <w:unhideWhenUsed/>
    <w:qFormat/>
    <w:pPr>
      <w:tabs>
        <w:tab w:val="right" w:leader="dot" w:pos="8630"/>
      </w:tabs>
      <w:spacing w:after="40" w:line="240" w:lineRule="auto"/>
      <w:ind w:left="720"/>
    </w:pPr>
  </w:style>
  <w:style w:type="paragraph" w:styleId="Indholdsfortegnelse7">
    <w:name w:val="toc 7"/>
    <w:basedOn w:val="Normal"/>
    <w:next w:val="Normal"/>
    <w:autoRedefine/>
    <w:uiPriority w:val="39"/>
    <w:unhideWhenUsed/>
    <w:qFormat/>
    <w:pPr>
      <w:tabs>
        <w:tab w:val="right" w:leader="dot" w:pos="8630"/>
      </w:tabs>
      <w:spacing w:after="40" w:line="240" w:lineRule="auto"/>
      <w:ind w:left="864"/>
    </w:pPr>
  </w:style>
  <w:style w:type="paragraph" w:styleId="Indholdsfortegnelse8">
    <w:name w:val="toc 8"/>
    <w:basedOn w:val="Normal"/>
    <w:next w:val="Normal"/>
    <w:autoRedefine/>
    <w:uiPriority w:val="39"/>
    <w:unhideWhenUsed/>
    <w:qFormat/>
    <w:pPr>
      <w:tabs>
        <w:tab w:val="right" w:leader="dot" w:pos="8630"/>
      </w:tabs>
      <w:spacing w:after="40" w:line="240" w:lineRule="auto"/>
      <w:ind w:left="1008"/>
    </w:pPr>
  </w:style>
  <w:style w:type="paragraph" w:styleId="Indholdsfortegnelse9">
    <w:name w:val="toc 9"/>
    <w:basedOn w:val="Normal"/>
    <w:next w:val="Normal"/>
    <w:autoRedefine/>
    <w:uiPriority w:val="39"/>
    <w:unhideWhenUsed/>
    <w:qFormat/>
    <w:pPr>
      <w:tabs>
        <w:tab w:val="right" w:leader="dot" w:pos="8630"/>
      </w:tabs>
      <w:spacing w:after="40" w:line="240" w:lineRule="auto"/>
      <w:ind w:left="1152"/>
    </w:pPr>
  </w:style>
  <w:style w:type="paragraph" w:customStyle="1" w:styleId="Kategori">
    <w:name w:val="Kategori"/>
    <w:basedOn w:val="Normal"/>
    <w:uiPriority w:val="49"/>
    <w:pPr>
      <w:spacing w:after="0"/>
    </w:pPr>
    <w:rPr>
      <w:b/>
      <w:sz w:val="24"/>
      <w:szCs w:val="24"/>
    </w:rPr>
  </w:style>
  <w:style w:type="paragraph" w:customStyle="1" w:styleId="Firmanavn">
    <w:name w:val="Firmanavn"/>
    <w:basedOn w:val="Normal"/>
    <w:uiPriority w:val="49"/>
    <w:pPr>
      <w:spacing w:after="0"/>
    </w:pPr>
    <w:rPr>
      <w:rFonts w:cstheme="minorBidi"/>
      <w:sz w:val="36"/>
      <w:szCs w:val="36"/>
    </w:rPr>
  </w:style>
  <w:style w:type="paragraph" w:customStyle="1" w:styleId="Sidefodpligesider">
    <w:name w:val="Sidefod på lige sider"/>
    <w:basedOn w:val="Normal"/>
    <w:unhideWhenUsed/>
    <w:qFormat/>
    <w:pPr>
      <w:pBdr>
        <w:top w:val="single" w:sz="4" w:space="1" w:color="94B6D2" w:themeColor="accent1"/>
      </w:pBdr>
    </w:pPr>
    <w:rPr>
      <w:color w:val="775F55" w:themeColor="text2"/>
      <w:sz w:val="20"/>
    </w:rPr>
  </w:style>
  <w:style w:type="paragraph" w:customStyle="1" w:styleId="Sidefodpuligesider">
    <w:name w:val="Sidefod på ulige sider"/>
    <w:basedOn w:val="Normal"/>
    <w:unhideWhenUsed/>
    <w:qFormat/>
    <w:pPr>
      <w:pBdr>
        <w:top w:val="single" w:sz="4" w:space="1" w:color="94B6D2" w:themeColor="accent1"/>
      </w:pBdr>
      <w:jc w:val="right"/>
    </w:pPr>
    <w:rPr>
      <w:color w:val="775F55" w:themeColor="text2"/>
      <w:sz w:val="20"/>
    </w:rPr>
  </w:style>
  <w:style w:type="paragraph" w:customStyle="1" w:styleId="Sidehovedpligesider">
    <w:name w:val="Sidehoved på lige sider"/>
    <w:basedOn w:val="Normal"/>
    <w:unhideWhenUsed/>
    <w:qFormat/>
    <w:pPr>
      <w:pBdr>
        <w:bottom w:val="single" w:sz="4" w:space="1" w:color="94B6D2" w:themeColor="accent1"/>
      </w:pBdr>
      <w:spacing w:after="0" w:line="240" w:lineRule="auto"/>
    </w:pPr>
    <w:rPr>
      <w:rFonts w:eastAsia="Times New Roman"/>
      <w:b/>
      <w:color w:val="775F55" w:themeColor="text2"/>
      <w:sz w:val="20"/>
    </w:rPr>
  </w:style>
  <w:style w:type="paragraph" w:customStyle="1" w:styleId="Sidehovedpuligesider">
    <w:name w:val="Sidehoved på ulige sider"/>
    <w:basedOn w:val="Normal"/>
    <w:unhideWhenUsed/>
    <w:qFormat/>
    <w:pPr>
      <w:pBdr>
        <w:bottom w:val="single" w:sz="4" w:space="1" w:color="94B6D2" w:themeColor="accent1"/>
      </w:pBdr>
      <w:spacing w:after="0" w:line="240" w:lineRule="auto"/>
      <w:jc w:val="right"/>
    </w:pPr>
    <w:rPr>
      <w:rFonts w:eastAsia="Times New Roman"/>
      <w:b/>
      <w:color w:val="775F55" w:themeColor="text2"/>
      <w:sz w:val="20"/>
    </w:rPr>
  </w:style>
  <w:style w:type="paragraph" w:customStyle="1" w:styleId="NoSpacing">
    <w:name w:val="NoSpacing"/>
    <w:basedOn w:val="Normal"/>
    <w:qFormat/>
    <w:pPr>
      <w:framePr w:wrap="auto" w:hAnchor="page" w:xAlign="center" w:yAlign="top"/>
      <w:spacing w:after="0" w:line="240" w:lineRule="auto"/>
      <w:suppressOverlap/>
    </w:pPr>
    <w:rPr>
      <w:szCs w:val="120"/>
    </w:rPr>
  </w:style>
  <w:style w:type="paragraph" w:styleId="Overskrift">
    <w:name w:val="TOC Heading"/>
    <w:basedOn w:val="Overskrift1"/>
    <w:next w:val="Normal"/>
    <w:uiPriority w:val="39"/>
    <w:unhideWhenUsed/>
    <w:qFormat/>
    <w:rsid w:val="00FA3C33"/>
    <w:pPr>
      <w:keepNext/>
      <w:keepLines/>
      <w:spacing w:before="240" w:after="0" w:line="259" w:lineRule="auto"/>
      <w:outlineLvl w:val="9"/>
    </w:pPr>
    <w:rPr>
      <w:rFonts w:eastAsiaTheme="majorEastAsia" w:cstheme="majorBidi"/>
      <w:caps w:val="0"/>
      <w:color w:val="548AB7" w:themeColor="accent1" w:themeShade="BF"/>
      <w:kern w:val="0"/>
      <w14:ligatures w14:val="none"/>
    </w:rPr>
  </w:style>
  <w:style w:type="paragraph" w:customStyle="1" w:styleId="Overskrift1notindexed">
    <w:name w:val="Overskrift 1 not indexed"/>
    <w:basedOn w:val="Overskrift1"/>
    <w:link w:val="Overskrift1notindexedTegn"/>
    <w:qFormat/>
    <w:rsid w:val="00C17420"/>
  </w:style>
  <w:style w:type="paragraph" w:customStyle="1" w:styleId="Overskrift2notindexes">
    <w:name w:val="Overskrift 2 not indexes"/>
    <w:basedOn w:val="Overskrift2"/>
    <w:link w:val="Overskrift2notindexesTegn"/>
    <w:qFormat/>
    <w:rsid w:val="0095262F"/>
  </w:style>
  <w:style w:type="character" w:customStyle="1" w:styleId="Overskrift1notindexedTegn">
    <w:name w:val="Overskrift 1 not indexed Tegn"/>
    <w:basedOn w:val="Overskrift1Tegn"/>
    <w:link w:val="Overskrift1notindexed"/>
    <w:rsid w:val="00C17420"/>
    <w:rPr>
      <w:rFonts w:asciiTheme="majorHAnsi" w:hAnsiTheme="majorHAnsi" w:cs="Times New Roman"/>
      <w:caps/>
      <w:color w:val="775F55" w:themeColor="text2"/>
      <w:sz w:val="32"/>
      <w:szCs w:val="32"/>
    </w:rPr>
  </w:style>
  <w:style w:type="character" w:customStyle="1" w:styleId="Overskrift2notindexesTegn">
    <w:name w:val="Overskrift 2 not indexes Tegn"/>
    <w:basedOn w:val="Overskrift2Tegn"/>
    <w:link w:val="Overskrift2notindexes"/>
    <w:rsid w:val="0095262F"/>
    <w:rPr>
      <w:rFonts w:cs="Times New Roman"/>
      <w:b/>
      <w:color w:val="94B6D2" w:themeColor="accent1"/>
      <w:spacing w:val="20"/>
      <w:sz w:val="28"/>
      <w:szCs w:val="28"/>
    </w:rPr>
  </w:style>
  <w:style w:type="character" w:styleId="Nvn">
    <w:name w:val="Mention"/>
    <w:basedOn w:val="Standardskrifttypeiafsnit"/>
    <w:uiPriority w:val="99"/>
    <w:semiHidden/>
    <w:unhideWhenUsed/>
    <w:rsid w:val="006A3229"/>
    <w:rPr>
      <w:color w:val="2B579A"/>
      <w:shd w:val="clear" w:color="auto" w:fill="E6E6E6"/>
    </w:rPr>
  </w:style>
  <w:style w:type="character" w:customStyle="1" w:styleId="apple-converted-space">
    <w:name w:val="apple-converted-space"/>
    <w:basedOn w:val="Standardskrifttypeiafsnit"/>
    <w:rsid w:val="006A3229"/>
  </w:style>
  <w:style w:type="table" w:styleId="Gittertabel4-farve1">
    <w:name w:val="Grid Table 4 Accent 1"/>
    <w:basedOn w:val="Tabel-Normal"/>
    <w:uiPriority w:val="49"/>
    <w:rsid w:val="0038409E"/>
    <w:pPr>
      <w:spacing w:after="0" w:line="240" w:lineRule="auto"/>
    </w:pPr>
    <w:rPr>
      <w:rFonts w:cstheme="minorBidi"/>
      <w:kern w:val="0"/>
      <w:sz w:val="22"/>
      <w:szCs w:val="22"/>
      <w:lang w:eastAsia="en-US"/>
      <w14:ligatures w14:val="none"/>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etabel4-farve1">
    <w:name w:val="List Table 4 Accent 1"/>
    <w:basedOn w:val="Tabel-Normal"/>
    <w:uiPriority w:val="49"/>
    <w:rsid w:val="003B3BBF"/>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character" w:styleId="HTML-kode">
    <w:name w:val="HTML Code"/>
    <w:basedOn w:val="Standardskrifttypeiafsnit"/>
    <w:uiPriority w:val="99"/>
    <w:semiHidden/>
    <w:unhideWhenUsed/>
    <w:rsid w:val="001D7190"/>
    <w:rPr>
      <w:rFonts w:ascii="Courier New" w:eastAsia="Times New Roman" w:hAnsi="Courier New" w:cs="Courier New"/>
      <w:sz w:val="20"/>
      <w:szCs w:val="20"/>
    </w:rPr>
  </w:style>
  <w:style w:type="paragraph" w:customStyle="1" w:styleId="Citat2">
    <w:name w:val="Citat2"/>
    <w:basedOn w:val="Citat"/>
    <w:link w:val="Citat2Tegn"/>
    <w:qFormat/>
    <w:rsid w:val="009A6678"/>
    <w:pPr>
      <w:ind w:left="1701" w:right="1701"/>
    </w:pPr>
    <w:rPr>
      <w:rFonts w:ascii="Arial" w:hAnsi="Arial" w:cs="Arial"/>
      <w:bCs/>
      <w:smallCaps w:val="0"/>
      <w:sz w:val="21"/>
      <w:szCs w:val="21"/>
      <w:shd w:val="clear" w:color="auto" w:fill="FFFFFF"/>
      <w:lang w:val="en-US"/>
    </w:rPr>
  </w:style>
  <w:style w:type="character" w:customStyle="1" w:styleId="Citat2Tegn">
    <w:name w:val="Citat2 Tegn"/>
    <w:basedOn w:val="CitatTegn"/>
    <w:link w:val="Citat2"/>
    <w:rsid w:val="009A6678"/>
    <w:rPr>
      <w:rFonts w:ascii="Arial" w:hAnsi="Arial" w:cs="Arial"/>
      <w:bCs/>
      <w:i/>
      <w:smallCaps w:val="0"/>
      <w:color w:val="775F55" w:themeColor="text2"/>
      <w:spacing w:val="6"/>
      <w:sz w:val="21"/>
      <w:szCs w:val="21"/>
      <w:lang w:val="en-US"/>
    </w:rPr>
  </w:style>
  <w:style w:type="paragraph" w:styleId="FormateretHTML">
    <w:name w:val="HTML Preformatted"/>
    <w:basedOn w:val="Normal"/>
    <w:link w:val="FormateretHTMLTegn"/>
    <w:uiPriority w:val="99"/>
    <w:semiHidden/>
    <w:unhideWhenUsed/>
    <w:rsid w:val="00C95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14:ligatures w14:val="none"/>
    </w:rPr>
  </w:style>
  <w:style w:type="character" w:customStyle="1" w:styleId="FormateretHTMLTegn">
    <w:name w:val="Formateret HTML Tegn"/>
    <w:basedOn w:val="Standardskrifttypeiafsnit"/>
    <w:link w:val="FormateretHTML"/>
    <w:uiPriority w:val="99"/>
    <w:semiHidden/>
    <w:rsid w:val="00C95878"/>
    <w:rPr>
      <w:rFonts w:ascii="Courier New" w:eastAsia="Times New Roman" w:hAnsi="Courier New" w:cs="Courier New"/>
      <w:kern w:val="0"/>
      <w:sz w:val="20"/>
      <w14:ligatures w14:val="none"/>
    </w:rPr>
  </w:style>
  <w:style w:type="character" w:customStyle="1" w:styleId="pln">
    <w:name w:val="pln"/>
    <w:basedOn w:val="Standardskrifttypeiafsnit"/>
    <w:rsid w:val="00C95878"/>
  </w:style>
  <w:style w:type="character" w:customStyle="1" w:styleId="pun">
    <w:name w:val="pun"/>
    <w:basedOn w:val="Standardskrifttypeiafsnit"/>
    <w:rsid w:val="00C95878"/>
  </w:style>
  <w:style w:type="character" w:customStyle="1" w:styleId="kwd">
    <w:name w:val="kwd"/>
    <w:basedOn w:val="Standardskrifttypeiafsnit"/>
    <w:rsid w:val="00C95878"/>
  </w:style>
  <w:style w:type="character" w:customStyle="1" w:styleId="str">
    <w:name w:val="str"/>
    <w:basedOn w:val="Standardskrifttypeiafsnit"/>
    <w:rsid w:val="00C95878"/>
  </w:style>
  <w:style w:type="character" w:customStyle="1" w:styleId="lit">
    <w:name w:val="lit"/>
    <w:basedOn w:val="Standardskrifttypeiafsnit"/>
    <w:rsid w:val="00C95878"/>
  </w:style>
  <w:style w:type="character" w:styleId="BesgtLink">
    <w:name w:val="FollowedHyperlink"/>
    <w:basedOn w:val="Standardskrifttypeiafsnit"/>
    <w:uiPriority w:val="99"/>
    <w:semiHidden/>
    <w:unhideWhenUsed/>
    <w:rsid w:val="00AE145E"/>
    <w:rPr>
      <w:color w:val="704404" w:themeColor="followedHyperlink"/>
      <w:u w:val="single"/>
    </w:rPr>
  </w:style>
  <w:style w:type="paragraph" w:styleId="NormalWeb">
    <w:name w:val="Normal (Web)"/>
    <w:basedOn w:val="Normal"/>
    <w:uiPriority w:val="99"/>
    <w:semiHidden/>
    <w:unhideWhenUsed/>
    <w:rsid w:val="008A5497"/>
    <w:pPr>
      <w:spacing w:before="100" w:beforeAutospacing="1" w:after="100" w:afterAutospacing="1" w:line="240" w:lineRule="auto"/>
    </w:pPr>
    <w:rPr>
      <w:rFonts w:ascii="Times New Roman" w:eastAsia="Times New Roman" w:hAnsi="Times New Roman"/>
      <w:kern w:val="0"/>
      <w:sz w:val="24"/>
      <w:szCs w:val="24"/>
      <w14:ligatures w14:val="none"/>
    </w:rPr>
  </w:style>
  <w:style w:type="character" w:customStyle="1" w:styleId="input">
    <w:name w:val="input"/>
    <w:basedOn w:val="Standardskrifttypeiafsnit"/>
    <w:rsid w:val="008A5497"/>
  </w:style>
  <w:style w:type="character" w:customStyle="1" w:styleId="code">
    <w:name w:val="code"/>
    <w:basedOn w:val="Standardskrifttypeiafsnit"/>
    <w:rsid w:val="008A5497"/>
  </w:style>
  <w:style w:type="paragraph" w:customStyle="1" w:styleId="Overskrift3notindexed">
    <w:name w:val="Overskrift 3 not indexed"/>
    <w:basedOn w:val="Overskrift3"/>
    <w:link w:val="Overskrift3notindexedTegn"/>
    <w:qFormat/>
    <w:rsid w:val="00232F67"/>
  </w:style>
  <w:style w:type="character" w:customStyle="1" w:styleId="Overskrift3notindexedTegn">
    <w:name w:val="Overskrift 3 not indexed Tegn"/>
    <w:basedOn w:val="Overskrift3Tegn"/>
    <w:link w:val="Overskrift3notindexed"/>
    <w:rsid w:val="00232F67"/>
    <w:rPr>
      <w:rFonts w:cs="Times New Roman"/>
      <w:b/>
      <w:color w:val="000000" w:themeColor="text1"/>
      <w:spacing w:val="10"/>
      <w:sz w:val="23"/>
      <w:szCs w:val="24"/>
    </w:rPr>
  </w:style>
  <w:style w:type="paragraph" w:styleId="Fodnotetekst">
    <w:name w:val="footnote text"/>
    <w:basedOn w:val="Normal"/>
    <w:link w:val="FodnotetekstTegn"/>
    <w:uiPriority w:val="99"/>
    <w:semiHidden/>
    <w:unhideWhenUsed/>
    <w:rsid w:val="003B550E"/>
    <w:pPr>
      <w:spacing w:after="0" w:line="240" w:lineRule="auto"/>
    </w:pPr>
    <w:rPr>
      <w:sz w:val="20"/>
    </w:rPr>
  </w:style>
  <w:style w:type="character" w:customStyle="1" w:styleId="FodnotetekstTegn">
    <w:name w:val="Fodnotetekst Tegn"/>
    <w:basedOn w:val="Standardskrifttypeiafsnit"/>
    <w:link w:val="Fodnotetekst"/>
    <w:uiPriority w:val="99"/>
    <w:semiHidden/>
    <w:rsid w:val="003B550E"/>
    <w:rPr>
      <w:sz w:val="20"/>
    </w:rPr>
  </w:style>
  <w:style w:type="character" w:styleId="Fodnotehenvisning">
    <w:name w:val="footnote reference"/>
    <w:basedOn w:val="Standardskrifttypeiafsnit"/>
    <w:uiPriority w:val="99"/>
    <w:semiHidden/>
    <w:unhideWhenUsed/>
    <w:rsid w:val="003B550E"/>
    <w:rPr>
      <w:vertAlign w:val="superscript"/>
    </w:rPr>
  </w:style>
  <w:style w:type="character" w:styleId="Kommentarhenvisning">
    <w:name w:val="annotation reference"/>
    <w:basedOn w:val="Standardskrifttypeiafsnit"/>
    <w:uiPriority w:val="99"/>
    <w:semiHidden/>
    <w:unhideWhenUsed/>
    <w:rsid w:val="00366066"/>
    <w:rPr>
      <w:sz w:val="16"/>
      <w:szCs w:val="16"/>
    </w:rPr>
  </w:style>
  <w:style w:type="paragraph" w:styleId="Kommentartekst">
    <w:name w:val="annotation text"/>
    <w:basedOn w:val="Normal"/>
    <w:link w:val="KommentartekstTegn"/>
    <w:uiPriority w:val="99"/>
    <w:semiHidden/>
    <w:unhideWhenUsed/>
    <w:rsid w:val="00366066"/>
    <w:pPr>
      <w:spacing w:line="240" w:lineRule="auto"/>
    </w:pPr>
    <w:rPr>
      <w:sz w:val="20"/>
    </w:rPr>
  </w:style>
  <w:style w:type="character" w:customStyle="1" w:styleId="KommentartekstTegn">
    <w:name w:val="Kommentartekst Tegn"/>
    <w:basedOn w:val="Standardskrifttypeiafsnit"/>
    <w:link w:val="Kommentartekst"/>
    <w:uiPriority w:val="99"/>
    <w:semiHidden/>
    <w:rsid w:val="00366066"/>
    <w:rPr>
      <w:sz w:val="20"/>
    </w:rPr>
  </w:style>
  <w:style w:type="paragraph" w:styleId="Kommentaremne">
    <w:name w:val="annotation subject"/>
    <w:basedOn w:val="Kommentartekst"/>
    <w:next w:val="Kommentartekst"/>
    <w:link w:val="KommentaremneTegn"/>
    <w:uiPriority w:val="99"/>
    <w:semiHidden/>
    <w:unhideWhenUsed/>
    <w:rsid w:val="00366066"/>
    <w:rPr>
      <w:b/>
      <w:bCs/>
    </w:rPr>
  </w:style>
  <w:style w:type="character" w:customStyle="1" w:styleId="KommentaremneTegn">
    <w:name w:val="Kommentaremne Tegn"/>
    <w:basedOn w:val="KommentartekstTegn"/>
    <w:link w:val="Kommentaremne"/>
    <w:uiPriority w:val="99"/>
    <w:semiHidden/>
    <w:rsid w:val="00366066"/>
    <w:rPr>
      <w:b/>
      <w:bCs/>
      <w:sz w:val="20"/>
    </w:rPr>
  </w:style>
  <w:style w:type="paragraph" w:customStyle="1" w:styleId="Overskrift4notindexed">
    <w:name w:val="Overskrift 4 not indexed"/>
    <w:basedOn w:val="Overskrift4"/>
    <w:link w:val="Overskrift4notindexedTegn"/>
    <w:qFormat/>
    <w:rsid w:val="00474859"/>
  </w:style>
  <w:style w:type="paragraph" w:styleId="Slutnotetekst">
    <w:name w:val="endnote text"/>
    <w:basedOn w:val="Normal"/>
    <w:link w:val="SlutnotetekstTegn"/>
    <w:uiPriority w:val="99"/>
    <w:semiHidden/>
    <w:unhideWhenUsed/>
    <w:rsid w:val="002E6328"/>
    <w:pPr>
      <w:spacing w:after="0" w:line="240" w:lineRule="auto"/>
    </w:pPr>
    <w:rPr>
      <w:sz w:val="20"/>
    </w:rPr>
  </w:style>
  <w:style w:type="character" w:customStyle="1" w:styleId="Overskrift4notindexedTegn">
    <w:name w:val="Overskrift 4 not indexed Tegn"/>
    <w:basedOn w:val="Overskrift4Tegn"/>
    <w:link w:val="Overskrift4notindexed"/>
    <w:rsid w:val="00474859"/>
    <w:rPr>
      <w:rFonts w:cs="Times New Roman"/>
      <w:caps/>
      <w:spacing w:val="14"/>
      <w:sz w:val="22"/>
      <w:szCs w:val="22"/>
    </w:rPr>
  </w:style>
  <w:style w:type="character" w:customStyle="1" w:styleId="SlutnotetekstTegn">
    <w:name w:val="Slutnotetekst Tegn"/>
    <w:basedOn w:val="Standardskrifttypeiafsnit"/>
    <w:link w:val="Slutnotetekst"/>
    <w:uiPriority w:val="99"/>
    <w:semiHidden/>
    <w:rsid w:val="002E6328"/>
    <w:rPr>
      <w:sz w:val="20"/>
    </w:rPr>
  </w:style>
  <w:style w:type="character" w:styleId="Slutnotehenvisning">
    <w:name w:val="endnote reference"/>
    <w:basedOn w:val="Standardskrifttypeiafsnit"/>
    <w:uiPriority w:val="99"/>
    <w:semiHidden/>
    <w:unhideWhenUsed/>
    <w:rsid w:val="002E6328"/>
    <w:rPr>
      <w:vertAlign w:val="superscript"/>
    </w:rPr>
  </w:style>
  <w:style w:type="paragraph" w:customStyle="1" w:styleId="Overskrift5notindexed">
    <w:name w:val="Overskrift 5 not indexed"/>
    <w:basedOn w:val="Overskrift5"/>
    <w:link w:val="Overskrift5notindexedTegn"/>
    <w:qFormat/>
    <w:rsid w:val="00E42512"/>
  </w:style>
  <w:style w:type="character" w:customStyle="1" w:styleId="Overskrift5notindexedTegn">
    <w:name w:val="Overskrift 5 not indexed Tegn"/>
    <w:basedOn w:val="Overskrift5Tegn"/>
    <w:link w:val="Overskrift5notindexed"/>
    <w:rsid w:val="00E42512"/>
    <w:rPr>
      <w:rFonts w:cs="Times New Roman"/>
      <w:b/>
      <w:color w:val="775F55" w:themeColor="text2"/>
      <w:spacing w:val="10"/>
      <w:sz w:val="23"/>
      <w:szCs w:val="26"/>
    </w:rPr>
  </w:style>
  <w:style w:type="character" w:customStyle="1" w:styleId="text-base">
    <w:name w:val="text-base"/>
    <w:basedOn w:val="Standardskrifttypeiafsnit"/>
    <w:rsid w:val="00C12114"/>
  </w:style>
  <w:style w:type="table" w:styleId="Gittertabel4">
    <w:name w:val="Grid Table 4"/>
    <w:basedOn w:val="Tabel-Normal"/>
    <w:uiPriority w:val="49"/>
    <w:rsid w:val="006809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2902">
      <w:bodyDiv w:val="1"/>
      <w:marLeft w:val="0"/>
      <w:marRight w:val="0"/>
      <w:marTop w:val="0"/>
      <w:marBottom w:val="0"/>
      <w:divBdr>
        <w:top w:val="none" w:sz="0" w:space="0" w:color="auto"/>
        <w:left w:val="none" w:sz="0" w:space="0" w:color="auto"/>
        <w:bottom w:val="none" w:sz="0" w:space="0" w:color="auto"/>
        <w:right w:val="none" w:sz="0" w:space="0" w:color="auto"/>
      </w:divBdr>
    </w:div>
    <w:div w:id="172886104">
      <w:bodyDiv w:val="1"/>
      <w:marLeft w:val="0"/>
      <w:marRight w:val="0"/>
      <w:marTop w:val="0"/>
      <w:marBottom w:val="0"/>
      <w:divBdr>
        <w:top w:val="none" w:sz="0" w:space="0" w:color="auto"/>
        <w:left w:val="none" w:sz="0" w:space="0" w:color="auto"/>
        <w:bottom w:val="none" w:sz="0" w:space="0" w:color="auto"/>
        <w:right w:val="none" w:sz="0" w:space="0" w:color="auto"/>
      </w:divBdr>
    </w:div>
    <w:div w:id="196045238">
      <w:bodyDiv w:val="1"/>
      <w:marLeft w:val="0"/>
      <w:marRight w:val="0"/>
      <w:marTop w:val="0"/>
      <w:marBottom w:val="0"/>
      <w:divBdr>
        <w:top w:val="none" w:sz="0" w:space="0" w:color="auto"/>
        <w:left w:val="none" w:sz="0" w:space="0" w:color="auto"/>
        <w:bottom w:val="none" w:sz="0" w:space="0" w:color="auto"/>
        <w:right w:val="none" w:sz="0" w:space="0" w:color="auto"/>
      </w:divBdr>
    </w:div>
    <w:div w:id="483426241">
      <w:bodyDiv w:val="1"/>
      <w:marLeft w:val="0"/>
      <w:marRight w:val="0"/>
      <w:marTop w:val="0"/>
      <w:marBottom w:val="0"/>
      <w:divBdr>
        <w:top w:val="none" w:sz="0" w:space="0" w:color="auto"/>
        <w:left w:val="none" w:sz="0" w:space="0" w:color="auto"/>
        <w:bottom w:val="none" w:sz="0" w:space="0" w:color="auto"/>
        <w:right w:val="none" w:sz="0" w:space="0" w:color="auto"/>
      </w:divBdr>
    </w:div>
    <w:div w:id="783613997">
      <w:bodyDiv w:val="1"/>
      <w:marLeft w:val="0"/>
      <w:marRight w:val="0"/>
      <w:marTop w:val="0"/>
      <w:marBottom w:val="0"/>
      <w:divBdr>
        <w:top w:val="none" w:sz="0" w:space="0" w:color="auto"/>
        <w:left w:val="none" w:sz="0" w:space="0" w:color="auto"/>
        <w:bottom w:val="none" w:sz="0" w:space="0" w:color="auto"/>
        <w:right w:val="none" w:sz="0" w:space="0" w:color="auto"/>
      </w:divBdr>
    </w:div>
    <w:div w:id="820582450">
      <w:bodyDiv w:val="1"/>
      <w:marLeft w:val="0"/>
      <w:marRight w:val="0"/>
      <w:marTop w:val="0"/>
      <w:marBottom w:val="0"/>
      <w:divBdr>
        <w:top w:val="none" w:sz="0" w:space="0" w:color="auto"/>
        <w:left w:val="none" w:sz="0" w:space="0" w:color="auto"/>
        <w:bottom w:val="none" w:sz="0" w:space="0" w:color="auto"/>
        <w:right w:val="none" w:sz="0" w:space="0" w:color="auto"/>
      </w:divBdr>
    </w:div>
    <w:div w:id="899050536">
      <w:bodyDiv w:val="1"/>
      <w:marLeft w:val="0"/>
      <w:marRight w:val="0"/>
      <w:marTop w:val="0"/>
      <w:marBottom w:val="0"/>
      <w:divBdr>
        <w:top w:val="none" w:sz="0" w:space="0" w:color="auto"/>
        <w:left w:val="none" w:sz="0" w:space="0" w:color="auto"/>
        <w:bottom w:val="none" w:sz="0" w:space="0" w:color="auto"/>
        <w:right w:val="none" w:sz="0" w:space="0" w:color="auto"/>
      </w:divBdr>
    </w:div>
    <w:div w:id="926154905">
      <w:bodyDiv w:val="1"/>
      <w:marLeft w:val="0"/>
      <w:marRight w:val="0"/>
      <w:marTop w:val="0"/>
      <w:marBottom w:val="0"/>
      <w:divBdr>
        <w:top w:val="none" w:sz="0" w:space="0" w:color="auto"/>
        <w:left w:val="none" w:sz="0" w:space="0" w:color="auto"/>
        <w:bottom w:val="none" w:sz="0" w:space="0" w:color="auto"/>
        <w:right w:val="none" w:sz="0" w:space="0" w:color="auto"/>
      </w:divBdr>
    </w:div>
    <w:div w:id="1182862923">
      <w:bodyDiv w:val="1"/>
      <w:marLeft w:val="0"/>
      <w:marRight w:val="0"/>
      <w:marTop w:val="0"/>
      <w:marBottom w:val="0"/>
      <w:divBdr>
        <w:top w:val="none" w:sz="0" w:space="0" w:color="auto"/>
        <w:left w:val="none" w:sz="0" w:space="0" w:color="auto"/>
        <w:bottom w:val="none" w:sz="0" w:space="0" w:color="auto"/>
        <w:right w:val="none" w:sz="0" w:space="0" w:color="auto"/>
      </w:divBdr>
    </w:div>
    <w:div w:id="1234393349">
      <w:bodyDiv w:val="1"/>
      <w:marLeft w:val="0"/>
      <w:marRight w:val="0"/>
      <w:marTop w:val="0"/>
      <w:marBottom w:val="0"/>
      <w:divBdr>
        <w:top w:val="none" w:sz="0" w:space="0" w:color="auto"/>
        <w:left w:val="none" w:sz="0" w:space="0" w:color="auto"/>
        <w:bottom w:val="none" w:sz="0" w:space="0" w:color="auto"/>
        <w:right w:val="none" w:sz="0" w:space="0" w:color="auto"/>
      </w:divBdr>
    </w:div>
    <w:div w:id="1334602525">
      <w:bodyDiv w:val="1"/>
      <w:marLeft w:val="0"/>
      <w:marRight w:val="0"/>
      <w:marTop w:val="0"/>
      <w:marBottom w:val="0"/>
      <w:divBdr>
        <w:top w:val="none" w:sz="0" w:space="0" w:color="auto"/>
        <w:left w:val="none" w:sz="0" w:space="0" w:color="auto"/>
        <w:bottom w:val="none" w:sz="0" w:space="0" w:color="auto"/>
        <w:right w:val="none" w:sz="0" w:space="0" w:color="auto"/>
      </w:divBdr>
      <w:divsChild>
        <w:div w:id="1549338596">
          <w:marLeft w:val="0"/>
          <w:marRight w:val="0"/>
          <w:marTop w:val="0"/>
          <w:marBottom w:val="0"/>
          <w:divBdr>
            <w:top w:val="none" w:sz="0" w:space="0" w:color="auto"/>
            <w:left w:val="none" w:sz="0" w:space="0" w:color="auto"/>
            <w:bottom w:val="none" w:sz="0" w:space="0" w:color="auto"/>
            <w:right w:val="none" w:sz="0" w:space="0" w:color="auto"/>
          </w:divBdr>
        </w:div>
      </w:divsChild>
    </w:div>
    <w:div w:id="1561361780">
      <w:bodyDiv w:val="1"/>
      <w:marLeft w:val="0"/>
      <w:marRight w:val="0"/>
      <w:marTop w:val="0"/>
      <w:marBottom w:val="0"/>
      <w:divBdr>
        <w:top w:val="none" w:sz="0" w:space="0" w:color="auto"/>
        <w:left w:val="none" w:sz="0" w:space="0" w:color="auto"/>
        <w:bottom w:val="none" w:sz="0" w:space="0" w:color="auto"/>
        <w:right w:val="none" w:sz="0" w:space="0" w:color="auto"/>
      </w:divBdr>
    </w:div>
    <w:div w:id="1595942800">
      <w:bodyDiv w:val="1"/>
      <w:marLeft w:val="0"/>
      <w:marRight w:val="0"/>
      <w:marTop w:val="0"/>
      <w:marBottom w:val="0"/>
      <w:divBdr>
        <w:top w:val="none" w:sz="0" w:space="0" w:color="auto"/>
        <w:left w:val="none" w:sz="0" w:space="0" w:color="auto"/>
        <w:bottom w:val="none" w:sz="0" w:space="0" w:color="auto"/>
        <w:right w:val="none" w:sz="0" w:space="0" w:color="auto"/>
      </w:divBdr>
    </w:div>
    <w:div w:id="1823541002">
      <w:bodyDiv w:val="1"/>
      <w:marLeft w:val="0"/>
      <w:marRight w:val="0"/>
      <w:marTop w:val="0"/>
      <w:marBottom w:val="0"/>
      <w:divBdr>
        <w:top w:val="none" w:sz="0" w:space="0" w:color="auto"/>
        <w:left w:val="none" w:sz="0" w:space="0" w:color="auto"/>
        <w:bottom w:val="none" w:sz="0" w:space="0" w:color="auto"/>
        <w:right w:val="none" w:sz="0" w:space="0" w:color="auto"/>
      </w:divBdr>
    </w:div>
    <w:div w:id="1826817584">
      <w:bodyDiv w:val="1"/>
      <w:marLeft w:val="0"/>
      <w:marRight w:val="0"/>
      <w:marTop w:val="0"/>
      <w:marBottom w:val="0"/>
      <w:divBdr>
        <w:top w:val="none" w:sz="0" w:space="0" w:color="auto"/>
        <w:left w:val="none" w:sz="0" w:space="0" w:color="auto"/>
        <w:bottom w:val="none" w:sz="0" w:space="0" w:color="auto"/>
        <w:right w:val="none" w:sz="0" w:space="0" w:color="auto"/>
      </w:divBdr>
    </w:div>
    <w:div w:id="1841044310">
      <w:bodyDiv w:val="1"/>
      <w:marLeft w:val="0"/>
      <w:marRight w:val="0"/>
      <w:marTop w:val="0"/>
      <w:marBottom w:val="0"/>
      <w:divBdr>
        <w:top w:val="none" w:sz="0" w:space="0" w:color="auto"/>
        <w:left w:val="none" w:sz="0" w:space="0" w:color="auto"/>
        <w:bottom w:val="none" w:sz="0" w:space="0" w:color="auto"/>
        <w:right w:val="none" w:sz="0" w:space="0" w:color="auto"/>
      </w:divBdr>
    </w:div>
    <w:div w:id="1887526215">
      <w:bodyDiv w:val="1"/>
      <w:marLeft w:val="0"/>
      <w:marRight w:val="0"/>
      <w:marTop w:val="0"/>
      <w:marBottom w:val="0"/>
      <w:divBdr>
        <w:top w:val="none" w:sz="0" w:space="0" w:color="auto"/>
        <w:left w:val="none" w:sz="0" w:space="0" w:color="auto"/>
        <w:bottom w:val="none" w:sz="0" w:space="0" w:color="auto"/>
        <w:right w:val="none" w:sz="0" w:space="0" w:color="auto"/>
      </w:divBdr>
    </w:div>
    <w:div w:id="204066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53.png"/><Relationship Id="rId21" Type="http://schemas.openxmlformats.org/officeDocument/2006/relationships/image" Target="media/image6.emf"/><Relationship Id="rId42" Type="http://schemas.openxmlformats.org/officeDocument/2006/relationships/package" Target="embeddings/Microsoft_Visio_Drawing9.vsdx"/><Relationship Id="rId47" Type="http://schemas.openxmlformats.org/officeDocument/2006/relationships/image" Target="media/image18.gif"/><Relationship Id="rId63" Type="http://schemas.openxmlformats.org/officeDocument/2006/relationships/hyperlink" Target="http://www.ikerhurtado.com/notes-browser-events" TargetMode="External"/><Relationship Id="rId68" Type="http://schemas.openxmlformats.org/officeDocument/2006/relationships/image" Target="media/image29.emf"/><Relationship Id="rId84" Type="http://schemas.openxmlformats.org/officeDocument/2006/relationships/package" Target="embeddings/Microsoft_Visio_Drawing26.vsdx"/><Relationship Id="rId89" Type="http://schemas.openxmlformats.org/officeDocument/2006/relationships/image" Target="media/image38.emf"/><Relationship Id="rId112" Type="http://schemas.openxmlformats.org/officeDocument/2006/relationships/hyperlink" Target="http://jsfiddle.net/christopheviau/90syrp0q/" TargetMode="External"/><Relationship Id="rId133" Type="http://schemas.openxmlformats.org/officeDocument/2006/relationships/hyperlink" Target="https://en.wikipedia.org/wiki/Tracing_(software)" TargetMode="External"/><Relationship Id="rId138" Type="http://schemas.openxmlformats.org/officeDocument/2006/relationships/hyperlink" Target="https://en.wikipedia.org/wiki/ASP.NET_Razor" TargetMode="External"/><Relationship Id="rId16" Type="http://schemas.openxmlformats.org/officeDocument/2006/relationships/package" Target="embeddings/Microsoft_Visio_Drawing1.vsdx"/><Relationship Id="rId107" Type="http://schemas.openxmlformats.org/officeDocument/2006/relationships/hyperlink" Target="http://www.nullskull.com/a/1611/aspnet-session-dataset-datatable-and-net-class-storage.aspx" TargetMode="External"/><Relationship Id="rId11" Type="http://schemas.openxmlformats.org/officeDocument/2006/relationships/image" Target="media/image1.png"/><Relationship Id="rId32" Type="http://schemas.openxmlformats.org/officeDocument/2006/relationships/hyperlink" Target="https://8thlight.com/blog/rylan-dirksen/2013/10/04/synchronization-in-a-distributed-system.html" TargetMode="External"/><Relationship Id="rId37" Type="http://schemas.openxmlformats.org/officeDocument/2006/relationships/image" Target="media/image13.gif"/><Relationship Id="rId53" Type="http://schemas.openxmlformats.org/officeDocument/2006/relationships/image" Target="media/image21.emf"/><Relationship Id="rId58" Type="http://schemas.openxmlformats.org/officeDocument/2006/relationships/package" Target="embeddings/Microsoft_Visio_Drawing16.vsdx"/><Relationship Id="rId74" Type="http://schemas.openxmlformats.org/officeDocument/2006/relationships/image" Target="media/image32.emf"/><Relationship Id="rId79" Type="http://schemas.openxmlformats.org/officeDocument/2006/relationships/hyperlink" Target="http://ejohn.org/blog/how-javascript-timers-work/" TargetMode="External"/><Relationship Id="rId102" Type="http://schemas.openxmlformats.org/officeDocument/2006/relationships/package" Target="embeddings/Microsoft_Visio_Drawing34.vsdx"/><Relationship Id="rId123" Type="http://schemas.openxmlformats.org/officeDocument/2006/relationships/image" Target="media/image59.png"/><Relationship Id="rId128" Type="http://schemas.openxmlformats.org/officeDocument/2006/relationships/hyperlink" Target="https://en.wikipedia.org/w/index.php?title=Global.asax&amp;action=edit&amp;redlink=1" TargetMode="External"/><Relationship Id="rId144" Type="http://schemas.openxmlformats.org/officeDocument/2006/relationships/hyperlink" Target="https://github.com/FlushNorris/LogRecorderAndPlayer" TargetMode="External"/><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package" Target="embeddings/Microsoft_Visio_Drawing29.vsdx"/><Relationship Id="rId95" Type="http://schemas.openxmlformats.org/officeDocument/2006/relationships/image" Target="media/image41.emf"/><Relationship Id="rId22" Type="http://schemas.openxmlformats.org/officeDocument/2006/relationships/package" Target="embeddings/Microsoft_Visio_Drawing4.vsdx"/><Relationship Id="rId27" Type="http://schemas.openxmlformats.org/officeDocument/2006/relationships/image" Target="media/image9.emf"/><Relationship Id="rId43" Type="http://schemas.openxmlformats.org/officeDocument/2006/relationships/image" Target="media/image16.emf"/><Relationship Id="rId48" Type="http://schemas.openxmlformats.org/officeDocument/2006/relationships/hyperlink" Target="https://msdn.microsoft.com/en-us/library/ee789835(v=vs.110).aspx)" TargetMode="External"/><Relationship Id="rId64" Type="http://schemas.openxmlformats.org/officeDocument/2006/relationships/image" Target="media/image27.emf"/><Relationship Id="rId69" Type="http://schemas.openxmlformats.org/officeDocument/2006/relationships/package" Target="embeddings/Microsoft_Visio_Drawing20.vsdx"/><Relationship Id="rId113" Type="http://schemas.openxmlformats.org/officeDocument/2006/relationships/image" Target="media/image50.png"/><Relationship Id="rId118" Type="http://schemas.openxmlformats.org/officeDocument/2006/relationships/image" Target="media/image54.png"/><Relationship Id="rId134" Type="http://schemas.openxmlformats.org/officeDocument/2006/relationships/hyperlink" Target="https://en.wikipedia.org/wiki/XML" TargetMode="External"/><Relationship Id="rId139" Type="http://schemas.openxmlformats.org/officeDocument/2006/relationships/hyperlink" Target="https://en.wikipedia.org/wiki/Language_Integrated_Query" TargetMode="External"/><Relationship Id="rId80" Type="http://schemas.openxmlformats.org/officeDocument/2006/relationships/hyperlink" Target="https://developer.mozilla.org/en-US/docs/Web/JavaScript/Reference/Global_Objects/Date/now" TargetMode="External"/><Relationship Id="rId85" Type="http://schemas.openxmlformats.org/officeDocument/2006/relationships/image" Target="media/image36.emf"/><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hyperlink" Target="https://en.wikipedia.org/wiki/Polling_(computer_science)" TargetMode="External"/><Relationship Id="rId38" Type="http://schemas.openxmlformats.org/officeDocument/2006/relationships/hyperlink" Target="https://msdn.microsoft.com/en-us/library/aa479332.aspx" TargetMode="External"/><Relationship Id="rId46" Type="http://schemas.openxmlformats.org/officeDocument/2006/relationships/package" Target="embeddings/Microsoft_Visio_Drawing11.vsdx"/><Relationship Id="rId59" Type="http://schemas.openxmlformats.org/officeDocument/2006/relationships/image" Target="media/image24.png"/><Relationship Id="rId67" Type="http://schemas.openxmlformats.org/officeDocument/2006/relationships/package" Target="embeddings/Microsoft_Visio_Drawing19.vsdx"/><Relationship Id="rId103" Type="http://schemas.openxmlformats.org/officeDocument/2006/relationships/image" Target="media/image45.emf"/><Relationship Id="rId108" Type="http://schemas.openxmlformats.org/officeDocument/2006/relationships/image" Target="media/image47.emf"/><Relationship Id="rId116"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hyperlink" Target="https://en.wikipedia.org/wiki/HTTP_handler" TargetMode="External"/><Relationship Id="rId137" Type="http://schemas.openxmlformats.org/officeDocument/2006/relationships/hyperlink" Target="https://en.wikipedia.org/wiki/XML" TargetMode="External"/><Relationship Id="rId20" Type="http://schemas.openxmlformats.org/officeDocument/2006/relationships/package" Target="embeddings/Microsoft_Visio_Drawing3.vsdx"/><Relationship Id="rId41" Type="http://schemas.openxmlformats.org/officeDocument/2006/relationships/image" Target="media/image15.emf"/><Relationship Id="rId54" Type="http://schemas.openxmlformats.org/officeDocument/2006/relationships/package" Target="embeddings/Microsoft_Visio_Drawing14.vsdx"/><Relationship Id="rId62" Type="http://schemas.openxmlformats.org/officeDocument/2006/relationships/image" Target="media/image26.png"/><Relationship Id="rId70" Type="http://schemas.openxmlformats.org/officeDocument/2006/relationships/image" Target="media/image30.emf"/><Relationship Id="rId75" Type="http://schemas.openxmlformats.org/officeDocument/2006/relationships/package" Target="embeddings/Microsoft_Visio_Drawing23.vsdx"/><Relationship Id="rId83" Type="http://schemas.openxmlformats.org/officeDocument/2006/relationships/image" Target="media/image35.emf"/><Relationship Id="rId88" Type="http://schemas.openxmlformats.org/officeDocument/2006/relationships/package" Target="embeddings/Microsoft_Visio_Drawing28.vsdx"/><Relationship Id="rId91" Type="http://schemas.openxmlformats.org/officeDocument/2006/relationships/hyperlink" Target="http://stackoverflow.com/questions/1051365/multiple-webbrower-sessions-processes-in-one-window" TargetMode="External"/><Relationship Id="rId96" Type="http://schemas.openxmlformats.org/officeDocument/2006/relationships/package" Target="embeddings/Microsoft_Visio_Drawing31.vsdx"/><Relationship Id="rId111" Type="http://schemas.openxmlformats.org/officeDocument/2006/relationships/image" Target="media/image49.png"/><Relationship Id="rId132" Type="http://schemas.openxmlformats.org/officeDocument/2006/relationships/hyperlink" Target="https://en.wikipedia.org/wiki/Web.config" TargetMode="External"/><Relationship Id="rId140" Type="http://schemas.openxmlformats.org/officeDocument/2006/relationships/hyperlink" Target="https://en.wikipedia.org/wiki/ADO.NET_Entity_Framework"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hyperlink" Target="https://en.wikipedia.org/wiki/Network_Time_Protocol" TargetMode="External"/><Relationship Id="rId49" Type="http://schemas.openxmlformats.org/officeDocument/2006/relationships/image" Target="media/image19.emf"/><Relationship Id="rId57" Type="http://schemas.openxmlformats.org/officeDocument/2006/relationships/image" Target="media/image23.emf"/><Relationship Id="rId106" Type="http://schemas.openxmlformats.org/officeDocument/2006/relationships/package" Target="embeddings/Microsoft_Visio_Drawing36.vsdx"/><Relationship Id="rId114" Type="http://schemas.openxmlformats.org/officeDocument/2006/relationships/hyperlink" Target="https://github.com/FlushNorris/LogRecorderAndPlayer" TargetMode="External"/><Relationship Id="rId119" Type="http://schemas.openxmlformats.org/officeDocument/2006/relationships/image" Target="media/image55.png"/><Relationship Id="rId127" Type="http://schemas.openxmlformats.org/officeDocument/2006/relationships/hyperlink" Target="https://en.wikipedia.org/wiki/ASP.NET"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package" Target="embeddings/Microsoft_Visio_Drawing10.vsdx"/><Relationship Id="rId52" Type="http://schemas.openxmlformats.org/officeDocument/2006/relationships/package" Target="embeddings/Microsoft_Visio_Drawing13.vsdx"/><Relationship Id="rId60" Type="http://schemas.openxmlformats.org/officeDocument/2006/relationships/image" Target="media/image25.emf"/><Relationship Id="rId65" Type="http://schemas.openxmlformats.org/officeDocument/2006/relationships/package" Target="embeddings/Microsoft_Visio_Drawing18.vsdx"/><Relationship Id="rId73" Type="http://schemas.openxmlformats.org/officeDocument/2006/relationships/package" Target="embeddings/Microsoft_Visio_Drawing22.vsdx"/><Relationship Id="rId78" Type="http://schemas.openxmlformats.org/officeDocument/2006/relationships/hyperlink" Target="https://www.simple-talk.com/dotnet/asp-net/javascript-single-threaded/" TargetMode="External"/><Relationship Id="rId81" Type="http://schemas.openxmlformats.org/officeDocument/2006/relationships/image" Target="media/image34.emf"/><Relationship Id="rId86" Type="http://schemas.openxmlformats.org/officeDocument/2006/relationships/package" Target="embeddings/Microsoft_Visio_Drawing27.vsdx"/><Relationship Id="rId94" Type="http://schemas.openxmlformats.org/officeDocument/2006/relationships/image" Target="media/image40.png"/><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image" Target="media/image58.png"/><Relationship Id="rId130" Type="http://schemas.openxmlformats.org/officeDocument/2006/relationships/hyperlink" Target="https://en.wikipedia.org/wiki/Web_service" TargetMode="External"/><Relationship Id="rId135" Type="http://schemas.openxmlformats.org/officeDocument/2006/relationships/hyperlink" Target="https://en.wikipedia.org/wiki/Web.config" TargetMode="External"/><Relationship Id="rId143" Type="http://schemas.openxmlformats.org/officeDocument/2006/relationships/hyperlink" Target="https://en.wikipedia.org/wiki/ASP.NET_Razor" TargetMode="External"/><Relationship Id="rId14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image" Target="media/image14.emf"/><Relationship Id="rId109" Type="http://schemas.openxmlformats.org/officeDocument/2006/relationships/package" Target="embeddings/Microsoft_Visio_Drawing37.vsdx"/><Relationship Id="rId34" Type="http://schemas.openxmlformats.org/officeDocument/2006/relationships/hyperlink" Target="https://en.wikipedia.org/wiki/Round-trip_delay_time" TargetMode="External"/><Relationship Id="rId50" Type="http://schemas.openxmlformats.org/officeDocument/2006/relationships/package" Target="embeddings/Microsoft_Visio_Drawing12.vsdx"/><Relationship Id="rId55" Type="http://schemas.openxmlformats.org/officeDocument/2006/relationships/image" Target="media/image22.emf"/><Relationship Id="rId76" Type="http://schemas.openxmlformats.org/officeDocument/2006/relationships/image" Target="media/image33.emf"/><Relationship Id="rId97" Type="http://schemas.openxmlformats.org/officeDocument/2006/relationships/image" Target="media/image42.emf"/><Relationship Id="rId104" Type="http://schemas.openxmlformats.org/officeDocument/2006/relationships/package" Target="embeddings/Microsoft_Visio_Drawing35.vsdx"/><Relationship Id="rId120" Type="http://schemas.openxmlformats.org/officeDocument/2006/relationships/image" Target="media/image56.png"/><Relationship Id="rId125" Type="http://schemas.openxmlformats.org/officeDocument/2006/relationships/hyperlink" Target="http://localhost" TargetMode="External"/><Relationship Id="rId141" Type="http://schemas.openxmlformats.org/officeDocument/2006/relationships/hyperlink" Target="https://en.wikipedia.org/wiki/Internationalization_and_localization" TargetMode="External"/><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package" Target="embeddings/Microsoft_Visio_Drawing21.vsdx"/><Relationship Id="rId92" Type="http://schemas.openxmlformats.org/officeDocument/2006/relationships/image" Target="media/image39.emf"/><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package" Target="embeddings/Microsoft_Visio_Drawing5.vsdx"/><Relationship Id="rId40" Type="http://schemas.openxmlformats.org/officeDocument/2006/relationships/package" Target="embeddings/Microsoft_Visio_Drawing8.vsdx"/><Relationship Id="rId45" Type="http://schemas.openxmlformats.org/officeDocument/2006/relationships/image" Target="media/image17.emf"/><Relationship Id="rId66" Type="http://schemas.openxmlformats.org/officeDocument/2006/relationships/image" Target="media/image28.emf"/><Relationship Id="rId87" Type="http://schemas.openxmlformats.org/officeDocument/2006/relationships/image" Target="media/image37.emf"/><Relationship Id="rId110" Type="http://schemas.openxmlformats.org/officeDocument/2006/relationships/image" Target="media/image48.png"/><Relationship Id="rId115" Type="http://schemas.openxmlformats.org/officeDocument/2006/relationships/image" Target="media/image51.png"/><Relationship Id="rId131" Type="http://schemas.openxmlformats.org/officeDocument/2006/relationships/hyperlink" Target="http://msdn.microsoft.com/en-us/library/2wawkw1c.aspx" TargetMode="External"/><Relationship Id="rId136" Type="http://schemas.openxmlformats.org/officeDocument/2006/relationships/hyperlink" Target="https://en.wikipedia.org/wiki/Web.config" TargetMode="External"/><Relationship Id="rId61" Type="http://schemas.openxmlformats.org/officeDocument/2006/relationships/package" Target="embeddings/Microsoft_Visio_Drawing17.vsdx"/><Relationship Id="rId82" Type="http://schemas.openxmlformats.org/officeDocument/2006/relationships/package" Target="embeddings/Microsoft_Visio_Drawing25.vsdx"/><Relationship Id="rId19" Type="http://schemas.openxmlformats.org/officeDocument/2006/relationships/image" Target="media/image5.emf"/><Relationship Id="rId14" Type="http://schemas.openxmlformats.org/officeDocument/2006/relationships/package" Target="embeddings/Microsoft_Visio_Drawing.vsdx"/><Relationship Id="rId30" Type="http://schemas.openxmlformats.org/officeDocument/2006/relationships/hyperlink" Target="https://www.codeproject.com/Articles/87316/A-walkthrough-to-Application-State" TargetMode="External"/><Relationship Id="rId35" Type="http://schemas.openxmlformats.org/officeDocument/2006/relationships/image" Target="media/image12.png"/><Relationship Id="rId56" Type="http://schemas.openxmlformats.org/officeDocument/2006/relationships/package" Target="embeddings/Microsoft_Visio_Drawing15.vsdx"/><Relationship Id="rId77" Type="http://schemas.openxmlformats.org/officeDocument/2006/relationships/package" Target="embeddings/Microsoft_Visio_Drawing24.vsdx"/><Relationship Id="rId100" Type="http://schemas.openxmlformats.org/officeDocument/2006/relationships/package" Target="embeddings/Microsoft_Visio_Drawing33.vsdx"/><Relationship Id="rId105" Type="http://schemas.openxmlformats.org/officeDocument/2006/relationships/image" Target="media/image46.emf"/><Relationship Id="rId126" Type="http://schemas.openxmlformats.org/officeDocument/2006/relationships/image" Target="media/image61.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emf"/><Relationship Id="rId72" Type="http://schemas.openxmlformats.org/officeDocument/2006/relationships/image" Target="media/image31.emf"/><Relationship Id="rId93" Type="http://schemas.openxmlformats.org/officeDocument/2006/relationships/package" Target="embeddings/Microsoft_Visio_Drawing30.vsdx"/><Relationship Id="rId98" Type="http://schemas.openxmlformats.org/officeDocument/2006/relationships/package" Target="embeddings/Microsoft_Visio_Drawing32.vsdx"/><Relationship Id="rId121" Type="http://schemas.openxmlformats.org/officeDocument/2006/relationships/image" Target="media/image57.png"/><Relationship Id="rId142" Type="http://schemas.openxmlformats.org/officeDocument/2006/relationships/hyperlink" Target="https://en.wikipedia.org/wiki/Windows_Communication_Foundation"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msdn.microsoft.com/en-us/library/system.servicemodel.dispatcher.iclientmessageinspector(v=vs.110).aspx" TargetMode="External"/><Relationship Id="rId13" Type="http://schemas.openxmlformats.org/officeDocument/2006/relationships/hyperlink" Target="https://en.wikipedia.org/wiki/DOM_events" TargetMode="External"/><Relationship Id="rId18" Type="http://schemas.openxmlformats.org/officeDocument/2006/relationships/hyperlink" Target="https://en.wikipedia.org/wiki/Proof_of_concept" TargetMode="External"/><Relationship Id="rId26" Type="http://schemas.openxmlformats.org/officeDocument/2006/relationships/hyperlink" Target="http://stackoverflow.com/questions/2367979/pass-post-data-with-window-location-href" TargetMode="External"/><Relationship Id="rId3" Type="http://schemas.openxmlformats.org/officeDocument/2006/relationships/hyperlink" Target="https://da.wikipedia.org/wiki/Application_programming_interface" TargetMode="External"/><Relationship Id="rId21" Type="http://schemas.openxmlformats.org/officeDocument/2006/relationships/hyperlink" Target="https://developer.mozilla.org/en-US/docs/Web/API/Document/elementFromPoint" TargetMode="External"/><Relationship Id="rId7" Type="http://schemas.openxmlformats.org/officeDocument/2006/relationships/hyperlink" Target="https://msdn.microsoft.com/en-us/library/ms181835(v=vs.90).aspx" TargetMode="External"/><Relationship Id="rId12" Type="http://schemas.openxmlformats.org/officeDocument/2006/relationships/hyperlink" Target="https://api.jquery.com/category/selectors/" TargetMode="External"/><Relationship Id="rId17" Type="http://schemas.openxmlformats.org/officeDocument/2006/relationships/hyperlink" Target="https://msdn.microsoft.com/en-us/library/system.datetime(v=vs.110).aspx" TargetMode="External"/><Relationship Id="rId25" Type="http://schemas.openxmlformats.org/officeDocument/2006/relationships/hyperlink" Target="http://stackoverflow.com/questions/46582/response-redirect-with-post-instead-of-get" TargetMode="External"/><Relationship Id="rId2" Type="http://schemas.openxmlformats.org/officeDocument/2006/relationships/hyperlink" Target="https://www.w3.org/TR/DOM-Level-2-Core/introduction.html" TargetMode="External"/><Relationship Id="rId16" Type="http://schemas.openxmlformats.org/officeDocument/2006/relationships/hyperlink" Target="https://msdn.microsoft.com/en-us/library/system.datetime.ticks(v=vs.110).aspx" TargetMode="External"/><Relationship Id="rId20" Type="http://schemas.openxmlformats.org/officeDocument/2006/relationships/hyperlink" Target="https://www.codeproject.com/Articles/793687/Configuring-the-emulation-mode-of-an-Internet-Expl" TargetMode="External"/><Relationship Id="rId1" Type="http://schemas.openxmlformats.org/officeDocument/2006/relationships/hyperlink" Target="https://en.wikipedia.org/wiki/ASP.NET" TargetMode="External"/><Relationship Id="rId6" Type="http://schemas.openxmlformats.org/officeDocument/2006/relationships/hyperlink" Target="https://en.wikipedia.org/wiki/List_of_HTTP_status_codes" TargetMode="External"/><Relationship Id="rId11" Type="http://schemas.openxmlformats.org/officeDocument/2006/relationships/hyperlink" Target="https://javascript.info/bubbling-and-capturing" TargetMode="External"/><Relationship Id="rId24" Type="http://schemas.openxmlformats.org/officeDocument/2006/relationships/hyperlink" Target="http://www.restapitutorial.com/lessons/httpmethods.html" TargetMode="External"/><Relationship Id="rId5" Type="http://schemas.openxmlformats.org/officeDocument/2006/relationships/hyperlink" Target="http://stackoverflow.com/questions/5879824/what-is-an-axd-file" TargetMode="External"/><Relationship Id="rId15" Type="http://schemas.openxmlformats.org/officeDocument/2006/relationships/hyperlink" Target="https://javascript.info/bubbling-and-capturing" TargetMode="External"/><Relationship Id="rId23" Type="http://schemas.openxmlformats.org/officeDocument/2006/relationships/hyperlink" Target="https://www.w3schools.com/html/html_links.asp" TargetMode="External"/><Relationship Id="rId28" Type="http://schemas.openxmlformats.org/officeDocument/2006/relationships/hyperlink" Target="https://developer.mozilla.org/en-US/docs/Web/API/Web_Workers_API/Using_web_workers" TargetMode="External"/><Relationship Id="rId10" Type="http://schemas.openxmlformats.org/officeDocument/2006/relationships/hyperlink" Target="https://api.jquery.com/event.stopimmediatepropagation/" TargetMode="External"/><Relationship Id="rId19" Type="http://schemas.openxmlformats.org/officeDocument/2006/relationships/hyperlink" Target="https://msdn.microsoft.com/en-us/library/system.windows.forms.webbrowser(v=vs.110).aspx" TargetMode="External"/><Relationship Id="rId4" Type="http://schemas.openxmlformats.org/officeDocument/2006/relationships/hyperlink" Target="https://en.wikipedia.org/wiki/JQuery" TargetMode="External"/><Relationship Id="rId9" Type="http://schemas.openxmlformats.org/officeDocument/2006/relationships/hyperlink" Target="https://www.w3schools.com/tags/att_input_type.asp" TargetMode="External"/><Relationship Id="rId14" Type="http://schemas.openxmlformats.org/officeDocument/2006/relationships/hyperlink" Target="https://stackoverflow.com/questions/9046741/get-event-listeners-attached-to-node-using-addeventlistener" TargetMode="External"/><Relationship Id="rId22" Type="http://schemas.openxmlformats.org/officeDocument/2006/relationships/hyperlink" Target="https://api.jquery.com/position/" TargetMode="External"/><Relationship Id="rId27" Type="http://schemas.openxmlformats.org/officeDocument/2006/relationships/hyperlink" Target="https://msdn.microsoft.com/en-us/library/system.web.sessionstate.irequiressessionstate(v=vs.110).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olajStrauss\AppData\Roaming\Microsoft\Templates\Rapport%20(temaet%20Medi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5940EC81D9457BAF464E15695D9D80"/>
        <w:category>
          <w:name w:val="Generelt"/>
          <w:gallery w:val="placeholder"/>
        </w:category>
        <w:types>
          <w:type w:val="bbPlcHdr"/>
        </w:types>
        <w:behaviors>
          <w:behavior w:val="content"/>
        </w:behaviors>
        <w:guid w:val="{90FFF669-A174-41DD-AB3F-BEF7161F4E1F}"/>
      </w:docPartPr>
      <w:docPartBody>
        <w:p w:rsidR="000673BC" w:rsidRDefault="006A4B9D">
          <w:pPr>
            <w:pStyle w:val="4B5940EC81D9457BAF464E15695D9D80"/>
          </w:pPr>
          <w:r>
            <w:rPr>
              <w:rFonts w:asciiTheme="majorHAnsi" w:eastAsiaTheme="majorEastAsia" w:hAnsiTheme="majorHAnsi" w:cstheme="majorBidi"/>
              <w:caps/>
              <w:color w:val="44546A" w:themeColor="text2"/>
              <w:sz w:val="110"/>
              <w:szCs w:val="110"/>
            </w:rPr>
            <w:t>[Skriv titlen på dokumentet]</w:t>
          </w:r>
        </w:p>
      </w:docPartBody>
    </w:docPart>
    <w:docPart>
      <w:docPartPr>
        <w:name w:val="A7EE7AFC1A1C4682AD22DED13805E504"/>
        <w:category>
          <w:name w:val="Generelt"/>
          <w:gallery w:val="placeholder"/>
        </w:category>
        <w:types>
          <w:type w:val="bbPlcHdr"/>
        </w:types>
        <w:behaviors>
          <w:behavior w:val="content"/>
        </w:behaviors>
        <w:guid w:val="{0A4B825A-1929-46C9-862A-1F33250D3A9C}"/>
      </w:docPartPr>
      <w:docPartBody>
        <w:p w:rsidR="000673BC" w:rsidRDefault="006A4B9D">
          <w:pPr>
            <w:pStyle w:val="A7EE7AFC1A1C4682AD22DED13805E504"/>
          </w:pPr>
          <w:r>
            <w:rPr>
              <w:color w:val="FFFFFF" w:themeColor="background1"/>
              <w:sz w:val="32"/>
              <w:szCs w:val="32"/>
            </w:rPr>
            <w:t>[Vælg en dato]</w:t>
          </w:r>
        </w:p>
      </w:docPartBody>
    </w:docPart>
    <w:docPart>
      <w:docPartPr>
        <w:name w:val="9C4BEB4A8982499FA0DA968E02251744"/>
        <w:category>
          <w:name w:val="Generelt"/>
          <w:gallery w:val="placeholder"/>
        </w:category>
        <w:types>
          <w:type w:val="bbPlcHdr"/>
        </w:types>
        <w:behaviors>
          <w:behavior w:val="content"/>
        </w:behaviors>
        <w:guid w:val="{C300AA4E-38A9-49C9-A6FC-63E7601ACF0B}"/>
      </w:docPartPr>
      <w:docPartBody>
        <w:p w:rsidR="000673BC" w:rsidRDefault="006A4B9D">
          <w:pPr>
            <w:pStyle w:val="9C4BEB4A8982499FA0DA968E02251744"/>
          </w:pPr>
          <w:r>
            <w:rPr>
              <w:color w:val="FFFFFF" w:themeColor="background1"/>
              <w:sz w:val="40"/>
              <w:szCs w:val="40"/>
            </w:rPr>
            <w:t>[Skriv undertitlen på dokumentet]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B9D"/>
    <w:rsid w:val="00027F59"/>
    <w:rsid w:val="000673BC"/>
    <w:rsid w:val="000A6EF4"/>
    <w:rsid w:val="001236FB"/>
    <w:rsid w:val="001442D9"/>
    <w:rsid w:val="00165F12"/>
    <w:rsid w:val="00173CF6"/>
    <w:rsid w:val="00187250"/>
    <w:rsid w:val="001A77C3"/>
    <w:rsid w:val="001C523E"/>
    <w:rsid w:val="00204CDC"/>
    <w:rsid w:val="002617A1"/>
    <w:rsid w:val="002953F7"/>
    <w:rsid w:val="00300146"/>
    <w:rsid w:val="003163B1"/>
    <w:rsid w:val="00327C0B"/>
    <w:rsid w:val="00344DAB"/>
    <w:rsid w:val="00357673"/>
    <w:rsid w:val="00360BF6"/>
    <w:rsid w:val="003A03A3"/>
    <w:rsid w:val="003B5613"/>
    <w:rsid w:val="00500182"/>
    <w:rsid w:val="00557FE5"/>
    <w:rsid w:val="005D1E11"/>
    <w:rsid w:val="005F6FE9"/>
    <w:rsid w:val="006006B6"/>
    <w:rsid w:val="0060204D"/>
    <w:rsid w:val="00654612"/>
    <w:rsid w:val="006735A8"/>
    <w:rsid w:val="00680E8B"/>
    <w:rsid w:val="0068420E"/>
    <w:rsid w:val="006A4B9D"/>
    <w:rsid w:val="006B42A1"/>
    <w:rsid w:val="007111F6"/>
    <w:rsid w:val="007A0530"/>
    <w:rsid w:val="007B469E"/>
    <w:rsid w:val="008169BE"/>
    <w:rsid w:val="00885081"/>
    <w:rsid w:val="00886618"/>
    <w:rsid w:val="00893FFA"/>
    <w:rsid w:val="008A76A3"/>
    <w:rsid w:val="008B1CBC"/>
    <w:rsid w:val="008C56D5"/>
    <w:rsid w:val="00924531"/>
    <w:rsid w:val="009C6E37"/>
    <w:rsid w:val="00A048AF"/>
    <w:rsid w:val="00A15B10"/>
    <w:rsid w:val="00A24A81"/>
    <w:rsid w:val="00A506CD"/>
    <w:rsid w:val="00A90B0F"/>
    <w:rsid w:val="00AA5A98"/>
    <w:rsid w:val="00AC4609"/>
    <w:rsid w:val="00AD3B8C"/>
    <w:rsid w:val="00AE1AE5"/>
    <w:rsid w:val="00B172A9"/>
    <w:rsid w:val="00B421A5"/>
    <w:rsid w:val="00B70935"/>
    <w:rsid w:val="00BA0D80"/>
    <w:rsid w:val="00C57DA9"/>
    <w:rsid w:val="00C6249E"/>
    <w:rsid w:val="00CB6C36"/>
    <w:rsid w:val="00CC2BE7"/>
    <w:rsid w:val="00DA4AB9"/>
    <w:rsid w:val="00DD16AE"/>
    <w:rsid w:val="00DE390D"/>
    <w:rsid w:val="00DF05F5"/>
    <w:rsid w:val="00E60BB0"/>
    <w:rsid w:val="00E91ADA"/>
    <w:rsid w:val="00E95094"/>
    <w:rsid w:val="00EB63CF"/>
    <w:rsid w:val="00F37BFB"/>
    <w:rsid w:val="00F61A66"/>
    <w:rsid w:val="00F7093A"/>
    <w:rsid w:val="00F716EF"/>
    <w:rsid w:val="00FF1F6C"/>
    <w:rsid w:val="00FF371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unhideWhenUsed/>
    <w:qFormat/>
    <w:rsid w:val="00EB63CF"/>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Overskrift2">
    <w:name w:val="heading 2"/>
    <w:basedOn w:val="Normal"/>
    <w:next w:val="Normal"/>
    <w:link w:val="Overskrift2Tegn"/>
    <w:uiPriority w:val="9"/>
    <w:unhideWhenUsed/>
    <w:qFormat/>
    <w:rsid w:val="00EB63CF"/>
    <w:pPr>
      <w:spacing w:before="240" w:after="80" w:line="264" w:lineRule="auto"/>
      <w:outlineLvl w:val="1"/>
    </w:pPr>
    <w:rPr>
      <w:rFonts w:eastAsiaTheme="minorHAnsi" w:cs="Times New Roman"/>
      <w:b/>
      <w:color w:val="4472C4" w:themeColor="accent1"/>
      <w:spacing w:val="20"/>
      <w:kern w:val="24"/>
      <w:sz w:val="28"/>
      <w:szCs w:val="28"/>
    </w:rPr>
  </w:style>
  <w:style w:type="paragraph" w:styleId="Overskrift3">
    <w:name w:val="heading 3"/>
    <w:basedOn w:val="Normal"/>
    <w:next w:val="Normal"/>
    <w:link w:val="Overskrift3Tegn"/>
    <w:uiPriority w:val="9"/>
    <w:unhideWhenUsed/>
    <w:qFormat/>
    <w:rsid w:val="00EB63CF"/>
    <w:pPr>
      <w:spacing w:before="240" w:after="60" w:line="264" w:lineRule="auto"/>
      <w:outlineLvl w:val="2"/>
    </w:pPr>
    <w:rPr>
      <w:rFonts w:eastAsiaTheme="minorHAnsi" w:cs="Times New Roman"/>
      <w:b/>
      <w:color w:val="000000" w:themeColor="text1"/>
      <w:spacing w:val="10"/>
      <w:kern w:val="24"/>
      <w:sz w:val="23"/>
      <w:szCs w:val="23"/>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4B5940EC81D9457BAF464E15695D9D80">
    <w:name w:val="4B5940EC81D9457BAF464E15695D9D80"/>
  </w:style>
  <w:style w:type="paragraph" w:customStyle="1" w:styleId="A7EE7AFC1A1C4682AD22DED13805E504">
    <w:name w:val="A7EE7AFC1A1C4682AD22DED13805E504"/>
  </w:style>
  <w:style w:type="paragraph" w:customStyle="1" w:styleId="9C4BEB4A8982499FA0DA968E02251744">
    <w:name w:val="9C4BEB4A8982499FA0DA968E02251744"/>
  </w:style>
  <w:style w:type="paragraph" w:customStyle="1" w:styleId="08C3DB6507B147C9ACED4712416F6C1C">
    <w:name w:val="08C3DB6507B147C9ACED4712416F6C1C"/>
  </w:style>
  <w:style w:type="paragraph" w:customStyle="1" w:styleId="6D241AC3131C46D0A4A841ACFF35B32A">
    <w:name w:val="6D241AC3131C46D0A4A841ACFF35B32A"/>
  </w:style>
  <w:style w:type="paragraph" w:customStyle="1" w:styleId="969FDE59B4AF46F0A9C543D0A405785C">
    <w:name w:val="969FDE59B4AF46F0A9C543D0A405785C"/>
  </w:style>
  <w:style w:type="character" w:customStyle="1" w:styleId="Overskrift1Tegn">
    <w:name w:val="Overskrift 1 Tegn"/>
    <w:basedOn w:val="Standardskrifttypeiafsnit"/>
    <w:link w:val="Overskrift1"/>
    <w:uiPriority w:val="9"/>
    <w:rsid w:val="00EB63CF"/>
    <w:rPr>
      <w:rFonts w:asciiTheme="majorHAnsi" w:eastAsiaTheme="minorHAnsi" w:hAnsiTheme="majorHAnsi" w:cs="Times New Roman"/>
      <w:caps/>
      <w:color w:val="44546A" w:themeColor="text2"/>
      <w:kern w:val="24"/>
      <w:sz w:val="32"/>
      <w:szCs w:val="32"/>
    </w:rPr>
  </w:style>
  <w:style w:type="character" w:customStyle="1" w:styleId="Overskrift2Tegn">
    <w:name w:val="Overskrift 2 Tegn"/>
    <w:basedOn w:val="Standardskrifttypeiafsnit"/>
    <w:link w:val="Overskrift2"/>
    <w:uiPriority w:val="9"/>
    <w:rsid w:val="00EB63CF"/>
    <w:rPr>
      <w:rFonts w:eastAsiaTheme="minorHAnsi" w:cs="Times New Roman"/>
      <w:b/>
      <w:color w:val="4472C4" w:themeColor="accent1"/>
      <w:spacing w:val="20"/>
      <w:kern w:val="24"/>
      <w:sz w:val="28"/>
      <w:szCs w:val="28"/>
    </w:rPr>
  </w:style>
  <w:style w:type="character" w:customStyle="1" w:styleId="Overskrift3Tegn">
    <w:name w:val="Overskrift 3 Tegn"/>
    <w:basedOn w:val="Standardskrifttypeiafsnit"/>
    <w:link w:val="Overskrift3"/>
    <w:uiPriority w:val="9"/>
    <w:rsid w:val="00EB63CF"/>
    <w:rPr>
      <w:rFonts w:eastAsiaTheme="minorHAnsi" w:cs="Times New Roman"/>
      <w:b/>
      <w:color w:val="000000" w:themeColor="text1"/>
      <w:spacing w:val="10"/>
      <w:kern w:val="24"/>
      <w:sz w:val="23"/>
      <w:szCs w:val="23"/>
    </w:rPr>
  </w:style>
  <w:style w:type="paragraph" w:styleId="Strktcitat">
    <w:name w:val="Intense Quote"/>
    <w:basedOn w:val="Normal"/>
    <w:link w:val="StrktcitatTegn"/>
    <w:uiPriority w:val="30"/>
    <w:qFormat/>
    <w:rsid w:val="00EB63CF"/>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3"/>
    </w:rPr>
  </w:style>
  <w:style w:type="character" w:customStyle="1" w:styleId="StrktcitatTegn">
    <w:name w:val="Stærkt citat Tegn"/>
    <w:basedOn w:val="Standardskrifttypeiafsnit"/>
    <w:link w:val="Strktcitat"/>
    <w:uiPriority w:val="30"/>
    <w:rsid w:val="00EB63CF"/>
    <w:rPr>
      <w:rFonts w:eastAsiaTheme="minorHAnsi" w:cs="Times New Roman"/>
      <w:b/>
      <w:color w:val="ED7D31" w:themeColor="accent2"/>
      <w:kern w:val="24"/>
      <w:sz w:val="23"/>
      <w:szCs w:val="23"/>
      <w:shd w:val="clear" w:color="auto" w:fill="FFFFFF" w:themeFill="background1"/>
    </w:rPr>
  </w:style>
  <w:style w:type="paragraph" w:customStyle="1" w:styleId="33A933F21B234473BB06518366DF6F2A">
    <w:name w:val="33A933F21B234473BB06518366DF6F2A"/>
  </w:style>
  <w:style w:type="paragraph" w:customStyle="1" w:styleId="21AACCBCF2544CBA8A87F08D39860C6E">
    <w:name w:val="21AACCBCF2544CBA8A87F08D39860C6E"/>
    <w:rsid w:val="006A4B9D"/>
  </w:style>
  <w:style w:type="paragraph" w:customStyle="1" w:styleId="D1EEA97ADB594EBEABC55929B3F05465">
    <w:name w:val="D1EEA97ADB594EBEABC55929B3F05465"/>
    <w:rsid w:val="006A4B9D"/>
  </w:style>
  <w:style w:type="paragraph" w:customStyle="1" w:styleId="06E4065DA13B49C8969BCB2B9F322BDA">
    <w:name w:val="06E4065DA13B49C8969BCB2B9F322BDA"/>
    <w:rsid w:val="006A4B9D"/>
  </w:style>
  <w:style w:type="paragraph" w:customStyle="1" w:styleId="2C4735B359064187A3189D6D3B70EC60">
    <w:name w:val="2C4735B359064187A3189D6D3B70EC60"/>
    <w:rsid w:val="006A4B9D"/>
  </w:style>
  <w:style w:type="paragraph" w:customStyle="1" w:styleId="D84F43B68EBA4456B38BC93F937800AA">
    <w:name w:val="D84F43B68EBA4456B38BC93F937800AA"/>
    <w:rsid w:val="006A4B9D"/>
  </w:style>
  <w:style w:type="paragraph" w:customStyle="1" w:styleId="2C197D4EDAF64E79990C47F80D1D3E3F">
    <w:name w:val="2C197D4EDAF64E79990C47F80D1D3E3F"/>
    <w:rsid w:val="006A4B9D"/>
  </w:style>
  <w:style w:type="character" w:styleId="Pladsholdertekst">
    <w:name w:val="Placeholder Text"/>
    <w:basedOn w:val="Standardskrifttypeiafsnit"/>
    <w:uiPriority w:val="99"/>
    <w:unhideWhenUsed/>
    <w:rsid w:val="005F6FE9"/>
    <w:rPr>
      <w:color w:val="808080"/>
    </w:rPr>
  </w:style>
  <w:style w:type="paragraph" w:customStyle="1" w:styleId="E266C10990A04BBDB76D8B88E6C2AB79">
    <w:name w:val="E266C10990A04BBDB76D8B88E6C2AB79"/>
    <w:rsid w:val="00EB63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6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2017-06-01T00:00:00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CDFAB294-94D6-4174-A412-441C1CD4405C}">
  <ds:schemaRefs>
    <ds:schemaRef ds:uri="http://schemas.microsoft.com/sharepoint/v3/contenttype/forms"/>
  </ds:schemaRefs>
</ds:datastoreItem>
</file>

<file path=customXml/itemProps4.xml><?xml version="1.0" encoding="utf-8"?>
<ds:datastoreItem xmlns:ds="http://schemas.openxmlformats.org/officeDocument/2006/customXml" ds:itemID="{3F3CF668-FECE-41F9-9C06-20EC28D69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(temaet Median).dotx</Template>
  <TotalTime>62</TotalTime>
  <Pages>87</Pages>
  <Words>23199</Words>
  <Characters>141519</Characters>
  <Application>Microsoft Office Word</Application>
  <DocSecurity>0</DocSecurity>
  <Lines>1179</Lines>
  <Paragraphs>328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Log Recorder’n’Player</vt:lpstr>
      <vt:lpstr/>
    </vt:vector>
  </TitlesOfParts>
  <Company/>
  <LinksUpToDate>false</LinksUpToDate>
  <CharactersWithSpaces>164390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 Recorder’n’Player</dc:title>
  <dc:subject>Afsluttende diplom-projekt (ITU forår 2017)</dc:subject>
  <dc:creator>NikolajStrauss</dc:creator>
  <cp:keywords/>
  <dc:description/>
  <cp:lastModifiedBy>Nikolaj Strauss</cp:lastModifiedBy>
  <cp:revision>7</cp:revision>
  <cp:lastPrinted>2017-06-01T06:50:00Z</cp:lastPrinted>
  <dcterms:created xsi:type="dcterms:W3CDTF">2017-06-01T06:29:00Z</dcterms:created>
  <dcterms:modified xsi:type="dcterms:W3CDTF">2017-10-13T07:31:00Z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